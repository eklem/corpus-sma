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7.xml" ContentType="application/vnd.openxmlformats-officedocument.drawingml.chart+xml"/>
  <Override PartName="/word/theme/themeOverride17.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BA" w:rsidRPr="00515198" w:rsidRDefault="00B34941" w:rsidP="00DB1AE7">
      <w:pPr>
        <w:jc w:val="center"/>
        <w:rPr>
          <w:sz w:val="28"/>
          <w:szCs w:val="28"/>
          <w:lang w:val="sma-NO"/>
        </w:rPr>
      </w:pPr>
      <w:bookmarkStart w:id="0" w:name="_GoBack"/>
      <w:bookmarkEnd w:id="0"/>
      <w:r>
        <w:rPr>
          <w:sz w:val="28"/>
          <w:szCs w:val="28"/>
          <w:lang w:val="sma-NO"/>
        </w:rPr>
        <w:t>J</w:t>
      </w:r>
      <w:r w:rsidR="00515198" w:rsidRPr="00515198">
        <w:rPr>
          <w:sz w:val="28"/>
          <w:szCs w:val="28"/>
          <w:lang w:val="sma-NO"/>
        </w:rPr>
        <w:t>aepiebïhkedimmie</w:t>
      </w:r>
    </w:p>
    <w:p w:rsidR="00515198" w:rsidRPr="00515198" w:rsidRDefault="00515198" w:rsidP="00DB1AE7">
      <w:pPr>
        <w:jc w:val="center"/>
        <w:rPr>
          <w:sz w:val="28"/>
          <w:szCs w:val="28"/>
          <w:lang w:val="sma-NO"/>
        </w:rPr>
      </w:pPr>
      <w:r w:rsidRPr="00515198">
        <w:rPr>
          <w:sz w:val="28"/>
          <w:szCs w:val="28"/>
          <w:lang w:val="sma-NO"/>
        </w:rPr>
        <w:t>RAARVIHKEN TJIELTE</w:t>
      </w:r>
    </w:p>
    <w:p w:rsidR="00515198" w:rsidRPr="00515198" w:rsidRDefault="00BA3DF3" w:rsidP="00BA3DF3">
      <w:pPr>
        <w:jc w:val="center"/>
        <w:rPr>
          <w:sz w:val="28"/>
          <w:szCs w:val="28"/>
          <w:lang w:val="sma-NO"/>
        </w:rPr>
      </w:pPr>
      <w:r>
        <w:rPr>
          <w:noProof/>
          <w:sz w:val="28"/>
          <w:szCs w:val="28"/>
          <w:lang w:eastAsia="nb-NO"/>
        </w:rPr>
        <w:drawing>
          <wp:inline distT="0" distB="0" distL="0" distR="0">
            <wp:extent cx="3209925" cy="398145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3981450"/>
                    </a:xfrm>
                    <a:prstGeom prst="rect">
                      <a:avLst/>
                    </a:prstGeom>
                    <a:noFill/>
                    <a:ln>
                      <a:noFill/>
                    </a:ln>
                  </pic:spPr>
                </pic:pic>
              </a:graphicData>
            </a:graphic>
          </wp:inline>
        </w:drawing>
      </w:r>
    </w:p>
    <w:p w:rsidR="00515198" w:rsidRPr="00515198" w:rsidRDefault="00515198" w:rsidP="00515198">
      <w:pPr>
        <w:rPr>
          <w:sz w:val="28"/>
          <w:szCs w:val="28"/>
          <w:lang w:val="sma-NO"/>
        </w:rPr>
      </w:pPr>
    </w:p>
    <w:p w:rsidR="00515198" w:rsidRPr="00515198" w:rsidRDefault="00BA3DF3" w:rsidP="00515198">
      <w:pPr>
        <w:rPr>
          <w:sz w:val="28"/>
          <w:szCs w:val="28"/>
          <w:lang w:val="sma-NO"/>
        </w:rPr>
      </w:pPr>
      <w:r>
        <w:rPr>
          <w:noProof/>
          <w:lang w:eastAsia="nb-NO"/>
        </w:rPr>
        <w:drawing>
          <wp:inline distT="0" distB="0" distL="0" distR="0" wp14:anchorId="197AFC75" wp14:editId="1E33E102">
            <wp:extent cx="1341755" cy="1128395"/>
            <wp:effectExtent l="19050" t="0" r="0" b="0"/>
            <wp:docPr id="4" name="Bilde 4" descr="IS 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leg"/>
                    <pic:cNvPicPr>
                      <a:picLocks noChangeAspect="1" noChangeArrowheads="1"/>
                    </pic:cNvPicPr>
                  </pic:nvPicPr>
                  <pic:blipFill>
                    <a:blip r:embed="rId10" cstate="print"/>
                    <a:srcRect/>
                    <a:stretch>
                      <a:fillRect/>
                    </a:stretch>
                  </pic:blipFill>
                  <pic:spPr bwMode="auto">
                    <a:xfrm>
                      <a:off x="0" y="0"/>
                      <a:ext cx="1341755" cy="1128395"/>
                    </a:xfrm>
                    <a:prstGeom prst="rect">
                      <a:avLst/>
                    </a:prstGeom>
                    <a:noFill/>
                    <a:ln w="9525">
                      <a:noFill/>
                      <a:miter lim="800000"/>
                      <a:headEnd/>
                      <a:tailEnd/>
                    </a:ln>
                  </pic:spPr>
                </pic:pic>
              </a:graphicData>
            </a:graphic>
          </wp:inline>
        </w:drawing>
      </w:r>
      <w:r>
        <w:rPr>
          <w:noProof/>
          <w:lang w:eastAsia="nb-NO"/>
        </w:rPr>
        <w:drawing>
          <wp:inline distT="0" distB="0" distL="0" distR="0" wp14:anchorId="00C49654" wp14:editId="10C7B5DD">
            <wp:extent cx="1460500" cy="1128395"/>
            <wp:effectExtent l="19050" t="0" r="6350" b="0"/>
            <wp:docPr id="3" name="Bilde 3" descr="f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k"/>
                    <pic:cNvPicPr>
                      <a:picLocks noChangeAspect="1" noChangeArrowheads="1"/>
                    </pic:cNvPicPr>
                  </pic:nvPicPr>
                  <pic:blipFill>
                    <a:blip r:embed="rId11" cstate="print"/>
                    <a:srcRect/>
                    <a:stretch>
                      <a:fillRect/>
                    </a:stretch>
                  </pic:blipFill>
                  <pic:spPr bwMode="auto">
                    <a:xfrm>
                      <a:off x="0" y="0"/>
                      <a:ext cx="1460500" cy="1128395"/>
                    </a:xfrm>
                    <a:prstGeom prst="rect">
                      <a:avLst/>
                    </a:prstGeom>
                    <a:noFill/>
                    <a:ln w="9525">
                      <a:noFill/>
                      <a:miter lim="800000"/>
                      <a:headEnd/>
                      <a:tailEnd/>
                    </a:ln>
                  </pic:spPr>
                </pic:pic>
              </a:graphicData>
            </a:graphic>
          </wp:inline>
        </w:drawing>
      </w:r>
      <w:r>
        <w:rPr>
          <w:noProof/>
          <w:lang w:eastAsia="nb-NO"/>
        </w:rPr>
        <w:drawing>
          <wp:inline distT="0" distB="0" distL="0" distR="0" wp14:anchorId="41BFFAAB" wp14:editId="7D0059F8">
            <wp:extent cx="1341755" cy="1116330"/>
            <wp:effectExtent l="19050" t="0" r="0" b="0"/>
            <wp:docPr id="5" name="Bilde 5" descr="DSC_0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_0505"/>
                    <pic:cNvPicPr>
                      <a:picLocks noChangeAspect="1" noChangeArrowheads="1"/>
                    </pic:cNvPicPr>
                  </pic:nvPicPr>
                  <pic:blipFill>
                    <a:blip r:embed="rId12" cstate="print"/>
                    <a:srcRect/>
                    <a:stretch>
                      <a:fillRect/>
                    </a:stretch>
                  </pic:blipFill>
                  <pic:spPr bwMode="auto">
                    <a:xfrm>
                      <a:off x="0" y="0"/>
                      <a:ext cx="1341755" cy="1116330"/>
                    </a:xfrm>
                    <a:prstGeom prst="rect">
                      <a:avLst/>
                    </a:prstGeom>
                    <a:noFill/>
                    <a:ln w="9525">
                      <a:noFill/>
                      <a:miter lim="800000"/>
                      <a:headEnd/>
                      <a:tailEnd/>
                    </a:ln>
                  </pic:spPr>
                </pic:pic>
              </a:graphicData>
            </a:graphic>
          </wp:inline>
        </w:drawing>
      </w:r>
      <w:r>
        <w:rPr>
          <w:noProof/>
          <w:lang w:eastAsia="nb-NO"/>
        </w:rPr>
        <w:drawing>
          <wp:inline distT="0" distB="0" distL="0" distR="0" wp14:anchorId="0416437D" wp14:editId="6527D4CB">
            <wp:extent cx="1377315" cy="1116330"/>
            <wp:effectExtent l="19050" t="0" r="0" b="0"/>
            <wp:docPr id="6" name="Bilde 6" descr="Børgefjell skihe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ørgefjell skiheis"/>
                    <pic:cNvPicPr>
                      <a:picLocks noChangeAspect="1" noChangeArrowheads="1"/>
                    </pic:cNvPicPr>
                  </pic:nvPicPr>
                  <pic:blipFill>
                    <a:blip r:embed="rId13" cstate="print"/>
                    <a:srcRect/>
                    <a:stretch>
                      <a:fillRect/>
                    </a:stretch>
                  </pic:blipFill>
                  <pic:spPr bwMode="auto">
                    <a:xfrm>
                      <a:off x="0" y="0"/>
                      <a:ext cx="1377315" cy="1116330"/>
                    </a:xfrm>
                    <a:prstGeom prst="rect">
                      <a:avLst/>
                    </a:prstGeom>
                    <a:noFill/>
                    <a:ln w="9525">
                      <a:noFill/>
                      <a:miter lim="800000"/>
                      <a:headEnd/>
                      <a:tailEnd/>
                    </a:ln>
                  </pic:spPr>
                </pic:pic>
              </a:graphicData>
            </a:graphic>
          </wp:inline>
        </w:drawing>
      </w:r>
    </w:p>
    <w:p w:rsidR="00515198" w:rsidRPr="00515198" w:rsidRDefault="00515198" w:rsidP="00515198">
      <w:pPr>
        <w:rPr>
          <w:sz w:val="28"/>
          <w:szCs w:val="28"/>
          <w:lang w:val="sma-NO"/>
        </w:rPr>
      </w:pPr>
    </w:p>
    <w:p w:rsidR="00515198" w:rsidRPr="00515198" w:rsidRDefault="00515198" w:rsidP="00515198">
      <w:pPr>
        <w:rPr>
          <w:sz w:val="28"/>
          <w:szCs w:val="28"/>
          <w:lang w:val="sma-NO"/>
        </w:rPr>
      </w:pPr>
    </w:p>
    <w:p w:rsidR="00515198" w:rsidRPr="00515198" w:rsidRDefault="00515198" w:rsidP="00515198">
      <w:pPr>
        <w:rPr>
          <w:sz w:val="28"/>
          <w:szCs w:val="28"/>
          <w:lang w:val="sma-NO"/>
        </w:rPr>
      </w:pPr>
    </w:p>
    <w:p w:rsidR="00515198" w:rsidRPr="00515198" w:rsidRDefault="00515198" w:rsidP="00515198">
      <w:pPr>
        <w:rPr>
          <w:sz w:val="28"/>
          <w:szCs w:val="28"/>
          <w:lang w:val="sma-NO"/>
        </w:rPr>
      </w:pPr>
    </w:p>
    <w:p w:rsidR="00515198" w:rsidRPr="00515198" w:rsidRDefault="00515198" w:rsidP="00515198">
      <w:pPr>
        <w:rPr>
          <w:sz w:val="28"/>
          <w:szCs w:val="28"/>
          <w:lang w:val="sma-NO"/>
        </w:rPr>
      </w:pPr>
    </w:p>
    <w:p w:rsidR="004B021C" w:rsidRDefault="004B021C" w:rsidP="00515198">
      <w:pPr>
        <w:rPr>
          <w:sz w:val="28"/>
          <w:szCs w:val="28"/>
          <w:lang w:val="sma-NO"/>
        </w:rPr>
      </w:pPr>
    </w:p>
    <w:p w:rsidR="00515198" w:rsidRPr="004B021C" w:rsidRDefault="00592C9A" w:rsidP="00515198">
      <w:pPr>
        <w:rPr>
          <w:sz w:val="24"/>
          <w:szCs w:val="24"/>
          <w:lang w:val="sma-NO"/>
        </w:rPr>
      </w:pPr>
      <w:r>
        <w:rPr>
          <w:b/>
          <w:sz w:val="24"/>
          <w:szCs w:val="24"/>
          <w:lang w:val="sma-NO"/>
        </w:rPr>
        <w:t>1.0</w:t>
      </w:r>
      <w:r>
        <w:rPr>
          <w:b/>
          <w:sz w:val="24"/>
          <w:szCs w:val="24"/>
          <w:lang w:val="sma-NO"/>
        </w:rPr>
        <w:tab/>
        <w:t>SISVEGE...................................................................................................................</w:t>
      </w:r>
      <w:r w:rsidR="00515198" w:rsidRPr="004B021C">
        <w:rPr>
          <w:sz w:val="24"/>
          <w:szCs w:val="24"/>
          <w:lang w:val="sma-NO"/>
        </w:rPr>
        <w:t>5</w:t>
      </w:r>
    </w:p>
    <w:p w:rsidR="00515198" w:rsidRPr="004B021C" w:rsidRDefault="00515198" w:rsidP="00515198">
      <w:pPr>
        <w:rPr>
          <w:b/>
          <w:sz w:val="20"/>
          <w:szCs w:val="20"/>
          <w:lang w:val="sma-NO"/>
        </w:rPr>
      </w:pPr>
      <w:r w:rsidRPr="004B021C">
        <w:rPr>
          <w:b/>
          <w:sz w:val="20"/>
          <w:szCs w:val="20"/>
          <w:lang w:val="sma-NO"/>
        </w:rPr>
        <w:t>1.1</w:t>
      </w:r>
      <w:r w:rsidR="00592C9A">
        <w:rPr>
          <w:b/>
          <w:sz w:val="20"/>
          <w:szCs w:val="20"/>
          <w:lang w:val="sma-NO"/>
        </w:rPr>
        <w:tab/>
        <w:t>EVTIEDIMMIE TJIELTESEKTOVRESNE...............................................................................................</w:t>
      </w:r>
      <w:r w:rsidRPr="004B021C">
        <w:rPr>
          <w:b/>
          <w:sz w:val="20"/>
          <w:szCs w:val="20"/>
          <w:lang w:val="sma-NO"/>
        </w:rPr>
        <w:t>5</w:t>
      </w:r>
    </w:p>
    <w:p w:rsidR="00515198" w:rsidRPr="004B021C" w:rsidRDefault="00515198" w:rsidP="00515198">
      <w:pPr>
        <w:rPr>
          <w:b/>
          <w:sz w:val="20"/>
          <w:szCs w:val="20"/>
          <w:lang w:val="sma-NO"/>
        </w:rPr>
      </w:pPr>
      <w:r w:rsidRPr="004B021C">
        <w:rPr>
          <w:b/>
          <w:sz w:val="20"/>
          <w:szCs w:val="20"/>
          <w:lang w:val="sma-NO"/>
        </w:rPr>
        <w:t>1.2</w:t>
      </w:r>
      <w:r w:rsidR="007D090B">
        <w:rPr>
          <w:b/>
          <w:sz w:val="20"/>
          <w:szCs w:val="20"/>
          <w:lang w:val="sma-NO"/>
        </w:rPr>
        <w:t xml:space="preserve"> </w:t>
      </w:r>
      <w:r w:rsidR="007D090B">
        <w:rPr>
          <w:b/>
          <w:sz w:val="20"/>
          <w:szCs w:val="20"/>
          <w:lang w:val="sma-NO"/>
        </w:rPr>
        <w:tab/>
      </w:r>
      <w:r w:rsidR="00592C9A">
        <w:rPr>
          <w:b/>
          <w:sz w:val="20"/>
          <w:szCs w:val="20"/>
          <w:lang w:val="sma-NO"/>
        </w:rPr>
        <w:t xml:space="preserve"> SIEJHME LAHTESTIMMIE................................................................................................................</w:t>
      </w:r>
      <w:r w:rsidRPr="004B021C">
        <w:rPr>
          <w:b/>
          <w:sz w:val="20"/>
          <w:szCs w:val="20"/>
          <w:lang w:val="sma-NO"/>
        </w:rPr>
        <w:t>6</w:t>
      </w:r>
    </w:p>
    <w:p w:rsidR="00515198" w:rsidRPr="004B021C" w:rsidRDefault="00515198" w:rsidP="00515198">
      <w:pPr>
        <w:rPr>
          <w:b/>
          <w:sz w:val="24"/>
          <w:szCs w:val="24"/>
          <w:lang w:val="sma-NO"/>
        </w:rPr>
      </w:pPr>
      <w:r w:rsidRPr="004B021C">
        <w:rPr>
          <w:b/>
          <w:sz w:val="24"/>
          <w:szCs w:val="24"/>
          <w:lang w:val="sma-NO"/>
        </w:rPr>
        <w:t>2.0</w:t>
      </w:r>
      <w:r w:rsidRPr="004B021C">
        <w:rPr>
          <w:b/>
          <w:sz w:val="24"/>
          <w:szCs w:val="24"/>
          <w:lang w:val="sma-NO"/>
        </w:rPr>
        <w:tab/>
        <w:t>ÅEJVIE</w:t>
      </w:r>
      <w:r w:rsidR="00592C9A">
        <w:rPr>
          <w:b/>
          <w:sz w:val="24"/>
          <w:szCs w:val="24"/>
          <w:lang w:val="sma-NO"/>
        </w:rPr>
        <w:t>TSIEHKIEH BEETNEH-TJILKEMISNIE................................................................7</w:t>
      </w:r>
    </w:p>
    <w:p w:rsidR="00515198" w:rsidRPr="004B021C" w:rsidRDefault="00515198" w:rsidP="00515198">
      <w:pPr>
        <w:rPr>
          <w:b/>
          <w:sz w:val="20"/>
          <w:szCs w:val="20"/>
          <w:lang w:val="sma-NO"/>
        </w:rPr>
      </w:pPr>
      <w:r w:rsidRPr="004B021C">
        <w:rPr>
          <w:b/>
          <w:sz w:val="20"/>
          <w:szCs w:val="20"/>
          <w:lang w:val="sma-NO"/>
        </w:rPr>
        <w:t>2.1</w:t>
      </w:r>
      <w:r w:rsidRPr="004B021C">
        <w:rPr>
          <w:b/>
          <w:sz w:val="20"/>
          <w:szCs w:val="20"/>
          <w:lang w:val="sma-NO"/>
        </w:rPr>
        <w:tab/>
        <w:t>RESULTAATH MA</w:t>
      </w:r>
      <w:r w:rsidR="00592C9A">
        <w:rPr>
          <w:b/>
          <w:sz w:val="20"/>
          <w:szCs w:val="20"/>
          <w:lang w:val="sma-NO"/>
        </w:rPr>
        <w:t>AKSOEMIERINE JIH JARKOESTIMMINE.................................................................</w:t>
      </w:r>
      <w:r w:rsidRPr="004B021C">
        <w:rPr>
          <w:b/>
          <w:sz w:val="20"/>
          <w:szCs w:val="20"/>
          <w:lang w:val="sma-NO"/>
        </w:rPr>
        <w:t>8</w:t>
      </w:r>
    </w:p>
    <w:p w:rsidR="00515198" w:rsidRPr="004B021C" w:rsidRDefault="00515198" w:rsidP="00515198">
      <w:pPr>
        <w:rPr>
          <w:b/>
          <w:sz w:val="20"/>
          <w:szCs w:val="20"/>
          <w:lang w:val="sma-NO"/>
        </w:rPr>
      </w:pPr>
      <w:r w:rsidRPr="004B021C">
        <w:rPr>
          <w:b/>
          <w:sz w:val="20"/>
          <w:szCs w:val="20"/>
          <w:lang w:val="sma-NO"/>
        </w:rPr>
        <w:t>2.2</w:t>
      </w:r>
      <w:r w:rsidRPr="004B021C">
        <w:rPr>
          <w:b/>
          <w:sz w:val="20"/>
          <w:szCs w:val="20"/>
          <w:lang w:val="sma-NO"/>
        </w:rPr>
        <w:tab/>
        <w:t>BRUTTO JIH NETTO BURRIERESU</w:t>
      </w:r>
      <w:r w:rsidR="00592C9A">
        <w:rPr>
          <w:b/>
          <w:sz w:val="20"/>
          <w:szCs w:val="20"/>
          <w:lang w:val="sma-NO"/>
        </w:rPr>
        <w:t>LTAATINE....................................................................................</w:t>
      </w:r>
      <w:r w:rsidRPr="004B021C">
        <w:rPr>
          <w:b/>
          <w:sz w:val="20"/>
          <w:szCs w:val="20"/>
          <w:lang w:val="sma-NO"/>
        </w:rPr>
        <w:t>11</w:t>
      </w:r>
    </w:p>
    <w:p w:rsidR="00515198" w:rsidRPr="004B021C" w:rsidRDefault="00592C9A" w:rsidP="00515198">
      <w:pPr>
        <w:rPr>
          <w:b/>
          <w:sz w:val="24"/>
          <w:szCs w:val="24"/>
          <w:lang w:val="sma-NO"/>
        </w:rPr>
      </w:pPr>
      <w:r>
        <w:rPr>
          <w:b/>
          <w:sz w:val="24"/>
          <w:szCs w:val="24"/>
          <w:lang w:val="sma-NO"/>
        </w:rPr>
        <w:t>3.0</w:t>
      </w:r>
      <w:r>
        <w:rPr>
          <w:b/>
          <w:sz w:val="24"/>
          <w:szCs w:val="24"/>
          <w:lang w:val="sma-NO"/>
        </w:rPr>
        <w:tab/>
        <w:t>JARNGEREEREME...................................................................................................19</w:t>
      </w:r>
    </w:p>
    <w:p w:rsidR="00515198" w:rsidRPr="004B021C" w:rsidRDefault="00592C9A" w:rsidP="00515198">
      <w:pPr>
        <w:rPr>
          <w:b/>
          <w:sz w:val="20"/>
          <w:szCs w:val="20"/>
          <w:lang w:val="sma-NO"/>
        </w:rPr>
      </w:pPr>
      <w:r>
        <w:rPr>
          <w:b/>
          <w:sz w:val="20"/>
          <w:szCs w:val="20"/>
          <w:lang w:val="sma-NO"/>
        </w:rPr>
        <w:t>3.1</w:t>
      </w:r>
      <w:r>
        <w:rPr>
          <w:b/>
          <w:sz w:val="20"/>
          <w:szCs w:val="20"/>
          <w:lang w:val="sma-NO"/>
        </w:rPr>
        <w:tab/>
        <w:t>SIEJMHE LAHTESTIMMIE...............................................................................................................20</w:t>
      </w:r>
    </w:p>
    <w:p w:rsidR="00515198" w:rsidRPr="004B021C" w:rsidRDefault="00515198" w:rsidP="00515198">
      <w:pPr>
        <w:rPr>
          <w:b/>
          <w:sz w:val="20"/>
          <w:szCs w:val="20"/>
          <w:lang w:val="sma-NO"/>
        </w:rPr>
      </w:pPr>
      <w:r w:rsidRPr="004B021C">
        <w:rPr>
          <w:b/>
          <w:sz w:val="20"/>
          <w:szCs w:val="20"/>
          <w:lang w:val="sma-NO"/>
        </w:rPr>
        <w:t>3.2</w:t>
      </w:r>
      <w:r w:rsidRPr="004B021C">
        <w:rPr>
          <w:b/>
          <w:sz w:val="20"/>
          <w:szCs w:val="20"/>
          <w:lang w:val="sma-NO"/>
        </w:rPr>
        <w:tab/>
        <w:t>HEALS</w:t>
      </w:r>
      <w:r w:rsidR="00592C9A">
        <w:rPr>
          <w:b/>
          <w:sz w:val="20"/>
          <w:szCs w:val="20"/>
          <w:lang w:val="sma-NO"/>
        </w:rPr>
        <w:t>OE, BYJRESE JIH VIEHTIESVOETE(HBV).................................................................................20</w:t>
      </w:r>
    </w:p>
    <w:p w:rsidR="00515198" w:rsidRPr="004B021C" w:rsidRDefault="00592C9A" w:rsidP="00515198">
      <w:pPr>
        <w:rPr>
          <w:b/>
          <w:sz w:val="20"/>
          <w:szCs w:val="20"/>
          <w:lang w:val="sma-NO"/>
        </w:rPr>
      </w:pPr>
      <w:r>
        <w:rPr>
          <w:b/>
          <w:sz w:val="20"/>
          <w:szCs w:val="20"/>
          <w:lang w:val="sma-NO"/>
        </w:rPr>
        <w:t>3.3</w:t>
      </w:r>
      <w:r>
        <w:rPr>
          <w:b/>
          <w:sz w:val="20"/>
          <w:szCs w:val="20"/>
          <w:lang w:val="sma-NO"/>
        </w:rPr>
        <w:tab/>
        <w:t>KULTUVRE JIH MUSEUME</w:t>
      </w:r>
      <w:r>
        <w:rPr>
          <w:b/>
          <w:sz w:val="20"/>
          <w:szCs w:val="20"/>
          <w:lang w:val="sma-NO"/>
        </w:rPr>
        <w:tab/>
        <w:t>.............................................................................................................21</w:t>
      </w:r>
    </w:p>
    <w:p w:rsidR="00515198" w:rsidRPr="004B021C" w:rsidRDefault="00515198" w:rsidP="00515198">
      <w:pPr>
        <w:rPr>
          <w:b/>
          <w:sz w:val="20"/>
          <w:szCs w:val="20"/>
          <w:lang w:val="sma-NO"/>
        </w:rPr>
      </w:pPr>
      <w:r w:rsidRPr="004B021C">
        <w:rPr>
          <w:b/>
          <w:sz w:val="20"/>
          <w:szCs w:val="20"/>
          <w:lang w:val="sma-NO"/>
        </w:rPr>
        <w:t>3.4</w:t>
      </w:r>
      <w:r w:rsidRPr="004B021C">
        <w:rPr>
          <w:b/>
          <w:sz w:val="20"/>
          <w:szCs w:val="20"/>
          <w:lang w:val="sma-NO"/>
        </w:rPr>
        <w:tab/>
      </w:r>
      <w:r w:rsidR="00592C9A">
        <w:rPr>
          <w:b/>
          <w:sz w:val="20"/>
          <w:szCs w:val="20"/>
          <w:lang w:val="sma-NO"/>
        </w:rPr>
        <w:t>SEAMMA VIERHTEGE....................................................................................................................23</w:t>
      </w:r>
    </w:p>
    <w:p w:rsidR="00515198" w:rsidRPr="004B021C" w:rsidRDefault="00515198" w:rsidP="00515198">
      <w:pPr>
        <w:rPr>
          <w:b/>
          <w:sz w:val="20"/>
          <w:szCs w:val="20"/>
          <w:lang w:val="sma-NO"/>
        </w:rPr>
      </w:pPr>
      <w:r w:rsidRPr="004B021C">
        <w:rPr>
          <w:b/>
          <w:sz w:val="20"/>
          <w:szCs w:val="20"/>
          <w:lang w:val="sma-NO"/>
        </w:rPr>
        <w:t>3.5</w:t>
      </w:r>
      <w:r w:rsidRPr="004B021C">
        <w:rPr>
          <w:b/>
          <w:sz w:val="20"/>
          <w:szCs w:val="20"/>
          <w:lang w:val="sma-NO"/>
        </w:rPr>
        <w:tab/>
      </w:r>
      <w:r w:rsidR="007D090B">
        <w:rPr>
          <w:b/>
          <w:sz w:val="20"/>
          <w:szCs w:val="20"/>
          <w:lang w:val="sma-NO"/>
        </w:rPr>
        <w:t>GUKTIE LEA DEJ JARNGEN BARKOEH- REEREMEJARNGESNE</w:t>
      </w:r>
      <w:r w:rsidR="00592C9A">
        <w:rPr>
          <w:b/>
          <w:sz w:val="20"/>
          <w:szCs w:val="20"/>
          <w:lang w:val="sma-NO"/>
        </w:rPr>
        <w:t>.........................................................24</w:t>
      </w:r>
    </w:p>
    <w:p w:rsidR="00515198" w:rsidRPr="004B021C" w:rsidRDefault="00592C9A" w:rsidP="00515198">
      <w:pPr>
        <w:rPr>
          <w:b/>
          <w:sz w:val="24"/>
          <w:szCs w:val="24"/>
          <w:lang w:val="sma-NO"/>
        </w:rPr>
      </w:pPr>
      <w:r>
        <w:rPr>
          <w:b/>
          <w:sz w:val="24"/>
          <w:szCs w:val="24"/>
          <w:lang w:val="sma-NO"/>
        </w:rPr>
        <w:t>4.0</w:t>
      </w:r>
      <w:r>
        <w:rPr>
          <w:b/>
          <w:sz w:val="24"/>
          <w:szCs w:val="24"/>
          <w:lang w:val="sma-NO"/>
        </w:rPr>
        <w:tab/>
        <w:t>BYJJENEGOEVTESE.................................................................................................27</w:t>
      </w:r>
    </w:p>
    <w:p w:rsidR="00515198" w:rsidRPr="004B021C" w:rsidRDefault="00515198" w:rsidP="00515198">
      <w:pPr>
        <w:rPr>
          <w:b/>
          <w:sz w:val="20"/>
          <w:szCs w:val="20"/>
          <w:lang w:val="sma-NO"/>
        </w:rPr>
      </w:pPr>
      <w:r w:rsidRPr="004B021C">
        <w:rPr>
          <w:b/>
          <w:sz w:val="20"/>
          <w:szCs w:val="20"/>
          <w:lang w:val="sma-NO"/>
        </w:rPr>
        <w:t>4.1</w:t>
      </w:r>
      <w:r w:rsidRPr="004B021C">
        <w:rPr>
          <w:b/>
          <w:sz w:val="20"/>
          <w:szCs w:val="20"/>
          <w:lang w:val="sma-NO"/>
        </w:rPr>
        <w:tab/>
        <w:t>SIEJHME LAHTESTIMMI</w:t>
      </w:r>
      <w:r w:rsidR="00592C9A">
        <w:rPr>
          <w:b/>
          <w:sz w:val="20"/>
          <w:szCs w:val="20"/>
          <w:lang w:val="sma-NO"/>
        </w:rPr>
        <w:t>EH GOEVTESTE.........................................................................................27</w:t>
      </w:r>
    </w:p>
    <w:p w:rsidR="00515198" w:rsidRPr="004B021C" w:rsidRDefault="00592C9A" w:rsidP="00515198">
      <w:pPr>
        <w:rPr>
          <w:b/>
          <w:sz w:val="20"/>
          <w:szCs w:val="20"/>
          <w:lang w:val="sma-NO"/>
        </w:rPr>
      </w:pPr>
      <w:r>
        <w:rPr>
          <w:b/>
          <w:sz w:val="20"/>
          <w:szCs w:val="20"/>
          <w:lang w:val="sma-NO"/>
        </w:rPr>
        <w:t>4.2</w:t>
      </w:r>
      <w:r>
        <w:rPr>
          <w:b/>
          <w:sz w:val="20"/>
          <w:szCs w:val="20"/>
          <w:lang w:val="sma-NO"/>
        </w:rPr>
        <w:tab/>
        <w:t>BARKIJH.......................................................................................................................................27</w:t>
      </w:r>
    </w:p>
    <w:p w:rsidR="00515198" w:rsidRPr="004B021C" w:rsidRDefault="00592C9A" w:rsidP="00515198">
      <w:pPr>
        <w:rPr>
          <w:b/>
          <w:sz w:val="20"/>
          <w:szCs w:val="20"/>
          <w:lang w:val="sma-NO"/>
        </w:rPr>
      </w:pPr>
      <w:r>
        <w:rPr>
          <w:b/>
          <w:sz w:val="20"/>
          <w:szCs w:val="20"/>
          <w:lang w:val="sma-NO"/>
        </w:rPr>
        <w:t>4.3</w:t>
      </w:r>
      <w:r>
        <w:rPr>
          <w:b/>
          <w:sz w:val="20"/>
          <w:szCs w:val="20"/>
          <w:lang w:val="sma-NO"/>
        </w:rPr>
        <w:tab/>
        <w:t>ØKONOMIJE................................................................................................................................28</w:t>
      </w:r>
    </w:p>
    <w:p w:rsidR="00515198" w:rsidRPr="004B021C" w:rsidRDefault="00592C9A" w:rsidP="00515198">
      <w:pPr>
        <w:rPr>
          <w:b/>
          <w:sz w:val="20"/>
          <w:szCs w:val="20"/>
          <w:lang w:val="sma-NO"/>
        </w:rPr>
      </w:pPr>
      <w:r>
        <w:rPr>
          <w:b/>
          <w:sz w:val="20"/>
          <w:szCs w:val="20"/>
          <w:lang w:val="sma-NO"/>
        </w:rPr>
        <w:t>4.4</w:t>
      </w:r>
      <w:r>
        <w:rPr>
          <w:b/>
          <w:sz w:val="20"/>
          <w:szCs w:val="20"/>
          <w:lang w:val="sma-NO"/>
        </w:rPr>
        <w:tab/>
        <w:t>DARJOMH.....................................................................................................................................31</w:t>
      </w:r>
    </w:p>
    <w:p w:rsidR="00515198" w:rsidRPr="004B021C" w:rsidRDefault="00515198" w:rsidP="00515198">
      <w:pPr>
        <w:rPr>
          <w:b/>
          <w:sz w:val="20"/>
          <w:szCs w:val="20"/>
          <w:lang w:val="sma-NO"/>
        </w:rPr>
      </w:pPr>
      <w:r w:rsidRPr="004B021C">
        <w:rPr>
          <w:b/>
          <w:sz w:val="20"/>
          <w:szCs w:val="20"/>
          <w:lang w:val="sma-NO"/>
        </w:rPr>
        <w:t>4.5</w:t>
      </w:r>
      <w:r w:rsidRPr="004B021C">
        <w:rPr>
          <w:b/>
          <w:sz w:val="20"/>
          <w:szCs w:val="20"/>
          <w:lang w:val="sma-NO"/>
        </w:rPr>
        <w:tab/>
        <w:t>GUKTIE LEAH DAH ÅEJVIEHAESTEMH 2013</w:t>
      </w:r>
      <w:r w:rsidRPr="004B021C">
        <w:rPr>
          <w:b/>
          <w:sz w:val="20"/>
          <w:szCs w:val="20"/>
          <w:lang w:val="sma-NO"/>
        </w:rPr>
        <w:tab/>
      </w:r>
      <w:r w:rsidR="00592C9A">
        <w:rPr>
          <w:b/>
          <w:sz w:val="20"/>
          <w:szCs w:val="20"/>
          <w:lang w:val="sma-NO"/>
        </w:rPr>
        <w:t>..................................................................................33</w:t>
      </w:r>
    </w:p>
    <w:p w:rsidR="00515198" w:rsidRPr="004B021C" w:rsidRDefault="00515198" w:rsidP="00515198">
      <w:pPr>
        <w:rPr>
          <w:b/>
          <w:sz w:val="24"/>
          <w:szCs w:val="24"/>
          <w:lang w:val="sma-NO"/>
        </w:rPr>
      </w:pPr>
      <w:r w:rsidRPr="004B021C">
        <w:rPr>
          <w:b/>
          <w:sz w:val="24"/>
          <w:szCs w:val="24"/>
          <w:lang w:val="sma-NO"/>
        </w:rPr>
        <w:t>5.0</w:t>
      </w:r>
      <w:r w:rsidRPr="004B021C">
        <w:rPr>
          <w:b/>
          <w:sz w:val="24"/>
          <w:szCs w:val="24"/>
          <w:lang w:val="sma-NO"/>
        </w:rPr>
        <w:tab/>
        <w:t>HEALSOE JIH HÅKSOEGOEVTESE</w:t>
      </w:r>
      <w:r w:rsidR="00592C9A">
        <w:rPr>
          <w:b/>
          <w:sz w:val="24"/>
          <w:szCs w:val="24"/>
          <w:lang w:val="sma-NO"/>
        </w:rPr>
        <w:t>............................................................................35</w:t>
      </w:r>
    </w:p>
    <w:p w:rsidR="00515198" w:rsidRPr="004B021C" w:rsidRDefault="00592C9A" w:rsidP="00515198">
      <w:pPr>
        <w:rPr>
          <w:b/>
          <w:sz w:val="20"/>
          <w:szCs w:val="20"/>
          <w:lang w:val="sma-NO"/>
        </w:rPr>
      </w:pPr>
      <w:r>
        <w:rPr>
          <w:b/>
          <w:sz w:val="20"/>
          <w:szCs w:val="20"/>
          <w:lang w:val="sma-NO"/>
        </w:rPr>
        <w:t>5.1</w:t>
      </w:r>
      <w:r>
        <w:rPr>
          <w:b/>
          <w:sz w:val="20"/>
          <w:szCs w:val="20"/>
          <w:lang w:val="sma-NO"/>
        </w:rPr>
        <w:tab/>
        <w:t>SIEJHME.......................................................................................................................................35</w:t>
      </w:r>
    </w:p>
    <w:p w:rsidR="00515198" w:rsidRPr="004B021C" w:rsidRDefault="00515198" w:rsidP="00515198">
      <w:pPr>
        <w:rPr>
          <w:b/>
          <w:sz w:val="20"/>
          <w:szCs w:val="20"/>
          <w:lang w:val="sma-NO"/>
        </w:rPr>
      </w:pPr>
      <w:r w:rsidRPr="004B021C">
        <w:rPr>
          <w:b/>
          <w:sz w:val="20"/>
          <w:szCs w:val="20"/>
          <w:lang w:val="sma-NO"/>
        </w:rPr>
        <w:t>5.2</w:t>
      </w:r>
      <w:r w:rsidRPr="004B021C">
        <w:rPr>
          <w:b/>
          <w:sz w:val="20"/>
          <w:szCs w:val="20"/>
          <w:lang w:val="sma-NO"/>
        </w:rPr>
        <w:tab/>
        <w:t>ÅEJVIEHAESTE</w:t>
      </w:r>
      <w:r w:rsidR="00592C9A">
        <w:rPr>
          <w:b/>
          <w:sz w:val="20"/>
          <w:szCs w:val="20"/>
          <w:lang w:val="sma-NO"/>
        </w:rPr>
        <w:t>MH  2013 – HEALSOE JIH HÅKSOE...........................................................................36</w:t>
      </w:r>
    </w:p>
    <w:p w:rsidR="00515198" w:rsidRPr="004B021C" w:rsidRDefault="005E4B51" w:rsidP="00515198">
      <w:pPr>
        <w:rPr>
          <w:b/>
          <w:sz w:val="20"/>
          <w:szCs w:val="20"/>
          <w:lang w:val="sma-NO"/>
        </w:rPr>
      </w:pPr>
      <w:r>
        <w:rPr>
          <w:b/>
          <w:sz w:val="20"/>
          <w:szCs w:val="20"/>
          <w:lang w:val="sma-NO"/>
        </w:rPr>
        <w:t>5.3</w:t>
      </w:r>
      <w:r>
        <w:rPr>
          <w:b/>
          <w:sz w:val="20"/>
          <w:szCs w:val="20"/>
          <w:lang w:val="sma-NO"/>
        </w:rPr>
        <w:tab/>
        <w:t>ORGANISASJOVNETSEEGKEME......................................................................................................39</w:t>
      </w:r>
    </w:p>
    <w:p w:rsidR="00515198" w:rsidRPr="004B021C" w:rsidRDefault="005E4B51" w:rsidP="00515198">
      <w:pPr>
        <w:rPr>
          <w:b/>
          <w:sz w:val="20"/>
          <w:szCs w:val="20"/>
          <w:lang w:val="sma-NO"/>
        </w:rPr>
      </w:pPr>
      <w:r>
        <w:rPr>
          <w:b/>
          <w:sz w:val="20"/>
          <w:szCs w:val="20"/>
          <w:lang w:val="sma-NO"/>
        </w:rPr>
        <w:t>5.4</w:t>
      </w:r>
      <w:r>
        <w:rPr>
          <w:b/>
          <w:sz w:val="20"/>
          <w:szCs w:val="20"/>
          <w:lang w:val="sma-NO"/>
        </w:rPr>
        <w:tab/>
        <w:t>DARJOMH-BARKIJH.......................................................................................................................39</w:t>
      </w:r>
    </w:p>
    <w:p w:rsidR="00515198" w:rsidRPr="004B021C" w:rsidRDefault="005E4B51" w:rsidP="00515198">
      <w:pPr>
        <w:rPr>
          <w:b/>
          <w:sz w:val="20"/>
          <w:szCs w:val="20"/>
          <w:lang w:val="sma-NO"/>
        </w:rPr>
      </w:pPr>
      <w:r>
        <w:rPr>
          <w:b/>
          <w:sz w:val="20"/>
          <w:szCs w:val="20"/>
          <w:lang w:val="sma-NO"/>
        </w:rPr>
        <w:t>5.5</w:t>
      </w:r>
      <w:r>
        <w:rPr>
          <w:b/>
          <w:sz w:val="20"/>
          <w:szCs w:val="20"/>
          <w:lang w:val="sma-NO"/>
        </w:rPr>
        <w:tab/>
        <w:t>ØKONOMIJEN EVTIEDIMMIE.........................................................................................................46</w:t>
      </w:r>
    </w:p>
    <w:p w:rsidR="00515198" w:rsidRPr="004B021C" w:rsidRDefault="00515198" w:rsidP="00515198">
      <w:pPr>
        <w:rPr>
          <w:sz w:val="24"/>
          <w:szCs w:val="24"/>
          <w:lang w:val="sma-NO"/>
        </w:rPr>
      </w:pPr>
      <w:r w:rsidRPr="004B021C">
        <w:rPr>
          <w:b/>
          <w:sz w:val="24"/>
          <w:szCs w:val="24"/>
          <w:lang w:val="sma-NO"/>
        </w:rPr>
        <w:t>6.0</w:t>
      </w:r>
      <w:r w:rsidRPr="004B021C">
        <w:rPr>
          <w:b/>
          <w:sz w:val="24"/>
          <w:szCs w:val="24"/>
          <w:lang w:val="sma-NO"/>
        </w:rPr>
        <w:tab/>
        <w:t>SOEJKESJE- , BURRIE JIH EEKEGOEVTESE (SBE)</w:t>
      </w:r>
      <w:r w:rsidR="005E4B51">
        <w:rPr>
          <w:sz w:val="24"/>
          <w:szCs w:val="24"/>
          <w:lang w:val="sma-NO"/>
        </w:rPr>
        <w:t>..........................................................47</w:t>
      </w:r>
    </w:p>
    <w:p w:rsidR="00515198" w:rsidRPr="004B021C" w:rsidRDefault="00515198" w:rsidP="00515198">
      <w:pPr>
        <w:rPr>
          <w:b/>
          <w:sz w:val="20"/>
          <w:szCs w:val="20"/>
          <w:lang w:val="sma-NO"/>
        </w:rPr>
      </w:pPr>
      <w:r w:rsidRPr="004B021C">
        <w:rPr>
          <w:b/>
          <w:sz w:val="20"/>
          <w:szCs w:val="20"/>
          <w:lang w:val="sma-NO"/>
        </w:rPr>
        <w:t>6.1</w:t>
      </w:r>
      <w:r w:rsidRPr="004B021C">
        <w:rPr>
          <w:b/>
          <w:sz w:val="20"/>
          <w:szCs w:val="20"/>
          <w:lang w:val="sma-NO"/>
        </w:rPr>
        <w:tab/>
        <w:t>SIEJHME</w:t>
      </w:r>
      <w:r w:rsidR="005E4B51">
        <w:rPr>
          <w:b/>
          <w:sz w:val="20"/>
          <w:szCs w:val="20"/>
          <w:lang w:val="sma-NO"/>
        </w:rPr>
        <w:t>........................................................................................................................................47</w:t>
      </w:r>
    </w:p>
    <w:p w:rsidR="00515198" w:rsidRPr="004B021C" w:rsidRDefault="00515198" w:rsidP="00515198">
      <w:pPr>
        <w:rPr>
          <w:b/>
          <w:sz w:val="20"/>
          <w:szCs w:val="20"/>
          <w:lang w:val="sma-NO"/>
        </w:rPr>
      </w:pPr>
      <w:r w:rsidRPr="004B021C">
        <w:rPr>
          <w:b/>
          <w:sz w:val="20"/>
          <w:szCs w:val="20"/>
          <w:lang w:val="sma-NO"/>
        </w:rPr>
        <w:lastRenderedPageBreak/>
        <w:t>6.2</w:t>
      </w:r>
      <w:r w:rsidRPr="004B021C">
        <w:rPr>
          <w:b/>
          <w:sz w:val="20"/>
          <w:szCs w:val="20"/>
          <w:lang w:val="sma-NO"/>
        </w:rPr>
        <w:tab/>
        <w:t>REE</w:t>
      </w:r>
      <w:r w:rsidR="005E4B51">
        <w:rPr>
          <w:b/>
          <w:sz w:val="20"/>
          <w:szCs w:val="20"/>
          <w:lang w:val="sma-NO"/>
        </w:rPr>
        <w:t>REME JIH AAMHTESEGIETEDALLEME.....................................................................................48</w:t>
      </w:r>
    </w:p>
    <w:p w:rsidR="00515198" w:rsidRPr="004B021C" w:rsidRDefault="00515198" w:rsidP="00515198">
      <w:pPr>
        <w:rPr>
          <w:b/>
          <w:sz w:val="20"/>
          <w:szCs w:val="20"/>
          <w:lang w:val="sma-NO"/>
        </w:rPr>
      </w:pPr>
      <w:r w:rsidRPr="004B021C">
        <w:rPr>
          <w:b/>
          <w:sz w:val="20"/>
          <w:szCs w:val="20"/>
          <w:lang w:val="sma-NO"/>
        </w:rPr>
        <w:t>6.</w:t>
      </w:r>
      <w:r w:rsidR="005E4B51">
        <w:rPr>
          <w:b/>
          <w:sz w:val="20"/>
          <w:szCs w:val="20"/>
          <w:lang w:val="sma-NO"/>
        </w:rPr>
        <w:t>3</w:t>
      </w:r>
      <w:r w:rsidR="005E4B51">
        <w:rPr>
          <w:b/>
          <w:sz w:val="20"/>
          <w:szCs w:val="20"/>
          <w:lang w:val="sma-NO"/>
        </w:rPr>
        <w:tab/>
        <w:t>ORGANISASJOVNE  JIH MAAHTOE...............................................................................................52</w:t>
      </w:r>
    </w:p>
    <w:p w:rsidR="00515198" w:rsidRPr="004B021C" w:rsidRDefault="005E4B51" w:rsidP="00515198">
      <w:pPr>
        <w:rPr>
          <w:b/>
          <w:sz w:val="20"/>
          <w:szCs w:val="20"/>
          <w:lang w:val="sma-NO"/>
        </w:rPr>
      </w:pPr>
      <w:r>
        <w:rPr>
          <w:b/>
          <w:sz w:val="20"/>
          <w:szCs w:val="20"/>
          <w:lang w:val="sma-NO"/>
        </w:rPr>
        <w:t>6.4</w:t>
      </w:r>
      <w:r>
        <w:rPr>
          <w:b/>
          <w:sz w:val="20"/>
          <w:szCs w:val="20"/>
          <w:lang w:val="sma-NO"/>
        </w:rPr>
        <w:tab/>
        <w:t>ÅEJVIEHAESTEMH 2013...............................................................................................................54</w:t>
      </w:r>
    </w:p>
    <w:p w:rsidR="00515198" w:rsidRPr="004B021C" w:rsidRDefault="00515198" w:rsidP="00515198">
      <w:pPr>
        <w:rPr>
          <w:b/>
          <w:sz w:val="20"/>
          <w:szCs w:val="20"/>
          <w:lang w:val="sma-NO"/>
        </w:rPr>
      </w:pPr>
      <w:r w:rsidRPr="004B021C">
        <w:rPr>
          <w:b/>
          <w:sz w:val="20"/>
          <w:szCs w:val="20"/>
          <w:lang w:val="sma-NO"/>
        </w:rPr>
        <w:t>6.5</w:t>
      </w:r>
      <w:r w:rsidRPr="004B021C">
        <w:rPr>
          <w:b/>
          <w:sz w:val="20"/>
          <w:szCs w:val="20"/>
          <w:lang w:val="sma-NO"/>
        </w:rPr>
        <w:tab/>
        <w:t>JIJTJHMAAKSOEDAJVH</w:t>
      </w:r>
      <w:r w:rsidR="005E4B51">
        <w:rPr>
          <w:b/>
          <w:sz w:val="20"/>
          <w:szCs w:val="20"/>
          <w:lang w:val="sma-NO"/>
        </w:rPr>
        <w:t>................................................................................................................57</w:t>
      </w:r>
    </w:p>
    <w:p w:rsidR="00515198" w:rsidRPr="004B021C" w:rsidRDefault="005E4B51" w:rsidP="00515198">
      <w:pPr>
        <w:rPr>
          <w:b/>
          <w:sz w:val="24"/>
          <w:szCs w:val="24"/>
          <w:lang w:val="sma-NO"/>
        </w:rPr>
      </w:pPr>
      <w:r>
        <w:rPr>
          <w:b/>
          <w:sz w:val="24"/>
          <w:szCs w:val="24"/>
          <w:lang w:val="sma-NO"/>
        </w:rPr>
        <w:t>7.0</w:t>
      </w:r>
      <w:r>
        <w:rPr>
          <w:b/>
          <w:sz w:val="24"/>
          <w:szCs w:val="24"/>
          <w:lang w:val="sma-NO"/>
        </w:rPr>
        <w:tab/>
        <w:t>ÅEJVIEHAESTEMH2014........................................................................................58</w:t>
      </w:r>
    </w:p>
    <w:p w:rsidR="00515198" w:rsidRPr="004B021C" w:rsidRDefault="00515198" w:rsidP="00515198">
      <w:pPr>
        <w:rPr>
          <w:b/>
          <w:sz w:val="20"/>
          <w:szCs w:val="20"/>
          <w:lang w:val="sma-NO"/>
        </w:rPr>
      </w:pPr>
      <w:r w:rsidRPr="004B021C">
        <w:rPr>
          <w:b/>
          <w:sz w:val="20"/>
          <w:szCs w:val="20"/>
          <w:lang w:val="sma-NO"/>
        </w:rPr>
        <w:t>7.1</w:t>
      </w:r>
      <w:r w:rsidRPr="004B021C">
        <w:rPr>
          <w:b/>
          <w:sz w:val="20"/>
          <w:szCs w:val="20"/>
          <w:lang w:val="sma-NO"/>
        </w:rPr>
        <w:tab/>
        <w:t>JAR</w:t>
      </w:r>
      <w:r w:rsidR="005E4B51">
        <w:rPr>
          <w:b/>
          <w:sz w:val="20"/>
          <w:szCs w:val="20"/>
          <w:lang w:val="sma-NO"/>
        </w:rPr>
        <w:t>NGEREEREME (JR).................................................................................................................58</w:t>
      </w:r>
    </w:p>
    <w:p w:rsidR="00515198" w:rsidRPr="004B021C" w:rsidRDefault="005E4B51" w:rsidP="00515198">
      <w:pPr>
        <w:rPr>
          <w:b/>
          <w:sz w:val="20"/>
          <w:szCs w:val="20"/>
          <w:lang w:val="sma-NO"/>
        </w:rPr>
      </w:pPr>
      <w:r>
        <w:rPr>
          <w:b/>
          <w:sz w:val="20"/>
          <w:szCs w:val="20"/>
          <w:lang w:val="sma-NO"/>
        </w:rPr>
        <w:t>7.2</w:t>
      </w:r>
      <w:r>
        <w:rPr>
          <w:b/>
          <w:sz w:val="20"/>
          <w:szCs w:val="20"/>
          <w:lang w:val="sma-NO"/>
        </w:rPr>
        <w:tab/>
        <w:t>BYJJENEGOEVTESE (BG)..............................................................................................................60</w:t>
      </w:r>
    </w:p>
    <w:p w:rsidR="00515198" w:rsidRPr="004B021C" w:rsidRDefault="00515198" w:rsidP="00515198">
      <w:pPr>
        <w:rPr>
          <w:b/>
          <w:sz w:val="20"/>
          <w:szCs w:val="20"/>
          <w:lang w:val="sma-NO"/>
        </w:rPr>
      </w:pPr>
      <w:r w:rsidRPr="004B021C">
        <w:rPr>
          <w:b/>
          <w:sz w:val="20"/>
          <w:szCs w:val="20"/>
          <w:lang w:val="sma-NO"/>
        </w:rPr>
        <w:t>7.3</w:t>
      </w:r>
      <w:r w:rsidRPr="004B021C">
        <w:rPr>
          <w:b/>
          <w:sz w:val="20"/>
          <w:szCs w:val="20"/>
          <w:lang w:val="sma-NO"/>
        </w:rPr>
        <w:tab/>
        <w:t>H</w:t>
      </w:r>
      <w:r w:rsidR="005E4B51">
        <w:rPr>
          <w:b/>
          <w:sz w:val="20"/>
          <w:szCs w:val="20"/>
          <w:lang w:val="sma-NO"/>
        </w:rPr>
        <w:t>EALSOE JIH HÅKSOEJARNGE (HHJ)............................................................................................60</w:t>
      </w:r>
    </w:p>
    <w:p w:rsidR="00515198" w:rsidRPr="004B021C" w:rsidRDefault="00515198" w:rsidP="00515198">
      <w:pPr>
        <w:rPr>
          <w:b/>
          <w:sz w:val="20"/>
          <w:szCs w:val="20"/>
          <w:lang w:val="sma-NO"/>
        </w:rPr>
      </w:pPr>
      <w:r w:rsidRPr="004B021C">
        <w:rPr>
          <w:b/>
          <w:sz w:val="20"/>
          <w:szCs w:val="20"/>
          <w:lang w:val="sma-NO"/>
        </w:rPr>
        <w:t>7.4</w:t>
      </w:r>
      <w:r w:rsidRPr="004B021C">
        <w:rPr>
          <w:b/>
          <w:sz w:val="20"/>
          <w:szCs w:val="20"/>
          <w:lang w:val="sma-NO"/>
        </w:rPr>
        <w:tab/>
        <w:t xml:space="preserve">SOEJKESJE-, </w:t>
      </w:r>
      <w:r w:rsidR="005E4B51">
        <w:rPr>
          <w:b/>
          <w:sz w:val="20"/>
          <w:szCs w:val="20"/>
          <w:lang w:val="sma-NO"/>
        </w:rPr>
        <w:t>BURRIE JIH EEKEGOEVTESE (SBE).............................................................................65</w:t>
      </w:r>
    </w:p>
    <w:p w:rsidR="00515198" w:rsidRPr="004B021C" w:rsidRDefault="00515198" w:rsidP="00515198">
      <w:pPr>
        <w:rPr>
          <w:b/>
          <w:sz w:val="20"/>
          <w:szCs w:val="20"/>
          <w:lang w:val="sma-NO"/>
        </w:rPr>
      </w:pPr>
      <w:r w:rsidRPr="004B021C">
        <w:rPr>
          <w:b/>
          <w:sz w:val="20"/>
          <w:szCs w:val="20"/>
          <w:lang w:val="sma-NO"/>
        </w:rPr>
        <w:t>7.5     KULTUVRE JIH SAEMIEN GIELE (KSG).........</w:t>
      </w:r>
      <w:r w:rsidR="005E4B51">
        <w:rPr>
          <w:b/>
          <w:sz w:val="20"/>
          <w:szCs w:val="20"/>
          <w:lang w:val="sma-NO"/>
        </w:rPr>
        <w:t>............................. ........................................................70</w:t>
      </w:r>
    </w:p>
    <w:p w:rsidR="00515198" w:rsidRDefault="0051519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Default="00905378" w:rsidP="00515198">
      <w:pPr>
        <w:rPr>
          <w:sz w:val="28"/>
          <w:szCs w:val="28"/>
          <w:lang w:val="sma-NO"/>
        </w:rPr>
      </w:pPr>
    </w:p>
    <w:p w:rsidR="00905378" w:rsidRPr="00515198" w:rsidRDefault="00905378" w:rsidP="00515198">
      <w:pPr>
        <w:rPr>
          <w:sz w:val="28"/>
          <w:szCs w:val="28"/>
          <w:lang w:val="sma-NO"/>
        </w:rPr>
      </w:pPr>
    </w:p>
    <w:p w:rsidR="00515198" w:rsidRDefault="00BA3DF3" w:rsidP="00515198">
      <w:pPr>
        <w:rPr>
          <w:sz w:val="28"/>
          <w:szCs w:val="28"/>
          <w:lang w:val="sma-NO"/>
        </w:rPr>
      </w:pPr>
      <w:r>
        <w:rPr>
          <w:noProof/>
          <w:sz w:val="28"/>
          <w:szCs w:val="28"/>
          <w:lang w:eastAsia="nb-NO"/>
        </w:rPr>
        <w:lastRenderedPageBreak/>
        <w:drawing>
          <wp:inline distT="0" distB="0" distL="0" distR="0">
            <wp:extent cx="5257800" cy="3886200"/>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886200"/>
                    </a:xfrm>
                    <a:prstGeom prst="rect">
                      <a:avLst/>
                    </a:prstGeom>
                    <a:noFill/>
                    <a:ln>
                      <a:noFill/>
                    </a:ln>
                  </pic:spPr>
                </pic:pic>
              </a:graphicData>
            </a:graphic>
          </wp:inline>
        </w:drawing>
      </w:r>
    </w:p>
    <w:p w:rsidR="00905378" w:rsidRDefault="00905378" w:rsidP="00515198">
      <w:pPr>
        <w:rPr>
          <w:sz w:val="28"/>
          <w:szCs w:val="28"/>
          <w:lang w:val="sma-NO"/>
        </w:rPr>
      </w:pPr>
    </w:p>
    <w:p w:rsidR="004B021C" w:rsidRPr="00515198" w:rsidRDefault="004B021C" w:rsidP="00515198">
      <w:pPr>
        <w:rPr>
          <w:sz w:val="28"/>
          <w:szCs w:val="28"/>
          <w:lang w:val="sma-NO"/>
        </w:rPr>
      </w:pPr>
    </w:p>
    <w:p w:rsidR="00515198" w:rsidRPr="00BA3DF3" w:rsidRDefault="00515198" w:rsidP="00BA3DF3">
      <w:pPr>
        <w:jc w:val="center"/>
        <w:rPr>
          <w:b/>
          <w:sz w:val="28"/>
          <w:szCs w:val="28"/>
          <w:lang w:val="sma-NO"/>
        </w:rPr>
      </w:pPr>
      <w:r w:rsidRPr="00BA3DF3">
        <w:rPr>
          <w:b/>
          <w:sz w:val="28"/>
          <w:szCs w:val="28"/>
          <w:lang w:val="sma-NO"/>
        </w:rPr>
        <w:t>ÅÅLMEHVEELJEME ORGANISASJOVNEKAARHTE</w:t>
      </w:r>
    </w:p>
    <w:p w:rsidR="00515198" w:rsidRPr="00515198" w:rsidRDefault="00515198" w:rsidP="00BA3DF3">
      <w:pPr>
        <w:jc w:val="center"/>
        <w:rPr>
          <w:sz w:val="28"/>
          <w:szCs w:val="28"/>
          <w:lang w:val="sma-NO"/>
        </w:rPr>
      </w:pPr>
      <w:r w:rsidRPr="00515198">
        <w:rPr>
          <w:sz w:val="28"/>
          <w:szCs w:val="28"/>
          <w:lang w:val="sma-NO"/>
        </w:rPr>
        <w:t>(Pr. 01.01.14)</w:t>
      </w:r>
    </w:p>
    <w:p w:rsidR="00515198" w:rsidRPr="00990B81" w:rsidRDefault="00BA3DF3" w:rsidP="00990B81">
      <w:pPr>
        <w:jc w:val="center"/>
        <w:rPr>
          <w:sz w:val="28"/>
          <w:szCs w:val="28"/>
          <w:lang w:val="sma-NO"/>
        </w:rPr>
      </w:pPr>
      <w:r>
        <w:rPr>
          <w:noProof/>
          <w:sz w:val="28"/>
          <w:szCs w:val="28"/>
          <w:lang w:eastAsia="nb-NO"/>
        </w:rPr>
        <w:drawing>
          <wp:inline distT="0" distB="0" distL="0" distR="0">
            <wp:extent cx="5753100" cy="2390775"/>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390775"/>
                    </a:xfrm>
                    <a:prstGeom prst="rect">
                      <a:avLst/>
                    </a:prstGeom>
                    <a:noFill/>
                    <a:ln>
                      <a:noFill/>
                    </a:ln>
                  </pic:spPr>
                </pic:pic>
              </a:graphicData>
            </a:graphic>
          </wp:inline>
        </w:drawing>
      </w:r>
      <w:r w:rsidR="00515198" w:rsidRPr="00990B81">
        <w:rPr>
          <w:sz w:val="24"/>
          <w:szCs w:val="24"/>
          <w:lang w:val="sma-NO"/>
        </w:rPr>
        <w:t>REEREMES ORGANISASJOVNEKAARHTE</w:t>
      </w:r>
    </w:p>
    <w:p w:rsidR="00515198" w:rsidRPr="00990B81" w:rsidRDefault="00990B81" w:rsidP="00990B81">
      <w:pPr>
        <w:jc w:val="center"/>
        <w:rPr>
          <w:sz w:val="24"/>
          <w:szCs w:val="24"/>
          <w:lang w:val="sma-NO"/>
        </w:rPr>
      </w:pPr>
      <w:r>
        <w:rPr>
          <w:sz w:val="24"/>
          <w:szCs w:val="24"/>
          <w:lang w:val="sma-NO"/>
        </w:rPr>
        <w:t>(</w:t>
      </w:r>
      <w:r w:rsidR="00515198" w:rsidRPr="00990B81">
        <w:rPr>
          <w:sz w:val="24"/>
          <w:szCs w:val="24"/>
          <w:lang w:val="sma-NO"/>
        </w:rPr>
        <w:t xml:space="preserve"> 01.01.14)</w:t>
      </w:r>
    </w:p>
    <w:p w:rsidR="00515198" w:rsidRPr="00990B81" w:rsidRDefault="00990B81" w:rsidP="00515198">
      <w:pPr>
        <w:rPr>
          <w:sz w:val="24"/>
          <w:szCs w:val="24"/>
          <w:lang w:val="sma-NO"/>
        </w:rPr>
      </w:pPr>
      <w:r>
        <w:rPr>
          <w:sz w:val="24"/>
          <w:szCs w:val="24"/>
          <w:lang w:val="sma-NO"/>
        </w:rPr>
        <w:lastRenderedPageBreak/>
        <w:t xml:space="preserve"> </w:t>
      </w:r>
    </w:p>
    <w:p w:rsidR="00515198" w:rsidRPr="00990B81" w:rsidRDefault="00515198" w:rsidP="00515198">
      <w:pPr>
        <w:rPr>
          <w:sz w:val="24"/>
          <w:szCs w:val="24"/>
          <w:lang w:val="sma-NO"/>
        </w:rPr>
      </w:pPr>
      <w:r w:rsidRPr="00990B81">
        <w:rPr>
          <w:sz w:val="24"/>
          <w:szCs w:val="24"/>
          <w:lang w:val="sma-NO"/>
        </w:rPr>
        <w:t>Evtiedimmie j</w:t>
      </w:r>
      <w:r w:rsidR="00990B81">
        <w:rPr>
          <w:sz w:val="24"/>
          <w:szCs w:val="24"/>
          <w:lang w:val="sma-NO"/>
        </w:rPr>
        <w:t>ïh jaepievierhkeh lea naemhtie:</w:t>
      </w:r>
    </w:p>
    <w:p w:rsidR="00515198" w:rsidRDefault="00515198" w:rsidP="00515198">
      <w:pPr>
        <w:rPr>
          <w:b/>
          <w:sz w:val="24"/>
          <w:szCs w:val="24"/>
          <w:lang w:val="sma-NO"/>
        </w:rPr>
      </w:pPr>
      <w:r w:rsidRPr="00990B81">
        <w:rPr>
          <w:b/>
          <w:sz w:val="24"/>
          <w:szCs w:val="24"/>
          <w:lang w:val="sma-NO"/>
        </w:rPr>
        <w:t xml:space="preserve">Tjïelte </w:t>
      </w:r>
      <w:r w:rsidR="00990B81">
        <w:rPr>
          <w:b/>
          <w:sz w:val="24"/>
          <w:szCs w:val="24"/>
          <w:lang w:val="sma-NO"/>
        </w:rPr>
        <w:t>tjåanghkosne       2005</w:t>
      </w:r>
      <w:r w:rsidR="00990B81">
        <w:rPr>
          <w:b/>
          <w:sz w:val="24"/>
          <w:szCs w:val="24"/>
          <w:lang w:val="sma-NO"/>
        </w:rPr>
        <w:tab/>
        <w:t>2006</w:t>
      </w:r>
      <w:r w:rsidR="00990B81">
        <w:rPr>
          <w:b/>
          <w:sz w:val="24"/>
          <w:szCs w:val="24"/>
          <w:lang w:val="sma-NO"/>
        </w:rPr>
        <w:tab/>
        <w:t>2007</w:t>
      </w:r>
      <w:r w:rsidR="00990B81">
        <w:rPr>
          <w:b/>
          <w:sz w:val="24"/>
          <w:szCs w:val="24"/>
          <w:lang w:val="sma-NO"/>
        </w:rPr>
        <w:tab/>
      </w:r>
      <w:r w:rsidRPr="00990B81">
        <w:rPr>
          <w:b/>
          <w:sz w:val="24"/>
          <w:szCs w:val="24"/>
          <w:lang w:val="sma-NO"/>
        </w:rPr>
        <w:t>200</w:t>
      </w:r>
      <w:r w:rsidR="00990B81" w:rsidRPr="00990B81">
        <w:rPr>
          <w:b/>
          <w:sz w:val="24"/>
          <w:szCs w:val="24"/>
          <w:lang w:val="sma-NO"/>
        </w:rPr>
        <w:t>8</w:t>
      </w:r>
      <w:r w:rsidR="00990B81">
        <w:rPr>
          <w:b/>
          <w:sz w:val="24"/>
          <w:szCs w:val="24"/>
          <w:lang w:val="sma-NO"/>
        </w:rPr>
        <w:tab/>
        <w:t>2009</w:t>
      </w:r>
      <w:r w:rsidR="00990B81">
        <w:rPr>
          <w:b/>
          <w:sz w:val="24"/>
          <w:szCs w:val="24"/>
          <w:lang w:val="sma-NO"/>
        </w:rPr>
        <w:tab/>
        <w:t>2010</w:t>
      </w:r>
      <w:r w:rsidR="00990B81">
        <w:rPr>
          <w:b/>
          <w:sz w:val="24"/>
          <w:szCs w:val="24"/>
          <w:lang w:val="sma-NO"/>
        </w:rPr>
        <w:tab/>
        <w:t>2011</w:t>
      </w:r>
      <w:r w:rsidR="00990B81">
        <w:rPr>
          <w:b/>
          <w:sz w:val="24"/>
          <w:szCs w:val="24"/>
          <w:lang w:val="sma-NO"/>
        </w:rPr>
        <w:tab/>
      </w:r>
      <w:r w:rsidR="00990B81" w:rsidRPr="00990B81">
        <w:rPr>
          <w:b/>
          <w:sz w:val="24"/>
          <w:szCs w:val="24"/>
          <w:lang w:val="sma-NO"/>
        </w:rPr>
        <w:t>2012</w:t>
      </w:r>
      <w:r w:rsidR="00990B81">
        <w:rPr>
          <w:b/>
          <w:sz w:val="24"/>
          <w:szCs w:val="24"/>
          <w:lang w:val="sma-NO"/>
        </w:rPr>
        <w:tab/>
      </w:r>
      <w:r w:rsidR="00990B81" w:rsidRPr="00990B81">
        <w:rPr>
          <w:b/>
          <w:sz w:val="24"/>
          <w:szCs w:val="24"/>
          <w:lang w:val="sma-NO"/>
        </w:rPr>
        <w:t>2013</w:t>
      </w:r>
    </w:p>
    <w:p w:rsidR="00990B81" w:rsidRPr="00990B81" w:rsidRDefault="00990B81" w:rsidP="00515198">
      <w:pPr>
        <w:rPr>
          <w:sz w:val="28"/>
          <w:szCs w:val="28"/>
          <w:lang w:val="sma-NO"/>
        </w:rPr>
      </w:pPr>
      <w:r w:rsidRPr="00990B81">
        <w:rPr>
          <w:sz w:val="24"/>
          <w:szCs w:val="24"/>
          <w:lang w:val="sma-NO"/>
        </w:rPr>
        <w:t>Barkijh</w:t>
      </w:r>
      <w:r w:rsidRPr="00990B81">
        <w:rPr>
          <w:sz w:val="24"/>
          <w:szCs w:val="24"/>
          <w:lang w:val="sma-NO"/>
        </w:rPr>
        <w:tab/>
      </w:r>
      <w:r w:rsidRPr="00990B81">
        <w:rPr>
          <w:sz w:val="24"/>
          <w:szCs w:val="24"/>
          <w:lang w:val="sma-NO"/>
        </w:rPr>
        <w:tab/>
        <w:t xml:space="preserve">                    96                 101      99       101           97        95        91          96      97</w:t>
      </w:r>
    </w:p>
    <w:p w:rsidR="00515198" w:rsidRPr="00990B81" w:rsidRDefault="00515198" w:rsidP="00515198">
      <w:pPr>
        <w:rPr>
          <w:sz w:val="24"/>
          <w:szCs w:val="24"/>
          <w:lang w:val="sma-NO"/>
        </w:rPr>
      </w:pPr>
      <w:r w:rsidRPr="00990B81">
        <w:rPr>
          <w:sz w:val="24"/>
          <w:szCs w:val="24"/>
          <w:lang w:val="sma-NO"/>
        </w:rPr>
        <w:t xml:space="preserve">Jaepievierhkeh </w:t>
      </w:r>
      <w:r w:rsidRPr="00990B81">
        <w:rPr>
          <w:sz w:val="24"/>
          <w:szCs w:val="24"/>
          <w:lang w:val="sma-NO"/>
        </w:rPr>
        <w:tab/>
        <w:t>67,67</w:t>
      </w:r>
      <w:r w:rsidRPr="00990B81">
        <w:rPr>
          <w:sz w:val="24"/>
          <w:szCs w:val="24"/>
          <w:lang w:val="sma-NO"/>
        </w:rPr>
        <w:tab/>
      </w:r>
      <w:r w:rsidR="00990B81">
        <w:rPr>
          <w:sz w:val="24"/>
          <w:szCs w:val="24"/>
          <w:lang w:val="sma-NO"/>
        </w:rPr>
        <w:t xml:space="preserve"> </w:t>
      </w:r>
      <w:r w:rsidR="00990B81" w:rsidRPr="00990B81">
        <w:rPr>
          <w:sz w:val="24"/>
          <w:szCs w:val="24"/>
          <w:lang w:val="sma-NO"/>
        </w:rPr>
        <w:tab/>
      </w:r>
      <w:r w:rsidRPr="00990B81">
        <w:rPr>
          <w:sz w:val="24"/>
          <w:szCs w:val="24"/>
          <w:lang w:val="sma-NO"/>
        </w:rPr>
        <w:t>69,87</w:t>
      </w:r>
      <w:r w:rsidR="00990B81" w:rsidRPr="00990B81">
        <w:rPr>
          <w:sz w:val="24"/>
          <w:szCs w:val="24"/>
          <w:lang w:val="sma-NO"/>
        </w:rPr>
        <w:t xml:space="preserve">  </w:t>
      </w:r>
      <w:r w:rsidRPr="00990B81">
        <w:rPr>
          <w:sz w:val="24"/>
          <w:szCs w:val="24"/>
          <w:lang w:val="sma-NO"/>
        </w:rPr>
        <w:t>69,5</w:t>
      </w:r>
      <w:r w:rsidRPr="00990B81">
        <w:rPr>
          <w:sz w:val="24"/>
          <w:szCs w:val="24"/>
          <w:lang w:val="sma-NO"/>
        </w:rPr>
        <w:tab/>
        <w:t>76,49</w:t>
      </w:r>
      <w:r w:rsidRPr="00990B81">
        <w:rPr>
          <w:sz w:val="24"/>
          <w:szCs w:val="24"/>
          <w:lang w:val="sma-NO"/>
        </w:rPr>
        <w:tab/>
        <w:t>78,6    73,1    72,75   74,3</w:t>
      </w:r>
      <w:r w:rsidRPr="00990B81">
        <w:rPr>
          <w:sz w:val="24"/>
          <w:szCs w:val="24"/>
          <w:lang w:val="sma-NO"/>
        </w:rPr>
        <w:tab/>
        <w:t>76,5</w:t>
      </w:r>
    </w:p>
    <w:p w:rsidR="00515198" w:rsidRPr="00990B81" w:rsidRDefault="00990B81" w:rsidP="00515198">
      <w:pPr>
        <w:rPr>
          <w:sz w:val="24"/>
          <w:szCs w:val="24"/>
          <w:lang w:val="sma-NO"/>
        </w:rPr>
      </w:pPr>
      <w:r w:rsidRPr="00990B81">
        <w:rPr>
          <w:sz w:val="24"/>
          <w:szCs w:val="24"/>
          <w:lang w:val="sma-NO"/>
        </w:rPr>
        <w:t>G</w:t>
      </w:r>
      <w:r w:rsidR="00515198" w:rsidRPr="00990B81">
        <w:rPr>
          <w:sz w:val="24"/>
          <w:szCs w:val="24"/>
          <w:lang w:val="sma-NO"/>
        </w:rPr>
        <w:t>ujnh(%) barkijh</w:t>
      </w:r>
      <w:r w:rsidR="00515198" w:rsidRPr="00990B81">
        <w:rPr>
          <w:sz w:val="24"/>
          <w:szCs w:val="24"/>
          <w:lang w:val="sma-NO"/>
        </w:rPr>
        <w:tab/>
        <w:t xml:space="preserve">78 </w:t>
      </w:r>
      <w:r w:rsidR="00515198" w:rsidRPr="00990B81">
        <w:rPr>
          <w:sz w:val="24"/>
          <w:szCs w:val="24"/>
          <w:lang w:val="sma-NO"/>
        </w:rPr>
        <w:tab/>
      </w:r>
      <w:r>
        <w:rPr>
          <w:sz w:val="24"/>
          <w:szCs w:val="24"/>
          <w:lang w:val="sma-NO"/>
        </w:rPr>
        <w:t xml:space="preserve">               </w:t>
      </w:r>
      <w:r w:rsidR="00515198" w:rsidRPr="00990B81">
        <w:rPr>
          <w:sz w:val="24"/>
          <w:szCs w:val="24"/>
          <w:lang w:val="sma-NO"/>
        </w:rPr>
        <w:t>72</w:t>
      </w:r>
      <w:r>
        <w:rPr>
          <w:sz w:val="24"/>
          <w:szCs w:val="24"/>
          <w:lang w:val="sma-NO"/>
        </w:rPr>
        <w:tab/>
      </w:r>
      <w:r w:rsidR="00515198" w:rsidRPr="00990B81">
        <w:rPr>
          <w:sz w:val="24"/>
          <w:szCs w:val="24"/>
          <w:lang w:val="sma-NO"/>
        </w:rPr>
        <w:t xml:space="preserve">73,5 </w:t>
      </w:r>
      <w:r w:rsidR="00515198" w:rsidRPr="00990B81">
        <w:rPr>
          <w:sz w:val="24"/>
          <w:szCs w:val="24"/>
          <w:lang w:val="sma-NO"/>
        </w:rPr>
        <w:tab/>
        <w:t>75,25    74,3    74,4    78,0     73,49</w:t>
      </w:r>
      <w:r w:rsidR="00515198" w:rsidRPr="00990B81">
        <w:rPr>
          <w:sz w:val="24"/>
          <w:szCs w:val="24"/>
          <w:lang w:val="sma-NO"/>
        </w:rPr>
        <w:tab/>
        <w:t>76,2</w:t>
      </w:r>
    </w:p>
    <w:p w:rsidR="00515198" w:rsidRPr="00990B81" w:rsidRDefault="00515198" w:rsidP="00515198">
      <w:pPr>
        <w:rPr>
          <w:sz w:val="24"/>
          <w:szCs w:val="24"/>
          <w:lang w:val="sma-NO"/>
        </w:rPr>
      </w:pPr>
    </w:p>
    <w:p w:rsidR="00515198" w:rsidRPr="00990B81" w:rsidRDefault="00B34941" w:rsidP="00515198">
      <w:pPr>
        <w:rPr>
          <w:b/>
          <w:sz w:val="24"/>
          <w:szCs w:val="24"/>
          <w:lang w:val="sma-NO"/>
        </w:rPr>
      </w:pPr>
      <w:r w:rsidRPr="00990B81">
        <w:rPr>
          <w:b/>
          <w:sz w:val="24"/>
          <w:szCs w:val="24"/>
          <w:lang w:val="sma-NO"/>
        </w:rPr>
        <w:t>1.0</w:t>
      </w:r>
      <w:r w:rsidRPr="00990B81">
        <w:rPr>
          <w:b/>
          <w:sz w:val="24"/>
          <w:szCs w:val="24"/>
          <w:lang w:val="sma-NO"/>
        </w:rPr>
        <w:tab/>
        <w:t xml:space="preserve">Sisvege </w:t>
      </w:r>
    </w:p>
    <w:p w:rsidR="00515198" w:rsidRPr="00990B81" w:rsidRDefault="00515198" w:rsidP="00515198">
      <w:pPr>
        <w:rPr>
          <w:sz w:val="24"/>
          <w:szCs w:val="24"/>
          <w:lang w:val="sma-NO"/>
        </w:rPr>
      </w:pPr>
      <w:r w:rsidRPr="00990B81">
        <w:rPr>
          <w:sz w:val="24"/>
          <w:szCs w:val="24"/>
          <w:lang w:val="sma-NO"/>
        </w:rPr>
        <w:t>Daate jaepiebuerkiestimmie jaepeste2013 lea dorjesovveme laaki mietie mij lea tjïeltelaakesne jïh njoelkedassine nænnoestamme.</w:t>
      </w:r>
    </w:p>
    <w:p w:rsidR="00515198" w:rsidRPr="00990B81" w:rsidRDefault="00515198" w:rsidP="00515198">
      <w:pPr>
        <w:rPr>
          <w:b/>
          <w:sz w:val="24"/>
          <w:szCs w:val="24"/>
          <w:lang w:val="sma-NO"/>
        </w:rPr>
      </w:pPr>
    </w:p>
    <w:p w:rsidR="00515198" w:rsidRPr="00990B81" w:rsidRDefault="00515198" w:rsidP="00515198">
      <w:pPr>
        <w:rPr>
          <w:b/>
          <w:sz w:val="24"/>
          <w:szCs w:val="24"/>
          <w:lang w:val="sma-NO"/>
        </w:rPr>
      </w:pPr>
      <w:r w:rsidRPr="00990B81">
        <w:rPr>
          <w:b/>
          <w:sz w:val="24"/>
          <w:szCs w:val="24"/>
          <w:lang w:val="sma-NO"/>
        </w:rPr>
        <w:t>1.1 Sïejhme evtiedimmie tjïeltesektovresne</w:t>
      </w:r>
    </w:p>
    <w:p w:rsidR="00515198" w:rsidRPr="00990B81" w:rsidRDefault="00515198" w:rsidP="00515198">
      <w:pPr>
        <w:rPr>
          <w:sz w:val="24"/>
          <w:szCs w:val="24"/>
          <w:lang w:val="sma-NO"/>
        </w:rPr>
      </w:pPr>
      <w:r w:rsidRPr="00990B81">
        <w:rPr>
          <w:sz w:val="24"/>
          <w:szCs w:val="24"/>
          <w:lang w:val="sma-NO"/>
        </w:rPr>
        <w:t>Dah minngemes jaepieh jïjnjebh jïjnjebh vuartoeh tjïelti bueriefealadimmese jïh darjomeprodusentese. Dej minngemes jaepine dle jollebe krïevenassh sjiehteles maahtojde jïh dorjemasse tjïeltesne sjïdteme, jïh mij destie båata tjïelte stuerebe dïedtem eadtjohkelaakan barkedh, vyöhkesadtedh jïh tjïeltetseegkemem bigkedh.</w:t>
      </w:r>
    </w:p>
    <w:p w:rsidR="00515198" w:rsidRPr="00990B81" w:rsidRDefault="00515198" w:rsidP="00515198">
      <w:pPr>
        <w:rPr>
          <w:sz w:val="24"/>
          <w:szCs w:val="24"/>
          <w:lang w:val="sma-NO"/>
        </w:rPr>
      </w:pPr>
      <w:r w:rsidRPr="00990B81">
        <w:rPr>
          <w:sz w:val="24"/>
          <w:szCs w:val="24"/>
          <w:lang w:val="sma-NO"/>
        </w:rPr>
        <w:t>Akte vihkeles tsiehkie dej jorkemigujmie  jïh barkoeh mah reeremistie tjïeltide sedtesuvvieh lea direktoraati, dovne jarnge laaki- jïh njoelkedassejorkestimmien tjirrh jollebe reereles byråkratije åådtjebe mij lokaaledemokratijen åesiestimmiefaamoem giehpiedidh.</w:t>
      </w:r>
    </w:p>
    <w:p w:rsidR="00515198" w:rsidRPr="00990B81" w:rsidRDefault="00515198" w:rsidP="00515198">
      <w:pPr>
        <w:rPr>
          <w:sz w:val="24"/>
          <w:szCs w:val="24"/>
          <w:lang w:val="sma-NO"/>
        </w:rPr>
      </w:pPr>
      <w:r w:rsidRPr="00990B81">
        <w:rPr>
          <w:sz w:val="24"/>
          <w:szCs w:val="24"/>
          <w:lang w:val="sma-NO"/>
        </w:rPr>
        <w:t>Dej orre jorkemigujmie jïh dej orre barkoej gujmie jïjnjh vuartoeh voenen almetjidie jïh nuhtjijidie sjïdteme. Aktem boelhkem dellie dåarjegidie mïerhkesjamme guktie nuhtjedh, jïh dle nuepie sjïdti hijven faaleldahkh naan gille jorkemigujmie almetjidie vedtedh. Gosse dejtie mïerhkesjamme dåarjegidie dan mieriedåarjegasse dumhpesovvi, dellie mijjen dååjrehtsh naemhtie dah åasah sagke jollebe sjïdteme goh dah dåarjegh mah leah mieriedåarjegasse bïejeme. Daate dorjeme stoerre dïedte mijjese sjïdteme guktie dej joekehth barkojde prioriteradidh.</w:t>
      </w:r>
    </w:p>
    <w:p w:rsidR="00515198" w:rsidRPr="00990B81" w:rsidRDefault="00515198" w:rsidP="00515198">
      <w:pPr>
        <w:rPr>
          <w:sz w:val="24"/>
          <w:szCs w:val="24"/>
          <w:lang w:val="sma-NO"/>
        </w:rPr>
      </w:pPr>
      <w:r w:rsidRPr="00990B81">
        <w:rPr>
          <w:sz w:val="24"/>
          <w:szCs w:val="24"/>
          <w:lang w:val="sma-NO"/>
        </w:rPr>
        <w:t xml:space="preserve">Tjïelte lea gellie jaepieh KS:n tjirrh vuajneme nasjovneles politihkerh gellien aejkien voenen almetjidie hijven barkoeh/ dorjesh luhpiehtamme mah eah mænngan buektieh vedtedh. Daate mubpien aajkan dorje stoerredigkiepolitihkerh jïh reeremen byråkraath jïh dovne voenen almetjh eah tjïelten ålmeh-veeljeme jaehkieh.  Gåessie eah buektieh hööltedh dam </w:t>
      </w:r>
      <w:r w:rsidRPr="00990B81">
        <w:rPr>
          <w:sz w:val="24"/>
          <w:szCs w:val="24"/>
          <w:lang w:val="sma-NO"/>
        </w:rPr>
        <w:lastRenderedPageBreak/>
        <w:t>maam lin dåajvoehtamme dellie maehtebe gihtjedh mejtie lea smarhtjen tjïeltepolitihke, jïh eah maehtieh priori</w:t>
      </w:r>
      <w:r w:rsidR="00990B81">
        <w:rPr>
          <w:sz w:val="24"/>
          <w:szCs w:val="24"/>
          <w:lang w:val="sma-NO"/>
        </w:rPr>
        <w:t xml:space="preserve">teeredh jïh lea hov-maehteles. </w:t>
      </w:r>
    </w:p>
    <w:p w:rsidR="00515198" w:rsidRDefault="00515198" w:rsidP="00515198">
      <w:pPr>
        <w:rPr>
          <w:sz w:val="24"/>
          <w:szCs w:val="24"/>
          <w:lang w:val="sma-NO"/>
        </w:rPr>
      </w:pPr>
      <w:r w:rsidRPr="00990B81">
        <w:rPr>
          <w:sz w:val="24"/>
          <w:szCs w:val="24"/>
          <w:lang w:val="sma-NO"/>
        </w:rPr>
        <w:t xml:space="preserve">Vihkeles hov  primærtjielth mierieluhpiem åadtjoeh guktie  hijven bueriefealadimmiedarjomh almetjidie voenine jïh lea båetije biejjide iktemierie vuartoej jïh luhpiej gaskem, jïh lokaaledemokratije maahta stuvredh jïh darjodh. Vihkeles lokaale politihkeles barkoeh dan tjïeltejorkesen digkiedimmien bïjre bigkesåvva. </w:t>
      </w:r>
    </w:p>
    <w:p w:rsidR="00990B81" w:rsidRPr="00990B81" w:rsidRDefault="00990B81" w:rsidP="00515198">
      <w:pPr>
        <w:rPr>
          <w:sz w:val="24"/>
          <w:szCs w:val="24"/>
          <w:lang w:val="sma-NO"/>
        </w:rPr>
      </w:pPr>
    </w:p>
    <w:p w:rsidR="00515198" w:rsidRPr="00990B81" w:rsidRDefault="00515198" w:rsidP="00515198">
      <w:pPr>
        <w:rPr>
          <w:b/>
          <w:sz w:val="24"/>
          <w:szCs w:val="24"/>
          <w:lang w:val="sma-NO"/>
        </w:rPr>
      </w:pPr>
      <w:r w:rsidRPr="00990B81">
        <w:rPr>
          <w:b/>
          <w:sz w:val="24"/>
          <w:szCs w:val="24"/>
          <w:lang w:val="sma-NO"/>
        </w:rPr>
        <w:t>1.2 Sïejhme lahtestimmieh</w:t>
      </w:r>
    </w:p>
    <w:p w:rsidR="00515198" w:rsidRPr="00990B81" w:rsidRDefault="00515198" w:rsidP="00515198">
      <w:pPr>
        <w:rPr>
          <w:sz w:val="24"/>
          <w:szCs w:val="24"/>
          <w:lang w:val="sma-NO"/>
        </w:rPr>
      </w:pPr>
      <w:r w:rsidRPr="00990B81">
        <w:rPr>
          <w:sz w:val="24"/>
          <w:szCs w:val="24"/>
          <w:lang w:val="sma-NO"/>
        </w:rPr>
        <w:t>Raerieålma åtna daate  jaepie 2013 hijven jaepie Raarvihken tjïeltese orreme. Mijjieh jïjnjebh almetjh sjïdteme, buerebe jielemevåajnoem- jïh etableringe, hijven barkoedarjomh jïh prioriteradamme åestedh.</w:t>
      </w:r>
    </w:p>
    <w:p w:rsidR="00515198" w:rsidRPr="00990B81" w:rsidRDefault="00515198" w:rsidP="00515198">
      <w:pPr>
        <w:rPr>
          <w:sz w:val="24"/>
          <w:szCs w:val="24"/>
          <w:lang w:val="sma-NO"/>
        </w:rPr>
      </w:pPr>
      <w:r w:rsidRPr="00990B81">
        <w:rPr>
          <w:sz w:val="24"/>
          <w:szCs w:val="24"/>
          <w:lang w:val="sma-NO"/>
        </w:rPr>
        <w:t>Båetije biejjide tjoerebe buerie økonomijestuvremem, ektiebarkoem jïh maahtoetseegkemem  utnedh guktie maehtebe orre haestemh lokaalesiebriedahkesne jïh tjïeltesne dåastodh.</w:t>
      </w:r>
    </w:p>
    <w:p w:rsidR="00515198" w:rsidRPr="00990B81" w:rsidRDefault="00515198" w:rsidP="00515198">
      <w:pPr>
        <w:rPr>
          <w:sz w:val="24"/>
          <w:szCs w:val="24"/>
          <w:lang w:val="sma-NO"/>
        </w:rPr>
      </w:pPr>
      <w:r w:rsidRPr="00990B81">
        <w:rPr>
          <w:sz w:val="24"/>
          <w:szCs w:val="24"/>
          <w:lang w:val="sma-NO"/>
        </w:rPr>
        <w:t>Dïhte ålmeh-evtiedimmie mij tabellesne  , lea stinkes orreme. Jaepien 2012 dle positijve evtiedimmiem utnimh, menh eah leah dan jïjnjesh mah baersieldamme, menh almetjh diekie jåhtajamme, jolle integreringe jïh dovne noerh jïh båeries almetjh tjïeltesne jielieminie.</w:t>
      </w:r>
    </w:p>
    <w:p w:rsidR="00515198" w:rsidRPr="00990B81" w:rsidRDefault="00515198" w:rsidP="00515198">
      <w:pPr>
        <w:rPr>
          <w:sz w:val="24"/>
          <w:szCs w:val="24"/>
          <w:lang w:val="sma-NO"/>
        </w:rPr>
      </w:pPr>
      <w:r w:rsidRPr="00990B81">
        <w:rPr>
          <w:sz w:val="24"/>
          <w:szCs w:val="24"/>
          <w:lang w:val="sma-NO"/>
        </w:rPr>
        <w:t>Dannasinie tjoerebe stuerebe Nukusem rekrutteringese utnedh, gåetide jïh jieliemidie sjïehtesjadtedh, jïh aaj evtiedimmie jijtjh jïh byjjes jieliemistie tjïeltesne utnedh.</w:t>
      </w:r>
    </w:p>
    <w:p w:rsidR="00515198" w:rsidRPr="00990B81" w:rsidRDefault="00515198" w:rsidP="00515198">
      <w:pPr>
        <w:rPr>
          <w:sz w:val="24"/>
          <w:szCs w:val="24"/>
          <w:lang w:val="sma-NO"/>
        </w:rPr>
      </w:pPr>
      <w:r w:rsidRPr="00990B81">
        <w:rPr>
          <w:sz w:val="24"/>
          <w:szCs w:val="24"/>
          <w:lang w:val="sma-NO"/>
        </w:rPr>
        <w:t>Ålmehetviedimmie mij tabellesne vuesiehtamme lea stinkes dej minngemes jaepieh orreme. Baallh 2013:ste vuesehte mijjieh positijve evtiedimmiem åtneme, menh byörebe ulmiem utnedh guktie ålmehtaalem åvtese styngkedh:</w:t>
      </w:r>
    </w:p>
    <w:p w:rsidR="00515198" w:rsidRPr="00990B81" w:rsidRDefault="00515198" w:rsidP="00515198">
      <w:pPr>
        <w:rPr>
          <w:sz w:val="24"/>
          <w:szCs w:val="24"/>
          <w:lang w:val="sma-NO"/>
        </w:rPr>
      </w:pPr>
    </w:p>
    <w:p w:rsidR="00515198" w:rsidRPr="00990B81" w:rsidRDefault="00515198" w:rsidP="00990B81">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lang w:val="sma-NO"/>
        </w:rPr>
      </w:pPr>
      <w:r w:rsidRPr="00990B81">
        <w:rPr>
          <w:sz w:val="24"/>
          <w:szCs w:val="24"/>
          <w:lang w:val="sma-NO"/>
        </w:rPr>
        <w:t>2001</w:t>
      </w:r>
      <w:r w:rsidRPr="00990B81">
        <w:rPr>
          <w:sz w:val="24"/>
          <w:szCs w:val="24"/>
          <w:lang w:val="sma-NO"/>
        </w:rPr>
        <w:tab/>
        <w:t>2002</w:t>
      </w:r>
      <w:r w:rsidRPr="00990B81">
        <w:rPr>
          <w:sz w:val="24"/>
          <w:szCs w:val="24"/>
          <w:lang w:val="sma-NO"/>
        </w:rPr>
        <w:tab/>
        <w:t>2003</w:t>
      </w:r>
      <w:r w:rsidRPr="00990B81">
        <w:rPr>
          <w:sz w:val="24"/>
          <w:szCs w:val="24"/>
          <w:lang w:val="sma-NO"/>
        </w:rPr>
        <w:tab/>
        <w:t>2004</w:t>
      </w:r>
      <w:r w:rsidRPr="00990B81">
        <w:rPr>
          <w:sz w:val="24"/>
          <w:szCs w:val="24"/>
          <w:lang w:val="sma-NO"/>
        </w:rPr>
        <w:tab/>
        <w:t>2005</w:t>
      </w:r>
      <w:r w:rsidRPr="00990B81">
        <w:rPr>
          <w:sz w:val="24"/>
          <w:szCs w:val="24"/>
          <w:lang w:val="sma-NO"/>
        </w:rPr>
        <w:tab/>
        <w:t>2006</w:t>
      </w:r>
      <w:r w:rsidRPr="00990B81">
        <w:rPr>
          <w:sz w:val="24"/>
          <w:szCs w:val="24"/>
          <w:lang w:val="sma-NO"/>
        </w:rPr>
        <w:tab/>
        <w:t>2007</w:t>
      </w:r>
      <w:r w:rsidRPr="00990B81">
        <w:rPr>
          <w:sz w:val="24"/>
          <w:szCs w:val="24"/>
          <w:lang w:val="sma-NO"/>
        </w:rPr>
        <w:tab/>
        <w:t>2008</w:t>
      </w:r>
      <w:r w:rsidRPr="00990B81">
        <w:rPr>
          <w:sz w:val="24"/>
          <w:szCs w:val="24"/>
          <w:lang w:val="sma-NO"/>
        </w:rPr>
        <w:tab/>
        <w:t>2009</w:t>
      </w:r>
      <w:r w:rsidRPr="00990B81">
        <w:rPr>
          <w:sz w:val="24"/>
          <w:szCs w:val="24"/>
          <w:lang w:val="sma-NO"/>
        </w:rPr>
        <w:tab/>
        <w:t>2010</w:t>
      </w:r>
      <w:r w:rsidRPr="00990B81">
        <w:rPr>
          <w:sz w:val="24"/>
          <w:szCs w:val="24"/>
          <w:lang w:val="sma-NO"/>
        </w:rPr>
        <w:tab/>
        <w:t>2011</w:t>
      </w:r>
      <w:r w:rsidRPr="00990B81">
        <w:rPr>
          <w:sz w:val="24"/>
          <w:szCs w:val="24"/>
          <w:lang w:val="sma-NO"/>
        </w:rPr>
        <w:tab/>
        <w:t>2012</w:t>
      </w:r>
      <w:r w:rsidRPr="00990B81">
        <w:rPr>
          <w:sz w:val="24"/>
          <w:szCs w:val="24"/>
          <w:lang w:val="sma-NO"/>
        </w:rPr>
        <w:tab/>
        <w:t>2013</w:t>
      </w:r>
    </w:p>
    <w:p w:rsidR="00515198" w:rsidRPr="00990B81" w:rsidRDefault="00515198" w:rsidP="00990B81">
      <w:pPr>
        <w:pBdr>
          <w:top w:val="single" w:sz="4" w:space="1" w:color="auto"/>
          <w:left w:val="single" w:sz="4" w:space="4" w:color="auto"/>
          <w:bottom w:val="single" w:sz="4" w:space="1" w:color="auto"/>
          <w:right w:val="single" w:sz="4" w:space="4" w:color="auto"/>
          <w:between w:val="single" w:sz="4" w:space="1" w:color="auto"/>
          <w:bar w:val="single" w:sz="4" w:color="auto"/>
        </w:pBdr>
        <w:rPr>
          <w:sz w:val="24"/>
          <w:szCs w:val="24"/>
          <w:lang w:val="sma-NO"/>
        </w:rPr>
      </w:pPr>
      <w:r w:rsidRPr="00990B81">
        <w:rPr>
          <w:sz w:val="24"/>
          <w:szCs w:val="24"/>
          <w:lang w:val="sma-NO"/>
        </w:rPr>
        <w:t>63</w:t>
      </w:r>
      <w:r w:rsidRPr="00990B81">
        <w:rPr>
          <w:sz w:val="24"/>
          <w:szCs w:val="24"/>
          <w:lang w:val="sma-NO"/>
        </w:rPr>
        <w:tab/>
        <w:t>547</w:t>
      </w:r>
      <w:r w:rsidRPr="00990B81">
        <w:rPr>
          <w:sz w:val="24"/>
          <w:szCs w:val="24"/>
          <w:lang w:val="sma-NO"/>
        </w:rPr>
        <w:tab/>
        <w:t>539</w:t>
      </w:r>
      <w:r w:rsidRPr="00990B81">
        <w:rPr>
          <w:sz w:val="24"/>
          <w:szCs w:val="24"/>
          <w:lang w:val="sma-NO"/>
        </w:rPr>
        <w:tab/>
        <w:t>539</w:t>
      </w:r>
      <w:r w:rsidRPr="00990B81">
        <w:rPr>
          <w:sz w:val="24"/>
          <w:szCs w:val="24"/>
          <w:lang w:val="sma-NO"/>
        </w:rPr>
        <w:tab/>
        <w:t>542</w:t>
      </w:r>
      <w:r w:rsidRPr="00990B81">
        <w:rPr>
          <w:sz w:val="24"/>
          <w:szCs w:val="24"/>
          <w:lang w:val="sma-NO"/>
        </w:rPr>
        <w:tab/>
        <w:t>544</w:t>
      </w:r>
      <w:r w:rsidRPr="00990B81">
        <w:rPr>
          <w:sz w:val="24"/>
          <w:szCs w:val="24"/>
          <w:lang w:val="sma-NO"/>
        </w:rPr>
        <w:tab/>
        <w:t>526</w:t>
      </w:r>
      <w:r w:rsidRPr="00990B81">
        <w:rPr>
          <w:sz w:val="24"/>
          <w:szCs w:val="24"/>
          <w:lang w:val="sma-NO"/>
        </w:rPr>
        <w:tab/>
        <w:t>501</w:t>
      </w:r>
      <w:r w:rsidRPr="00990B81">
        <w:rPr>
          <w:sz w:val="24"/>
          <w:szCs w:val="24"/>
          <w:lang w:val="sma-NO"/>
        </w:rPr>
        <w:tab/>
        <w:t>499</w:t>
      </w:r>
      <w:r w:rsidRPr="00990B81">
        <w:rPr>
          <w:sz w:val="24"/>
          <w:szCs w:val="24"/>
          <w:lang w:val="sma-NO"/>
        </w:rPr>
        <w:tab/>
        <w:t>499</w:t>
      </w:r>
      <w:r w:rsidRPr="00990B81">
        <w:rPr>
          <w:sz w:val="24"/>
          <w:szCs w:val="24"/>
          <w:lang w:val="sma-NO"/>
        </w:rPr>
        <w:tab/>
        <w:t>494</w:t>
      </w:r>
      <w:r w:rsidRPr="00990B81">
        <w:rPr>
          <w:sz w:val="24"/>
          <w:szCs w:val="24"/>
          <w:lang w:val="sma-NO"/>
        </w:rPr>
        <w:tab/>
        <w:t>503</w:t>
      </w:r>
      <w:r w:rsidRPr="00990B81">
        <w:rPr>
          <w:sz w:val="24"/>
          <w:szCs w:val="24"/>
          <w:lang w:val="sma-NO"/>
        </w:rPr>
        <w:tab/>
        <w:t>498</w:t>
      </w:r>
    </w:p>
    <w:p w:rsidR="00515198" w:rsidRPr="00990B81" w:rsidRDefault="00515198" w:rsidP="00515198">
      <w:pPr>
        <w:rPr>
          <w:sz w:val="24"/>
          <w:szCs w:val="24"/>
          <w:lang w:val="sma-NO"/>
        </w:rPr>
      </w:pPr>
    </w:p>
    <w:p w:rsidR="00515198" w:rsidRPr="00990B81" w:rsidRDefault="00515198" w:rsidP="00515198">
      <w:pPr>
        <w:rPr>
          <w:sz w:val="24"/>
          <w:szCs w:val="24"/>
          <w:lang w:val="sma-NO"/>
        </w:rPr>
      </w:pPr>
      <w:r w:rsidRPr="00990B81">
        <w:rPr>
          <w:sz w:val="24"/>
          <w:szCs w:val="24"/>
          <w:lang w:val="sma-NO"/>
        </w:rPr>
        <w:t>Akte haesteme maam daejrebe åådtjebe lea jïjnjh båarasåbpoe almetjh båetije biejjide åådtjebe. Vijriebasse dle vaenebh vaenebh barkijialmetjh åådtjebe. Tjoerebe aaj båetije biejjide stuerebe fokusem maana- jïh noeretaalide utnedh.</w:t>
      </w:r>
    </w:p>
    <w:p w:rsidR="00515198" w:rsidRDefault="00515198" w:rsidP="00515198">
      <w:pPr>
        <w:rPr>
          <w:sz w:val="24"/>
          <w:szCs w:val="24"/>
          <w:lang w:val="sma-NO"/>
        </w:rPr>
      </w:pPr>
    </w:p>
    <w:p w:rsidR="00BC5A5A" w:rsidRDefault="00BC5A5A" w:rsidP="00515198">
      <w:pPr>
        <w:rPr>
          <w:sz w:val="24"/>
          <w:szCs w:val="24"/>
          <w:lang w:val="sma-NO"/>
        </w:rPr>
      </w:pPr>
    </w:p>
    <w:p w:rsidR="00BC5A5A" w:rsidRDefault="00BC5A5A" w:rsidP="00515198">
      <w:pPr>
        <w:rPr>
          <w:sz w:val="24"/>
          <w:szCs w:val="24"/>
          <w:lang w:val="sma-NO"/>
        </w:rPr>
      </w:pPr>
    </w:p>
    <w:p w:rsidR="00BC5A5A" w:rsidRDefault="00BC5A5A" w:rsidP="00515198">
      <w:pPr>
        <w:rPr>
          <w:sz w:val="24"/>
          <w:szCs w:val="24"/>
          <w:lang w:val="sma-NO"/>
        </w:rPr>
      </w:pPr>
    </w:p>
    <w:p w:rsidR="00BC5A5A" w:rsidRPr="00990B81" w:rsidRDefault="00BC5A5A" w:rsidP="00515198">
      <w:pPr>
        <w:rPr>
          <w:sz w:val="24"/>
          <w:szCs w:val="24"/>
          <w:lang w:val="sma-NO"/>
        </w:rPr>
      </w:pPr>
      <w:r w:rsidRPr="00B95070">
        <w:rPr>
          <w:rFonts w:eastAsia="Arial Unicode MS"/>
        </w:rPr>
        <w:object w:dxaOrig="7180"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69.25pt" o:ole="">
            <v:imagedata r:id="rId16" o:title=""/>
          </v:shape>
          <o:OLEObject Type="Embed" ProgID="PowerPoint.Slide.12" ShapeID="_x0000_i1025" DrawAspect="Content" ObjectID="_1466337079" r:id="rId17"/>
        </w:object>
      </w:r>
    </w:p>
    <w:p w:rsidR="00515198" w:rsidRPr="00990B81" w:rsidRDefault="00515198" w:rsidP="00515198">
      <w:pPr>
        <w:rPr>
          <w:sz w:val="24"/>
          <w:szCs w:val="24"/>
          <w:lang w:val="sma-NO"/>
        </w:rPr>
      </w:pPr>
      <w:r w:rsidRPr="00990B81">
        <w:rPr>
          <w:sz w:val="24"/>
          <w:szCs w:val="24"/>
          <w:lang w:val="sma-NO"/>
        </w:rPr>
        <w:t>Joekoen jolle fasseldimmie jïh lientsie soptseste vaenie kriminellh darjomh tjïeltesne. Maehtebe dle jiehtedh Raarvihkesne jearsoes jïh hijven voene jieledh.  Tjieltedarjomh sagke stuerebe sjïdteme goh aarebi, jïh fokuse skuvlese, maanagiertese jïh healsoe-Ujih håksoe.</w:t>
      </w:r>
    </w:p>
    <w:p w:rsidR="00515198" w:rsidRPr="00990B81" w:rsidRDefault="00515198" w:rsidP="00515198">
      <w:pPr>
        <w:rPr>
          <w:sz w:val="24"/>
          <w:szCs w:val="24"/>
          <w:lang w:val="sma-NO"/>
        </w:rPr>
      </w:pPr>
      <w:r w:rsidRPr="00990B81">
        <w:rPr>
          <w:sz w:val="24"/>
          <w:szCs w:val="24"/>
          <w:lang w:val="sma-NO"/>
        </w:rPr>
        <w:t>Jollebe krïevenassh jïh orre barkoeh mijjem byjjenimmie- jïh håksoedarjoemisnie haestieh. dellie joekoen vihkeles mijjieh buektiehtibie  maehteles almetjh gaavnedh, guktie maehtebe hijven faaleldahkem vedtedh.  Tjïelte tjuara jeatjebi tjïelti gujmie barkedh jis edtjebe maehtedh darjomh voenen almetjidie vedtedh mij laakesne nænnoestamme. Sïjhtebe tjarkebe daejnie båetije jaepide barkedh</w:t>
      </w:r>
    </w:p>
    <w:p w:rsidR="00515198" w:rsidRPr="00990B81" w:rsidRDefault="00515198" w:rsidP="00515198">
      <w:pPr>
        <w:rPr>
          <w:sz w:val="24"/>
          <w:szCs w:val="24"/>
          <w:lang w:val="sma-NO"/>
        </w:rPr>
      </w:pPr>
      <w:r w:rsidRPr="00990B81">
        <w:rPr>
          <w:sz w:val="24"/>
          <w:szCs w:val="24"/>
          <w:lang w:val="sma-NO"/>
        </w:rPr>
        <w:t>Raarvihken jarngese bïejedh goh darjome- jïh goh buvrie dehtie elektrihkefaamoste, guktie maehtebe åesiestidh jïh vaaksjodh mij daestie båata.</w:t>
      </w:r>
    </w:p>
    <w:p w:rsidR="00515198" w:rsidRPr="00990B81" w:rsidRDefault="00515198" w:rsidP="00515198">
      <w:pPr>
        <w:rPr>
          <w:sz w:val="24"/>
          <w:szCs w:val="24"/>
          <w:lang w:val="sma-NO"/>
        </w:rPr>
      </w:pPr>
      <w:r w:rsidRPr="00990B81">
        <w:rPr>
          <w:sz w:val="24"/>
          <w:szCs w:val="24"/>
          <w:lang w:val="sma-NO"/>
        </w:rPr>
        <w:t>Maam jïjnje tjïelte sæjhta daestie båetije jaepide dïenesjidh, sæjhta stuvredh man jïjnje tjïelte maahta voenen almetjidie båetije biejjide vedtedh.</w:t>
      </w:r>
    </w:p>
    <w:p w:rsidR="00515198" w:rsidRPr="00990B81" w:rsidRDefault="00515198" w:rsidP="00515198">
      <w:pPr>
        <w:rPr>
          <w:sz w:val="24"/>
          <w:szCs w:val="24"/>
          <w:lang w:val="sma-NO"/>
        </w:rPr>
      </w:pPr>
    </w:p>
    <w:p w:rsidR="00515198" w:rsidRPr="00613818" w:rsidRDefault="00515198" w:rsidP="00515198">
      <w:pPr>
        <w:rPr>
          <w:b/>
          <w:sz w:val="24"/>
          <w:szCs w:val="24"/>
          <w:lang w:val="sma-NO"/>
        </w:rPr>
      </w:pPr>
      <w:r w:rsidRPr="00613818">
        <w:rPr>
          <w:b/>
          <w:sz w:val="24"/>
          <w:szCs w:val="24"/>
          <w:lang w:val="sma-NO"/>
        </w:rPr>
        <w:t>2.0</w:t>
      </w:r>
      <w:r w:rsidRPr="00613818">
        <w:rPr>
          <w:b/>
          <w:sz w:val="24"/>
          <w:szCs w:val="24"/>
          <w:lang w:val="sma-NO"/>
        </w:rPr>
        <w:tab/>
        <w:t>Åejvietsiehkie beetneh-tjilkeme (regnskape)</w:t>
      </w:r>
      <w:r w:rsidRPr="00613818">
        <w:rPr>
          <w:b/>
          <w:sz w:val="24"/>
          <w:szCs w:val="24"/>
          <w:lang w:val="sma-NO"/>
        </w:rPr>
        <w:tab/>
      </w:r>
    </w:p>
    <w:p w:rsidR="00515198" w:rsidRPr="00613818" w:rsidRDefault="00515198" w:rsidP="00515198">
      <w:pPr>
        <w:rPr>
          <w:b/>
          <w:sz w:val="24"/>
          <w:szCs w:val="24"/>
          <w:lang w:val="sma-NO"/>
        </w:rPr>
      </w:pPr>
      <w:r w:rsidRPr="00613818">
        <w:rPr>
          <w:b/>
          <w:sz w:val="24"/>
          <w:szCs w:val="24"/>
          <w:lang w:val="sma-NO"/>
        </w:rPr>
        <w:t>Sïejhme</w:t>
      </w:r>
    </w:p>
    <w:p w:rsidR="00515198" w:rsidRPr="00613818" w:rsidRDefault="00515198" w:rsidP="00515198">
      <w:pPr>
        <w:rPr>
          <w:sz w:val="24"/>
          <w:szCs w:val="24"/>
          <w:lang w:val="sma-NO"/>
        </w:rPr>
      </w:pPr>
      <w:r w:rsidRPr="00613818">
        <w:rPr>
          <w:sz w:val="24"/>
          <w:szCs w:val="24"/>
          <w:lang w:val="sma-NO"/>
        </w:rPr>
        <w:t>Beetneh-tjilkeme dehtie tjïelteburreste jaepien 2013 jolle darjome vuesehte.</w:t>
      </w:r>
    </w:p>
    <w:p w:rsidR="00515198" w:rsidRPr="00613818" w:rsidRDefault="00515198" w:rsidP="00515198">
      <w:pPr>
        <w:rPr>
          <w:sz w:val="24"/>
          <w:szCs w:val="24"/>
          <w:lang w:val="sma-NO"/>
        </w:rPr>
      </w:pPr>
      <w:r w:rsidRPr="00613818">
        <w:rPr>
          <w:sz w:val="24"/>
          <w:szCs w:val="24"/>
          <w:lang w:val="sma-NO"/>
        </w:rPr>
        <w:lastRenderedPageBreak/>
        <w:t>Beetneh-tjilkeme lea 74,5 milj kr jaepien 2012 g78,3 milj. Kr 2013 raajan. Dannasinie baalhkajilliedimmieh jïh orre barkoeh. Raarvihken tjïelte naa vuelegs åestemebudsjedtem 2013:sne utni.</w:t>
      </w:r>
    </w:p>
    <w:p w:rsidR="00515198" w:rsidRPr="00613818" w:rsidRDefault="00515198" w:rsidP="00613818">
      <w:pPr>
        <w:rPr>
          <w:sz w:val="24"/>
          <w:szCs w:val="24"/>
          <w:lang w:val="sma-NO"/>
        </w:rPr>
      </w:pPr>
      <w:r w:rsidRPr="00613818">
        <w:rPr>
          <w:sz w:val="24"/>
          <w:szCs w:val="24"/>
          <w:lang w:val="sma-NO"/>
        </w:rPr>
        <w:t>Jis Raarvihkem jielijes voene båetije biejjide utnedh, dle lea daerpies  hijven darjomh faaledh maehteles organisasjovni jïh vierhtieh tjirrh. Lissine tjuara tjïelte öörnedh aelhkies sjædta diekie juhtedh, goh barkoesijjieh utnedh j</w:t>
      </w:r>
      <w:r w:rsidR="00613818">
        <w:rPr>
          <w:sz w:val="24"/>
          <w:szCs w:val="24"/>
          <w:lang w:val="sma-NO"/>
        </w:rPr>
        <w:t>ïh ræjkoes kultuvrejielieminie.</w:t>
      </w:r>
    </w:p>
    <w:p w:rsidR="00515198" w:rsidRPr="00613818" w:rsidRDefault="00515198" w:rsidP="00515198">
      <w:pPr>
        <w:rPr>
          <w:sz w:val="24"/>
          <w:szCs w:val="24"/>
          <w:lang w:val="sma-NO"/>
        </w:rPr>
      </w:pPr>
      <w:r w:rsidRPr="00613818">
        <w:rPr>
          <w:sz w:val="24"/>
          <w:szCs w:val="24"/>
          <w:lang w:val="sma-NO"/>
        </w:rPr>
        <w:t>Gaajhkh råajvarimmieh krievieh mijjieh tjïelten darjomidie jarngesne utnieh guktie rïektes laakan sjidtieh. Jis ussjedibie man gallesh Raarvihkesne årroeminie dle lea Raarvihken jolle laajkoe, jïh jijnjem dej minngemes jaepieh åesteme. Mij daestie båata lea vierhtieh rentide jåhta.</w:t>
      </w:r>
    </w:p>
    <w:p w:rsidR="00515198" w:rsidRPr="00613818" w:rsidRDefault="00515198" w:rsidP="00515198">
      <w:pPr>
        <w:rPr>
          <w:sz w:val="24"/>
          <w:szCs w:val="24"/>
          <w:lang w:val="sma-NO"/>
        </w:rPr>
      </w:pPr>
    </w:p>
    <w:p w:rsidR="00515198" w:rsidRPr="00613818" w:rsidRDefault="00515198" w:rsidP="00515198">
      <w:pPr>
        <w:rPr>
          <w:b/>
          <w:sz w:val="24"/>
          <w:szCs w:val="24"/>
          <w:lang w:val="sma-NO"/>
        </w:rPr>
      </w:pPr>
      <w:r w:rsidRPr="00613818">
        <w:rPr>
          <w:b/>
          <w:sz w:val="24"/>
          <w:szCs w:val="24"/>
          <w:lang w:val="sma-NO"/>
        </w:rPr>
        <w:t>2.1 Resultaath maaksoemierine jïh budsjedte mij jarkoestamme.</w:t>
      </w:r>
    </w:p>
    <w:p w:rsidR="00515198" w:rsidRPr="00613818" w:rsidRDefault="00515198" w:rsidP="00515198">
      <w:pPr>
        <w:rPr>
          <w:b/>
          <w:sz w:val="24"/>
          <w:szCs w:val="24"/>
          <w:lang w:val="sma-NO"/>
        </w:rPr>
      </w:pPr>
      <w:r w:rsidRPr="00613818">
        <w:rPr>
          <w:b/>
          <w:sz w:val="24"/>
          <w:szCs w:val="24"/>
          <w:lang w:val="sma-NO"/>
        </w:rPr>
        <w:t>Mieriedajve 1 Jarngereereme</w:t>
      </w:r>
    </w:p>
    <w:p w:rsidR="00515198" w:rsidRPr="00613818" w:rsidRDefault="00613818" w:rsidP="00613818">
      <w:pPr>
        <w:rPr>
          <w:sz w:val="24"/>
          <w:szCs w:val="24"/>
          <w:lang w:val="sma-NO"/>
        </w:rPr>
      </w:pPr>
      <w:r w:rsidRPr="00613818">
        <w:rPr>
          <w:sz w:val="24"/>
          <w:szCs w:val="24"/>
          <w:lang w:val="sma-NO"/>
        </w:rPr>
        <w:t>B</w:t>
      </w:r>
      <w:r w:rsidR="00515198" w:rsidRPr="00613818">
        <w:rPr>
          <w:sz w:val="24"/>
          <w:szCs w:val="24"/>
          <w:lang w:val="sma-NO"/>
        </w:rPr>
        <w:t xml:space="preserve">eetneh-tjilkeme  stinkes politihke darjomem vuesehte. </w:t>
      </w:r>
      <w:r w:rsidR="00143CC2" w:rsidRPr="00613818">
        <w:rPr>
          <w:sz w:val="24"/>
          <w:szCs w:val="24"/>
          <w:lang w:val="sma-NO"/>
        </w:rPr>
        <w:t>Maahta naemhtie årrodh dah politihkerh leah tjïelten økonomije tseahkan ussjedamme. Ij</w:t>
      </w:r>
      <w:r w:rsidR="00515198" w:rsidRPr="00613818">
        <w:rPr>
          <w:sz w:val="24"/>
          <w:szCs w:val="24"/>
          <w:lang w:val="sma-NO"/>
        </w:rPr>
        <w:t xml:space="preserve"> leah ussjedamme jeatjah </w:t>
      </w:r>
      <w:r w:rsidR="00143CC2" w:rsidRPr="00613818">
        <w:rPr>
          <w:sz w:val="24"/>
          <w:szCs w:val="24"/>
          <w:lang w:val="sma-NO"/>
        </w:rPr>
        <w:t>råajvarimmiegujmie</w:t>
      </w:r>
      <w:r w:rsidR="00515198" w:rsidRPr="00613818">
        <w:rPr>
          <w:sz w:val="24"/>
          <w:szCs w:val="24"/>
          <w:lang w:val="sma-NO"/>
        </w:rPr>
        <w:t xml:space="preserve"> aelkedh goh </w:t>
      </w:r>
      <w:r w:rsidR="00143CC2" w:rsidRPr="00613818">
        <w:rPr>
          <w:sz w:val="24"/>
          <w:szCs w:val="24"/>
          <w:lang w:val="sma-NO"/>
        </w:rPr>
        <w:t>dïhte</w:t>
      </w:r>
      <w:r w:rsidR="00515198" w:rsidRPr="00613818">
        <w:rPr>
          <w:sz w:val="24"/>
          <w:szCs w:val="24"/>
          <w:lang w:val="sma-NO"/>
        </w:rPr>
        <w:t xml:space="preserve"> darjomesoejkesje.</w:t>
      </w:r>
    </w:p>
    <w:p w:rsidR="00515198" w:rsidRPr="00613818" w:rsidRDefault="00515198" w:rsidP="00515198">
      <w:pPr>
        <w:rPr>
          <w:sz w:val="24"/>
          <w:szCs w:val="24"/>
          <w:lang w:val="sma-NO"/>
        </w:rPr>
      </w:pPr>
      <w:r w:rsidRPr="00613818">
        <w:rPr>
          <w:sz w:val="24"/>
          <w:szCs w:val="24"/>
          <w:lang w:val="sma-NO"/>
        </w:rPr>
        <w:t xml:space="preserve">Vijriebasse vuejnebe </w:t>
      </w:r>
      <w:r w:rsidR="00143CC2" w:rsidRPr="00613818">
        <w:rPr>
          <w:sz w:val="24"/>
          <w:szCs w:val="24"/>
          <w:lang w:val="sma-NO"/>
        </w:rPr>
        <w:t>jollebe</w:t>
      </w:r>
      <w:r w:rsidRPr="00613818">
        <w:rPr>
          <w:sz w:val="24"/>
          <w:szCs w:val="24"/>
          <w:lang w:val="sma-NO"/>
        </w:rPr>
        <w:t xml:space="preserve"> maaksoeh darjomidie. Jaepien 2013 orre goevtese </w:t>
      </w:r>
      <w:r w:rsidR="00143CC2" w:rsidRPr="00613818">
        <w:rPr>
          <w:sz w:val="24"/>
          <w:szCs w:val="24"/>
          <w:lang w:val="sma-NO"/>
        </w:rPr>
        <w:t>rïhpesovvi</w:t>
      </w:r>
      <w:r w:rsidRPr="00613818">
        <w:rPr>
          <w:sz w:val="24"/>
          <w:szCs w:val="24"/>
          <w:lang w:val="sma-NO"/>
        </w:rPr>
        <w:t xml:space="preserve">, </w:t>
      </w:r>
      <w:r w:rsidR="00143CC2" w:rsidRPr="00613818">
        <w:rPr>
          <w:sz w:val="24"/>
          <w:szCs w:val="24"/>
          <w:lang w:val="sma-NO"/>
        </w:rPr>
        <w:t>jïh</w:t>
      </w:r>
      <w:r w:rsidRPr="00613818">
        <w:rPr>
          <w:sz w:val="24"/>
          <w:szCs w:val="24"/>
          <w:lang w:val="sma-NO"/>
        </w:rPr>
        <w:t xml:space="preserve"> kultuvredarjomh mieriedajvese 5 sirtesovvi.</w:t>
      </w:r>
    </w:p>
    <w:p w:rsidR="00515198" w:rsidRPr="00613818" w:rsidRDefault="00515198" w:rsidP="00515198">
      <w:pPr>
        <w:rPr>
          <w:b/>
          <w:sz w:val="28"/>
          <w:szCs w:val="28"/>
          <w:lang w:val="sma-NO"/>
        </w:rPr>
      </w:pPr>
    </w:p>
    <w:p w:rsidR="00515198" w:rsidRPr="00613818" w:rsidRDefault="00515198" w:rsidP="00515198">
      <w:pPr>
        <w:rPr>
          <w:b/>
          <w:sz w:val="24"/>
          <w:szCs w:val="24"/>
          <w:lang w:val="sma-NO"/>
        </w:rPr>
      </w:pPr>
      <w:r w:rsidRPr="00613818">
        <w:rPr>
          <w:b/>
          <w:sz w:val="24"/>
          <w:szCs w:val="24"/>
          <w:lang w:val="sma-NO"/>
        </w:rPr>
        <w:t>Mieriedajve 2, Byjjenimmie</w:t>
      </w:r>
    </w:p>
    <w:p w:rsidR="00515198" w:rsidRDefault="00515198" w:rsidP="00515198">
      <w:pPr>
        <w:rPr>
          <w:sz w:val="24"/>
          <w:szCs w:val="24"/>
          <w:lang w:val="sma-NO"/>
        </w:rPr>
      </w:pPr>
      <w:r w:rsidRPr="00613818">
        <w:rPr>
          <w:sz w:val="24"/>
          <w:szCs w:val="24"/>
          <w:lang w:val="sma-NO"/>
        </w:rPr>
        <w:t xml:space="preserve">Jis beetneh-tjilkeme jaepien 2012åvteste dle netto </w:t>
      </w:r>
      <w:r w:rsidR="00143CC2" w:rsidRPr="00613818">
        <w:rPr>
          <w:sz w:val="24"/>
          <w:szCs w:val="24"/>
          <w:lang w:val="sma-NO"/>
        </w:rPr>
        <w:t>vueliedimmiem</w:t>
      </w:r>
      <w:r w:rsidRPr="00613818">
        <w:rPr>
          <w:sz w:val="24"/>
          <w:szCs w:val="24"/>
          <w:lang w:val="sma-NO"/>
        </w:rPr>
        <w:t xml:space="preserve"> 1 milj.kr daennie mieriedajvesne åtneme. Dannasinie  </w:t>
      </w:r>
      <w:r w:rsidR="00143CC2" w:rsidRPr="00613818">
        <w:rPr>
          <w:sz w:val="24"/>
          <w:szCs w:val="24"/>
          <w:lang w:val="sma-NO"/>
        </w:rPr>
        <w:t>baalhkajilliehtimmie</w:t>
      </w:r>
      <w:r w:rsidRPr="00613818">
        <w:rPr>
          <w:sz w:val="24"/>
          <w:szCs w:val="24"/>
          <w:lang w:val="sma-NO"/>
        </w:rPr>
        <w:t xml:space="preserve"> gosse </w:t>
      </w:r>
      <w:r w:rsidR="00143CC2" w:rsidRPr="00613818">
        <w:rPr>
          <w:sz w:val="24"/>
          <w:szCs w:val="24"/>
          <w:lang w:val="sma-NO"/>
        </w:rPr>
        <w:t>tjïelte</w:t>
      </w:r>
      <w:r w:rsidRPr="00613818">
        <w:rPr>
          <w:sz w:val="24"/>
          <w:szCs w:val="24"/>
          <w:lang w:val="sma-NO"/>
        </w:rPr>
        <w:t xml:space="preserve"> guektien </w:t>
      </w:r>
      <w:r w:rsidR="00143CC2" w:rsidRPr="00613818">
        <w:rPr>
          <w:sz w:val="24"/>
          <w:szCs w:val="24"/>
          <w:lang w:val="sma-NO"/>
        </w:rPr>
        <w:t>gïelen</w:t>
      </w:r>
      <w:r w:rsidRPr="00613818">
        <w:rPr>
          <w:sz w:val="24"/>
          <w:szCs w:val="24"/>
          <w:lang w:val="sma-NO"/>
        </w:rPr>
        <w:t xml:space="preserve"> </w:t>
      </w:r>
      <w:r w:rsidR="00143CC2" w:rsidRPr="00613818">
        <w:rPr>
          <w:sz w:val="24"/>
          <w:szCs w:val="24"/>
          <w:lang w:val="sma-NO"/>
        </w:rPr>
        <w:t>tjïelte</w:t>
      </w:r>
      <w:r w:rsidRPr="00613818">
        <w:rPr>
          <w:sz w:val="24"/>
          <w:szCs w:val="24"/>
          <w:lang w:val="sma-NO"/>
        </w:rPr>
        <w:t xml:space="preserve"> </w:t>
      </w:r>
      <w:r w:rsidR="00143CC2" w:rsidRPr="00613818">
        <w:rPr>
          <w:sz w:val="24"/>
          <w:szCs w:val="24"/>
          <w:lang w:val="sma-NO"/>
        </w:rPr>
        <w:t>sjïdti</w:t>
      </w:r>
      <w:r w:rsidRPr="00613818">
        <w:rPr>
          <w:sz w:val="24"/>
          <w:szCs w:val="24"/>
          <w:lang w:val="sma-NO"/>
        </w:rPr>
        <w:t xml:space="preserve">. </w:t>
      </w:r>
      <w:r w:rsidR="00143CC2" w:rsidRPr="00613818">
        <w:rPr>
          <w:sz w:val="24"/>
          <w:szCs w:val="24"/>
          <w:lang w:val="sma-NO"/>
        </w:rPr>
        <w:t>Lissine</w:t>
      </w:r>
      <w:r w:rsidRPr="00613818">
        <w:rPr>
          <w:sz w:val="24"/>
          <w:szCs w:val="24"/>
          <w:lang w:val="sma-NO"/>
        </w:rPr>
        <w:t xml:space="preserve"> libie lissiefaaleldahkem </w:t>
      </w:r>
      <w:r w:rsidR="00143CC2" w:rsidRPr="00613818">
        <w:rPr>
          <w:sz w:val="24"/>
          <w:szCs w:val="24"/>
          <w:lang w:val="sma-NO"/>
        </w:rPr>
        <w:t>sjïehtesjadteme</w:t>
      </w:r>
      <w:r w:rsidR="00613818">
        <w:rPr>
          <w:sz w:val="24"/>
          <w:szCs w:val="24"/>
          <w:lang w:val="sma-NO"/>
        </w:rPr>
        <w:t>.</w:t>
      </w:r>
    </w:p>
    <w:p w:rsidR="00613818" w:rsidRPr="00613818" w:rsidRDefault="00613818" w:rsidP="00515198">
      <w:pPr>
        <w:rPr>
          <w:sz w:val="24"/>
          <w:szCs w:val="24"/>
          <w:lang w:val="sma-NO"/>
        </w:rPr>
      </w:pPr>
    </w:p>
    <w:p w:rsidR="00515198" w:rsidRPr="00613818" w:rsidRDefault="00515198" w:rsidP="00515198">
      <w:pPr>
        <w:rPr>
          <w:b/>
          <w:sz w:val="24"/>
          <w:szCs w:val="24"/>
          <w:lang w:val="sma-NO"/>
        </w:rPr>
      </w:pPr>
      <w:r w:rsidRPr="00613818">
        <w:rPr>
          <w:b/>
          <w:sz w:val="24"/>
          <w:szCs w:val="24"/>
          <w:lang w:val="sma-NO"/>
        </w:rPr>
        <w:t xml:space="preserve">Mieriedajve 3, </w:t>
      </w:r>
      <w:r w:rsidR="00143CC2" w:rsidRPr="00613818">
        <w:rPr>
          <w:b/>
          <w:sz w:val="24"/>
          <w:szCs w:val="24"/>
          <w:lang w:val="sma-NO"/>
        </w:rPr>
        <w:t>Healsoe</w:t>
      </w:r>
      <w:r w:rsidRPr="00613818">
        <w:rPr>
          <w:b/>
          <w:sz w:val="24"/>
          <w:szCs w:val="24"/>
          <w:lang w:val="sma-NO"/>
        </w:rPr>
        <w:t xml:space="preserve"> </w:t>
      </w:r>
      <w:r w:rsidR="00143CC2" w:rsidRPr="00613818">
        <w:rPr>
          <w:b/>
          <w:sz w:val="24"/>
          <w:szCs w:val="24"/>
          <w:lang w:val="sma-NO"/>
        </w:rPr>
        <w:t>jïh</w:t>
      </w:r>
      <w:r w:rsidRPr="00613818">
        <w:rPr>
          <w:b/>
          <w:sz w:val="24"/>
          <w:szCs w:val="24"/>
          <w:lang w:val="sma-NO"/>
        </w:rPr>
        <w:t xml:space="preserve"> håksoe</w:t>
      </w:r>
    </w:p>
    <w:p w:rsidR="00515198" w:rsidRPr="00613818" w:rsidRDefault="00143CC2" w:rsidP="00515198">
      <w:pPr>
        <w:rPr>
          <w:sz w:val="24"/>
          <w:szCs w:val="24"/>
          <w:lang w:val="sma-NO"/>
        </w:rPr>
      </w:pPr>
      <w:r w:rsidRPr="00613818">
        <w:rPr>
          <w:sz w:val="24"/>
          <w:szCs w:val="24"/>
          <w:lang w:val="sma-NO"/>
        </w:rPr>
        <w:t>Jis</w:t>
      </w:r>
      <w:r w:rsidR="00515198" w:rsidRPr="00613818">
        <w:rPr>
          <w:sz w:val="24"/>
          <w:szCs w:val="24"/>
          <w:lang w:val="sma-NO"/>
        </w:rPr>
        <w:t xml:space="preserve"> 2012 </w:t>
      </w:r>
      <w:r w:rsidRPr="00613818">
        <w:rPr>
          <w:sz w:val="24"/>
          <w:szCs w:val="24"/>
          <w:lang w:val="sma-NO"/>
        </w:rPr>
        <w:t>beetneh-tjilkemem</w:t>
      </w:r>
      <w:r w:rsidR="00515198" w:rsidRPr="00613818">
        <w:rPr>
          <w:sz w:val="24"/>
          <w:szCs w:val="24"/>
          <w:lang w:val="sma-NO"/>
        </w:rPr>
        <w:t xml:space="preserve"> </w:t>
      </w:r>
      <w:r w:rsidRPr="00613818">
        <w:rPr>
          <w:sz w:val="24"/>
          <w:szCs w:val="24"/>
          <w:lang w:val="sma-NO"/>
        </w:rPr>
        <w:t>vuartasjibie</w:t>
      </w:r>
      <w:r w:rsidR="00515198" w:rsidRPr="00613818">
        <w:rPr>
          <w:sz w:val="24"/>
          <w:szCs w:val="24"/>
          <w:lang w:val="sma-NO"/>
        </w:rPr>
        <w:t xml:space="preserve">, dle dah maaksoeh 29.557 milj kr 29.869 milj kr  jaepien 2013 </w:t>
      </w:r>
      <w:r w:rsidRPr="00613818">
        <w:rPr>
          <w:sz w:val="24"/>
          <w:szCs w:val="24"/>
          <w:lang w:val="sma-NO"/>
        </w:rPr>
        <w:t>jilliedamme</w:t>
      </w:r>
      <w:r w:rsidR="00515198" w:rsidRPr="00613818">
        <w:rPr>
          <w:sz w:val="24"/>
          <w:szCs w:val="24"/>
          <w:lang w:val="sma-NO"/>
        </w:rPr>
        <w:t xml:space="preserve">. Daate vuesehte vaenebh darjomh </w:t>
      </w:r>
      <w:r w:rsidRPr="00613818">
        <w:rPr>
          <w:sz w:val="24"/>
          <w:szCs w:val="24"/>
          <w:lang w:val="sma-NO"/>
        </w:rPr>
        <w:t>jïh</w:t>
      </w:r>
      <w:r w:rsidR="00515198" w:rsidRPr="00613818">
        <w:rPr>
          <w:sz w:val="24"/>
          <w:szCs w:val="24"/>
          <w:lang w:val="sma-NO"/>
        </w:rPr>
        <w:t xml:space="preserve"> </w:t>
      </w:r>
      <w:r w:rsidRPr="00613818">
        <w:rPr>
          <w:sz w:val="24"/>
          <w:szCs w:val="24"/>
          <w:lang w:val="sma-NO"/>
        </w:rPr>
        <w:t>dovrebe</w:t>
      </w:r>
      <w:r w:rsidR="00515198" w:rsidRPr="00613818">
        <w:rPr>
          <w:sz w:val="24"/>
          <w:szCs w:val="24"/>
          <w:lang w:val="sma-NO"/>
        </w:rPr>
        <w:t xml:space="preserve"> baalhkad</w:t>
      </w:r>
      <w:r w:rsidR="00613818">
        <w:rPr>
          <w:sz w:val="24"/>
          <w:szCs w:val="24"/>
          <w:lang w:val="sma-NO"/>
        </w:rPr>
        <w:t>altese. Jï</w:t>
      </w:r>
      <w:r w:rsidR="00515198" w:rsidRPr="00613818">
        <w:rPr>
          <w:sz w:val="24"/>
          <w:szCs w:val="24"/>
          <w:lang w:val="sma-NO"/>
        </w:rPr>
        <w:t xml:space="preserve">h lissine dah maaksoe </w:t>
      </w:r>
      <w:r w:rsidRPr="00613818">
        <w:rPr>
          <w:sz w:val="24"/>
          <w:szCs w:val="24"/>
          <w:lang w:val="sma-NO"/>
        </w:rPr>
        <w:t>ektiedimmiejorkeminie</w:t>
      </w:r>
      <w:r w:rsidR="00515198" w:rsidRPr="00613818">
        <w:rPr>
          <w:sz w:val="24"/>
          <w:szCs w:val="24"/>
          <w:lang w:val="sma-NO"/>
        </w:rPr>
        <w:t xml:space="preserve"> medtie 763.000 kr giehpiedamme, daate lea akte </w:t>
      </w:r>
      <w:r w:rsidRPr="00613818">
        <w:rPr>
          <w:sz w:val="24"/>
          <w:szCs w:val="24"/>
          <w:lang w:val="sma-NO"/>
        </w:rPr>
        <w:t>giehpiedimmie</w:t>
      </w:r>
      <w:r w:rsidR="00515198" w:rsidRPr="00613818">
        <w:rPr>
          <w:sz w:val="24"/>
          <w:szCs w:val="24"/>
          <w:lang w:val="sma-NO"/>
        </w:rPr>
        <w:t xml:space="preserve"> medtie 600.000 kr. Mijjieh aaj haestemh goevtesne utnebe barkijh gaavnedh.</w:t>
      </w:r>
    </w:p>
    <w:p w:rsidR="00515198" w:rsidRPr="00515198" w:rsidRDefault="00515198" w:rsidP="00515198">
      <w:pPr>
        <w:rPr>
          <w:sz w:val="28"/>
          <w:szCs w:val="28"/>
          <w:lang w:val="sma-NO"/>
        </w:rPr>
      </w:pPr>
    </w:p>
    <w:p w:rsidR="00515198" w:rsidRPr="00515198" w:rsidRDefault="00515198" w:rsidP="00515198">
      <w:pPr>
        <w:rPr>
          <w:sz w:val="28"/>
          <w:szCs w:val="28"/>
          <w:lang w:val="sma-NO"/>
        </w:rPr>
      </w:pPr>
    </w:p>
    <w:p w:rsidR="00515198" w:rsidRPr="00613818" w:rsidRDefault="00613818" w:rsidP="00515198">
      <w:pPr>
        <w:rPr>
          <w:b/>
          <w:sz w:val="24"/>
          <w:szCs w:val="24"/>
          <w:lang w:val="sma-NO"/>
        </w:rPr>
      </w:pPr>
      <w:r w:rsidRPr="00613818">
        <w:rPr>
          <w:b/>
          <w:sz w:val="24"/>
          <w:szCs w:val="24"/>
          <w:lang w:val="sma-NO"/>
        </w:rPr>
        <w:t>Mieriedajve 4 S</w:t>
      </w:r>
      <w:r w:rsidR="00515198" w:rsidRPr="00613818">
        <w:rPr>
          <w:b/>
          <w:sz w:val="24"/>
          <w:szCs w:val="24"/>
          <w:lang w:val="sma-NO"/>
        </w:rPr>
        <w:t xml:space="preserve">oejkesje, burrie </w:t>
      </w:r>
      <w:r w:rsidR="00143CC2" w:rsidRPr="00613818">
        <w:rPr>
          <w:b/>
          <w:sz w:val="24"/>
          <w:szCs w:val="24"/>
          <w:lang w:val="sma-NO"/>
        </w:rPr>
        <w:t>jïh</w:t>
      </w:r>
      <w:r w:rsidRPr="00613818">
        <w:rPr>
          <w:b/>
          <w:sz w:val="24"/>
          <w:szCs w:val="24"/>
          <w:lang w:val="sma-NO"/>
        </w:rPr>
        <w:t xml:space="preserve"> eeke</w:t>
      </w:r>
    </w:p>
    <w:p w:rsidR="00515198" w:rsidRPr="00613818" w:rsidRDefault="00515198" w:rsidP="00515198">
      <w:pPr>
        <w:rPr>
          <w:sz w:val="24"/>
          <w:szCs w:val="24"/>
          <w:lang w:val="sma-NO"/>
        </w:rPr>
      </w:pPr>
      <w:r w:rsidRPr="00613818">
        <w:rPr>
          <w:sz w:val="24"/>
          <w:szCs w:val="24"/>
          <w:lang w:val="sma-NO"/>
        </w:rPr>
        <w:t xml:space="preserve">Libie </w:t>
      </w:r>
      <w:r w:rsidR="00143CC2" w:rsidRPr="00613818">
        <w:rPr>
          <w:sz w:val="24"/>
          <w:szCs w:val="24"/>
          <w:lang w:val="sma-NO"/>
        </w:rPr>
        <w:t>jïjnjh</w:t>
      </w:r>
      <w:r w:rsidRPr="00613818">
        <w:rPr>
          <w:sz w:val="24"/>
          <w:szCs w:val="24"/>
          <w:lang w:val="sma-NO"/>
        </w:rPr>
        <w:t xml:space="preserve"> jaepieh pryøveme </w:t>
      </w:r>
      <w:r w:rsidR="00143CC2" w:rsidRPr="00613818">
        <w:rPr>
          <w:sz w:val="24"/>
          <w:szCs w:val="24"/>
          <w:lang w:val="sma-NO"/>
        </w:rPr>
        <w:t>eadtjohkelaakan</w:t>
      </w:r>
      <w:r w:rsidRPr="00613818">
        <w:rPr>
          <w:sz w:val="24"/>
          <w:szCs w:val="24"/>
          <w:lang w:val="sma-NO"/>
        </w:rPr>
        <w:t xml:space="preserve"> barkedh dej darjomigujmie maam edtjebe vedtedh. Sektovre hijven maaksoekontrollem utnieh. Libie </w:t>
      </w:r>
      <w:r w:rsidR="00143CC2" w:rsidRPr="00613818">
        <w:rPr>
          <w:sz w:val="24"/>
          <w:szCs w:val="24"/>
          <w:lang w:val="sma-NO"/>
        </w:rPr>
        <w:t>geesjele</w:t>
      </w:r>
      <w:r w:rsidRPr="00613818">
        <w:rPr>
          <w:sz w:val="24"/>
          <w:szCs w:val="24"/>
          <w:lang w:val="sma-NO"/>
        </w:rPr>
        <w:t xml:space="preserve"> laakan barkeme guktie </w:t>
      </w:r>
      <w:r w:rsidR="00143CC2" w:rsidRPr="00613818">
        <w:rPr>
          <w:sz w:val="24"/>
          <w:szCs w:val="24"/>
          <w:lang w:val="sma-NO"/>
        </w:rPr>
        <w:t>jijtjh-maaksoem</w:t>
      </w:r>
      <w:r w:rsidRPr="00613818">
        <w:rPr>
          <w:sz w:val="24"/>
          <w:szCs w:val="24"/>
          <w:lang w:val="sma-NO"/>
        </w:rPr>
        <w:t xml:space="preserve"> jaksedh dejtie VAR- darjomidie maam edtjieh doekedh.</w:t>
      </w:r>
    </w:p>
    <w:p w:rsidR="00515198" w:rsidRPr="00613818" w:rsidRDefault="00515198" w:rsidP="00515198">
      <w:pPr>
        <w:rPr>
          <w:sz w:val="24"/>
          <w:szCs w:val="24"/>
          <w:lang w:val="sma-NO"/>
        </w:rPr>
      </w:pPr>
      <w:r w:rsidRPr="00613818">
        <w:rPr>
          <w:sz w:val="24"/>
          <w:szCs w:val="24"/>
          <w:lang w:val="sma-NO"/>
        </w:rPr>
        <w:t xml:space="preserve">Mijjieh vuejnebe </w:t>
      </w:r>
      <w:r w:rsidR="00143CC2" w:rsidRPr="00613818">
        <w:rPr>
          <w:sz w:val="24"/>
          <w:szCs w:val="24"/>
          <w:lang w:val="sma-NO"/>
        </w:rPr>
        <w:t>jïjnjh</w:t>
      </w:r>
      <w:r w:rsidRPr="00613818">
        <w:rPr>
          <w:sz w:val="24"/>
          <w:szCs w:val="24"/>
          <w:lang w:val="sma-NO"/>
        </w:rPr>
        <w:t xml:space="preserve"> haestemh sektovren dajvesne goh burrie </w:t>
      </w:r>
      <w:r w:rsidR="00143CC2" w:rsidRPr="00613818">
        <w:rPr>
          <w:sz w:val="24"/>
          <w:szCs w:val="24"/>
          <w:lang w:val="sma-NO"/>
        </w:rPr>
        <w:t>jïh</w:t>
      </w:r>
      <w:r w:rsidRPr="00613818">
        <w:rPr>
          <w:sz w:val="24"/>
          <w:szCs w:val="24"/>
          <w:lang w:val="sma-NO"/>
        </w:rPr>
        <w:t xml:space="preserve"> bueriedimmie </w:t>
      </w:r>
      <w:r w:rsidR="00143CC2" w:rsidRPr="00613818">
        <w:rPr>
          <w:sz w:val="24"/>
          <w:szCs w:val="24"/>
          <w:lang w:val="sma-NO"/>
        </w:rPr>
        <w:t>tjïelten</w:t>
      </w:r>
      <w:r w:rsidRPr="00613818">
        <w:rPr>
          <w:sz w:val="24"/>
          <w:szCs w:val="24"/>
          <w:lang w:val="sma-NO"/>
        </w:rPr>
        <w:t xml:space="preserve"> bigkemistie, daesnie ij leah goerkenasse </w:t>
      </w:r>
      <w:r w:rsidR="00143CC2" w:rsidRPr="00613818">
        <w:rPr>
          <w:sz w:val="24"/>
          <w:szCs w:val="24"/>
          <w:lang w:val="sma-NO"/>
        </w:rPr>
        <w:t>gaskoeh</w:t>
      </w:r>
      <w:r w:rsidRPr="00613818">
        <w:rPr>
          <w:sz w:val="24"/>
          <w:szCs w:val="24"/>
          <w:lang w:val="sma-NO"/>
        </w:rPr>
        <w:t xml:space="preserve"> </w:t>
      </w:r>
      <w:r w:rsidR="00143CC2" w:rsidRPr="00613818">
        <w:rPr>
          <w:sz w:val="24"/>
          <w:szCs w:val="24"/>
          <w:lang w:val="sma-NO"/>
        </w:rPr>
        <w:t>tjïelten</w:t>
      </w:r>
      <w:r w:rsidRPr="00613818">
        <w:rPr>
          <w:sz w:val="24"/>
          <w:szCs w:val="24"/>
          <w:lang w:val="sma-NO"/>
        </w:rPr>
        <w:t xml:space="preserve"> bigkemistie </w:t>
      </w:r>
      <w:r w:rsidR="00143CC2" w:rsidRPr="00613818">
        <w:rPr>
          <w:sz w:val="24"/>
          <w:szCs w:val="24"/>
          <w:lang w:val="sma-NO"/>
        </w:rPr>
        <w:t>jïh</w:t>
      </w:r>
      <w:r w:rsidRPr="00613818">
        <w:rPr>
          <w:sz w:val="24"/>
          <w:szCs w:val="24"/>
          <w:lang w:val="sma-NO"/>
        </w:rPr>
        <w:t xml:space="preserve"> </w:t>
      </w:r>
      <w:r w:rsidR="00143CC2" w:rsidRPr="00613818">
        <w:rPr>
          <w:sz w:val="24"/>
          <w:szCs w:val="24"/>
          <w:lang w:val="sma-NO"/>
        </w:rPr>
        <w:t>tjïelten</w:t>
      </w:r>
      <w:r w:rsidRPr="00613818">
        <w:rPr>
          <w:sz w:val="24"/>
          <w:szCs w:val="24"/>
          <w:lang w:val="sma-NO"/>
        </w:rPr>
        <w:t xml:space="preserve"> areaale båetije beajjan. Guktie burriem bueriedidh dle mijjieh ussjiedamme gaajhkh burrieh edtjieh goevtesne 2014 raejeste  årrodh.</w:t>
      </w:r>
    </w:p>
    <w:p w:rsidR="00515198" w:rsidRPr="00515198" w:rsidRDefault="00515198" w:rsidP="00515198">
      <w:pPr>
        <w:rPr>
          <w:sz w:val="28"/>
          <w:szCs w:val="28"/>
          <w:lang w:val="sma-NO"/>
        </w:rPr>
      </w:pPr>
    </w:p>
    <w:p w:rsidR="00515198" w:rsidRPr="00613818" w:rsidRDefault="00613818" w:rsidP="00515198">
      <w:pPr>
        <w:rPr>
          <w:b/>
          <w:sz w:val="24"/>
          <w:szCs w:val="24"/>
          <w:lang w:val="sma-NO"/>
        </w:rPr>
      </w:pPr>
      <w:r w:rsidRPr="00613818">
        <w:rPr>
          <w:b/>
          <w:sz w:val="24"/>
          <w:szCs w:val="24"/>
          <w:lang w:val="sma-NO"/>
        </w:rPr>
        <w:t>Mieriedajve 5 K</w:t>
      </w:r>
      <w:r w:rsidR="00515198" w:rsidRPr="00613818">
        <w:rPr>
          <w:b/>
          <w:sz w:val="24"/>
          <w:szCs w:val="24"/>
          <w:lang w:val="sma-NO"/>
        </w:rPr>
        <w:t xml:space="preserve">ultuvre </w:t>
      </w:r>
      <w:r w:rsidR="00143CC2" w:rsidRPr="00613818">
        <w:rPr>
          <w:b/>
          <w:sz w:val="24"/>
          <w:szCs w:val="24"/>
          <w:lang w:val="sma-NO"/>
        </w:rPr>
        <w:t>jïh</w:t>
      </w:r>
      <w:r w:rsidR="00515198" w:rsidRPr="00613818">
        <w:rPr>
          <w:b/>
          <w:sz w:val="24"/>
          <w:szCs w:val="24"/>
          <w:lang w:val="sma-NO"/>
        </w:rPr>
        <w:t xml:space="preserve"> saemien </w:t>
      </w:r>
      <w:r w:rsidR="00143CC2" w:rsidRPr="00613818">
        <w:rPr>
          <w:b/>
          <w:sz w:val="24"/>
          <w:szCs w:val="24"/>
          <w:lang w:val="sma-NO"/>
        </w:rPr>
        <w:t>gïele</w:t>
      </w:r>
      <w:r w:rsidR="00515198" w:rsidRPr="00613818">
        <w:rPr>
          <w:b/>
          <w:sz w:val="24"/>
          <w:szCs w:val="24"/>
          <w:lang w:val="sma-NO"/>
        </w:rPr>
        <w:t xml:space="preserve"> (KSG)</w:t>
      </w:r>
    </w:p>
    <w:p w:rsidR="00515198" w:rsidRPr="00613818" w:rsidRDefault="00515198" w:rsidP="00515198">
      <w:pPr>
        <w:rPr>
          <w:sz w:val="24"/>
          <w:szCs w:val="24"/>
          <w:lang w:val="sma-NO"/>
        </w:rPr>
      </w:pPr>
      <w:r w:rsidRPr="00613818">
        <w:rPr>
          <w:sz w:val="24"/>
          <w:szCs w:val="24"/>
          <w:lang w:val="sma-NO"/>
        </w:rPr>
        <w:t xml:space="preserve">Mieriedajve lea </w:t>
      </w:r>
      <w:r w:rsidR="00143CC2" w:rsidRPr="00613818">
        <w:rPr>
          <w:sz w:val="24"/>
          <w:szCs w:val="24"/>
          <w:lang w:val="sma-NO"/>
        </w:rPr>
        <w:t>tjïelten</w:t>
      </w:r>
      <w:r w:rsidRPr="00613818">
        <w:rPr>
          <w:sz w:val="24"/>
          <w:szCs w:val="24"/>
          <w:lang w:val="sma-NO"/>
        </w:rPr>
        <w:t xml:space="preserve"> orre </w:t>
      </w:r>
      <w:r w:rsidR="00143CC2" w:rsidRPr="00613818">
        <w:rPr>
          <w:sz w:val="24"/>
          <w:szCs w:val="24"/>
          <w:lang w:val="sma-NO"/>
        </w:rPr>
        <w:t>guektiengïelen</w:t>
      </w:r>
      <w:r w:rsidRPr="00613818">
        <w:rPr>
          <w:sz w:val="24"/>
          <w:szCs w:val="24"/>
          <w:lang w:val="sma-NO"/>
        </w:rPr>
        <w:t xml:space="preserve"> goevtese 1.1.2013 raejeste </w:t>
      </w:r>
      <w:r w:rsidR="00143CC2" w:rsidRPr="00613818">
        <w:rPr>
          <w:sz w:val="24"/>
          <w:szCs w:val="24"/>
          <w:lang w:val="sma-NO"/>
        </w:rPr>
        <w:t>bïejesovveme</w:t>
      </w:r>
      <w:r w:rsidRPr="00613818">
        <w:rPr>
          <w:sz w:val="24"/>
          <w:szCs w:val="24"/>
          <w:lang w:val="sma-NO"/>
        </w:rPr>
        <w:t xml:space="preserve">. </w:t>
      </w:r>
      <w:r w:rsidR="00143CC2" w:rsidRPr="00613818">
        <w:rPr>
          <w:sz w:val="24"/>
          <w:szCs w:val="24"/>
          <w:lang w:val="sma-NO"/>
        </w:rPr>
        <w:t>Tsïengelen</w:t>
      </w:r>
      <w:r w:rsidRPr="00613818">
        <w:rPr>
          <w:sz w:val="24"/>
          <w:szCs w:val="24"/>
          <w:lang w:val="sma-NO"/>
        </w:rPr>
        <w:t xml:space="preserve"> 1.b 2014 kultuvredarjomh voestemes  miereste hihtede mearan </w:t>
      </w:r>
      <w:r w:rsidR="00143CC2" w:rsidRPr="00613818">
        <w:rPr>
          <w:sz w:val="24"/>
          <w:szCs w:val="24"/>
          <w:lang w:val="sma-NO"/>
        </w:rPr>
        <w:t>siktesovvedh</w:t>
      </w:r>
      <w:r w:rsidRPr="00613818">
        <w:rPr>
          <w:sz w:val="24"/>
          <w:szCs w:val="24"/>
          <w:lang w:val="sma-NO"/>
        </w:rPr>
        <w:t>.</w:t>
      </w:r>
    </w:p>
    <w:p w:rsidR="00515198" w:rsidRPr="00613818" w:rsidRDefault="00515198" w:rsidP="00515198">
      <w:pPr>
        <w:rPr>
          <w:sz w:val="24"/>
          <w:szCs w:val="24"/>
          <w:lang w:val="sma-NO"/>
        </w:rPr>
      </w:pPr>
      <w:r w:rsidRPr="00613818">
        <w:rPr>
          <w:sz w:val="24"/>
          <w:szCs w:val="24"/>
          <w:lang w:val="sma-NO"/>
        </w:rPr>
        <w:t xml:space="preserve">Gærhkoedåarjegh lea 605.000 kråvneste 2012 686.000 kråvnese 2013 </w:t>
      </w:r>
      <w:r w:rsidR="00143CC2" w:rsidRPr="00613818">
        <w:rPr>
          <w:sz w:val="24"/>
          <w:szCs w:val="24"/>
          <w:lang w:val="sma-NO"/>
        </w:rPr>
        <w:t>jilliedamme</w:t>
      </w:r>
      <w:r w:rsidRPr="00613818">
        <w:rPr>
          <w:sz w:val="24"/>
          <w:szCs w:val="24"/>
          <w:lang w:val="sma-NO"/>
        </w:rPr>
        <w:t xml:space="preserve">. Gærhkoe jeahteme beetnegapth </w:t>
      </w:r>
      <w:r w:rsidR="00143CC2" w:rsidRPr="00613818">
        <w:rPr>
          <w:sz w:val="24"/>
          <w:szCs w:val="24"/>
          <w:lang w:val="sma-NO"/>
        </w:rPr>
        <w:t>jïh</w:t>
      </w:r>
      <w:r w:rsidRPr="00613818">
        <w:rPr>
          <w:sz w:val="24"/>
          <w:szCs w:val="24"/>
          <w:lang w:val="sma-NO"/>
        </w:rPr>
        <w:t xml:space="preserve"> jijnebe beetnegh </w:t>
      </w:r>
      <w:r w:rsidR="00143CC2" w:rsidRPr="00613818">
        <w:rPr>
          <w:sz w:val="24"/>
          <w:szCs w:val="24"/>
          <w:lang w:val="sma-NO"/>
        </w:rPr>
        <w:t>daarpesjieh</w:t>
      </w:r>
      <w:r w:rsidRPr="00613818">
        <w:rPr>
          <w:sz w:val="24"/>
          <w:szCs w:val="24"/>
          <w:lang w:val="sma-NO"/>
        </w:rPr>
        <w:t>.</w:t>
      </w:r>
    </w:p>
    <w:p w:rsidR="00515198" w:rsidRPr="00613818" w:rsidRDefault="00143CC2" w:rsidP="00515198">
      <w:pPr>
        <w:rPr>
          <w:sz w:val="24"/>
          <w:szCs w:val="24"/>
          <w:lang w:val="sma-NO"/>
        </w:rPr>
      </w:pPr>
      <w:r w:rsidRPr="00613818">
        <w:rPr>
          <w:sz w:val="24"/>
          <w:szCs w:val="24"/>
          <w:lang w:val="sma-NO"/>
        </w:rPr>
        <w:t>Guektiengïele</w:t>
      </w:r>
      <w:r w:rsidR="00515198" w:rsidRPr="00613818">
        <w:rPr>
          <w:sz w:val="24"/>
          <w:szCs w:val="24"/>
          <w:lang w:val="sma-NO"/>
        </w:rPr>
        <w:t xml:space="preserve"> </w:t>
      </w:r>
      <w:r w:rsidRPr="00613818">
        <w:rPr>
          <w:sz w:val="24"/>
          <w:szCs w:val="24"/>
          <w:lang w:val="sma-NO"/>
        </w:rPr>
        <w:t>jïh</w:t>
      </w:r>
      <w:r w:rsidR="00515198" w:rsidRPr="00613818">
        <w:rPr>
          <w:sz w:val="24"/>
          <w:szCs w:val="24"/>
          <w:lang w:val="sma-NO"/>
        </w:rPr>
        <w:t xml:space="preserve"> </w:t>
      </w:r>
      <w:r w:rsidRPr="00613818">
        <w:rPr>
          <w:sz w:val="24"/>
          <w:szCs w:val="24"/>
          <w:lang w:val="sma-NO"/>
        </w:rPr>
        <w:t>gïelejarnge</w:t>
      </w:r>
      <w:r w:rsidR="00515198" w:rsidRPr="00613818">
        <w:rPr>
          <w:sz w:val="24"/>
          <w:szCs w:val="24"/>
          <w:lang w:val="sma-NO"/>
        </w:rPr>
        <w:t xml:space="preserve"> </w:t>
      </w:r>
      <w:r w:rsidRPr="00613818">
        <w:rPr>
          <w:sz w:val="24"/>
          <w:szCs w:val="24"/>
          <w:lang w:val="sma-NO"/>
        </w:rPr>
        <w:t>basise</w:t>
      </w:r>
      <w:r w:rsidR="00515198" w:rsidRPr="00613818">
        <w:rPr>
          <w:sz w:val="24"/>
          <w:szCs w:val="24"/>
          <w:lang w:val="sma-NO"/>
        </w:rPr>
        <w:t xml:space="preserve"> </w:t>
      </w:r>
      <w:r w:rsidRPr="00613818">
        <w:rPr>
          <w:sz w:val="24"/>
          <w:szCs w:val="24"/>
          <w:lang w:val="sma-NO"/>
        </w:rPr>
        <w:t>jïh</w:t>
      </w:r>
      <w:r w:rsidR="00515198" w:rsidRPr="00613818">
        <w:rPr>
          <w:sz w:val="24"/>
          <w:szCs w:val="24"/>
          <w:lang w:val="sma-NO"/>
        </w:rPr>
        <w:t xml:space="preserve"> darjome dåarjegh  åådtjeme. Libie ånnetji båajhtode voestemes jaepien dorjeme.</w:t>
      </w:r>
    </w:p>
    <w:p w:rsidR="00515198" w:rsidRPr="00613818" w:rsidRDefault="00515198" w:rsidP="00515198">
      <w:pPr>
        <w:rPr>
          <w:sz w:val="24"/>
          <w:szCs w:val="24"/>
          <w:lang w:val="sma-NO"/>
        </w:rPr>
      </w:pPr>
      <w:r w:rsidRPr="00613818">
        <w:rPr>
          <w:sz w:val="24"/>
          <w:szCs w:val="24"/>
          <w:lang w:val="sma-NO"/>
        </w:rPr>
        <w:t xml:space="preserve">Mijjieh naan </w:t>
      </w:r>
      <w:r w:rsidR="00143CC2" w:rsidRPr="00613818">
        <w:rPr>
          <w:sz w:val="24"/>
          <w:szCs w:val="24"/>
          <w:lang w:val="sma-NO"/>
        </w:rPr>
        <w:t>haestemh</w:t>
      </w:r>
      <w:r w:rsidRPr="00613818">
        <w:rPr>
          <w:sz w:val="24"/>
          <w:szCs w:val="24"/>
          <w:lang w:val="sma-NO"/>
        </w:rPr>
        <w:t xml:space="preserve"> utnebe gosse dan orre goevtesne åvtehke orre barkoem tjaktjen 2013 åadtjoji </w:t>
      </w:r>
      <w:r w:rsidR="00143CC2" w:rsidRPr="00613818">
        <w:rPr>
          <w:sz w:val="24"/>
          <w:szCs w:val="24"/>
          <w:lang w:val="sma-NO"/>
        </w:rPr>
        <w:t>jïh</w:t>
      </w:r>
      <w:r w:rsidRPr="00613818">
        <w:rPr>
          <w:sz w:val="24"/>
          <w:szCs w:val="24"/>
          <w:lang w:val="sma-NO"/>
        </w:rPr>
        <w:t xml:space="preserve"> jåhtaji.</w:t>
      </w:r>
    </w:p>
    <w:p w:rsidR="00515198" w:rsidRPr="00515198" w:rsidRDefault="00515198" w:rsidP="00515198">
      <w:pPr>
        <w:rPr>
          <w:sz w:val="28"/>
          <w:szCs w:val="28"/>
          <w:lang w:val="sma-NO"/>
        </w:rPr>
      </w:pPr>
    </w:p>
    <w:p w:rsidR="00515198" w:rsidRPr="00613818" w:rsidRDefault="00515198" w:rsidP="00515198">
      <w:pPr>
        <w:rPr>
          <w:b/>
          <w:sz w:val="24"/>
          <w:szCs w:val="24"/>
          <w:lang w:val="sma-NO"/>
        </w:rPr>
      </w:pPr>
      <w:r w:rsidRPr="00613818">
        <w:rPr>
          <w:b/>
          <w:sz w:val="24"/>
          <w:szCs w:val="24"/>
          <w:lang w:val="sma-NO"/>
        </w:rPr>
        <w:t>Gaajhkh mieriedajvh</w:t>
      </w:r>
    </w:p>
    <w:p w:rsidR="00515198" w:rsidRPr="00613818" w:rsidRDefault="00143CC2" w:rsidP="00515198">
      <w:pPr>
        <w:rPr>
          <w:b/>
          <w:sz w:val="24"/>
          <w:szCs w:val="24"/>
          <w:lang w:val="sma-NO"/>
        </w:rPr>
      </w:pPr>
      <w:r w:rsidRPr="00613818">
        <w:rPr>
          <w:b/>
          <w:sz w:val="24"/>
          <w:szCs w:val="24"/>
          <w:lang w:val="sma-NO"/>
        </w:rPr>
        <w:t>Konsesjonsfaamoe</w:t>
      </w:r>
      <w:r w:rsidR="00613818">
        <w:rPr>
          <w:b/>
          <w:sz w:val="24"/>
          <w:szCs w:val="24"/>
          <w:lang w:val="sma-NO"/>
        </w:rPr>
        <w:t>- eekeskaehtie</w:t>
      </w:r>
    </w:p>
    <w:p w:rsidR="00515198" w:rsidRPr="00613818" w:rsidRDefault="00515198" w:rsidP="00515198">
      <w:pPr>
        <w:rPr>
          <w:sz w:val="24"/>
          <w:szCs w:val="24"/>
          <w:lang w:val="sma-NO"/>
        </w:rPr>
      </w:pPr>
      <w:r w:rsidRPr="00613818">
        <w:rPr>
          <w:sz w:val="24"/>
          <w:szCs w:val="24"/>
          <w:lang w:val="sma-NO"/>
        </w:rPr>
        <w:t xml:space="preserve">Raarvihken </w:t>
      </w:r>
      <w:r w:rsidR="00143CC2" w:rsidRPr="00613818">
        <w:rPr>
          <w:sz w:val="24"/>
          <w:szCs w:val="24"/>
          <w:lang w:val="sma-NO"/>
        </w:rPr>
        <w:t>tjïelte</w:t>
      </w:r>
      <w:r w:rsidRPr="00613818">
        <w:rPr>
          <w:sz w:val="24"/>
          <w:szCs w:val="24"/>
          <w:lang w:val="sma-NO"/>
        </w:rPr>
        <w:t xml:space="preserve">  </w:t>
      </w:r>
      <w:r w:rsidR="00143CC2" w:rsidRPr="00613818">
        <w:rPr>
          <w:sz w:val="24"/>
          <w:szCs w:val="24"/>
          <w:lang w:val="sma-NO"/>
        </w:rPr>
        <w:t>sjïere</w:t>
      </w:r>
      <w:r w:rsidRPr="00613818">
        <w:rPr>
          <w:sz w:val="24"/>
          <w:szCs w:val="24"/>
          <w:lang w:val="sma-NO"/>
        </w:rPr>
        <w:t xml:space="preserve"> sijjesne, dannasinie </w:t>
      </w:r>
      <w:r w:rsidR="00143CC2" w:rsidRPr="00613818">
        <w:rPr>
          <w:sz w:val="24"/>
          <w:szCs w:val="24"/>
          <w:lang w:val="sma-NO"/>
        </w:rPr>
        <w:t>faamoeproduksjovneste</w:t>
      </w:r>
      <w:r w:rsidRPr="00613818">
        <w:rPr>
          <w:sz w:val="24"/>
          <w:szCs w:val="24"/>
          <w:lang w:val="sma-NO"/>
        </w:rPr>
        <w:t xml:space="preserve"> </w:t>
      </w:r>
      <w:r w:rsidR="00143CC2" w:rsidRPr="00613818">
        <w:rPr>
          <w:sz w:val="24"/>
          <w:szCs w:val="24"/>
          <w:lang w:val="sma-NO"/>
        </w:rPr>
        <w:t>dïenesjieh</w:t>
      </w:r>
      <w:r w:rsidRPr="00613818">
        <w:rPr>
          <w:sz w:val="24"/>
          <w:szCs w:val="24"/>
          <w:lang w:val="sma-NO"/>
        </w:rPr>
        <w:t xml:space="preserve">. 2013 dellie 30%  åadtjoejimh. Seamma </w:t>
      </w:r>
      <w:r w:rsidR="00143CC2" w:rsidRPr="00613818">
        <w:rPr>
          <w:sz w:val="24"/>
          <w:szCs w:val="24"/>
          <w:lang w:val="sma-NO"/>
        </w:rPr>
        <w:t>jïjnjem</w:t>
      </w:r>
      <w:r w:rsidRPr="00613818">
        <w:rPr>
          <w:sz w:val="24"/>
          <w:szCs w:val="24"/>
          <w:lang w:val="sma-NO"/>
        </w:rPr>
        <w:t xml:space="preserve"> goh jaepien åvtelen. Netto  baalhka 2, 4 milj kråvneste 14 milj. Kråvnese </w:t>
      </w:r>
      <w:r w:rsidR="00143CC2" w:rsidRPr="00613818">
        <w:rPr>
          <w:sz w:val="24"/>
          <w:szCs w:val="24"/>
          <w:lang w:val="sma-NO"/>
        </w:rPr>
        <w:t>giehpiedamme</w:t>
      </w:r>
      <w:r w:rsidRPr="00613818">
        <w:rPr>
          <w:sz w:val="24"/>
          <w:szCs w:val="24"/>
          <w:lang w:val="sma-NO"/>
        </w:rPr>
        <w:t xml:space="preserve">, </w:t>
      </w:r>
      <w:r w:rsidR="00143CC2" w:rsidRPr="00613818">
        <w:rPr>
          <w:sz w:val="24"/>
          <w:szCs w:val="24"/>
          <w:lang w:val="sma-NO"/>
        </w:rPr>
        <w:t>jïh</w:t>
      </w:r>
      <w:r w:rsidRPr="00613818">
        <w:rPr>
          <w:sz w:val="24"/>
          <w:szCs w:val="24"/>
          <w:lang w:val="sma-NO"/>
        </w:rPr>
        <w:t xml:space="preserve"> dellie libie  faamoem medtie 1,o milj kr </w:t>
      </w:r>
      <w:r w:rsidR="00143CC2" w:rsidRPr="00613818">
        <w:rPr>
          <w:sz w:val="24"/>
          <w:szCs w:val="24"/>
          <w:lang w:val="sma-NO"/>
        </w:rPr>
        <w:t>jïjnjebe</w:t>
      </w:r>
      <w:r w:rsidRPr="00613818">
        <w:rPr>
          <w:sz w:val="24"/>
          <w:szCs w:val="24"/>
          <w:lang w:val="sma-NO"/>
        </w:rPr>
        <w:t xml:space="preserve"> doekeme maam luhpiem utnebe. Daate dorje mijjieh 1.0 milj kråvnah vaenebe åadtjoejimh.</w:t>
      </w:r>
    </w:p>
    <w:p w:rsidR="00515198" w:rsidRPr="00613818" w:rsidRDefault="00515198" w:rsidP="00515198">
      <w:pPr>
        <w:rPr>
          <w:sz w:val="24"/>
          <w:szCs w:val="24"/>
          <w:lang w:val="sma-NO"/>
        </w:rPr>
      </w:pPr>
      <w:r w:rsidRPr="00613818">
        <w:rPr>
          <w:sz w:val="24"/>
          <w:szCs w:val="24"/>
          <w:lang w:val="sma-NO"/>
        </w:rPr>
        <w:t xml:space="preserve">Lissine lea Raarvihke </w:t>
      </w:r>
      <w:r w:rsidR="00143CC2" w:rsidRPr="00613818">
        <w:rPr>
          <w:sz w:val="24"/>
          <w:szCs w:val="24"/>
          <w:lang w:val="sma-NO"/>
        </w:rPr>
        <w:t>tjïelte</w:t>
      </w:r>
      <w:r w:rsidRPr="00613818">
        <w:rPr>
          <w:sz w:val="24"/>
          <w:szCs w:val="24"/>
          <w:lang w:val="sma-NO"/>
        </w:rPr>
        <w:t xml:space="preserve"> Lijren </w:t>
      </w:r>
      <w:r w:rsidR="00143CC2" w:rsidRPr="00613818">
        <w:rPr>
          <w:sz w:val="24"/>
          <w:szCs w:val="24"/>
          <w:lang w:val="sma-NO"/>
        </w:rPr>
        <w:t>tjïelten</w:t>
      </w:r>
      <w:r w:rsidRPr="00613818">
        <w:rPr>
          <w:sz w:val="24"/>
          <w:szCs w:val="24"/>
          <w:lang w:val="sma-NO"/>
        </w:rPr>
        <w:t xml:space="preserve"> ektine Linvasselv </w:t>
      </w:r>
      <w:r w:rsidR="00143CC2" w:rsidRPr="00613818">
        <w:rPr>
          <w:sz w:val="24"/>
          <w:szCs w:val="24"/>
          <w:lang w:val="sma-NO"/>
        </w:rPr>
        <w:t>faamoevierhkem</w:t>
      </w:r>
      <w:r w:rsidRPr="00613818">
        <w:rPr>
          <w:sz w:val="24"/>
          <w:szCs w:val="24"/>
          <w:lang w:val="sma-NO"/>
        </w:rPr>
        <w:t xml:space="preserve"> steebneme. Daesnie muvhtesne tsiehkesne vitnimh </w:t>
      </w:r>
      <w:r w:rsidR="00143CC2" w:rsidRPr="00613818">
        <w:rPr>
          <w:sz w:val="24"/>
          <w:szCs w:val="24"/>
          <w:lang w:val="sma-NO"/>
        </w:rPr>
        <w:t>jïh</w:t>
      </w:r>
      <w:r w:rsidRPr="00613818">
        <w:rPr>
          <w:sz w:val="24"/>
          <w:szCs w:val="24"/>
          <w:lang w:val="sma-NO"/>
        </w:rPr>
        <w:t xml:space="preserve"> </w:t>
      </w:r>
      <w:r w:rsidR="00143CC2" w:rsidRPr="00613818">
        <w:rPr>
          <w:sz w:val="24"/>
          <w:szCs w:val="24"/>
          <w:lang w:val="sma-NO"/>
        </w:rPr>
        <w:t>sïjhtebe</w:t>
      </w:r>
      <w:r w:rsidRPr="00613818">
        <w:rPr>
          <w:sz w:val="24"/>
          <w:szCs w:val="24"/>
          <w:lang w:val="sma-NO"/>
        </w:rPr>
        <w:t xml:space="preserve"> beetnegh bååstide åadtjodh.</w:t>
      </w:r>
    </w:p>
    <w:p w:rsidR="00515198" w:rsidRDefault="00515198" w:rsidP="00515198">
      <w:pPr>
        <w:rPr>
          <w:sz w:val="24"/>
          <w:szCs w:val="24"/>
          <w:lang w:val="sma-NO"/>
        </w:rPr>
      </w:pPr>
      <w:r w:rsidRPr="00613818">
        <w:rPr>
          <w:sz w:val="24"/>
          <w:szCs w:val="24"/>
          <w:lang w:val="sma-NO"/>
        </w:rPr>
        <w:tab/>
      </w:r>
    </w:p>
    <w:p w:rsidR="00613818" w:rsidRPr="00613818" w:rsidRDefault="00613818" w:rsidP="00515198">
      <w:pPr>
        <w:rPr>
          <w:sz w:val="24"/>
          <w:szCs w:val="24"/>
          <w:lang w:val="sma-NO"/>
        </w:rPr>
      </w:pPr>
    </w:p>
    <w:p w:rsidR="00515198" w:rsidRPr="00613818" w:rsidRDefault="00143CC2" w:rsidP="00515198">
      <w:pPr>
        <w:rPr>
          <w:b/>
          <w:sz w:val="24"/>
          <w:szCs w:val="24"/>
          <w:lang w:val="sma-NO"/>
        </w:rPr>
      </w:pPr>
      <w:r w:rsidRPr="00613818">
        <w:rPr>
          <w:b/>
          <w:sz w:val="24"/>
          <w:szCs w:val="24"/>
          <w:lang w:val="sma-NO"/>
        </w:rPr>
        <w:lastRenderedPageBreak/>
        <w:t>Reanhtoeh</w:t>
      </w:r>
      <w:r w:rsidR="00515198" w:rsidRPr="00613818">
        <w:rPr>
          <w:b/>
          <w:sz w:val="24"/>
          <w:szCs w:val="24"/>
          <w:lang w:val="sma-NO"/>
        </w:rPr>
        <w:t xml:space="preserve"> </w:t>
      </w:r>
      <w:r w:rsidRPr="00613818">
        <w:rPr>
          <w:b/>
          <w:sz w:val="24"/>
          <w:szCs w:val="24"/>
          <w:lang w:val="sma-NO"/>
        </w:rPr>
        <w:t>jïh</w:t>
      </w:r>
      <w:r w:rsidR="00515198" w:rsidRPr="00613818">
        <w:rPr>
          <w:b/>
          <w:sz w:val="24"/>
          <w:szCs w:val="24"/>
          <w:lang w:val="sma-NO"/>
        </w:rPr>
        <w:t xml:space="preserve"> avdrage</w:t>
      </w:r>
    </w:p>
    <w:p w:rsidR="00515198" w:rsidRPr="00613818" w:rsidRDefault="00515198" w:rsidP="00515198">
      <w:pPr>
        <w:rPr>
          <w:sz w:val="24"/>
          <w:szCs w:val="24"/>
          <w:lang w:val="sma-NO"/>
        </w:rPr>
      </w:pPr>
      <w:r w:rsidRPr="00613818">
        <w:rPr>
          <w:sz w:val="24"/>
          <w:szCs w:val="24"/>
          <w:lang w:val="sma-NO"/>
        </w:rPr>
        <w:t xml:space="preserve">Dej </w:t>
      </w:r>
      <w:r w:rsidR="00143CC2" w:rsidRPr="00613818">
        <w:rPr>
          <w:sz w:val="24"/>
          <w:szCs w:val="24"/>
          <w:lang w:val="sma-NO"/>
        </w:rPr>
        <w:t>minngemes</w:t>
      </w:r>
      <w:r w:rsidRPr="00613818">
        <w:rPr>
          <w:sz w:val="24"/>
          <w:szCs w:val="24"/>
          <w:lang w:val="sma-NO"/>
        </w:rPr>
        <w:t xml:space="preserve"> jaepieh mijjieh </w:t>
      </w:r>
      <w:r w:rsidR="00143CC2" w:rsidRPr="00613818">
        <w:rPr>
          <w:sz w:val="24"/>
          <w:szCs w:val="24"/>
          <w:lang w:val="sma-NO"/>
        </w:rPr>
        <w:t>jïjnjem</w:t>
      </w:r>
      <w:r w:rsidRPr="00613818">
        <w:rPr>
          <w:sz w:val="24"/>
          <w:szCs w:val="24"/>
          <w:lang w:val="sma-NO"/>
        </w:rPr>
        <w:t xml:space="preserve"> åesteme </w:t>
      </w:r>
      <w:r w:rsidR="00143CC2" w:rsidRPr="00613818">
        <w:rPr>
          <w:sz w:val="24"/>
          <w:szCs w:val="24"/>
          <w:lang w:val="sma-NO"/>
        </w:rPr>
        <w:t>jïh</w:t>
      </w:r>
      <w:r w:rsidRPr="00613818">
        <w:rPr>
          <w:sz w:val="24"/>
          <w:szCs w:val="24"/>
          <w:lang w:val="sma-NO"/>
        </w:rPr>
        <w:t xml:space="preserve"> beetnegh daase </w:t>
      </w:r>
      <w:r w:rsidR="00143CC2" w:rsidRPr="00613818">
        <w:rPr>
          <w:sz w:val="24"/>
          <w:szCs w:val="24"/>
          <w:lang w:val="sma-NO"/>
        </w:rPr>
        <w:t>lööneme</w:t>
      </w:r>
      <w:r w:rsidRPr="00613818">
        <w:rPr>
          <w:sz w:val="24"/>
          <w:szCs w:val="24"/>
          <w:lang w:val="sma-NO"/>
        </w:rPr>
        <w:t xml:space="preserve">. Ibie edtjh daan jaepien </w:t>
      </w:r>
      <w:r w:rsidR="00143CC2" w:rsidRPr="00613818">
        <w:rPr>
          <w:sz w:val="24"/>
          <w:szCs w:val="24"/>
          <w:lang w:val="sma-NO"/>
        </w:rPr>
        <w:t>jïh</w:t>
      </w:r>
      <w:r w:rsidRPr="00613818">
        <w:rPr>
          <w:sz w:val="24"/>
          <w:szCs w:val="24"/>
          <w:lang w:val="sma-NO"/>
        </w:rPr>
        <w:t xml:space="preserve"> båetije biejjide daan </w:t>
      </w:r>
      <w:r w:rsidR="00143CC2" w:rsidRPr="00613818">
        <w:rPr>
          <w:sz w:val="24"/>
          <w:szCs w:val="24"/>
          <w:lang w:val="sma-NO"/>
        </w:rPr>
        <w:t>jïjnjem</w:t>
      </w:r>
      <w:r w:rsidRPr="00613818">
        <w:rPr>
          <w:sz w:val="24"/>
          <w:szCs w:val="24"/>
          <w:lang w:val="sma-NO"/>
        </w:rPr>
        <w:t xml:space="preserve"> åestedh, </w:t>
      </w:r>
      <w:r w:rsidR="00143CC2" w:rsidRPr="00613818">
        <w:rPr>
          <w:sz w:val="24"/>
          <w:szCs w:val="24"/>
          <w:lang w:val="sma-NO"/>
        </w:rPr>
        <w:t>jïh</w:t>
      </w:r>
      <w:r w:rsidRPr="00613818">
        <w:rPr>
          <w:sz w:val="24"/>
          <w:szCs w:val="24"/>
          <w:lang w:val="sma-NO"/>
        </w:rPr>
        <w:t xml:space="preserve">  avdrage lea orre laajkoeh.</w:t>
      </w:r>
    </w:p>
    <w:p w:rsidR="00515198" w:rsidRPr="00613818" w:rsidRDefault="00143CC2" w:rsidP="00515198">
      <w:pPr>
        <w:rPr>
          <w:sz w:val="24"/>
          <w:szCs w:val="24"/>
          <w:lang w:val="sma-NO"/>
        </w:rPr>
      </w:pPr>
      <w:r w:rsidRPr="00613818">
        <w:rPr>
          <w:sz w:val="24"/>
          <w:szCs w:val="24"/>
          <w:lang w:val="sma-NO"/>
        </w:rPr>
        <w:t>Vuelehks</w:t>
      </w:r>
      <w:r w:rsidR="00515198" w:rsidRPr="00613818">
        <w:rPr>
          <w:sz w:val="24"/>
          <w:szCs w:val="24"/>
          <w:lang w:val="sma-NO"/>
        </w:rPr>
        <w:t xml:space="preserve"> maaksoeh utnebe, læjhkan mejtie stoerre laajkoeh dej </w:t>
      </w:r>
      <w:r w:rsidRPr="00613818">
        <w:rPr>
          <w:sz w:val="24"/>
          <w:szCs w:val="24"/>
          <w:lang w:val="sma-NO"/>
        </w:rPr>
        <w:t>minngemes</w:t>
      </w:r>
      <w:r w:rsidR="00613818" w:rsidRPr="00613818">
        <w:rPr>
          <w:sz w:val="24"/>
          <w:szCs w:val="24"/>
          <w:lang w:val="sma-NO"/>
        </w:rPr>
        <w:t xml:space="preserve"> jaepieh åtneme.</w:t>
      </w:r>
    </w:p>
    <w:p w:rsidR="00613818" w:rsidRPr="00613818" w:rsidRDefault="00613818" w:rsidP="00515198">
      <w:pPr>
        <w:rPr>
          <w:sz w:val="24"/>
          <w:szCs w:val="24"/>
          <w:lang w:val="sma-NO"/>
        </w:rPr>
      </w:pPr>
    </w:p>
    <w:p w:rsidR="00515198" w:rsidRPr="00613818" w:rsidRDefault="00515198" w:rsidP="00515198">
      <w:pPr>
        <w:rPr>
          <w:b/>
          <w:sz w:val="24"/>
          <w:szCs w:val="24"/>
          <w:lang w:val="sma-NO"/>
        </w:rPr>
      </w:pPr>
      <w:r w:rsidRPr="00613818">
        <w:rPr>
          <w:b/>
          <w:sz w:val="24"/>
          <w:szCs w:val="24"/>
          <w:lang w:val="sma-NO"/>
        </w:rPr>
        <w:t xml:space="preserve">Netto </w:t>
      </w:r>
      <w:r w:rsidR="00143CC2" w:rsidRPr="00613818">
        <w:rPr>
          <w:b/>
          <w:sz w:val="24"/>
          <w:szCs w:val="24"/>
          <w:lang w:val="sma-NO"/>
        </w:rPr>
        <w:t>burrieresultaath</w:t>
      </w:r>
      <w:r w:rsidRPr="00613818">
        <w:rPr>
          <w:b/>
          <w:sz w:val="24"/>
          <w:szCs w:val="24"/>
          <w:lang w:val="sma-NO"/>
        </w:rPr>
        <w:t xml:space="preserve"> 2013</w:t>
      </w:r>
    </w:p>
    <w:p w:rsidR="00515198" w:rsidRPr="00613818" w:rsidRDefault="00515198" w:rsidP="00515198">
      <w:pPr>
        <w:rPr>
          <w:sz w:val="24"/>
          <w:szCs w:val="24"/>
          <w:lang w:val="sma-NO"/>
        </w:rPr>
      </w:pPr>
      <w:r w:rsidRPr="00613818">
        <w:rPr>
          <w:sz w:val="24"/>
          <w:szCs w:val="24"/>
          <w:lang w:val="sma-NO"/>
        </w:rPr>
        <w:t xml:space="preserve">Raarvihken </w:t>
      </w:r>
      <w:r w:rsidR="00143CC2" w:rsidRPr="00613818">
        <w:rPr>
          <w:sz w:val="24"/>
          <w:szCs w:val="24"/>
          <w:lang w:val="sma-NO"/>
        </w:rPr>
        <w:t>tjïelten</w:t>
      </w:r>
      <w:r w:rsidRPr="00613818">
        <w:rPr>
          <w:sz w:val="24"/>
          <w:szCs w:val="24"/>
          <w:lang w:val="sma-NO"/>
        </w:rPr>
        <w:t xml:space="preserve"> beetneh-tjilkeme 2013 hijven </w:t>
      </w:r>
      <w:r w:rsidR="00143CC2" w:rsidRPr="00613818">
        <w:rPr>
          <w:sz w:val="24"/>
          <w:szCs w:val="24"/>
          <w:lang w:val="sma-NO"/>
        </w:rPr>
        <w:t>burrieresultaate</w:t>
      </w:r>
      <w:r w:rsidRPr="00613818">
        <w:rPr>
          <w:sz w:val="24"/>
          <w:szCs w:val="24"/>
          <w:lang w:val="sma-NO"/>
        </w:rPr>
        <w:t xml:space="preserve"> 0,2 kråvnesne vuesehte. Dej </w:t>
      </w:r>
      <w:r w:rsidR="00143CC2" w:rsidRPr="00613818">
        <w:rPr>
          <w:sz w:val="24"/>
          <w:szCs w:val="24"/>
          <w:lang w:val="sma-NO"/>
        </w:rPr>
        <w:t>minngemes</w:t>
      </w:r>
      <w:r w:rsidRPr="00613818">
        <w:rPr>
          <w:sz w:val="24"/>
          <w:szCs w:val="24"/>
          <w:lang w:val="sma-NO"/>
        </w:rPr>
        <w:t xml:space="preserve"> jaepieh </w:t>
      </w:r>
      <w:r w:rsidR="00143CC2" w:rsidRPr="00613818">
        <w:rPr>
          <w:sz w:val="24"/>
          <w:szCs w:val="24"/>
          <w:lang w:val="sma-NO"/>
        </w:rPr>
        <w:t>nåakegobpoe</w:t>
      </w:r>
      <w:r w:rsidRPr="00613818">
        <w:rPr>
          <w:sz w:val="24"/>
          <w:szCs w:val="24"/>
          <w:lang w:val="sma-NO"/>
        </w:rPr>
        <w:t xml:space="preserve"> </w:t>
      </w:r>
      <w:r w:rsidR="00143CC2" w:rsidRPr="00613818">
        <w:rPr>
          <w:sz w:val="24"/>
          <w:szCs w:val="24"/>
          <w:lang w:val="sma-NO"/>
        </w:rPr>
        <w:t>taalh</w:t>
      </w:r>
      <w:r w:rsidRPr="00613818">
        <w:rPr>
          <w:sz w:val="24"/>
          <w:szCs w:val="24"/>
          <w:lang w:val="sma-NO"/>
        </w:rPr>
        <w:t xml:space="preserve"> orreme. Jaepien 2010 dle lea hijven </w:t>
      </w:r>
      <w:r w:rsidR="00143CC2" w:rsidRPr="00613818">
        <w:rPr>
          <w:sz w:val="24"/>
          <w:szCs w:val="24"/>
          <w:lang w:val="sma-NO"/>
        </w:rPr>
        <w:t>burrieresultaate</w:t>
      </w:r>
      <w:r w:rsidRPr="00613818">
        <w:rPr>
          <w:sz w:val="24"/>
          <w:szCs w:val="24"/>
          <w:lang w:val="sma-NO"/>
        </w:rPr>
        <w:t xml:space="preserve">, 4,3 milj, </w:t>
      </w:r>
      <w:r w:rsidR="00143CC2" w:rsidRPr="00613818">
        <w:rPr>
          <w:sz w:val="24"/>
          <w:szCs w:val="24"/>
          <w:lang w:val="sma-NO"/>
        </w:rPr>
        <w:t>jïh</w:t>
      </w:r>
      <w:r w:rsidRPr="00613818">
        <w:rPr>
          <w:sz w:val="24"/>
          <w:szCs w:val="24"/>
          <w:lang w:val="sma-NO"/>
        </w:rPr>
        <w:t xml:space="preserve"> 2012 dle medtie 2,0 milj. Daate jårrestimmie soptseste åenehks jarkoestimmie faamoeåesine, dovres </w:t>
      </w:r>
      <w:r w:rsidR="00143CC2" w:rsidRPr="00613818">
        <w:rPr>
          <w:sz w:val="24"/>
          <w:szCs w:val="24"/>
          <w:lang w:val="sma-NO"/>
        </w:rPr>
        <w:t>tjïeltese</w:t>
      </w:r>
      <w:r w:rsidRPr="00613818">
        <w:rPr>
          <w:sz w:val="24"/>
          <w:szCs w:val="24"/>
          <w:lang w:val="sma-NO"/>
        </w:rPr>
        <w:t xml:space="preserve"> sjædta. Raarvihken </w:t>
      </w:r>
      <w:r w:rsidR="00143CC2" w:rsidRPr="00613818">
        <w:rPr>
          <w:sz w:val="24"/>
          <w:szCs w:val="24"/>
          <w:lang w:val="sma-NO"/>
        </w:rPr>
        <w:t>tjïelte</w:t>
      </w:r>
      <w:r w:rsidRPr="00613818">
        <w:rPr>
          <w:sz w:val="24"/>
          <w:szCs w:val="24"/>
          <w:lang w:val="sma-NO"/>
        </w:rPr>
        <w:t xml:space="preserve"> stoerre darjomedaltesinie orreme.  Båetije biejjide tjoerebe darjomedaltesem </w:t>
      </w:r>
      <w:r w:rsidR="00143CC2" w:rsidRPr="00613818">
        <w:rPr>
          <w:sz w:val="24"/>
          <w:szCs w:val="24"/>
          <w:lang w:val="sma-NO"/>
        </w:rPr>
        <w:t>sjïehtesjadtedh</w:t>
      </w:r>
      <w:r w:rsidRPr="00613818">
        <w:rPr>
          <w:sz w:val="24"/>
          <w:szCs w:val="24"/>
          <w:lang w:val="sma-NO"/>
        </w:rPr>
        <w:t xml:space="preserve">, guktie maehtebe haestemi vuestie båetije biejjide gæmhpodh. Daan biejjien burrietsiehkie vuesehte ibie raeriem </w:t>
      </w:r>
      <w:r w:rsidR="00143CC2" w:rsidRPr="00613818">
        <w:rPr>
          <w:sz w:val="24"/>
          <w:szCs w:val="24"/>
          <w:lang w:val="sma-NO"/>
        </w:rPr>
        <w:t>utnieh</w:t>
      </w:r>
      <w:r w:rsidRPr="00613818">
        <w:rPr>
          <w:sz w:val="24"/>
          <w:szCs w:val="24"/>
          <w:lang w:val="sma-NO"/>
        </w:rPr>
        <w:t xml:space="preserve"> evtiedidh </w:t>
      </w:r>
      <w:r w:rsidR="00143CC2" w:rsidRPr="00613818">
        <w:rPr>
          <w:sz w:val="24"/>
          <w:szCs w:val="24"/>
          <w:lang w:val="sma-NO"/>
        </w:rPr>
        <w:t>jïh</w:t>
      </w:r>
      <w:r w:rsidRPr="00613818">
        <w:rPr>
          <w:sz w:val="24"/>
          <w:szCs w:val="24"/>
          <w:lang w:val="sma-NO"/>
        </w:rPr>
        <w:t xml:space="preserve"> orrestehtedh.</w:t>
      </w:r>
    </w:p>
    <w:p w:rsidR="00515198" w:rsidRPr="00613818" w:rsidRDefault="00515198" w:rsidP="00515198">
      <w:pPr>
        <w:rPr>
          <w:sz w:val="24"/>
          <w:szCs w:val="24"/>
          <w:lang w:val="sma-NO"/>
        </w:rPr>
      </w:pPr>
    </w:p>
    <w:p w:rsidR="00515198" w:rsidRPr="00613818" w:rsidRDefault="00515198" w:rsidP="00515198">
      <w:pPr>
        <w:rPr>
          <w:b/>
          <w:sz w:val="24"/>
          <w:szCs w:val="24"/>
          <w:lang w:val="sma-NO"/>
        </w:rPr>
      </w:pPr>
      <w:r w:rsidRPr="00613818">
        <w:rPr>
          <w:b/>
          <w:sz w:val="24"/>
          <w:szCs w:val="24"/>
          <w:lang w:val="sma-NO"/>
        </w:rPr>
        <w:t>Beetneh-tjilkeme maam libie åesteme</w:t>
      </w:r>
    </w:p>
    <w:p w:rsidR="00515198" w:rsidRPr="00613818" w:rsidRDefault="00515198" w:rsidP="00515198">
      <w:pPr>
        <w:rPr>
          <w:sz w:val="24"/>
          <w:szCs w:val="24"/>
          <w:lang w:val="sma-NO"/>
        </w:rPr>
      </w:pPr>
      <w:r w:rsidRPr="00613818">
        <w:rPr>
          <w:sz w:val="24"/>
          <w:szCs w:val="24"/>
          <w:lang w:val="sma-NO"/>
        </w:rPr>
        <w:t xml:space="preserve">Ij leah daan </w:t>
      </w:r>
      <w:r w:rsidR="00143CC2" w:rsidRPr="00613818">
        <w:rPr>
          <w:sz w:val="24"/>
          <w:szCs w:val="24"/>
          <w:lang w:val="sma-NO"/>
        </w:rPr>
        <w:t>jïjnje</w:t>
      </w:r>
      <w:r w:rsidRPr="00613818">
        <w:rPr>
          <w:sz w:val="24"/>
          <w:szCs w:val="24"/>
          <w:lang w:val="sma-NO"/>
        </w:rPr>
        <w:t xml:space="preserve"> 2013. Tjaetsie lea åejvie maaksoe orreme, </w:t>
      </w:r>
      <w:r w:rsidR="00143CC2" w:rsidRPr="00613818">
        <w:rPr>
          <w:sz w:val="24"/>
          <w:szCs w:val="24"/>
          <w:lang w:val="sma-NO"/>
        </w:rPr>
        <w:t>jïh</w:t>
      </w:r>
      <w:r w:rsidRPr="00613818">
        <w:rPr>
          <w:sz w:val="24"/>
          <w:szCs w:val="24"/>
          <w:lang w:val="sma-NO"/>
        </w:rPr>
        <w:t xml:space="preserve"> areaalem gåetietseegkemasse. Lissine libie </w:t>
      </w:r>
      <w:r w:rsidR="00143CC2" w:rsidRPr="00613818">
        <w:rPr>
          <w:sz w:val="24"/>
          <w:szCs w:val="24"/>
          <w:lang w:val="sma-NO"/>
        </w:rPr>
        <w:t>laajkojde</w:t>
      </w:r>
      <w:r w:rsidRPr="00613818">
        <w:rPr>
          <w:sz w:val="24"/>
          <w:szCs w:val="24"/>
          <w:lang w:val="sma-NO"/>
        </w:rPr>
        <w:t xml:space="preserve"> skuvlesne </w:t>
      </w:r>
      <w:r w:rsidR="00143CC2" w:rsidRPr="00613818">
        <w:rPr>
          <w:sz w:val="24"/>
          <w:szCs w:val="24"/>
          <w:lang w:val="sma-NO"/>
        </w:rPr>
        <w:t>jïh</w:t>
      </w:r>
      <w:r w:rsidRPr="00613818">
        <w:rPr>
          <w:sz w:val="24"/>
          <w:szCs w:val="24"/>
          <w:lang w:val="sma-NO"/>
        </w:rPr>
        <w:t xml:space="preserve"> RHJ:sne maakseme.</w:t>
      </w:r>
    </w:p>
    <w:p w:rsidR="00515198" w:rsidRPr="00613818" w:rsidRDefault="00515198" w:rsidP="00515198">
      <w:pPr>
        <w:rPr>
          <w:sz w:val="24"/>
          <w:szCs w:val="24"/>
          <w:lang w:val="sma-NO"/>
        </w:rPr>
      </w:pPr>
      <w:r w:rsidRPr="00613818">
        <w:rPr>
          <w:sz w:val="24"/>
          <w:szCs w:val="24"/>
          <w:lang w:val="sma-NO"/>
        </w:rPr>
        <w:t xml:space="preserve">Gosse kapasiteetem dej joekehth mieriedajvine dle tjoerimh jeatjhlaakan </w:t>
      </w:r>
      <w:r w:rsidR="00143CC2" w:rsidRPr="00613818">
        <w:rPr>
          <w:sz w:val="24"/>
          <w:szCs w:val="24"/>
          <w:lang w:val="sma-NO"/>
        </w:rPr>
        <w:t>prioritereedh</w:t>
      </w:r>
      <w:r w:rsidRPr="00613818">
        <w:rPr>
          <w:sz w:val="24"/>
          <w:szCs w:val="24"/>
          <w:lang w:val="sma-NO"/>
        </w:rPr>
        <w:t xml:space="preserve"> </w:t>
      </w:r>
      <w:r w:rsidR="00143CC2" w:rsidRPr="00613818">
        <w:rPr>
          <w:sz w:val="24"/>
          <w:szCs w:val="24"/>
          <w:lang w:val="sma-NO"/>
        </w:rPr>
        <w:t>jïh</w:t>
      </w:r>
      <w:r w:rsidRPr="00613818">
        <w:rPr>
          <w:sz w:val="24"/>
          <w:szCs w:val="24"/>
          <w:lang w:val="sma-NO"/>
        </w:rPr>
        <w:t xml:space="preserve"> darjomidie </w:t>
      </w:r>
      <w:r w:rsidR="00143CC2" w:rsidRPr="00613818">
        <w:rPr>
          <w:sz w:val="24"/>
          <w:szCs w:val="24"/>
          <w:lang w:val="sma-NO"/>
        </w:rPr>
        <w:t>sjïehtesjadtedh</w:t>
      </w:r>
      <w:r w:rsidRPr="00613818">
        <w:rPr>
          <w:sz w:val="24"/>
          <w:szCs w:val="24"/>
          <w:lang w:val="sma-NO"/>
        </w:rPr>
        <w:t>. Muvhth råajvarimmijste tjoerebe 2014 darjodh.</w:t>
      </w:r>
    </w:p>
    <w:p w:rsidR="00515198" w:rsidRPr="00613818" w:rsidRDefault="00515198" w:rsidP="00515198">
      <w:pPr>
        <w:rPr>
          <w:sz w:val="24"/>
          <w:szCs w:val="24"/>
          <w:lang w:val="sma-NO"/>
        </w:rPr>
      </w:pPr>
      <w:r w:rsidRPr="00613818">
        <w:rPr>
          <w:sz w:val="24"/>
          <w:szCs w:val="24"/>
          <w:lang w:val="sma-NO"/>
        </w:rPr>
        <w:t xml:space="preserve">Jaepien 2013 lea 2.433 milj. Kr tjaelielamme. Daestie 2.1 milj.kr laajkojste </w:t>
      </w:r>
      <w:r w:rsidR="00143CC2" w:rsidRPr="00613818">
        <w:rPr>
          <w:sz w:val="24"/>
          <w:szCs w:val="24"/>
          <w:lang w:val="sma-NO"/>
        </w:rPr>
        <w:t>meksiehtamme</w:t>
      </w:r>
      <w:r w:rsidRPr="00613818">
        <w:rPr>
          <w:sz w:val="24"/>
          <w:szCs w:val="24"/>
          <w:lang w:val="sma-NO"/>
        </w:rPr>
        <w:t>.</w:t>
      </w:r>
    </w:p>
    <w:p w:rsidR="00515198" w:rsidRDefault="00515198" w:rsidP="00515198">
      <w:pPr>
        <w:rPr>
          <w:sz w:val="24"/>
          <w:szCs w:val="24"/>
          <w:lang w:val="sma-NO"/>
        </w:rPr>
      </w:pPr>
      <w:r w:rsidRPr="00613818">
        <w:rPr>
          <w:sz w:val="24"/>
          <w:szCs w:val="24"/>
          <w:lang w:val="sma-NO"/>
        </w:rPr>
        <w:t>Beetneh-tjilkeme maam libie åestem</w:t>
      </w:r>
      <w:r w:rsidR="00613818">
        <w:rPr>
          <w:sz w:val="24"/>
          <w:szCs w:val="24"/>
          <w:lang w:val="sma-NO"/>
        </w:rPr>
        <w:t>e lea balansesne.</w:t>
      </w:r>
    </w:p>
    <w:p w:rsidR="00613818" w:rsidRDefault="00613818" w:rsidP="00515198">
      <w:pPr>
        <w:rPr>
          <w:sz w:val="24"/>
          <w:szCs w:val="24"/>
          <w:lang w:val="sma-NO"/>
        </w:rPr>
      </w:pPr>
    </w:p>
    <w:p w:rsidR="00613818" w:rsidRDefault="00613818" w:rsidP="00515198">
      <w:pPr>
        <w:rPr>
          <w:b/>
          <w:sz w:val="24"/>
          <w:szCs w:val="24"/>
          <w:lang w:val="sma-NO"/>
        </w:rPr>
      </w:pPr>
    </w:p>
    <w:p w:rsidR="00613818" w:rsidRDefault="00613818" w:rsidP="00515198">
      <w:pPr>
        <w:rPr>
          <w:b/>
          <w:sz w:val="24"/>
          <w:szCs w:val="24"/>
          <w:lang w:val="sma-NO"/>
        </w:rPr>
      </w:pPr>
    </w:p>
    <w:p w:rsidR="00613818" w:rsidRDefault="00613818" w:rsidP="00515198">
      <w:pPr>
        <w:rPr>
          <w:b/>
          <w:sz w:val="24"/>
          <w:szCs w:val="24"/>
          <w:lang w:val="sma-NO"/>
        </w:rPr>
      </w:pPr>
    </w:p>
    <w:p w:rsidR="00613818" w:rsidRDefault="00613818" w:rsidP="00515198">
      <w:pPr>
        <w:rPr>
          <w:b/>
          <w:sz w:val="24"/>
          <w:szCs w:val="24"/>
          <w:lang w:val="sma-NO"/>
        </w:rPr>
      </w:pPr>
    </w:p>
    <w:p w:rsidR="00613818" w:rsidRDefault="00613818" w:rsidP="00515198">
      <w:pPr>
        <w:rPr>
          <w:b/>
          <w:sz w:val="24"/>
          <w:szCs w:val="24"/>
          <w:lang w:val="sma-NO"/>
        </w:rPr>
      </w:pPr>
    </w:p>
    <w:p w:rsidR="00613818" w:rsidRPr="00613818" w:rsidRDefault="00613818" w:rsidP="00515198">
      <w:pPr>
        <w:rPr>
          <w:b/>
          <w:sz w:val="24"/>
          <w:szCs w:val="24"/>
          <w:lang w:val="sma-NO"/>
        </w:rPr>
      </w:pPr>
    </w:p>
    <w:p w:rsidR="00515198" w:rsidRPr="003407AF" w:rsidRDefault="00515198" w:rsidP="00515198">
      <w:pPr>
        <w:rPr>
          <w:sz w:val="24"/>
          <w:szCs w:val="24"/>
          <w:lang w:val="sma-NO"/>
        </w:rPr>
      </w:pPr>
      <w:r w:rsidRPr="003407AF">
        <w:rPr>
          <w:b/>
          <w:sz w:val="24"/>
          <w:szCs w:val="24"/>
          <w:lang w:val="sma-NO"/>
        </w:rPr>
        <w:lastRenderedPageBreak/>
        <w:t>2.2</w:t>
      </w:r>
      <w:r w:rsidRPr="003407AF">
        <w:rPr>
          <w:b/>
          <w:sz w:val="24"/>
          <w:szCs w:val="24"/>
          <w:lang w:val="sma-NO"/>
        </w:rPr>
        <w:tab/>
        <w:t xml:space="preserve">Brutto </w:t>
      </w:r>
      <w:r w:rsidR="00143CC2" w:rsidRPr="003407AF">
        <w:rPr>
          <w:b/>
          <w:sz w:val="24"/>
          <w:szCs w:val="24"/>
          <w:lang w:val="sma-NO"/>
        </w:rPr>
        <w:t>jïh</w:t>
      </w:r>
      <w:r w:rsidRPr="003407AF">
        <w:rPr>
          <w:b/>
          <w:sz w:val="24"/>
          <w:szCs w:val="24"/>
          <w:lang w:val="sma-NO"/>
        </w:rPr>
        <w:t xml:space="preserve"> netto burrieresultaate</w:t>
      </w:r>
      <w:r w:rsidRPr="003407AF">
        <w:rPr>
          <w:sz w:val="24"/>
          <w:szCs w:val="24"/>
          <w:lang w:val="sma-NO"/>
        </w:rPr>
        <w:tab/>
      </w:r>
    </w:p>
    <w:p w:rsidR="00515198" w:rsidRPr="003407AF" w:rsidRDefault="00515198" w:rsidP="00613818">
      <w:pPr>
        <w:jc w:val="center"/>
        <w:rPr>
          <w:sz w:val="24"/>
          <w:szCs w:val="24"/>
          <w:lang w:val="sma-NO"/>
        </w:rPr>
      </w:pPr>
      <w:r w:rsidRPr="003407AF">
        <w:rPr>
          <w:sz w:val="24"/>
          <w:szCs w:val="24"/>
          <w:lang w:val="sma-NO"/>
        </w:rPr>
        <w:t>BURRIEN BEETNEH-TJILKEME</w:t>
      </w:r>
    </w:p>
    <w:p w:rsidR="00613818" w:rsidRDefault="00515198" w:rsidP="00515198">
      <w:pPr>
        <w:rPr>
          <w:sz w:val="28"/>
          <w:szCs w:val="28"/>
          <w:lang w:val="sma-NO"/>
        </w:rPr>
      </w:pPr>
      <w:r w:rsidRPr="00515198">
        <w:rPr>
          <w:sz w:val="28"/>
          <w:szCs w:val="28"/>
          <w:lang w:val="sma-NO"/>
        </w:rPr>
        <w:tab/>
      </w:r>
      <w:r w:rsidRPr="00515198">
        <w:rPr>
          <w:sz w:val="28"/>
          <w:szCs w:val="28"/>
          <w:lang w:val="sma-NO"/>
        </w:rPr>
        <w:tab/>
      </w:r>
      <w:r w:rsidRPr="00515198">
        <w:rPr>
          <w:sz w:val="28"/>
          <w:szCs w:val="28"/>
          <w:lang w:val="sma-NO"/>
        </w:rPr>
        <w:tab/>
      </w:r>
      <w:r w:rsidRPr="00515198">
        <w:rPr>
          <w:sz w:val="28"/>
          <w:szCs w:val="28"/>
          <w:lang w:val="sma-NO"/>
        </w:rPr>
        <w:tab/>
      </w:r>
    </w:p>
    <w:p w:rsidR="00613818" w:rsidRPr="00515198" w:rsidRDefault="00613818" w:rsidP="00515198">
      <w:pPr>
        <w:rPr>
          <w:sz w:val="28"/>
          <w:szCs w:val="28"/>
          <w:lang w:val="sma-NO"/>
        </w:rPr>
      </w:pPr>
    </w:p>
    <w:tbl>
      <w:tblPr>
        <w:tblW w:w="9515" w:type="dxa"/>
        <w:tblInd w:w="53" w:type="dxa"/>
        <w:tblLayout w:type="fixed"/>
        <w:tblCellMar>
          <w:left w:w="70" w:type="dxa"/>
          <w:right w:w="70" w:type="dxa"/>
        </w:tblCellMar>
        <w:tblLook w:val="04A0" w:firstRow="1" w:lastRow="0" w:firstColumn="1" w:lastColumn="0" w:noHBand="0" w:noVBand="1"/>
      </w:tblPr>
      <w:tblGrid>
        <w:gridCol w:w="2720"/>
        <w:gridCol w:w="1146"/>
        <w:gridCol w:w="219"/>
        <w:gridCol w:w="940"/>
        <w:gridCol w:w="527"/>
        <w:gridCol w:w="1287"/>
        <w:gridCol w:w="181"/>
        <w:gridCol w:w="1174"/>
        <w:gridCol w:w="1321"/>
      </w:tblGrid>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p>
        </w:tc>
        <w:tc>
          <w:tcPr>
            <w:tcW w:w="1319" w:type="dxa"/>
            <w:gridSpan w:val="2"/>
            <w:tcBorders>
              <w:top w:val="nil"/>
              <w:left w:val="nil"/>
              <w:bottom w:val="nil"/>
              <w:right w:val="nil"/>
            </w:tcBorders>
            <w:shd w:val="clear" w:color="auto" w:fill="auto"/>
            <w:noWrap/>
            <w:vAlign w:val="bottom"/>
            <w:hideMark/>
          </w:tcPr>
          <w:p w:rsidR="00613818" w:rsidRPr="00613818" w:rsidRDefault="003407AF" w:rsidP="00613818">
            <w:pPr>
              <w:spacing w:after="0" w:line="240" w:lineRule="auto"/>
              <w:jc w:val="center"/>
              <w:rPr>
                <w:rFonts w:ascii="Arial" w:eastAsia="Times New Roman" w:hAnsi="Arial" w:cs="Arial"/>
                <w:b/>
                <w:bCs/>
                <w:sz w:val="20"/>
                <w:szCs w:val="20"/>
                <w:lang w:eastAsia="nb-NO"/>
              </w:rPr>
            </w:pPr>
            <w:r>
              <w:rPr>
                <w:rFonts w:ascii="Arial" w:eastAsia="Times New Roman" w:hAnsi="Arial" w:cs="Arial"/>
                <w:b/>
                <w:bCs/>
                <w:sz w:val="20"/>
                <w:szCs w:val="20"/>
                <w:lang w:eastAsia="nb-NO"/>
              </w:rPr>
              <w:t>Beetneh-tjilkeme</w:t>
            </w:r>
          </w:p>
        </w:tc>
        <w:tc>
          <w:tcPr>
            <w:tcW w:w="1417" w:type="dxa"/>
            <w:gridSpan w:val="2"/>
            <w:tcBorders>
              <w:top w:val="nil"/>
              <w:left w:val="nil"/>
              <w:bottom w:val="nil"/>
              <w:right w:val="nil"/>
            </w:tcBorders>
            <w:shd w:val="clear" w:color="auto" w:fill="auto"/>
            <w:noWrap/>
            <w:vAlign w:val="bottom"/>
            <w:hideMark/>
          </w:tcPr>
          <w:p w:rsidR="00613818" w:rsidRPr="00613818" w:rsidRDefault="003407AF" w:rsidP="00613818">
            <w:pPr>
              <w:spacing w:after="0" w:line="240" w:lineRule="auto"/>
              <w:jc w:val="center"/>
              <w:rPr>
                <w:rFonts w:ascii="Arial" w:eastAsia="Times New Roman" w:hAnsi="Arial" w:cs="Arial"/>
                <w:b/>
                <w:bCs/>
                <w:sz w:val="20"/>
                <w:szCs w:val="20"/>
                <w:lang w:eastAsia="nb-NO"/>
              </w:rPr>
            </w:pPr>
            <w:r>
              <w:rPr>
                <w:rFonts w:ascii="Arial" w:eastAsia="Times New Roman" w:hAnsi="Arial" w:cs="Arial"/>
                <w:b/>
                <w:bCs/>
                <w:sz w:val="20"/>
                <w:szCs w:val="20"/>
                <w:lang w:eastAsia="nb-NO"/>
              </w:rPr>
              <w:t>Budsjedte</w:t>
            </w:r>
          </w:p>
        </w:tc>
        <w:tc>
          <w:tcPr>
            <w:tcW w:w="1418" w:type="dxa"/>
            <w:gridSpan w:val="2"/>
            <w:tcBorders>
              <w:top w:val="nil"/>
              <w:left w:val="nil"/>
              <w:bottom w:val="nil"/>
              <w:right w:val="nil"/>
            </w:tcBorders>
            <w:shd w:val="clear" w:color="auto" w:fill="auto"/>
            <w:noWrap/>
            <w:vAlign w:val="bottom"/>
            <w:hideMark/>
          </w:tcPr>
          <w:p w:rsidR="00613818" w:rsidRPr="00613818" w:rsidRDefault="003407AF" w:rsidP="00613818">
            <w:pPr>
              <w:spacing w:after="0" w:line="240" w:lineRule="auto"/>
              <w:jc w:val="center"/>
              <w:rPr>
                <w:rFonts w:ascii="Arial" w:eastAsia="Times New Roman" w:hAnsi="Arial" w:cs="Arial"/>
                <w:b/>
                <w:bCs/>
                <w:sz w:val="20"/>
                <w:szCs w:val="20"/>
                <w:lang w:eastAsia="nb-NO"/>
              </w:rPr>
            </w:pPr>
            <w:r>
              <w:rPr>
                <w:rFonts w:ascii="Arial" w:eastAsia="Times New Roman" w:hAnsi="Arial" w:cs="Arial"/>
                <w:b/>
                <w:bCs/>
                <w:sz w:val="20"/>
                <w:szCs w:val="20"/>
                <w:lang w:eastAsia="nb-NO"/>
              </w:rPr>
              <w:t>Gïete. budsjedte</w:t>
            </w:r>
          </w:p>
        </w:tc>
        <w:tc>
          <w:tcPr>
            <w:tcW w:w="1309" w:type="dxa"/>
            <w:gridSpan w:val="2"/>
            <w:tcBorders>
              <w:top w:val="nil"/>
              <w:left w:val="nil"/>
              <w:bottom w:val="nil"/>
              <w:right w:val="nil"/>
            </w:tcBorders>
            <w:shd w:val="clear" w:color="auto" w:fill="auto"/>
            <w:noWrap/>
            <w:vAlign w:val="bottom"/>
            <w:hideMark/>
          </w:tcPr>
          <w:p w:rsidR="00613818" w:rsidRPr="00613818" w:rsidRDefault="003407AF" w:rsidP="00613818">
            <w:pPr>
              <w:spacing w:after="0" w:line="240" w:lineRule="auto"/>
              <w:jc w:val="center"/>
              <w:rPr>
                <w:rFonts w:ascii="Arial" w:eastAsia="Times New Roman" w:hAnsi="Arial" w:cs="Arial"/>
                <w:b/>
                <w:bCs/>
                <w:sz w:val="20"/>
                <w:szCs w:val="20"/>
                <w:lang w:eastAsia="nb-NO"/>
              </w:rPr>
            </w:pPr>
            <w:r>
              <w:rPr>
                <w:rFonts w:ascii="Arial" w:eastAsia="Times New Roman" w:hAnsi="Arial" w:cs="Arial"/>
                <w:b/>
                <w:bCs/>
                <w:sz w:val="20"/>
                <w:szCs w:val="20"/>
                <w:lang w:eastAsia="nb-NO"/>
              </w:rPr>
              <w:t>Beetneh-tjilkeme</w:t>
            </w:r>
          </w:p>
        </w:tc>
      </w:tr>
      <w:tr w:rsidR="00613818" w:rsidRPr="00613818" w:rsidTr="005B0DED">
        <w:trPr>
          <w:trHeight w:val="300"/>
        </w:trPr>
        <w:tc>
          <w:tcPr>
            <w:tcW w:w="2628" w:type="dxa"/>
            <w:tcBorders>
              <w:top w:val="nil"/>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 </w:t>
            </w:r>
          </w:p>
        </w:tc>
        <w:tc>
          <w:tcPr>
            <w:tcW w:w="131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center"/>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2013</w:t>
            </w:r>
          </w:p>
        </w:tc>
        <w:tc>
          <w:tcPr>
            <w:tcW w:w="1417"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center"/>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2013</w:t>
            </w:r>
          </w:p>
        </w:tc>
        <w:tc>
          <w:tcPr>
            <w:tcW w:w="1418"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center"/>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2013</w:t>
            </w:r>
          </w:p>
        </w:tc>
        <w:tc>
          <w:tcPr>
            <w:tcW w:w="130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center"/>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2012</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Skatt på inntekt og formue 1)</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-9 012 276</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-9 700 000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-9 700 000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-8 706 756</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Ordinært rammetilskudd 2)</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-31 112 241</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-31 000 000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-31 000 000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-29 609 055</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Skatt på eiendom</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-4 060 517</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-3 700 000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-3 600 000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-3 684 519</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Andre direkte eller inndirekte skatter 3)</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-10 945 923</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-10 420 000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-10 420 000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-10 873 700</w:t>
            </w:r>
          </w:p>
        </w:tc>
      </w:tr>
      <w:tr w:rsidR="00613818" w:rsidRPr="00613818" w:rsidTr="005B0DED">
        <w:trPr>
          <w:trHeight w:val="300"/>
        </w:trPr>
        <w:tc>
          <w:tcPr>
            <w:tcW w:w="2628" w:type="dxa"/>
            <w:tcBorders>
              <w:top w:val="nil"/>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Andre generelle statstilskudd  4)</w:t>
            </w:r>
          </w:p>
        </w:tc>
        <w:tc>
          <w:tcPr>
            <w:tcW w:w="131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-889 481</w:t>
            </w:r>
          </w:p>
        </w:tc>
        <w:tc>
          <w:tcPr>
            <w:tcW w:w="1417"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-1 887 000</w:t>
            </w:r>
          </w:p>
        </w:tc>
        <w:tc>
          <w:tcPr>
            <w:tcW w:w="1418"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-1 887 000</w:t>
            </w:r>
          </w:p>
        </w:tc>
        <w:tc>
          <w:tcPr>
            <w:tcW w:w="130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-2 079 738</w:t>
            </w:r>
          </w:p>
        </w:tc>
      </w:tr>
      <w:tr w:rsidR="00613818" w:rsidRPr="00613818" w:rsidTr="005B0DED">
        <w:trPr>
          <w:trHeight w:val="300"/>
        </w:trPr>
        <w:tc>
          <w:tcPr>
            <w:tcW w:w="2628" w:type="dxa"/>
            <w:tcBorders>
              <w:top w:val="nil"/>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Sum frie disponible inntekter</w:t>
            </w:r>
          </w:p>
        </w:tc>
        <w:tc>
          <w:tcPr>
            <w:tcW w:w="131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-56 020 438</w:t>
            </w:r>
          </w:p>
        </w:tc>
        <w:tc>
          <w:tcPr>
            <w:tcW w:w="1417"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-56 707 000</w:t>
            </w:r>
          </w:p>
        </w:tc>
        <w:tc>
          <w:tcPr>
            <w:tcW w:w="1418"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-56 607 000</w:t>
            </w:r>
          </w:p>
        </w:tc>
        <w:tc>
          <w:tcPr>
            <w:tcW w:w="130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-54 953 769</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Renteinntekter og utbytte  5)</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-459 536</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-450 100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-460 100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-326 615</w:t>
            </w:r>
          </w:p>
        </w:tc>
      </w:tr>
      <w:tr w:rsidR="00613818" w:rsidRPr="00613818" w:rsidTr="005B0DED">
        <w:trPr>
          <w:trHeight w:val="525"/>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Renteutgifter, provisjoner og andre finanans utg.</w:t>
            </w:r>
          </w:p>
        </w:tc>
        <w:tc>
          <w:tcPr>
            <w:tcW w:w="131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1 499 497</w:t>
            </w:r>
          </w:p>
        </w:tc>
        <w:tc>
          <w:tcPr>
            <w:tcW w:w="1417"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1 810 000</w:t>
            </w:r>
          </w:p>
        </w:tc>
        <w:tc>
          <w:tcPr>
            <w:tcW w:w="1418"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1 665 000</w:t>
            </w:r>
          </w:p>
        </w:tc>
        <w:tc>
          <w:tcPr>
            <w:tcW w:w="130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1 567 171</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Avdrag på utlån</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Avdrag på innlån til egne formål</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4 061 596</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3 950 000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3 950 000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color w:val="000000"/>
                <w:sz w:val="20"/>
                <w:szCs w:val="20"/>
                <w:lang w:eastAsia="nb-NO"/>
              </w:rPr>
            </w:pPr>
            <w:r w:rsidRPr="00613818">
              <w:rPr>
                <w:rFonts w:ascii="Arial" w:eastAsia="Times New Roman" w:hAnsi="Arial" w:cs="Arial"/>
                <w:color w:val="000000"/>
                <w:sz w:val="20"/>
                <w:szCs w:val="20"/>
                <w:lang w:eastAsia="nb-NO"/>
              </w:rPr>
              <w:t>3 915 301</w:t>
            </w:r>
          </w:p>
        </w:tc>
      </w:tr>
      <w:tr w:rsidR="00613818" w:rsidRPr="00613818" w:rsidTr="005B0DED">
        <w:trPr>
          <w:trHeight w:val="300"/>
        </w:trPr>
        <w:tc>
          <w:tcPr>
            <w:tcW w:w="2628" w:type="dxa"/>
            <w:tcBorders>
              <w:top w:val="nil"/>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Avdrag på lån og utlån netto</w:t>
            </w:r>
          </w:p>
        </w:tc>
        <w:tc>
          <w:tcPr>
            <w:tcW w:w="131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4 061 596</w:t>
            </w:r>
          </w:p>
        </w:tc>
        <w:tc>
          <w:tcPr>
            <w:tcW w:w="1417"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3 950 000</w:t>
            </w:r>
          </w:p>
        </w:tc>
        <w:tc>
          <w:tcPr>
            <w:tcW w:w="1418"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3 950 000</w:t>
            </w:r>
          </w:p>
        </w:tc>
        <w:tc>
          <w:tcPr>
            <w:tcW w:w="130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3 915 301</w:t>
            </w:r>
          </w:p>
        </w:tc>
      </w:tr>
      <w:tr w:rsidR="00613818" w:rsidRPr="00613818" w:rsidTr="005B0DED">
        <w:trPr>
          <w:trHeight w:val="300"/>
        </w:trPr>
        <w:tc>
          <w:tcPr>
            <w:tcW w:w="2628" w:type="dxa"/>
            <w:tcBorders>
              <w:top w:val="nil"/>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Netto finansinntekter/-utgifter</w:t>
            </w:r>
          </w:p>
        </w:tc>
        <w:tc>
          <w:tcPr>
            <w:tcW w:w="131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5 101 557</w:t>
            </w:r>
          </w:p>
        </w:tc>
        <w:tc>
          <w:tcPr>
            <w:tcW w:w="1417"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5 309 900</w:t>
            </w:r>
          </w:p>
        </w:tc>
        <w:tc>
          <w:tcPr>
            <w:tcW w:w="1418"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5 154 900</w:t>
            </w:r>
          </w:p>
        </w:tc>
        <w:tc>
          <w:tcPr>
            <w:tcW w:w="130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5 155 857</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r>
      <w:tr w:rsidR="00613818" w:rsidRPr="00613818" w:rsidTr="005B0DED">
        <w:trPr>
          <w:trHeight w:val="525"/>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Til dekning av tidligere års regnskapsmessige merforbruk</w:t>
            </w:r>
          </w:p>
        </w:tc>
        <w:tc>
          <w:tcPr>
            <w:tcW w:w="131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 </w:t>
            </w:r>
          </w:p>
        </w:tc>
        <w:tc>
          <w:tcPr>
            <w:tcW w:w="1417"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 </w:t>
            </w:r>
          </w:p>
        </w:tc>
        <w:tc>
          <w:tcPr>
            <w:tcW w:w="1418"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 </w:t>
            </w:r>
          </w:p>
        </w:tc>
        <w:tc>
          <w:tcPr>
            <w:tcW w:w="130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 </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Til ubundne avsetninger</w:t>
            </w:r>
          </w:p>
        </w:tc>
        <w:tc>
          <w:tcPr>
            <w:tcW w:w="131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200 000</w:t>
            </w:r>
          </w:p>
        </w:tc>
        <w:tc>
          <w:tcPr>
            <w:tcW w:w="1417"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200 000</w:t>
            </w:r>
          </w:p>
        </w:tc>
        <w:tc>
          <w:tcPr>
            <w:tcW w:w="1418"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200 000</w:t>
            </w:r>
          </w:p>
        </w:tc>
        <w:tc>
          <w:tcPr>
            <w:tcW w:w="1309" w:type="dxa"/>
            <w:gridSpan w:val="2"/>
            <w:tcBorders>
              <w:top w:val="nil"/>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217 546</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Til ubundne avsetninger samlet 8)</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200 000</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200 000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200 000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217 546</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Til bundne avsetninger  6)</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9 411 608</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8 185 000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8 335 000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8 854 804</w:t>
            </w:r>
          </w:p>
        </w:tc>
      </w:tr>
      <w:tr w:rsidR="00613818" w:rsidRPr="00613818" w:rsidTr="005B0DED">
        <w:trPr>
          <w:trHeight w:val="525"/>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Bruk av tidligere års regnskapsmessige mindreforbruk</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Bruk av ubundne avsetninger</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-335 244</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-220 000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-220 000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-237 769</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Bruk av bundne avsetninger  6)</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-9 182 425</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-14 904 424</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-14 404 675</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-12 031 189</w:t>
            </w:r>
          </w:p>
        </w:tc>
      </w:tr>
      <w:tr w:rsidR="00613818" w:rsidRPr="00613818" w:rsidTr="005B0DED">
        <w:trPr>
          <w:trHeight w:val="300"/>
        </w:trPr>
        <w:tc>
          <w:tcPr>
            <w:tcW w:w="2628" w:type="dxa"/>
            <w:tcBorders>
              <w:top w:val="single" w:sz="4" w:space="0" w:color="auto"/>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Netto avsetninger</w:t>
            </w:r>
          </w:p>
        </w:tc>
        <w:tc>
          <w:tcPr>
            <w:tcW w:w="1319"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93 939</w:t>
            </w:r>
          </w:p>
        </w:tc>
        <w:tc>
          <w:tcPr>
            <w:tcW w:w="1417"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-6 739 424</w:t>
            </w:r>
          </w:p>
        </w:tc>
        <w:tc>
          <w:tcPr>
            <w:tcW w:w="1418"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-6 089 675</w:t>
            </w:r>
          </w:p>
        </w:tc>
        <w:tc>
          <w:tcPr>
            <w:tcW w:w="1309"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-3 196 608</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 </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 </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 </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r w:rsidRPr="00613818">
              <w:rPr>
                <w:rFonts w:ascii="Arial" w:eastAsia="Times New Roman" w:hAnsi="Arial" w:cs="Arial"/>
                <w:sz w:val="20"/>
                <w:szCs w:val="20"/>
                <w:lang w:eastAsia="nb-NO"/>
              </w:rPr>
              <w:t> </w:t>
            </w:r>
          </w:p>
        </w:tc>
      </w:tr>
      <w:tr w:rsidR="00613818" w:rsidRPr="00613818" w:rsidTr="005B0DED">
        <w:trPr>
          <w:trHeight w:val="525"/>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Til finansiering av utgifter ført opp i investeringsbudsjettet 7)</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175 672</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687 000</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687 000</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1 187 000</w:t>
            </w:r>
          </w:p>
        </w:tc>
      </w:tr>
      <w:tr w:rsidR="00613818" w:rsidRPr="00613818" w:rsidTr="005B0DED">
        <w:trPr>
          <w:trHeight w:val="300"/>
        </w:trPr>
        <w:tc>
          <w:tcPr>
            <w:tcW w:w="2628" w:type="dxa"/>
            <w:tcBorders>
              <w:top w:val="nil"/>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Calibri" w:eastAsia="Times New Roman" w:hAnsi="Calibri" w:cs="Times New Roman"/>
                <w:color w:val="000000"/>
                <w:sz w:val="20"/>
                <w:szCs w:val="20"/>
                <w:lang w:eastAsia="nb-NO"/>
              </w:rPr>
            </w:pPr>
            <w:r w:rsidRPr="00613818">
              <w:rPr>
                <w:rFonts w:ascii="Calibri" w:eastAsia="Times New Roman" w:hAnsi="Calibri" w:cs="Times New Roman"/>
                <w:color w:val="000000"/>
                <w:sz w:val="20"/>
                <w:szCs w:val="20"/>
                <w:lang w:eastAsia="nb-NO"/>
              </w:rPr>
              <w:t> </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r>
      <w:tr w:rsidR="00613818" w:rsidRPr="00613818" w:rsidTr="005B0DED">
        <w:trPr>
          <w:trHeight w:val="300"/>
        </w:trPr>
        <w:tc>
          <w:tcPr>
            <w:tcW w:w="2628" w:type="dxa"/>
            <w:tcBorders>
              <w:top w:val="nil"/>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Til fordeling drift</w:t>
            </w:r>
          </w:p>
        </w:tc>
        <w:tc>
          <w:tcPr>
            <w:tcW w:w="1319"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-50 649 270</w:t>
            </w:r>
          </w:p>
        </w:tc>
        <w:tc>
          <w:tcPr>
            <w:tcW w:w="1417"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-57 449 524</w:t>
            </w:r>
          </w:p>
        </w:tc>
        <w:tc>
          <w:tcPr>
            <w:tcW w:w="1418"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-56 854 775</w:t>
            </w:r>
          </w:p>
        </w:tc>
        <w:tc>
          <w:tcPr>
            <w:tcW w:w="1309"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-51 807 520</w:t>
            </w: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r>
      <w:tr w:rsidR="00613818" w:rsidRPr="00613818" w:rsidTr="005B0DED">
        <w:trPr>
          <w:trHeight w:val="300"/>
        </w:trPr>
        <w:tc>
          <w:tcPr>
            <w:tcW w:w="2628" w:type="dxa"/>
            <w:tcBorders>
              <w:top w:val="nil"/>
              <w:left w:val="nil"/>
              <w:bottom w:val="nil"/>
              <w:right w:val="nil"/>
            </w:tcBorders>
            <w:shd w:val="clear" w:color="auto" w:fill="auto"/>
            <w:vAlign w:val="bottom"/>
            <w:hideMark/>
          </w:tcPr>
          <w:p w:rsidR="00613818" w:rsidRPr="00613818" w:rsidRDefault="000E5B0C" w:rsidP="00613818">
            <w:pPr>
              <w:spacing w:after="0" w:line="240" w:lineRule="auto"/>
              <w:rPr>
                <w:rFonts w:ascii="Arial" w:eastAsia="Times New Roman" w:hAnsi="Arial" w:cs="Arial"/>
                <w:b/>
                <w:bCs/>
                <w:sz w:val="20"/>
                <w:szCs w:val="20"/>
                <w:lang w:eastAsia="nb-NO"/>
              </w:rPr>
            </w:pPr>
            <w:r>
              <w:rPr>
                <w:rFonts w:ascii="Arial" w:eastAsia="Times New Roman" w:hAnsi="Arial" w:cs="Arial"/>
                <w:b/>
                <w:bCs/>
                <w:sz w:val="20"/>
                <w:szCs w:val="20"/>
                <w:lang w:eastAsia="nb-NO"/>
              </w:rPr>
              <w:lastRenderedPageBreak/>
              <w:t>Maaksoeh joekehth vierhkine</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50 649 270</w:t>
            </w: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57 449 524</w:t>
            </w: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56 854 775</w:t>
            </w: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51 807 520</w:t>
            </w:r>
          </w:p>
        </w:tc>
      </w:tr>
      <w:tr w:rsidR="00613818" w:rsidRPr="00613818" w:rsidTr="005B0DED">
        <w:trPr>
          <w:trHeight w:val="300"/>
        </w:trPr>
        <w:tc>
          <w:tcPr>
            <w:tcW w:w="2628" w:type="dxa"/>
            <w:tcBorders>
              <w:top w:val="nil"/>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 </w:t>
            </w:r>
          </w:p>
        </w:tc>
        <w:tc>
          <w:tcPr>
            <w:tcW w:w="131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7"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418"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r>
      <w:tr w:rsidR="00613818" w:rsidRPr="00613818" w:rsidTr="005B0DED">
        <w:trPr>
          <w:trHeight w:val="300"/>
        </w:trPr>
        <w:tc>
          <w:tcPr>
            <w:tcW w:w="2628" w:type="dxa"/>
            <w:tcBorders>
              <w:top w:val="nil"/>
              <w:left w:val="nil"/>
              <w:bottom w:val="single" w:sz="4" w:space="0" w:color="auto"/>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r w:rsidRPr="00613818">
              <w:rPr>
                <w:rFonts w:ascii="Arial" w:eastAsia="Times New Roman" w:hAnsi="Arial" w:cs="Arial"/>
                <w:b/>
                <w:bCs/>
                <w:sz w:val="20"/>
                <w:szCs w:val="20"/>
                <w:lang w:eastAsia="nb-NO"/>
              </w:rPr>
              <w:t>Merforbruk / mindreforbruk</w:t>
            </w:r>
          </w:p>
        </w:tc>
        <w:tc>
          <w:tcPr>
            <w:tcW w:w="1319"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0</w:t>
            </w:r>
          </w:p>
        </w:tc>
        <w:tc>
          <w:tcPr>
            <w:tcW w:w="1417"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0</w:t>
            </w:r>
          </w:p>
        </w:tc>
        <w:tc>
          <w:tcPr>
            <w:tcW w:w="1418"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0</w:t>
            </w:r>
          </w:p>
        </w:tc>
        <w:tc>
          <w:tcPr>
            <w:tcW w:w="1309" w:type="dxa"/>
            <w:gridSpan w:val="2"/>
            <w:tcBorders>
              <w:top w:val="single" w:sz="4" w:space="0" w:color="auto"/>
              <w:left w:val="nil"/>
              <w:bottom w:val="single" w:sz="4" w:space="0" w:color="auto"/>
              <w:right w:val="nil"/>
            </w:tcBorders>
            <w:shd w:val="clear" w:color="auto" w:fill="auto"/>
            <w:noWrap/>
            <w:vAlign w:val="bottom"/>
            <w:hideMark/>
          </w:tcPr>
          <w:p w:rsidR="00613818" w:rsidRPr="00613818" w:rsidRDefault="00613818" w:rsidP="00613818">
            <w:pPr>
              <w:spacing w:after="0" w:line="240" w:lineRule="auto"/>
              <w:jc w:val="right"/>
              <w:rPr>
                <w:rFonts w:ascii="Arial" w:eastAsia="Times New Roman" w:hAnsi="Arial" w:cs="Arial"/>
                <w:sz w:val="20"/>
                <w:szCs w:val="20"/>
                <w:lang w:eastAsia="nb-NO"/>
              </w:rPr>
            </w:pPr>
            <w:r w:rsidRPr="00613818">
              <w:rPr>
                <w:rFonts w:ascii="Arial" w:eastAsia="Times New Roman" w:hAnsi="Arial" w:cs="Arial"/>
                <w:sz w:val="20"/>
                <w:szCs w:val="20"/>
                <w:lang w:eastAsia="nb-NO"/>
              </w:rPr>
              <w:t>0</w:t>
            </w:r>
          </w:p>
        </w:tc>
      </w:tr>
      <w:tr w:rsidR="00613818" w:rsidRPr="00613818" w:rsidTr="005B0DED">
        <w:trPr>
          <w:gridAfter w:val="1"/>
          <w:wAfter w:w="1276" w:type="dxa"/>
          <w:trHeight w:val="300"/>
        </w:trPr>
        <w:tc>
          <w:tcPr>
            <w:tcW w:w="2628" w:type="dxa"/>
            <w:tcBorders>
              <w:top w:val="nil"/>
              <w:left w:val="nil"/>
              <w:bottom w:val="nil"/>
              <w:right w:val="nil"/>
            </w:tcBorders>
            <w:shd w:val="clear" w:color="auto" w:fill="auto"/>
            <w:vAlign w:val="bottom"/>
            <w:hideMark/>
          </w:tcPr>
          <w:p w:rsidR="00613818" w:rsidRPr="00613818" w:rsidRDefault="00613818" w:rsidP="00613818">
            <w:pPr>
              <w:spacing w:after="0" w:line="240" w:lineRule="auto"/>
              <w:rPr>
                <w:rFonts w:ascii="Arial" w:eastAsia="Times New Roman" w:hAnsi="Arial" w:cs="Arial"/>
                <w:b/>
                <w:bCs/>
                <w:sz w:val="20"/>
                <w:szCs w:val="20"/>
                <w:lang w:eastAsia="nb-NO"/>
              </w:rPr>
            </w:pPr>
          </w:p>
        </w:tc>
        <w:tc>
          <w:tcPr>
            <w:tcW w:w="1107" w:type="dxa"/>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120"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752"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c>
          <w:tcPr>
            <w:tcW w:w="1309" w:type="dxa"/>
            <w:gridSpan w:val="2"/>
            <w:tcBorders>
              <w:top w:val="nil"/>
              <w:left w:val="nil"/>
              <w:bottom w:val="nil"/>
              <w:right w:val="nil"/>
            </w:tcBorders>
            <w:shd w:val="clear" w:color="auto" w:fill="auto"/>
            <w:noWrap/>
            <w:vAlign w:val="bottom"/>
            <w:hideMark/>
          </w:tcPr>
          <w:p w:rsidR="00613818" w:rsidRPr="00613818" w:rsidRDefault="00613818" w:rsidP="00613818">
            <w:pPr>
              <w:spacing w:after="0" w:line="240" w:lineRule="auto"/>
              <w:rPr>
                <w:rFonts w:ascii="Arial" w:eastAsia="Times New Roman" w:hAnsi="Arial" w:cs="Arial"/>
                <w:sz w:val="20"/>
                <w:szCs w:val="20"/>
                <w:lang w:eastAsia="nb-NO"/>
              </w:rPr>
            </w:pPr>
          </w:p>
        </w:tc>
      </w:tr>
    </w:tbl>
    <w:p w:rsidR="00515198" w:rsidRPr="00515198" w:rsidRDefault="00515198" w:rsidP="00515198">
      <w:pPr>
        <w:rPr>
          <w:sz w:val="28"/>
          <w:szCs w:val="28"/>
          <w:lang w:val="sma-NO"/>
        </w:rPr>
      </w:pPr>
      <w:r w:rsidRPr="00515198">
        <w:rPr>
          <w:sz w:val="28"/>
          <w:szCs w:val="28"/>
          <w:lang w:val="sma-NO"/>
        </w:rPr>
        <w:tab/>
      </w:r>
    </w:p>
    <w:p w:rsidR="00515198" w:rsidRPr="00515198" w:rsidRDefault="00515198" w:rsidP="00613818">
      <w:pPr>
        <w:rPr>
          <w:sz w:val="28"/>
          <w:szCs w:val="28"/>
          <w:lang w:val="sma-NO"/>
        </w:rPr>
      </w:pPr>
      <w:r w:rsidRPr="00515198">
        <w:rPr>
          <w:sz w:val="28"/>
          <w:szCs w:val="28"/>
          <w:lang w:val="sma-NO"/>
        </w:rPr>
        <w:tab/>
      </w:r>
      <w:r w:rsidRPr="00515198">
        <w:rPr>
          <w:sz w:val="28"/>
          <w:szCs w:val="28"/>
          <w:lang w:val="sma-NO"/>
        </w:rPr>
        <w:tab/>
      </w:r>
    </w:p>
    <w:p w:rsidR="00515198" w:rsidRPr="00515198" w:rsidRDefault="00515198" w:rsidP="00515198">
      <w:pPr>
        <w:rPr>
          <w:sz w:val="28"/>
          <w:szCs w:val="28"/>
          <w:lang w:val="sma-NO"/>
        </w:rPr>
      </w:pPr>
    </w:p>
    <w:p w:rsidR="00515198" w:rsidRPr="000E5B0C" w:rsidRDefault="00515198" w:rsidP="00515198">
      <w:pPr>
        <w:rPr>
          <w:b/>
          <w:sz w:val="24"/>
          <w:szCs w:val="24"/>
          <w:lang w:val="sma-NO"/>
        </w:rPr>
      </w:pPr>
      <w:r w:rsidRPr="000E5B0C">
        <w:rPr>
          <w:b/>
          <w:sz w:val="24"/>
          <w:szCs w:val="24"/>
          <w:lang w:val="sma-NO"/>
        </w:rPr>
        <w:t>GUKTIE BURRIE JUEKEDAMME</w:t>
      </w:r>
    </w:p>
    <w:tbl>
      <w:tblPr>
        <w:tblW w:w="9515" w:type="dxa"/>
        <w:tblInd w:w="53" w:type="dxa"/>
        <w:tblLayout w:type="fixed"/>
        <w:tblCellMar>
          <w:left w:w="70" w:type="dxa"/>
          <w:right w:w="70" w:type="dxa"/>
        </w:tblCellMar>
        <w:tblLook w:val="04A0" w:firstRow="1" w:lastRow="0" w:firstColumn="1" w:lastColumn="0" w:noHBand="0" w:noVBand="1"/>
      </w:tblPr>
      <w:tblGrid>
        <w:gridCol w:w="4270"/>
        <w:gridCol w:w="1417"/>
        <w:gridCol w:w="1276"/>
        <w:gridCol w:w="1276"/>
        <w:gridCol w:w="1276"/>
      </w:tblGrid>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i/>
                <w:iCs/>
                <w:sz w:val="20"/>
                <w:szCs w:val="20"/>
                <w:lang w:eastAsia="nb-NO"/>
              </w:rPr>
            </w:pPr>
          </w:p>
        </w:tc>
        <w:tc>
          <w:tcPr>
            <w:tcW w:w="1417" w:type="dxa"/>
            <w:tcBorders>
              <w:top w:val="nil"/>
              <w:left w:val="nil"/>
              <w:bottom w:val="nil"/>
              <w:right w:val="nil"/>
            </w:tcBorders>
            <w:shd w:val="clear" w:color="auto" w:fill="auto"/>
            <w:noWrap/>
            <w:vAlign w:val="bottom"/>
            <w:hideMark/>
          </w:tcPr>
          <w:p w:rsidR="005B0DED" w:rsidRPr="005B0DED" w:rsidRDefault="000E5B0C" w:rsidP="005B0DED">
            <w:pPr>
              <w:spacing w:after="0" w:line="240" w:lineRule="auto"/>
              <w:rPr>
                <w:rFonts w:ascii="Arial" w:eastAsia="Times New Roman" w:hAnsi="Arial" w:cs="Arial"/>
                <w:b/>
                <w:bCs/>
                <w:sz w:val="20"/>
                <w:szCs w:val="20"/>
                <w:lang w:eastAsia="nb-NO"/>
              </w:rPr>
            </w:pPr>
            <w:r>
              <w:rPr>
                <w:rFonts w:ascii="Arial" w:eastAsia="Times New Roman" w:hAnsi="Arial" w:cs="Arial"/>
                <w:b/>
                <w:bCs/>
                <w:sz w:val="20"/>
                <w:szCs w:val="20"/>
                <w:lang w:eastAsia="nb-NO"/>
              </w:rPr>
              <w:t>Beetneh-tjilkeme</w:t>
            </w:r>
          </w:p>
        </w:tc>
        <w:tc>
          <w:tcPr>
            <w:tcW w:w="1276" w:type="dxa"/>
            <w:tcBorders>
              <w:top w:val="nil"/>
              <w:left w:val="nil"/>
              <w:bottom w:val="nil"/>
              <w:right w:val="nil"/>
            </w:tcBorders>
            <w:shd w:val="clear" w:color="auto" w:fill="auto"/>
            <w:noWrap/>
            <w:vAlign w:val="bottom"/>
            <w:hideMark/>
          </w:tcPr>
          <w:p w:rsidR="005B0DED" w:rsidRPr="005B0DED" w:rsidRDefault="005B0DED" w:rsidP="000E5B0C">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Bu</w:t>
            </w:r>
            <w:r w:rsidR="000E5B0C">
              <w:rPr>
                <w:rFonts w:ascii="Arial" w:eastAsia="Times New Roman" w:hAnsi="Arial" w:cs="Arial"/>
                <w:b/>
                <w:bCs/>
                <w:sz w:val="20"/>
                <w:szCs w:val="20"/>
                <w:lang w:eastAsia="nb-NO"/>
              </w:rPr>
              <w:t>dsjedte</w:t>
            </w:r>
          </w:p>
        </w:tc>
        <w:tc>
          <w:tcPr>
            <w:tcW w:w="1276" w:type="dxa"/>
            <w:tcBorders>
              <w:top w:val="nil"/>
              <w:left w:val="nil"/>
              <w:bottom w:val="nil"/>
              <w:right w:val="nil"/>
            </w:tcBorders>
            <w:shd w:val="clear" w:color="auto" w:fill="auto"/>
            <w:noWrap/>
            <w:vAlign w:val="bottom"/>
            <w:hideMark/>
          </w:tcPr>
          <w:p w:rsidR="005B0DED" w:rsidRPr="005B0DED" w:rsidRDefault="000E5B0C" w:rsidP="005B0DED">
            <w:pPr>
              <w:spacing w:after="0" w:line="240" w:lineRule="auto"/>
              <w:rPr>
                <w:rFonts w:ascii="Arial" w:eastAsia="Times New Roman" w:hAnsi="Arial" w:cs="Arial"/>
                <w:b/>
                <w:bCs/>
                <w:sz w:val="20"/>
                <w:szCs w:val="20"/>
                <w:lang w:eastAsia="nb-NO"/>
              </w:rPr>
            </w:pPr>
            <w:r>
              <w:rPr>
                <w:rFonts w:ascii="Arial" w:eastAsia="Times New Roman" w:hAnsi="Arial" w:cs="Arial"/>
                <w:b/>
                <w:bCs/>
                <w:sz w:val="20"/>
                <w:szCs w:val="20"/>
                <w:lang w:eastAsia="nb-NO"/>
              </w:rPr>
              <w:t>Gïete.budsjedte</w:t>
            </w:r>
          </w:p>
        </w:tc>
        <w:tc>
          <w:tcPr>
            <w:tcW w:w="1276" w:type="dxa"/>
            <w:tcBorders>
              <w:top w:val="nil"/>
              <w:left w:val="nil"/>
              <w:bottom w:val="nil"/>
              <w:right w:val="nil"/>
            </w:tcBorders>
            <w:shd w:val="clear" w:color="auto" w:fill="auto"/>
            <w:noWrap/>
            <w:vAlign w:val="bottom"/>
            <w:hideMark/>
          </w:tcPr>
          <w:p w:rsidR="005B0DED" w:rsidRPr="005B0DED" w:rsidRDefault="000E5B0C" w:rsidP="005B0DED">
            <w:pPr>
              <w:spacing w:after="0" w:line="240" w:lineRule="auto"/>
              <w:rPr>
                <w:rFonts w:ascii="Arial" w:eastAsia="Times New Roman" w:hAnsi="Arial" w:cs="Arial"/>
                <w:b/>
                <w:bCs/>
                <w:sz w:val="20"/>
                <w:szCs w:val="20"/>
                <w:lang w:eastAsia="nb-NO"/>
              </w:rPr>
            </w:pPr>
            <w:r>
              <w:rPr>
                <w:rFonts w:ascii="Arial" w:eastAsia="Times New Roman" w:hAnsi="Arial" w:cs="Arial"/>
                <w:b/>
                <w:bCs/>
                <w:sz w:val="20"/>
                <w:szCs w:val="20"/>
                <w:lang w:eastAsia="nb-NO"/>
              </w:rPr>
              <w:t>Beetneh-tjilkeme</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2013</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2013</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2013</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2012</w:t>
            </w:r>
          </w:p>
        </w:tc>
      </w:tr>
      <w:tr w:rsidR="005B0DED" w:rsidRPr="005B0DED" w:rsidTr="005B0DED">
        <w:trPr>
          <w:trHeight w:val="315"/>
        </w:trPr>
        <w:tc>
          <w:tcPr>
            <w:tcW w:w="4270" w:type="dxa"/>
            <w:tcBorders>
              <w:top w:val="nil"/>
              <w:left w:val="nil"/>
              <w:bottom w:val="single" w:sz="8"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Til fordeling fra skjema 1A</w:t>
            </w:r>
          </w:p>
        </w:tc>
        <w:tc>
          <w:tcPr>
            <w:tcW w:w="1417" w:type="dxa"/>
            <w:tcBorders>
              <w:top w:val="nil"/>
              <w:left w:val="nil"/>
              <w:bottom w:val="single" w:sz="8"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-50 649 269</w:t>
            </w:r>
          </w:p>
        </w:tc>
        <w:tc>
          <w:tcPr>
            <w:tcW w:w="1276" w:type="dxa"/>
            <w:tcBorders>
              <w:top w:val="nil"/>
              <w:left w:val="nil"/>
              <w:bottom w:val="single" w:sz="8"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-57 441 524</w:t>
            </w:r>
          </w:p>
        </w:tc>
        <w:tc>
          <w:tcPr>
            <w:tcW w:w="1276" w:type="dxa"/>
            <w:tcBorders>
              <w:top w:val="nil"/>
              <w:left w:val="nil"/>
              <w:bottom w:val="single" w:sz="8"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-56 854 775</w:t>
            </w:r>
          </w:p>
        </w:tc>
        <w:tc>
          <w:tcPr>
            <w:tcW w:w="1276" w:type="dxa"/>
            <w:tcBorders>
              <w:top w:val="nil"/>
              <w:left w:val="nil"/>
              <w:bottom w:val="single" w:sz="8"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-51 807 520</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Fordelt slik:</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trHeight w:val="300"/>
        </w:trPr>
        <w:tc>
          <w:tcPr>
            <w:tcW w:w="427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lang w:eastAsia="nb-NO"/>
              </w:rPr>
            </w:pPr>
            <w:r w:rsidRPr="005B0DED">
              <w:rPr>
                <w:rFonts w:ascii="Arial" w:eastAsia="Times New Roman" w:hAnsi="Arial" w:cs="Arial"/>
                <w:b/>
                <w:bCs/>
                <w:lang w:eastAsia="nb-NO"/>
              </w:rPr>
              <w:t>1 Sentrale styringsorganer og fellesutgifter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Sum inntektsposter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-2 522 151</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-3 709 700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-3 377 152</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-3 090 373</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Merverdiavgiftskompensasjon</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-260 408</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-229 100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-233 100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-242 120</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Herav bruk av avsetninger o.a. kapitalinntekter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960 735</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1 302 500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1 431 952</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1 488 480</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Motpost avskrivninger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150 994</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401 000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401 000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155 019</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driftsinntekter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-1 670 831</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-2 235 300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-1 777 300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-1 688 995</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Sum utgiftsposter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11 574 971</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14 010 029</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14 032 572</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10 393 679</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Herav avsetninger o.a. kapitalutgifter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-17 335</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-5 000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-282 452</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Avskrivninger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-150 994</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-401 000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-401 000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-155 019</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driftsutgifter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11 406 642</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13 609 029</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13 626 572</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9 956 208</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Netto driftsutgifter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9 735 811</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11 373 729</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11 849 272</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8 267 213</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lang w:eastAsia="nb-NO"/>
              </w:rPr>
            </w:pPr>
            <w:r w:rsidRPr="005B0DED">
              <w:rPr>
                <w:rFonts w:ascii="Arial" w:eastAsia="Times New Roman" w:hAnsi="Arial" w:cs="Arial"/>
                <w:b/>
                <w:bCs/>
                <w:lang w:eastAsia="nb-NO"/>
              </w:rPr>
              <w:t>2 Kultur og oppvekst</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Sum inntektsposter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-4 268 268</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-2 075 000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-3 503 277</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-3 023 032</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Merverdiavgiftskompensasjon</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-378 167</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-390 700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-390 700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-397 910</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Herav bruk av avsetninger o.a. kapitalinntekter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108 918</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102 917</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146 500</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Motpost avskrivninger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1 135 011</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624 000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624 000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1 135 011</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driftsinntekter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-3 402 507</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-1 841 700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-3 167 060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-2 139 430</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Sum utgiftsposter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18 222 497</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16 252 598</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17 580 187</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18 009 357</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Herav avsetninger o.a. kapitalutgifter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-31 747</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-71 937</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Avskrivninger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-1 135 011</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-624 000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-624 000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-1 135 011</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driftsutgifter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17 055 739</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15 628 598</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16 956 187</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16 802 409</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Netto driftsutgifter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13 653 232</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13 786 898</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13 789 127</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14 662 978</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p w:rsidR="005B0DED" w:rsidRPr="005B0DED" w:rsidRDefault="005B0DED" w:rsidP="005B0DED">
            <w:pPr>
              <w:spacing w:after="0" w:line="240" w:lineRule="auto"/>
              <w:rPr>
                <w:rFonts w:ascii="Arial" w:eastAsia="Times New Roman" w:hAnsi="Arial" w:cs="Arial"/>
                <w:sz w:val="20"/>
                <w:szCs w:val="20"/>
                <w:lang w:eastAsia="nb-NO"/>
              </w:rPr>
            </w:pPr>
          </w:p>
          <w:p w:rsidR="005B0DED" w:rsidRPr="005B0DED" w:rsidRDefault="005B0DED" w:rsidP="005B0DED">
            <w:pPr>
              <w:spacing w:after="0" w:line="240" w:lineRule="auto"/>
              <w:rPr>
                <w:rFonts w:ascii="Arial" w:eastAsia="Times New Roman" w:hAnsi="Arial" w:cs="Arial"/>
                <w:sz w:val="20"/>
                <w:szCs w:val="20"/>
                <w:lang w:eastAsia="nb-NO"/>
              </w:rPr>
            </w:pP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trHeight w:val="300"/>
        </w:trPr>
        <w:tc>
          <w:tcPr>
            <w:tcW w:w="427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lang w:eastAsia="nb-NO"/>
              </w:rPr>
            </w:pPr>
            <w:r w:rsidRPr="005B0DED">
              <w:rPr>
                <w:rFonts w:ascii="Arial" w:eastAsia="Times New Roman" w:hAnsi="Arial" w:cs="Arial"/>
                <w:b/>
                <w:bCs/>
                <w:lang w:eastAsia="nb-NO"/>
              </w:rPr>
              <w:t xml:space="preserve">3 Helsevern, sosiale tjenester, pleie og </w:t>
            </w:r>
            <w:r w:rsidRPr="005B0DED">
              <w:rPr>
                <w:rFonts w:ascii="Arial" w:eastAsia="Times New Roman" w:hAnsi="Arial" w:cs="Arial"/>
                <w:b/>
                <w:bCs/>
                <w:lang w:eastAsia="nb-NO"/>
              </w:rPr>
              <w:lastRenderedPageBreak/>
              <w:t>omsorg</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lastRenderedPageBreak/>
              <w:t>Sum inntektsposter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-7 153 868</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-5 691 000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-6 339 755</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-6 773 154</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Merverdiavgiftskompensasjon</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-783 503</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-557 000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-645 500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-774 920</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Herav bruk av avsetninger o.a. kapitalinntekter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114 152</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40 000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154 146</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310 216</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Motpost avskrivninger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943 413</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884 500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884 500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942 158</w:t>
            </w:r>
          </w:p>
        </w:tc>
      </w:tr>
      <w:tr w:rsidR="005B0DED" w:rsidRPr="005B0DED" w:rsidTr="005B0DED">
        <w:trPr>
          <w:trHeight w:val="300"/>
        </w:trPr>
        <w:tc>
          <w:tcPr>
            <w:tcW w:w="4270" w:type="dxa"/>
            <w:tcBorders>
              <w:top w:val="single" w:sz="4" w:space="0" w:color="auto"/>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driftsinntekter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-6 879 806</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-5 323 500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-5 946 609</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-6 295 699</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Sum utgiftsposter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29 869 202</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29 353 622</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29 550 814</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29 557 913</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Herav avsetninger o.a. kapitalutgifter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-200 276</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-76 546</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Avskrivninger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-943 413</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-884 500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-884 500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-942 158</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driftsutgifter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28 725 512</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28 469 122</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28 666 314</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28 539 208</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Netto driftsutgifter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21 845 706</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23 145 622</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22 719 705</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22 243 509</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lang w:eastAsia="nb-NO"/>
              </w:rPr>
            </w:pPr>
            <w:r w:rsidRPr="005B0DED">
              <w:rPr>
                <w:rFonts w:ascii="Arial" w:eastAsia="Times New Roman" w:hAnsi="Arial" w:cs="Arial"/>
                <w:b/>
                <w:bCs/>
                <w:lang w:eastAsia="nb-NO"/>
              </w:rPr>
              <w:t>4 Plan- og utvikling</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Sum inntektsposter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-13 458 109</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-14 142 219</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-15 149 125</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-13 604 362</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Merverdiavgiftskompensasjon</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-531 932</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-475 300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-793 800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-419 463</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Herav bruk av avsetninger o.a. kapitalinntekter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1 650 706</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2 361 319</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2 573 236</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2 304 746</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Motpost avskrivninger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1 500 463</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1 300 800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1 300 800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1 234 088</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Motpost korr. avskrivning selvkost</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-39 938</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-39 938</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Motpost kalkulatoriske rentekostnader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68 315</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295 700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295 700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68 562</w:t>
            </w:r>
          </w:p>
        </w:tc>
      </w:tr>
      <w:tr w:rsidR="005B0DED" w:rsidRPr="005B0DED" w:rsidTr="005B0DED">
        <w:trPr>
          <w:trHeight w:val="300"/>
        </w:trPr>
        <w:tc>
          <w:tcPr>
            <w:tcW w:w="4270" w:type="dxa"/>
            <w:tcBorders>
              <w:top w:val="single" w:sz="4" w:space="0" w:color="auto"/>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driftsinntekter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-10 810 496</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-10 659 700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-11 773 189</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-10 456 367</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Sum utgiftsposter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19 848 983</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22 633 675</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23 049 300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20 796 296</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Herav avsetninger o.a. kapitalutgifter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-1 362 026</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-365 000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-365 000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color w:val="000000"/>
                <w:sz w:val="20"/>
                <w:szCs w:val="20"/>
                <w:lang w:eastAsia="nb-NO"/>
              </w:rPr>
            </w:pPr>
            <w:r w:rsidRPr="005B0DED">
              <w:rPr>
                <w:rFonts w:ascii="Arial" w:eastAsia="Times New Roman" w:hAnsi="Arial" w:cs="Arial"/>
                <w:color w:val="000000"/>
                <w:sz w:val="20"/>
                <w:szCs w:val="20"/>
                <w:lang w:eastAsia="nb-NO"/>
              </w:rPr>
              <w:t>-686 556</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Avskrivninger</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-1 500 463</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-1 308 800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-1 300 800</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-1 234 088</w:t>
            </w:r>
          </w:p>
        </w:tc>
      </w:tr>
      <w:tr w:rsidR="005B0DED" w:rsidRPr="005B0DED" w:rsidTr="005B0DED">
        <w:trPr>
          <w:trHeight w:val="300"/>
        </w:trPr>
        <w:tc>
          <w:tcPr>
            <w:tcW w:w="4270" w:type="dxa"/>
            <w:tcBorders>
              <w:top w:val="nil"/>
              <w:left w:val="nil"/>
              <w:bottom w:val="nil"/>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Korrigering avskrivning selvkost</w:t>
            </w:r>
          </w:p>
        </w:tc>
        <w:tc>
          <w:tcPr>
            <w:tcW w:w="1417"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39 938</w:t>
            </w: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76"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39 938</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Kalkulatoriske rentekostnader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-68 315</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-295 700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-295 700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-68 562</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driftsutgifter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16 958 118</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20 664 175</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21 087 800</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18 847 029</w:t>
            </w:r>
          </w:p>
        </w:tc>
      </w:tr>
      <w:tr w:rsidR="005B0DED" w:rsidRPr="005B0DED" w:rsidTr="005B0DED">
        <w:trPr>
          <w:trHeight w:val="300"/>
        </w:trPr>
        <w:tc>
          <w:tcPr>
            <w:tcW w:w="427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Netto driftsutgifter</w:t>
            </w:r>
          </w:p>
        </w:tc>
        <w:tc>
          <w:tcPr>
            <w:tcW w:w="1417"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6 147 622</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10 004 475</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9 314 611</w:t>
            </w:r>
          </w:p>
        </w:tc>
        <w:tc>
          <w:tcPr>
            <w:tcW w:w="1276" w:type="dxa"/>
            <w:tcBorders>
              <w:top w:val="nil"/>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8 390 662</w:t>
            </w:r>
          </w:p>
        </w:tc>
      </w:tr>
    </w:tbl>
    <w:p w:rsidR="00515198" w:rsidRPr="00515198" w:rsidRDefault="00515198" w:rsidP="00515198">
      <w:pPr>
        <w:rPr>
          <w:sz w:val="28"/>
          <w:szCs w:val="28"/>
          <w:lang w:val="sma-NO"/>
        </w:rPr>
      </w:pPr>
    </w:p>
    <w:tbl>
      <w:tblPr>
        <w:tblW w:w="9384" w:type="dxa"/>
        <w:tblInd w:w="53" w:type="dxa"/>
        <w:tblCellMar>
          <w:left w:w="70" w:type="dxa"/>
          <w:right w:w="70" w:type="dxa"/>
        </w:tblCellMar>
        <w:tblLook w:val="04A0" w:firstRow="1" w:lastRow="0" w:firstColumn="1" w:lastColumn="0" w:noHBand="0" w:noVBand="1"/>
      </w:tblPr>
      <w:tblGrid>
        <w:gridCol w:w="630"/>
        <w:gridCol w:w="3640"/>
        <w:gridCol w:w="680"/>
        <w:gridCol w:w="512"/>
        <w:gridCol w:w="680"/>
        <w:gridCol w:w="991"/>
        <w:gridCol w:w="804"/>
        <w:gridCol w:w="926"/>
        <w:gridCol w:w="278"/>
        <w:gridCol w:w="955"/>
        <w:gridCol w:w="237"/>
      </w:tblGrid>
      <w:tr w:rsidR="005B0DED" w:rsidRPr="005B0DED" w:rsidTr="005B0DED">
        <w:trPr>
          <w:trHeight w:val="405"/>
        </w:trPr>
        <w:tc>
          <w:tcPr>
            <w:tcW w:w="8192" w:type="dxa"/>
            <w:gridSpan w:val="9"/>
            <w:tcBorders>
              <w:top w:val="nil"/>
              <w:left w:val="nil"/>
              <w:bottom w:val="nil"/>
              <w:right w:val="nil"/>
            </w:tcBorders>
            <w:shd w:val="clear" w:color="000000" w:fill="808080"/>
            <w:noWrap/>
            <w:vAlign w:val="bottom"/>
            <w:hideMark/>
          </w:tcPr>
          <w:p w:rsidR="005B0DED" w:rsidRPr="000E5B0C" w:rsidRDefault="005B0DED" w:rsidP="005B0DED">
            <w:pPr>
              <w:spacing w:after="0" w:line="240" w:lineRule="auto"/>
              <w:jc w:val="center"/>
              <w:rPr>
                <w:rFonts w:ascii="Arial" w:eastAsia="Times New Roman" w:hAnsi="Arial" w:cs="Arial"/>
                <w:b/>
                <w:bCs/>
                <w:color w:val="FFFFFF"/>
                <w:sz w:val="24"/>
                <w:szCs w:val="24"/>
                <w:lang w:eastAsia="nb-NO"/>
              </w:rPr>
            </w:pPr>
            <w:r w:rsidRPr="000E5B0C">
              <w:rPr>
                <w:rFonts w:ascii="Arial" w:eastAsia="Times New Roman" w:hAnsi="Arial" w:cs="Arial"/>
                <w:b/>
                <w:bCs/>
                <w:color w:val="FFFFFF"/>
                <w:sz w:val="24"/>
                <w:szCs w:val="24"/>
                <w:lang w:eastAsia="nb-NO"/>
              </w:rPr>
              <w:t>ØKONOMISK OVERSIKT - INVESTERING</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trHeight w:val="900"/>
        </w:trPr>
        <w:tc>
          <w:tcPr>
            <w:tcW w:w="630" w:type="dxa"/>
            <w:tcBorders>
              <w:top w:val="nil"/>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sz w:val="16"/>
                <w:szCs w:val="16"/>
                <w:lang w:eastAsia="nb-NO"/>
              </w:rPr>
            </w:pPr>
            <w:r w:rsidRPr="005B0DED">
              <w:rPr>
                <w:rFonts w:ascii="Arial" w:eastAsia="Times New Roman" w:hAnsi="Arial" w:cs="Arial"/>
                <w:sz w:val="16"/>
                <w:szCs w:val="16"/>
                <w:lang w:eastAsia="nb-NO"/>
              </w:rPr>
              <w:t> </w:t>
            </w:r>
          </w:p>
        </w:tc>
        <w:tc>
          <w:tcPr>
            <w:tcW w:w="4320" w:type="dxa"/>
            <w:gridSpan w:val="2"/>
            <w:tcBorders>
              <w:top w:val="nil"/>
              <w:left w:val="nil"/>
              <w:bottom w:val="single" w:sz="4" w:space="0" w:color="auto"/>
              <w:right w:val="nil"/>
            </w:tcBorders>
            <w:shd w:val="clear" w:color="000000" w:fill="auto"/>
            <w:noWrap/>
            <w:vAlign w:val="bottom"/>
            <w:hideMark/>
          </w:tcPr>
          <w:p w:rsidR="005B0DED" w:rsidRPr="000E5B0C" w:rsidRDefault="005B0DED" w:rsidP="005B0DED">
            <w:pPr>
              <w:spacing w:after="0" w:line="240" w:lineRule="auto"/>
              <w:rPr>
                <w:rFonts w:ascii="Arial" w:eastAsia="Times New Roman" w:hAnsi="Arial" w:cs="Arial"/>
                <w:sz w:val="24"/>
                <w:szCs w:val="24"/>
                <w:lang w:eastAsia="nb-NO"/>
              </w:rPr>
            </w:pPr>
            <w:r w:rsidRPr="000E5B0C">
              <w:rPr>
                <w:rFonts w:ascii="Arial" w:eastAsia="Times New Roman" w:hAnsi="Arial" w:cs="Arial"/>
                <w:sz w:val="24"/>
                <w:szCs w:val="24"/>
                <w:lang w:eastAsia="nb-NO"/>
              </w:rPr>
              <w:t> </w:t>
            </w:r>
          </w:p>
        </w:tc>
        <w:tc>
          <w:tcPr>
            <w:tcW w:w="1192" w:type="dxa"/>
            <w:gridSpan w:val="2"/>
            <w:tcBorders>
              <w:top w:val="nil"/>
              <w:left w:val="nil"/>
              <w:bottom w:val="single" w:sz="4" w:space="0" w:color="auto"/>
              <w:right w:val="nil"/>
            </w:tcBorders>
            <w:shd w:val="clear" w:color="auto" w:fill="auto"/>
            <w:vAlign w:val="bottom"/>
            <w:hideMark/>
          </w:tcPr>
          <w:p w:rsidR="005B0DED" w:rsidRPr="000E5B0C" w:rsidRDefault="005B0DED" w:rsidP="005B0DED">
            <w:pPr>
              <w:spacing w:after="0" w:line="240" w:lineRule="auto"/>
              <w:jc w:val="center"/>
              <w:rPr>
                <w:rFonts w:ascii="Arial" w:eastAsia="Times New Roman" w:hAnsi="Arial" w:cs="Arial"/>
                <w:b/>
                <w:bCs/>
                <w:sz w:val="24"/>
                <w:szCs w:val="24"/>
                <w:lang w:eastAsia="nb-NO"/>
              </w:rPr>
            </w:pPr>
            <w:r w:rsidRPr="000E5B0C">
              <w:rPr>
                <w:rFonts w:ascii="Arial" w:eastAsia="Times New Roman" w:hAnsi="Arial" w:cs="Arial"/>
                <w:b/>
                <w:bCs/>
                <w:sz w:val="24"/>
                <w:szCs w:val="24"/>
                <w:lang w:eastAsia="nb-NO"/>
              </w:rPr>
              <w:t>Beetneh-tjilkeme 2013</w:t>
            </w:r>
          </w:p>
        </w:tc>
        <w:tc>
          <w:tcPr>
            <w:tcW w:w="1025" w:type="dxa"/>
            <w:gridSpan w:val="2"/>
            <w:tcBorders>
              <w:top w:val="nil"/>
              <w:left w:val="nil"/>
              <w:bottom w:val="single" w:sz="4" w:space="0" w:color="auto"/>
              <w:right w:val="nil"/>
            </w:tcBorders>
            <w:shd w:val="clear" w:color="auto" w:fill="auto"/>
            <w:vAlign w:val="bottom"/>
            <w:hideMark/>
          </w:tcPr>
          <w:p w:rsidR="005B0DED" w:rsidRPr="000E5B0C" w:rsidRDefault="005B0DED" w:rsidP="005B0DED">
            <w:pPr>
              <w:spacing w:after="0" w:line="240" w:lineRule="auto"/>
              <w:jc w:val="center"/>
              <w:rPr>
                <w:rFonts w:ascii="Arial" w:eastAsia="Times New Roman" w:hAnsi="Arial" w:cs="Arial"/>
                <w:b/>
                <w:bCs/>
                <w:sz w:val="24"/>
                <w:szCs w:val="24"/>
                <w:lang w:eastAsia="nb-NO"/>
              </w:rPr>
            </w:pPr>
            <w:r w:rsidRPr="000E5B0C">
              <w:rPr>
                <w:rFonts w:ascii="Arial" w:eastAsia="Times New Roman" w:hAnsi="Arial" w:cs="Arial"/>
                <w:b/>
                <w:bCs/>
                <w:sz w:val="24"/>
                <w:szCs w:val="24"/>
                <w:lang w:eastAsia="nb-NO"/>
              </w:rPr>
              <w:t>Budsjedte aalkoeraejeste</w:t>
            </w:r>
          </w:p>
          <w:p w:rsidR="005B0DED" w:rsidRPr="000E5B0C" w:rsidRDefault="005B0DED" w:rsidP="005B0DED">
            <w:pPr>
              <w:spacing w:after="0" w:line="240" w:lineRule="auto"/>
              <w:jc w:val="center"/>
              <w:rPr>
                <w:rFonts w:ascii="Arial" w:eastAsia="Times New Roman" w:hAnsi="Arial" w:cs="Arial"/>
                <w:b/>
                <w:bCs/>
                <w:sz w:val="24"/>
                <w:szCs w:val="24"/>
                <w:lang w:eastAsia="nb-NO"/>
              </w:rPr>
            </w:pPr>
            <w:r w:rsidRPr="000E5B0C">
              <w:rPr>
                <w:rFonts w:ascii="Arial" w:eastAsia="Times New Roman" w:hAnsi="Arial" w:cs="Arial"/>
                <w:b/>
                <w:bCs/>
                <w:sz w:val="24"/>
                <w:szCs w:val="24"/>
                <w:lang w:eastAsia="nb-NO"/>
              </w:rPr>
              <w:t>2013</w:t>
            </w:r>
          </w:p>
        </w:tc>
        <w:tc>
          <w:tcPr>
            <w:tcW w:w="1025" w:type="dxa"/>
            <w:gridSpan w:val="2"/>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jc w:val="center"/>
              <w:rPr>
                <w:rFonts w:ascii="Arial" w:eastAsia="Times New Roman" w:hAnsi="Arial" w:cs="Arial"/>
                <w:b/>
                <w:bCs/>
                <w:lang w:eastAsia="nb-NO"/>
              </w:rPr>
            </w:pPr>
            <w:r w:rsidRPr="005B0DED">
              <w:rPr>
                <w:rFonts w:ascii="Arial" w:eastAsia="Times New Roman" w:hAnsi="Arial" w:cs="Arial"/>
                <w:b/>
                <w:bCs/>
                <w:lang w:eastAsia="nb-NO"/>
              </w:rPr>
              <w:t>Giete.</w:t>
            </w:r>
          </w:p>
          <w:p w:rsidR="005B0DED" w:rsidRPr="005B0DED" w:rsidRDefault="005B0DED" w:rsidP="005B0DED">
            <w:pPr>
              <w:spacing w:after="0" w:line="240" w:lineRule="auto"/>
              <w:jc w:val="center"/>
              <w:rPr>
                <w:rFonts w:ascii="Arial" w:eastAsia="Times New Roman" w:hAnsi="Arial" w:cs="Arial"/>
                <w:b/>
                <w:bCs/>
                <w:lang w:eastAsia="nb-NO"/>
              </w:rPr>
            </w:pPr>
            <w:r w:rsidRPr="005B0DED">
              <w:rPr>
                <w:rFonts w:ascii="Arial" w:eastAsia="Times New Roman" w:hAnsi="Arial" w:cs="Arial"/>
                <w:b/>
                <w:bCs/>
                <w:lang w:eastAsia="nb-NO"/>
              </w:rPr>
              <w:t>Budsjedte</w:t>
            </w:r>
          </w:p>
          <w:p w:rsidR="005B0DED" w:rsidRPr="005B0DED" w:rsidRDefault="005B0DED" w:rsidP="005B0DED">
            <w:pPr>
              <w:spacing w:after="0" w:line="240" w:lineRule="auto"/>
              <w:jc w:val="center"/>
              <w:rPr>
                <w:rFonts w:ascii="Arial" w:eastAsia="Times New Roman" w:hAnsi="Arial" w:cs="Arial"/>
                <w:b/>
                <w:bCs/>
                <w:lang w:eastAsia="nb-NO"/>
              </w:rPr>
            </w:pPr>
            <w:r w:rsidRPr="005B0DED">
              <w:rPr>
                <w:rFonts w:ascii="Arial" w:eastAsia="Times New Roman" w:hAnsi="Arial" w:cs="Arial"/>
                <w:b/>
                <w:bCs/>
                <w:lang w:eastAsia="nb-NO"/>
              </w:rPr>
              <w:t>2013</w:t>
            </w:r>
          </w:p>
        </w:tc>
        <w:tc>
          <w:tcPr>
            <w:tcW w:w="1192" w:type="dxa"/>
            <w:gridSpan w:val="2"/>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jc w:val="center"/>
              <w:rPr>
                <w:rFonts w:ascii="Arial" w:eastAsia="Times New Roman" w:hAnsi="Arial" w:cs="Arial"/>
                <w:b/>
                <w:bCs/>
                <w:lang w:eastAsia="nb-NO"/>
              </w:rPr>
            </w:pPr>
            <w:r w:rsidRPr="005B0DED">
              <w:rPr>
                <w:rFonts w:ascii="Arial" w:eastAsia="Times New Roman" w:hAnsi="Arial" w:cs="Arial"/>
                <w:b/>
                <w:bCs/>
                <w:lang w:eastAsia="nb-NO"/>
              </w:rPr>
              <w:t>Beetneh-</w:t>
            </w:r>
          </w:p>
          <w:p w:rsidR="005B0DED" w:rsidRPr="005B0DED" w:rsidRDefault="005B0DED" w:rsidP="005B0DED">
            <w:pPr>
              <w:spacing w:after="0" w:line="240" w:lineRule="auto"/>
              <w:jc w:val="center"/>
              <w:rPr>
                <w:rFonts w:ascii="Arial" w:eastAsia="Times New Roman" w:hAnsi="Arial" w:cs="Arial"/>
                <w:b/>
                <w:bCs/>
                <w:lang w:eastAsia="nb-NO"/>
              </w:rPr>
            </w:pPr>
            <w:r w:rsidRPr="005B0DED">
              <w:rPr>
                <w:rFonts w:ascii="Arial" w:eastAsia="Times New Roman" w:hAnsi="Arial" w:cs="Arial"/>
                <w:b/>
                <w:bCs/>
                <w:lang w:eastAsia="nb-NO"/>
              </w:rPr>
              <w:t>Tjilkeme</w:t>
            </w:r>
          </w:p>
          <w:p w:rsidR="005B0DED" w:rsidRPr="005B0DED" w:rsidRDefault="005B0DED" w:rsidP="005B0DED">
            <w:pPr>
              <w:spacing w:after="0" w:line="240" w:lineRule="auto"/>
              <w:jc w:val="center"/>
              <w:rPr>
                <w:rFonts w:ascii="Arial" w:eastAsia="Times New Roman" w:hAnsi="Arial" w:cs="Arial"/>
                <w:b/>
                <w:bCs/>
                <w:lang w:eastAsia="nb-NO"/>
              </w:rPr>
            </w:pPr>
            <w:r w:rsidRPr="005B0DED">
              <w:rPr>
                <w:rFonts w:ascii="Arial" w:eastAsia="Times New Roman" w:hAnsi="Arial" w:cs="Arial"/>
                <w:b/>
                <w:bCs/>
                <w:lang w:eastAsia="nb-NO"/>
              </w:rPr>
              <w:t>2014</w:t>
            </w:r>
          </w:p>
        </w:tc>
      </w:tr>
      <w:tr w:rsidR="005B0DED" w:rsidRPr="005B0DED" w:rsidTr="005B0DED">
        <w:trPr>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20"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025"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025"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trHeight w:val="300"/>
        </w:trPr>
        <w:tc>
          <w:tcPr>
            <w:tcW w:w="63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c>
          <w:tcPr>
            <w:tcW w:w="4320"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INVESTERINGSINNTEKTER</w:t>
            </w:r>
          </w:p>
        </w:tc>
        <w:tc>
          <w:tcPr>
            <w:tcW w:w="1192"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025"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025"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192"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r>
      <w:tr w:rsidR="005B0DED" w:rsidRPr="005B0DED" w:rsidTr="005B0DED">
        <w:trPr>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20"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025"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025"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LN03</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Salg av driftsmidler og fast eiendom</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-1 500 000</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LN04</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Andre salgsinntekter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LN05</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Refusjoner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LN06</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Statlige overføringer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-770 000</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-150 000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-920 000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-1 800 000</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LN07</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Andre overføringer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xml:space="preserve"> </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xml:space="preserve"> </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LN08</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Renteinntekter og utbytte</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LN09</w:t>
            </w:r>
          </w:p>
        </w:tc>
        <w:tc>
          <w:tcPr>
            <w:tcW w:w="364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inntekter</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-770 000</w:t>
            </w:r>
          </w:p>
        </w:tc>
        <w:tc>
          <w:tcPr>
            <w:tcW w:w="1246"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-150 000</w:t>
            </w:r>
          </w:p>
        </w:tc>
        <w:tc>
          <w:tcPr>
            <w:tcW w:w="1247"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-920 000</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-3 300 000</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300"/>
        </w:trPr>
        <w:tc>
          <w:tcPr>
            <w:tcW w:w="63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c>
          <w:tcPr>
            <w:tcW w:w="364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INVESTERINGSUTGIFTER</w:t>
            </w:r>
          </w:p>
        </w:tc>
        <w:tc>
          <w:tcPr>
            <w:tcW w:w="1192"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246"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247"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192"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LN11</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Lønnsutgifter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LN12</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Sosiale utgifter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LN13</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Varer og tjenester i kommunal egenproduksjon</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2 122 127</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4 654 000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3 839 000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6 078 907</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LN14</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Kjøp av tjenester som erstatter egenproduksjon</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136 200</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132 000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LN15</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Overføringer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175 673</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943 500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638 500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1 389 051</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LN16</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Renteutgifter og omkostninger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LN17</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Fordelte utgifter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LN18</w:t>
            </w:r>
          </w:p>
        </w:tc>
        <w:tc>
          <w:tcPr>
            <w:tcW w:w="364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utgifter</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2 434 000</w:t>
            </w:r>
          </w:p>
        </w:tc>
        <w:tc>
          <w:tcPr>
            <w:tcW w:w="1246"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5 597 500</w:t>
            </w:r>
          </w:p>
        </w:tc>
        <w:tc>
          <w:tcPr>
            <w:tcW w:w="1247"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4 609 500</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7 467 958</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300"/>
        </w:trPr>
        <w:tc>
          <w:tcPr>
            <w:tcW w:w="63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c>
          <w:tcPr>
            <w:tcW w:w="364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FINANSUTGIFTER</w:t>
            </w:r>
          </w:p>
        </w:tc>
        <w:tc>
          <w:tcPr>
            <w:tcW w:w="1192"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246"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247"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192"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LN20</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Avdragsutgifter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156 635</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60 000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60 000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40 279</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LN21</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Utlån</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100 000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100 000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505 000</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LN22</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Kjøp av aksjer og andeler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152 530</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162 000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162 000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141 816</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LN23</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Dekning av tidligere års udekket merforbruk</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LN24</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Avsatt til ubundne investeringsfond</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770 000</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770 000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LN25</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Avsetninger til bundne fond</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83 532</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LN26</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Avsetninger til likviditetsreserven</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LN27</w:t>
            </w:r>
          </w:p>
        </w:tc>
        <w:tc>
          <w:tcPr>
            <w:tcW w:w="364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finanstransaksjoner</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1 162 697</w:t>
            </w:r>
          </w:p>
        </w:tc>
        <w:tc>
          <w:tcPr>
            <w:tcW w:w="1246"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322 000</w:t>
            </w:r>
          </w:p>
        </w:tc>
        <w:tc>
          <w:tcPr>
            <w:tcW w:w="1247"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1 092 000</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687 095</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LN28</w:t>
            </w:r>
          </w:p>
        </w:tc>
        <w:tc>
          <w:tcPr>
            <w:tcW w:w="364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Finansieringsbehov</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2 826 697</w:t>
            </w:r>
          </w:p>
        </w:tc>
        <w:tc>
          <w:tcPr>
            <w:tcW w:w="1246"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5 769 500</w:t>
            </w:r>
          </w:p>
        </w:tc>
        <w:tc>
          <w:tcPr>
            <w:tcW w:w="1247"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4 781 500</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4 855 053</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300"/>
        </w:trPr>
        <w:tc>
          <w:tcPr>
            <w:tcW w:w="63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c>
          <w:tcPr>
            <w:tcW w:w="364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FINANSIERING</w:t>
            </w:r>
          </w:p>
        </w:tc>
        <w:tc>
          <w:tcPr>
            <w:tcW w:w="1192"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246"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247"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c>
          <w:tcPr>
            <w:tcW w:w="1192" w:type="dxa"/>
            <w:gridSpan w:val="2"/>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LN30</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Bruk av lån</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-2 166 859</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-4 328 000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-3 340 000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-2 949 590</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LN31</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Mottatte avdrag på utlån</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-156 635</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-60 000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-60 000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-40 279</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LN32</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Salg av aksjer og andeler</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4806"/>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LN33</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Bruk av tidligere udisponert mindreforbruk</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LN34</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Overføringer fra driftsregnskapet</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-175 673</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-700 000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-860 500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-1 187 000</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LN35</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Bruk av disposisjonsfond</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LN36</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Bruk av ubundne investeringsfond</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-152 530</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-162 000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-162 000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-141 616</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lastRenderedPageBreak/>
              <w:t>LN37</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Bruk av bundne fond</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-175 000</w:t>
            </w: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-519 500</w:t>
            </w: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-359 000</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-536 568</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LN38</w:t>
            </w: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Bruk av likviditetsreserve</w:t>
            </w: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LN39</w:t>
            </w:r>
          </w:p>
        </w:tc>
        <w:tc>
          <w:tcPr>
            <w:tcW w:w="364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finansiering</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-2 826 697</w:t>
            </w:r>
          </w:p>
        </w:tc>
        <w:tc>
          <w:tcPr>
            <w:tcW w:w="1246"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-5 769 500</w:t>
            </w:r>
          </w:p>
        </w:tc>
        <w:tc>
          <w:tcPr>
            <w:tcW w:w="1247"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-4 781 500</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-4 855 053</w:t>
            </w:r>
          </w:p>
        </w:tc>
      </w:tr>
      <w:tr w:rsidR="005B0DED" w:rsidRPr="005B0DED" w:rsidTr="005B0DED">
        <w:trPr>
          <w:gridAfter w:val="1"/>
          <w:wAfter w:w="237" w:type="dxa"/>
          <w:trHeight w:val="255"/>
        </w:trPr>
        <w:tc>
          <w:tcPr>
            <w:tcW w:w="63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36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6"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7"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192" w:type="dxa"/>
            <w:gridSpan w:val="2"/>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gridAfter w:val="1"/>
          <w:wAfter w:w="237" w:type="dxa"/>
          <w:trHeight w:val="255"/>
        </w:trPr>
        <w:tc>
          <w:tcPr>
            <w:tcW w:w="63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LN40</w:t>
            </w:r>
          </w:p>
        </w:tc>
        <w:tc>
          <w:tcPr>
            <w:tcW w:w="364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Udekket/udisponert</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c>
          <w:tcPr>
            <w:tcW w:w="1246"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c>
          <w:tcPr>
            <w:tcW w:w="1247"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c>
          <w:tcPr>
            <w:tcW w:w="1192" w:type="dxa"/>
            <w:gridSpan w:val="2"/>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0</w:t>
            </w:r>
          </w:p>
        </w:tc>
      </w:tr>
    </w:tbl>
    <w:p w:rsidR="005B0DED" w:rsidRPr="005B0DED" w:rsidRDefault="005B0DED" w:rsidP="005B0DED">
      <w:pPr>
        <w:spacing w:after="0" w:line="240" w:lineRule="auto"/>
        <w:rPr>
          <w:rFonts w:ascii="Times New Roman" w:eastAsia="Times New Roman" w:hAnsi="Times New Roman" w:cs="Times New Roman"/>
          <w:sz w:val="24"/>
          <w:szCs w:val="24"/>
          <w:lang w:eastAsia="nb-NO"/>
        </w:rPr>
      </w:pPr>
    </w:p>
    <w:p w:rsidR="005B0DED" w:rsidRPr="005B0DED" w:rsidRDefault="005B0DED" w:rsidP="005B0DED">
      <w:pPr>
        <w:spacing w:after="0" w:line="240" w:lineRule="auto"/>
        <w:rPr>
          <w:rFonts w:ascii="Times New Roman" w:eastAsia="Times New Roman" w:hAnsi="Times New Roman" w:cs="Times New Roman"/>
          <w:sz w:val="24"/>
          <w:szCs w:val="24"/>
          <w:lang w:eastAsia="nb-NO"/>
        </w:rPr>
      </w:pPr>
    </w:p>
    <w:p w:rsidR="005B0DED" w:rsidRPr="005B0DED" w:rsidRDefault="005B0DED" w:rsidP="005B0DED">
      <w:pPr>
        <w:spacing w:after="0" w:line="240" w:lineRule="auto"/>
        <w:rPr>
          <w:rFonts w:ascii="Times New Roman" w:eastAsia="Times New Roman" w:hAnsi="Times New Roman" w:cs="Times New Roman"/>
          <w:sz w:val="24"/>
          <w:szCs w:val="24"/>
          <w:lang w:eastAsia="nb-NO"/>
        </w:rPr>
      </w:pPr>
    </w:p>
    <w:p w:rsidR="005B0DED" w:rsidRPr="005B0DED" w:rsidRDefault="005B0DED" w:rsidP="005B0DED">
      <w:pPr>
        <w:spacing w:after="0" w:line="240" w:lineRule="auto"/>
        <w:rPr>
          <w:rFonts w:ascii="Times New Roman" w:eastAsia="Times New Roman" w:hAnsi="Times New Roman" w:cs="Times New Roman"/>
          <w:sz w:val="24"/>
          <w:szCs w:val="24"/>
          <w:lang w:eastAsia="nb-NO"/>
        </w:rPr>
      </w:pPr>
    </w:p>
    <w:p w:rsidR="005B0DED" w:rsidRPr="005B0DED" w:rsidRDefault="005B0DED" w:rsidP="005B0DED">
      <w:pPr>
        <w:spacing w:after="0" w:line="240" w:lineRule="auto"/>
        <w:rPr>
          <w:rFonts w:ascii="Times New Roman" w:eastAsia="Times New Roman" w:hAnsi="Times New Roman" w:cs="Times New Roman"/>
          <w:sz w:val="24"/>
          <w:szCs w:val="24"/>
          <w:lang w:eastAsia="nb-NO"/>
        </w:rPr>
      </w:pPr>
    </w:p>
    <w:tbl>
      <w:tblPr>
        <w:tblW w:w="7800" w:type="dxa"/>
        <w:tblInd w:w="53" w:type="dxa"/>
        <w:tblCellMar>
          <w:left w:w="70" w:type="dxa"/>
          <w:right w:w="70" w:type="dxa"/>
        </w:tblCellMar>
        <w:tblLook w:val="04A0" w:firstRow="1" w:lastRow="0" w:firstColumn="1" w:lastColumn="0" w:noHBand="0" w:noVBand="1"/>
      </w:tblPr>
      <w:tblGrid>
        <w:gridCol w:w="960"/>
        <w:gridCol w:w="4360"/>
        <w:gridCol w:w="1240"/>
        <w:gridCol w:w="1240"/>
      </w:tblGrid>
      <w:tr w:rsidR="005B0DED" w:rsidRPr="005B0DED" w:rsidTr="005B0DED">
        <w:trPr>
          <w:trHeight w:val="405"/>
        </w:trPr>
        <w:tc>
          <w:tcPr>
            <w:tcW w:w="6560" w:type="dxa"/>
            <w:gridSpan w:val="3"/>
            <w:tcBorders>
              <w:top w:val="nil"/>
              <w:left w:val="nil"/>
              <w:bottom w:val="nil"/>
              <w:right w:val="nil"/>
            </w:tcBorders>
            <w:shd w:val="clear" w:color="000000" w:fill="808080"/>
            <w:noWrap/>
            <w:vAlign w:val="bottom"/>
            <w:hideMark/>
          </w:tcPr>
          <w:p w:rsidR="005B0DED" w:rsidRPr="005B0DED" w:rsidRDefault="005B0DED" w:rsidP="005B0DED">
            <w:pPr>
              <w:spacing w:after="0" w:line="240" w:lineRule="auto"/>
              <w:jc w:val="center"/>
              <w:rPr>
                <w:rFonts w:ascii="Arial" w:eastAsia="Times New Roman" w:hAnsi="Arial" w:cs="Arial"/>
                <w:b/>
                <w:bCs/>
                <w:color w:val="FFFFFF"/>
                <w:sz w:val="32"/>
                <w:szCs w:val="32"/>
                <w:lang w:eastAsia="nb-NO"/>
              </w:rPr>
            </w:pPr>
            <w:r w:rsidRPr="005B0DED">
              <w:rPr>
                <w:rFonts w:ascii="Arial" w:eastAsia="Times New Roman" w:hAnsi="Arial" w:cs="Arial"/>
                <w:b/>
                <w:bCs/>
                <w:color w:val="FFFFFF"/>
                <w:sz w:val="32"/>
                <w:szCs w:val="32"/>
                <w:lang w:eastAsia="nb-NO"/>
              </w:rPr>
              <w:t>BALANSEREGNSKAP</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trHeight w:val="600"/>
        </w:trPr>
        <w:tc>
          <w:tcPr>
            <w:tcW w:w="960" w:type="dxa"/>
            <w:tcBorders>
              <w:top w:val="nil"/>
              <w:left w:val="nil"/>
              <w:bottom w:val="single" w:sz="4" w:space="0" w:color="auto"/>
              <w:right w:val="nil"/>
            </w:tcBorders>
            <w:shd w:val="clear" w:color="000000" w:fill="auto"/>
            <w:vAlign w:val="bottom"/>
            <w:hideMark/>
          </w:tcPr>
          <w:p w:rsidR="005B0DED" w:rsidRPr="005B0DED" w:rsidRDefault="005B0DED" w:rsidP="005B0DED">
            <w:pPr>
              <w:spacing w:after="0" w:line="240" w:lineRule="auto"/>
              <w:rPr>
                <w:rFonts w:ascii="Arial" w:eastAsia="Times New Roman" w:hAnsi="Arial" w:cs="Arial"/>
                <w:sz w:val="16"/>
                <w:szCs w:val="16"/>
                <w:lang w:eastAsia="nb-NO"/>
              </w:rPr>
            </w:pPr>
            <w:r w:rsidRPr="005B0DED">
              <w:rPr>
                <w:rFonts w:ascii="Arial" w:eastAsia="Times New Roman" w:hAnsi="Arial" w:cs="Arial"/>
                <w:sz w:val="16"/>
                <w:szCs w:val="16"/>
                <w:lang w:eastAsia="nb-NO"/>
              </w:rPr>
              <w:t> </w:t>
            </w:r>
          </w:p>
        </w:tc>
        <w:tc>
          <w:tcPr>
            <w:tcW w:w="4360" w:type="dxa"/>
            <w:tcBorders>
              <w:top w:val="nil"/>
              <w:left w:val="nil"/>
              <w:bottom w:val="single" w:sz="4" w:space="0" w:color="auto"/>
              <w:right w:val="nil"/>
            </w:tcBorders>
            <w:shd w:val="clear" w:color="000000" w:fill="auto"/>
            <w:vAlign w:val="bottom"/>
            <w:hideMark/>
          </w:tcPr>
          <w:p w:rsidR="005B0DED" w:rsidRPr="005B0DED" w:rsidRDefault="005B0DED" w:rsidP="005B0DED">
            <w:pPr>
              <w:spacing w:after="0" w:line="240" w:lineRule="auto"/>
              <w:rPr>
                <w:rFonts w:ascii="Arial" w:eastAsia="Times New Roman" w:hAnsi="Arial" w:cs="Arial"/>
                <w:sz w:val="16"/>
                <w:szCs w:val="16"/>
                <w:lang w:eastAsia="nb-NO"/>
              </w:rPr>
            </w:pPr>
            <w:r w:rsidRPr="005B0DED">
              <w:rPr>
                <w:rFonts w:ascii="Arial" w:eastAsia="Times New Roman" w:hAnsi="Arial" w:cs="Arial"/>
                <w:sz w:val="16"/>
                <w:szCs w:val="16"/>
                <w:lang w:eastAsia="nb-NO"/>
              </w:rPr>
              <w:t> </w:t>
            </w:r>
          </w:p>
        </w:tc>
        <w:tc>
          <w:tcPr>
            <w:tcW w:w="124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jc w:val="center"/>
              <w:rPr>
                <w:rFonts w:ascii="Arial" w:eastAsia="Times New Roman" w:hAnsi="Arial" w:cs="Arial"/>
                <w:b/>
                <w:bCs/>
                <w:lang w:eastAsia="nb-NO"/>
              </w:rPr>
            </w:pPr>
            <w:r w:rsidRPr="005B0DED">
              <w:rPr>
                <w:rFonts w:ascii="Arial" w:eastAsia="Times New Roman" w:hAnsi="Arial" w:cs="Arial"/>
                <w:b/>
                <w:bCs/>
                <w:lang w:eastAsia="nb-NO"/>
              </w:rPr>
              <w:t>Regnskap 2013</w:t>
            </w:r>
          </w:p>
        </w:tc>
        <w:tc>
          <w:tcPr>
            <w:tcW w:w="1240" w:type="dxa"/>
            <w:tcBorders>
              <w:top w:val="nil"/>
              <w:left w:val="nil"/>
              <w:bottom w:val="single" w:sz="4" w:space="0" w:color="auto"/>
              <w:right w:val="nil"/>
            </w:tcBorders>
            <w:shd w:val="clear" w:color="auto" w:fill="auto"/>
            <w:vAlign w:val="bottom"/>
            <w:hideMark/>
          </w:tcPr>
          <w:p w:rsidR="005B0DED" w:rsidRPr="005B0DED" w:rsidRDefault="005B0DED" w:rsidP="005B0DED">
            <w:pPr>
              <w:spacing w:after="0" w:line="240" w:lineRule="auto"/>
              <w:jc w:val="center"/>
              <w:rPr>
                <w:rFonts w:ascii="Arial" w:eastAsia="Times New Roman" w:hAnsi="Arial" w:cs="Arial"/>
                <w:b/>
                <w:bCs/>
                <w:lang w:eastAsia="nb-NO"/>
              </w:rPr>
            </w:pPr>
            <w:r w:rsidRPr="005B0DED">
              <w:rPr>
                <w:rFonts w:ascii="Arial" w:eastAsia="Times New Roman" w:hAnsi="Arial" w:cs="Arial"/>
                <w:b/>
                <w:bCs/>
                <w:lang w:eastAsia="nb-NO"/>
              </w:rPr>
              <w:t>Regnskap 2012</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trHeight w:val="300"/>
        </w:trPr>
        <w:tc>
          <w:tcPr>
            <w:tcW w:w="96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LN010</w:t>
            </w:r>
          </w:p>
        </w:tc>
        <w:tc>
          <w:tcPr>
            <w:tcW w:w="436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EIENDELER</w:t>
            </w:r>
          </w:p>
        </w:tc>
        <w:tc>
          <w:tcPr>
            <w:tcW w:w="124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c>
          <w:tcPr>
            <w:tcW w:w="124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LN020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(A) Anleggsmidler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LN030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Faste eiendommer og anlegg</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95 695 629</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97 035 749</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LN040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Utstyr, maskiner og transportmidler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2 418 334</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2 374 096</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LN050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Utlån</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4 605 015</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4 895 255</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LN060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Aksjer og andeler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4 219 528</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4 619 998</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LN062</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Pensjonsmidler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73 658 155</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69 495 932</w:t>
            </w: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LN065</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anleggsmidler</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180 596 661</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178 421 030</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p w:rsidR="005B0DED" w:rsidRPr="005B0DED" w:rsidRDefault="005B0DED" w:rsidP="005B0DED">
            <w:pPr>
              <w:spacing w:after="0" w:line="240" w:lineRule="auto"/>
              <w:rPr>
                <w:rFonts w:ascii="Arial" w:eastAsia="Times New Roman" w:hAnsi="Arial" w:cs="Arial"/>
                <w:sz w:val="20"/>
                <w:szCs w:val="20"/>
                <w:lang w:eastAsia="nb-NO"/>
              </w:rPr>
            </w:pPr>
          </w:p>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LN070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(B) Omløpsmidler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LN080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Kortsiktige fordringer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7 470 570</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13 465 400</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LN085</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Premieavvik</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 xml:space="preserve"> 619 124</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1 730 801</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LN090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Aksjer og andeler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LN100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Sertifikater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LN110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Obligasjoner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LN120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Kasse, bankinnskudd</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17 344 199</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8 810 139</w:t>
            </w: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LN121</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omløpsmidler</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25 433 893</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24 006 341</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LN130</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EIENDELER (A + B)</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206 030 554</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202 427 370</w:t>
            </w:r>
          </w:p>
        </w:tc>
      </w:tr>
      <w:tr w:rsidR="005B0DED" w:rsidRPr="005B0DED" w:rsidTr="005B0DED">
        <w:trPr>
          <w:trHeight w:val="255"/>
        </w:trPr>
        <w:tc>
          <w:tcPr>
            <w:tcW w:w="960" w:type="dxa"/>
            <w:tcBorders>
              <w:top w:val="nil"/>
              <w:left w:val="nil"/>
              <w:bottom w:val="nil"/>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p>
        </w:tc>
        <w:tc>
          <w:tcPr>
            <w:tcW w:w="4360" w:type="dxa"/>
            <w:tcBorders>
              <w:top w:val="nil"/>
              <w:left w:val="nil"/>
              <w:bottom w:val="nil"/>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300"/>
        </w:trPr>
        <w:tc>
          <w:tcPr>
            <w:tcW w:w="96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c>
          <w:tcPr>
            <w:tcW w:w="436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EGENKAPITAL OG GJELD</w:t>
            </w:r>
          </w:p>
        </w:tc>
        <w:tc>
          <w:tcPr>
            <w:tcW w:w="124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ind w:left="-128"/>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c>
          <w:tcPr>
            <w:tcW w:w="124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ind w:left="-128"/>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LN150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(C) EGENKAPITAL</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r>
      <w:tr w:rsidR="005B0DED" w:rsidRPr="005B0DED" w:rsidTr="005B0DED">
        <w:trPr>
          <w:trHeight w:val="329"/>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LN160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Disposisjonsfond</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-1 599 718</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-1 734 982</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LN170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Bundne driftsfond</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-6 801 191</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-6 747 008</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LN180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Ubundne investeringsfond</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-951 375</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-333 906</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LN190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Bundne investeringsfond</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-107 032</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-23 500</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LN200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Endring i regskapsprinsipp som påvirker AK (dr)</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378 414</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378 414</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LN210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xml:space="preserve">Endring i regskapsprinsipp som påvirker AK </w:t>
            </w:r>
            <w:r w:rsidRPr="005B0DED">
              <w:rPr>
                <w:rFonts w:ascii="Arial" w:eastAsia="Times New Roman" w:hAnsi="Arial" w:cs="Arial"/>
                <w:sz w:val="20"/>
                <w:szCs w:val="20"/>
                <w:lang w:eastAsia="nb-NO"/>
              </w:rPr>
              <w:lastRenderedPageBreak/>
              <w:t>(inv)</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lastRenderedPageBreak/>
              <w:t>LN213</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Regnskapsmessig mindreforbruk</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LN216</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Regnskapsmessig merforbruk</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LN220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Udisponert i investeringsregnskapet</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LN230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Udekket i investeringsregnskapet</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LN250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Kapitalkonto</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-37 073 244</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-38 271 764</w:t>
            </w: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LN251</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EGENKAPITAL</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-46 154 146</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-46 732 746</w:t>
            </w:r>
          </w:p>
        </w:tc>
      </w:tr>
      <w:tr w:rsidR="005B0DED" w:rsidRPr="005B0DED" w:rsidTr="005B0DED">
        <w:trPr>
          <w:trHeight w:val="255"/>
        </w:trPr>
        <w:tc>
          <w:tcPr>
            <w:tcW w:w="960" w:type="dxa"/>
            <w:tcBorders>
              <w:top w:val="nil"/>
              <w:left w:val="nil"/>
              <w:bottom w:val="nil"/>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p>
        </w:tc>
        <w:tc>
          <w:tcPr>
            <w:tcW w:w="4360" w:type="dxa"/>
            <w:tcBorders>
              <w:top w:val="nil"/>
              <w:left w:val="nil"/>
              <w:bottom w:val="nil"/>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LN240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(D) GJELD</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i/>
                <w:iCs/>
                <w:sz w:val="20"/>
                <w:szCs w:val="20"/>
                <w:lang w:eastAsia="nb-NO"/>
              </w:rPr>
            </w:pPr>
            <w:r w:rsidRPr="005B0DED">
              <w:rPr>
                <w:rFonts w:ascii="Arial" w:eastAsia="Times New Roman" w:hAnsi="Arial" w:cs="Arial"/>
                <w:b/>
                <w:bCs/>
                <w:i/>
                <w:iCs/>
                <w:sz w:val="20"/>
                <w:szCs w:val="20"/>
                <w:lang w:eastAsia="nb-NO"/>
              </w:rPr>
              <w:t>LN250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i/>
                <w:iCs/>
                <w:sz w:val="20"/>
                <w:szCs w:val="20"/>
                <w:lang w:eastAsia="nb-NO"/>
              </w:rPr>
            </w:pPr>
            <w:r w:rsidRPr="005B0DED">
              <w:rPr>
                <w:rFonts w:ascii="Arial" w:eastAsia="Times New Roman" w:hAnsi="Arial" w:cs="Arial"/>
                <w:b/>
                <w:bCs/>
                <w:i/>
                <w:iCs/>
                <w:sz w:val="20"/>
                <w:szCs w:val="20"/>
                <w:lang w:eastAsia="nb-NO"/>
              </w:rPr>
              <w:t>Langsiktig gjeld</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i/>
                <w:i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i/>
                <w:iCs/>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LN252</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Pensjonsforpliktelse</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-94 436 183</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-89 010 638</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LN260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Ihendehaverobligasjonslån</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LN270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Sertifikatlån</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LN280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Andre lån</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-53 765 318</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-53 755 550</w:t>
            </w: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LN281</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langsiktig gjeld</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-148 201 501</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-142 766 189</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i/>
                <w:iCs/>
                <w:sz w:val="20"/>
                <w:szCs w:val="20"/>
                <w:lang w:eastAsia="nb-NO"/>
              </w:rPr>
            </w:pPr>
            <w:r w:rsidRPr="005B0DED">
              <w:rPr>
                <w:rFonts w:ascii="Arial" w:eastAsia="Times New Roman" w:hAnsi="Arial" w:cs="Arial"/>
                <w:b/>
                <w:bCs/>
                <w:i/>
                <w:iCs/>
                <w:sz w:val="20"/>
                <w:szCs w:val="20"/>
                <w:lang w:eastAsia="nb-NO"/>
              </w:rPr>
              <w:t>LN290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b/>
                <w:bCs/>
                <w:i/>
                <w:iCs/>
                <w:sz w:val="20"/>
                <w:szCs w:val="20"/>
                <w:lang w:eastAsia="nb-NO"/>
              </w:rPr>
            </w:pPr>
            <w:r w:rsidRPr="005B0DED">
              <w:rPr>
                <w:rFonts w:ascii="Arial" w:eastAsia="Times New Roman" w:hAnsi="Arial" w:cs="Arial"/>
                <w:b/>
                <w:bCs/>
                <w:i/>
                <w:iCs/>
                <w:sz w:val="20"/>
                <w:szCs w:val="20"/>
                <w:lang w:eastAsia="nb-NO"/>
              </w:rPr>
              <w:t>Kortsiktig gjeld</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i/>
                <w:i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i/>
                <w:iCs/>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LN300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Kassekredittlån</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LN310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Annen kortsiktig gjeld</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-11 647 907</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-12 928 436</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LN312</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Premieavvik</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LN315</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kortsiktig gjeld</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-11 674 907</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-12 928 436</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LN316</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GJELD (D)</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-159 876 408</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-155 694 625</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LN317</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EGENKAPITAL OG GJELD (C + D)</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-206 030 554</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-202 427 370</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LN318</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BALANSENS NETTOSUM</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0</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0</w:t>
            </w:r>
          </w:p>
        </w:tc>
      </w:tr>
      <w:tr w:rsidR="005B0DED" w:rsidRPr="005B0DED" w:rsidTr="005B0DED">
        <w:trPr>
          <w:trHeight w:val="255"/>
        </w:trPr>
        <w:tc>
          <w:tcPr>
            <w:tcW w:w="960" w:type="dxa"/>
            <w:tcBorders>
              <w:top w:val="nil"/>
              <w:left w:val="nil"/>
              <w:bottom w:val="nil"/>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p>
        </w:tc>
        <w:tc>
          <w:tcPr>
            <w:tcW w:w="4360" w:type="dxa"/>
            <w:tcBorders>
              <w:top w:val="nil"/>
              <w:left w:val="nil"/>
              <w:bottom w:val="nil"/>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b/>
                <w:bCs/>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300"/>
        </w:trPr>
        <w:tc>
          <w:tcPr>
            <w:tcW w:w="96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LN320</w:t>
            </w:r>
          </w:p>
        </w:tc>
        <w:tc>
          <w:tcPr>
            <w:tcW w:w="436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(E) MEMORIAKONTI</w:t>
            </w:r>
          </w:p>
        </w:tc>
        <w:tc>
          <w:tcPr>
            <w:tcW w:w="124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ind w:left="-128"/>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c>
          <w:tcPr>
            <w:tcW w:w="1240" w:type="dxa"/>
            <w:tcBorders>
              <w:top w:val="nil"/>
              <w:left w:val="nil"/>
              <w:bottom w:val="nil"/>
              <w:right w:val="nil"/>
            </w:tcBorders>
            <w:shd w:val="clear" w:color="000000" w:fill="C0C0C0"/>
            <w:noWrap/>
            <w:vAlign w:val="bottom"/>
            <w:hideMark/>
          </w:tcPr>
          <w:p w:rsidR="005B0DED" w:rsidRPr="005B0DED" w:rsidRDefault="005B0DED" w:rsidP="005B0DED">
            <w:pPr>
              <w:spacing w:after="0" w:line="240" w:lineRule="auto"/>
              <w:ind w:left="-128"/>
              <w:rPr>
                <w:rFonts w:ascii="Arial" w:eastAsia="Times New Roman" w:hAnsi="Arial" w:cs="Arial"/>
                <w:b/>
                <w:bCs/>
                <w:i/>
                <w:iCs/>
                <w:sz w:val="24"/>
                <w:szCs w:val="24"/>
                <w:lang w:eastAsia="nb-NO"/>
              </w:rPr>
            </w:pPr>
            <w:r w:rsidRPr="005B0DED">
              <w:rPr>
                <w:rFonts w:ascii="Arial" w:eastAsia="Times New Roman" w:hAnsi="Arial" w:cs="Arial"/>
                <w:b/>
                <w:bCs/>
                <w:i/>
                <w:iCs/>
                <w:sz w:val="24"/>
                <w:szCs w:val="24"/>
                <w:lang w:eastAsia="nb-NO"/>
              </w:rPr>
              <w:t> </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rPr>
                <w:rFonts w:ascii="Arial" w:eastAsia="Times New Roman" w:hAnsi="Arial" w:cs="Arial"/>
                <w:sz w:val="20"/>
                <w:szCs w:val="20"/>
                <w:lang w:eastAsia="nb-NO"/>
              </w:rPr>
            </w:pP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LN340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 xml:space="preserve">Ubrukte lånemidler </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4 678 063</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2 616 922</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LN350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Andre memoriakonti</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124 125</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124 125</w:t>
            </w:r>
          </w:p>
        </w:tc>
      </w:tr>
      <w:tr w:rsidR="005B0DED" w:rsidRPr="005B0DED" w:rsidTr="005B0DED">
        <w:trPr>
          <w:trHeight w:val="255"/>
        </w:trPr>
        <w:tc>
          <w:tcPr>
            <w:tcW w:w="9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LN360</w:t>
            </w:r>
          </w:p>
        </w:tc>
        <w:tc>
          <w:tcPr>
            <w:tcW w:w="436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rPr>
                <w:rFonts w:ascii="Arial" w:eastAsia="Times New Roman" w:hAnsi="Arial" w:cs="Arial"/>
                <w:sz w:val="20"/>
                <w:szCs w:val="20"/>
                <w:lang w:eastAsia="nb-NO"/>
              </w:rPr>
            </w:pPr>
            <w:r w:rsidRPr="005B0DED">
              <w:rPr>
                <w:rFonts w:ascii="Arial" w:eastAsia="Times New Roman" w:hAnsi="Arial" w:cs="Arial"/>
                <w:sz w:val="20"/>
                <w:szCs w:val="20"/>
                <w:lang w:eastAsia="nb-NO"/>
              </w:rPr>
              <w:t>Motkonto for memoriakontiene</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-4 802 188</w:t>
            </w:r>
          </w:p>
        </w:tc>
        <w:tc>
          <w:tcPr>
            <w:tcW w:w="1240" w:type="dxa"/>
            <w:tcBorders>
              <w:top w:val="nil"/>
              <w:left w:val="nil"/>
              <w:bottom w:val="nil"/>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sz w:val="20"/>
                <w:szCs w:val="20"/>
                <w:lang w:eastAsia="nb-NO"/>
              </w:rPr>
            </w:pPr>
            <w:r w:rsidRPr="005B0DED">
              <w:rPr>
                <w:rFonts w:ascii="Arial" w:eastAsia="Times New Roman" w:hAnsi="Arial" w:cs="Arial"/>
                <w:sz w:val="20"/>
                <w:szCs w:val="20"/>
                <w:lang w:eastAsia="nb-NO"/>
              </w:rPr>
              <w:t>-2 741 047</w:t>
            </w:r>
          </w:p>
        </w:tc>
      </w:tr>
      <w:tr w:rsidR="005B0DED" w:rsidRPr="005B0DED" w:rsidTr="005B0DED">
        <w:trPr>
          <w:trHeight w:val="255"/>
        </w:trPr>
        <w:tc>
          <w:tcPr>
            <w:tcW w:w="9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LN361</w:t>
            </w:r>
          </w:p>
        </w:tc>
        <w:tc>
          <w:tcPr>
            <w:tcW w:w="4360" w:type="dxa"/>
            <w:tcBorders>
              <w:top w:val="single" w:sz="4" w:space="0" w:color="auto"/>
              <w:left w:val="nil"/>
              <w:bottom w:val="single" w:sz="4" w:space="0" w:color="auto"/>
              <w:right w:val="nil"/>
            </w:tcBorders>
            <w:shd w:val="clear" w:color="000000" w:fill="auto"/>
            <w:noWrap/>
            <w:vAlign w:val="bottom"/>
            <w:hideMark/>
          </w:tcPr>
          <w:p w:rsidR="005B0DED" w:rsidRPr="005B0DED" w:rsidRDefault="005B0DED" w:rsidP="005B0DED">
            <w:pPr>
              <w:spacing w:after="0" w:line="240" w:lineRule="auto"/>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SUM MEMORIAKONTI</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0</w:t>
            </w:r>
          </w:p>
        </w:tc>
        <w:tc>
          <w:tcPr>
            <w:tcW w:w="1240" w:type="dxa"/>
            <w:tcBorders>
              <w:top w:val="single" w:sz="4" w:space="0" w:color="auto"/>
              <w:left w:val="nil"/>
              <w:bottom w:val="single" w:sz="4" w:space="0" w:color="auto"/>
              <w:right w:val="nil"/>
            </w:tcBorders>
            <w:shd w:val="clear" w:color="auto" w:fill="auto"/>
            <w:noWrap/>
            <w:vAlign w:val="bottom"/>
            <w:hideMark/>
          </w:tcPr>
          <w:p w:rsidR="005B0DED" w:rsidRPr="005B0DED" w:rsidRDefault="005B0DED" w:rsidP="005B0DED">
            <w:pPr>
              <w:spacing w:after="0" w:line="240" w:lineRule="auto"/>
              <w:ind w:left="-128"/>
              <w:jc w:val="right"/>
              <w:rPr>
                <w:rFonts w:ascii="Arial" w:eastAsia="Times New Roman" w:hAnsi="Arial" w:cs="Arial"/>
                <w:b/>
                <w:bCs/>
                <w:sz w:val="20"/>
                <w:szCs w:val="20"/>
                <w:lang w:eastAsia="nb-NO"/>
              </w:rPr>
            </w:pPr>
            <w:r w:rsidRPr="005B0DED">
              <w:rPr>
                <w:rFonts w:ascii="Arial" w:eastAsia="Times New Roman" w:hAnsi="Arial" w:cs="Arial"/>
                <w:b/>
                <w:bCs/>
                <w:sz w:val="20"/>
                <w:szCs w:val="20"/>
                <w:lang w:eastAsia="nb-NO"/>
              </w:rPr>
              <w:t>0</w:t>
            </w:r>
          </w:p>
        </w:tc>
      </w:tr>
    </w:tbl>
    <w:p w:rsidR="005B0DED" w:rsidRPr="005B0DED" w:rsidRDefault="005B0DED" w:rsidP="005B0DED">
      <w:pPr>
        <w:spacing w:after="0" w:line="240" w:lineRule="auto"/>
        <w:rPr>
          <w:rFonts w:ascii="Times New Roman" w:eastAsia="Times New Roman" w:hAnsi="Times New Roman" w:cs="Times New Roman"/>
          <w:sz w:val="24"/>
          <w:szCs w:val="24"/>
          <w:lang w:eastAsia="nb-NO"/>
        </w:rPr>
      </w:pPr>
    </w:p>
    <w:p w:rsidR="00515198" w:rsidRPr="00515198" w:rsidRDefault="00515198" w:rsidP="00515198">
      <w:pPr>
        <w:rPr>
          <w:sz w:val="28"/>
          <w:szCs w:val="28"/>
          <w:lang w:val="sma-NO"/>
        </w:rPr>
      </w:pPr>
    </w:p>
    <w:p w:rsidR="00515198" w:rsidRPr="00515198" w:rsidRDefault="00515198" w:rsidP="00515198">
      <w:pPr>
        <w:rPr>
          <w:sz w:val="28"/>
          <w:szCs w:val="28"/>
          <w:lang w:val="sma-NO"/>
        </w:rPr>
      </w:pPr>
    </w:p>
    <w:p w:rsidR="00515198" w:rsidRPr="00A75A91" w:rsidRDefault="00515198" w:rsidP="00515198">
      <w:pPr>
        <w:rPr>
          <w:b/>
          <w:sz w:val="24"/>
          <w:szCs w:val="24"/>
          <w:lang w:val="sma-NO"/>
        </w:rPr>
      </w:pPr>
      <w:r w:rsidRPr="00A75A91">
        <w:rPr>
          <w:b/>
          <w:sz w:val="24"/>
          <w:szCs w:val="24"/>
          <w:lang w:val="sma-NO"/>
        </w:rPr>
        <w:t>2.1</w:t>
      </w:r>
      <w:r w:rsidRPr="00A75A91">
        <w:rPr>
          <w:b/>
          <w:sz w:val="24"/>
          <w:szCs w:val="24"/>
          <w:lang w:val="sma-NO"/>
        </w:rPr>
        <w:tab/>
        <w:t xml:space="preserve">Forholdstall </w:t>
      </w:r>
    </w:p>
    <w:p w:rsidR="00515198" w:rsidRPr="00A75A91" w:rsidRDefault="00515198" w:rsidP="00515198">
      <w:pPr>
        <w:rPr>
          <w:sz w:val="24"/>
          <w:szCs w:val="24"/>
          <w:lang w:val="sma-NO"/>
        </w:rPr>
      </w:pPr>
      <w:r w:rsidRPr="00A75A91">
        <w:rPr>
          <w:sz w:val="24"/>
          <w:szCs w:val="24"/>
          <w:lang w:val="sma-NO"/>
        </w:rPr>
        <w:t>Lønnsutgifters andel av brutto driftsutgifter</w:t>
      </w:r>
    </w:p>
    <w:p w:rsidR="00515198" w:rsidRPr="00A75A91" w:rsidRDefault="00515198" w:rsidP="00515198">
      <w:pPr>
        <w:rPr>
          <w:sz w:val="24"/>
          <w:szCs w:val="24"/>
          <w:lang w:val="sma-NO"/>
        </w:rPr>
      </w:pPr>
      <w:r w:rsidRPr="00A75A91">
        <w:rPr>
          <w:sz w:val="24"/>
          <w:szCs w:val="24"/>
          <w:lang w:val="sma-NO"/>
        </w:rPr>
        <w:t>Tabellen angir andelen av lønnskostnaden innenfor det enkelte rammeområde.</w:t>
      </w:r>
    </w:p>
    <w:p w:rsidR="00515198" w:rsidRPr="00A75A91" w:rsidRDefault="00515198" w:rsidP="00A75A91">
      <w:pPr>
        <w:jc w:val="center"/>
        <w:rPr>
          <w:sz w:val="24"/>
          <w:szCs w:val="24"/>
          <w:lang w:val="sma-NO"/>
        </w:rPr>
      </w:pPr>
    </w:p>
    <w:p w:rsidR="00515198" w:rsidRPr="00515198" w:rsidRDefault="00515198" w:rsidP="00515198">
      <w:pPr>
        <w:rPr>
          <w:sz w:val="28"/>
          <w:szCs w:val="28"/>
          <w:lang w:val="sma-NO"/>
        </w:rPr>
      </w:pPr>
      <w:r w:rsidRPr="00515198">
        <w:rPr>
          <w:sz w:val="28"/>
          <w:szCs w:val="28"/>
          <w:lang w:val="sma-NO"/>
        </w:rPr>
        <w:lastRenderedPageBreak/>
        <w:t xml:space="preserve"> </w:t>
      </w:r>
    </w:p>
    <w:p w:rsidR="00515198" w:rsidRPr="00A75A91" w:rsidRDefault="00515198" w:rsidP="00515198">
      <w:pPr>
        <w:rPr>
          <w:b/>
          <w:sz w:val="24"/>
          <w:szCs w:val="24"/>
          <w:lang w:val="sma-NO"/>
        </w:rPr>
      </w:pPr>
      <w:r w:rsidRPr="00A75A91">
        <w:rPr>
          <w:b/>
          <w:sz w:val="24"/>
          <w:szCs w:val="24"/>
          <w:lang w:val="sma-NO"/>
        </w:rPr>
        <w:t>Inntektstyper</w:t>
      </w:r>
    </w:p>
    <w:p w:rsidR="00515198" w:rsidRPr="00A75A91" w:rsidRDefault="00515198" w:rsidP="00515198">
      <w:pPr>
        <w:rPr>
          <w:sz w:val="24"/>
          <w:szCs w:val="24"/>
          <w:lang w:val="sma-NO"/>
        </w:rPr>
      </w:pPr>
      <w:r w:rsidRPr="00A75A91">
        <w:rPr>
          <w:sz w:val="24"/>
          <w:szCs w:val="24"/>
          <w:lang w:val="sma-NO"/>
        </w:rPr>
        <w:t>Diagrammet viser  kommunens inntektskilder</w:t>
      </w:r>
    </w:p>
    <w:p w:rsidR="00515198" w:rsidRPr="00A75A91" w:rsidRDefault="00A75A91" w:rsidP="00A75A91">
      <w:pPr>
        <w:jc w:val="center"/>
        <w:rPr>
          <w:sz w:val="24"/>
          <w:szCs w:val="24"/>
          <w:lang w:val="sma-NO"/>
        </w:rPr>
      </w:pPr>
      <w:r w:rsidRPr="00BD4D41">
        <w:rPr>
          <w:rFonts w:ascii="Arial" w:hAnsi="Arial" w:cs="Arial"/>
          <w:noProof/>
          <w:sz w:val="20"/>
          <w:szCs w:val="20"/>
          <w:lang w:eastAsia="nb-NO"/>
        </w:rPr>
        <w:drawing>
          <wp:inline distT="0" distB="0" distL="0" distR="0" wp14:anchorId="3805CB7D" wp14:editId="515C5F0A">
            <wp:extent cx="3762375" cy="2324100"/>
            <wp:effectExtent l="0" t="0" r="9525" b="19050"/>
            <wp:docPr id="12"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15198" w:rsidRPr="00A75A91" w:rsidRDefault="00515198" w:rsidP="00515198">
      <w:pPr>
        <w:rPr>
          <w:b/>
          <w:sz w:val="24"/>
          <w:szCs w:val="24"/>
          <w:lang w:val="sma-NO"/>
        </w:rPr>
      </w:pPr>
      <w:r w:rsidRPr="00A75A91">
        <w:rPr>
          <w:b/>
          <w:sz w:val="24"/>
          <w:szCs w:val="24"/>
          <w:lang w:val="sma-NO"/>
        </w:rPr>
        <w:t>Utgiftstyper</w:t>
      </w:r>
    </w:p>
    <w:p w:rsidR="00515198" w:rsidRPr="00A75A91" w:rsidRDefault="00515198" w:rsidP="00515198">
      <w:pPr>
        <w:rPr>
          <w:sz w:val="24"/>
          <w:szCs w:val="24"/>
          <w:lang w:val="sma-NO"/>
        </w:rPr>
      </w:pPr>
      <w:r w:rsidRPr="00A75A91">
        <w:rPr>
          <w:sz w:val="24"/>
          <w:szCs w:val="24"/>
          <w:lang w:val="sma-NO"/>
        </w:rPr>
        <w:t>Diagrammet viser fordelingen mellom de enkelte kostnadsarter.</w:t>
      </w:r>
    </w:p>
    <w:p w:rsidR="00515198" w:rsidRPr="00515198" w:rsidRDefault="00A75A91" w:rsidP="00A75A91">
      <w:pPr>
        <w:jc w:val="center"/>
        <w:rPr>
          <w:sz w:val="28"/>
          <w:szCs w:val="28"/>
          <w:lang w:val="sma-NO"/>
        </w:rPr>
      </w:pPr>
      <w:r w:rsidRPr="00BD4D41">
        <w:rPr>
          <w:noProof/>
          <w:lang w:eastAsia="nb-NO"/>
        </w:rPr>
        <w:drawing>
          <wp:inline distT="0" distB="0" distL="0" distR="0" wp14:anchorId="1BD2C728" wp14:editId="002F0FBE">
            <wp:extent cx="3714750" cy="1952625"/>
            <wp:effectExtent l="0" t="0" r="19050" b="28575"/>
            <wp:docPr id="13"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15198" w:rsidRPr="00515198" w:rsidRDefault="00515198" w:rsidP="00515198">
      <w:pPr>
        <w:rPr>
          <w:sz w:val="28"/>
          <w:szCs w:val="28"/>
          <w:lang w:val="sma-NO"/>
        </w:rPr>
      </w:pPr>
    </w:p>
    <w:p w:rsidR="00515198" w:rsidRPr="00A75A91" w:rsidRDefault="00515198" w:rsidP="00515198">
      <w:pPr>
        <w:rPr>
          <w:b/>
          <w:sz w:val="24"/>
          <w:szCs w:val="24"/>
          <w:lang w:val="sma-NO"/>
        </w:rPr>
      </w:pPr>
      <w:r w:rsidRPr="00A75A91">
        <w:rPr>
          <w:b/>
          <w:sz w:val="24"/>
          <w:szCs w:val="24"/>
          <w:lang w:val="sma-NO"/>
        </w:rPr>
        <w:t>GJELD</w:t>
      </w:r>
    </w:p>
    <w:p w:rsidR="00515198" w:rsidRPr="00A75A91" w:rsidRDefault="00515198" w:rsidP="00515198">
      <w:pPr>
        <w:rPr>
          <w:sz w:val="24"/>
          <w:szCs w:val="24"/>
          <w:lang w:val="sma-NO"/>
        </w:rPr>
      </w:pPr>
      <w:r w:rsidRPr="00A75A91">
        <w:rPr>
          <w:sz w:val="24"/>
          <w:szCs w:val="24"/>
          <w:lang w:val="sma-NO"/>
        </w:rPr>
        <w:t>Tabellen viser kommunens totale gjeldsforpliktelse fordelt mellom lån og pensjonsforpliktelser.</w:t>
      </w:r>
    </w:p>
    <w:p w:rsidR="00515198" w:rsidRPr="00A75A91" w:rsidRDefault="00A75A91" w:rsidP="00A75A91">
      <w:pPr>
        <w:jc w:val="center"/>
        <w:rPr>
          <w:sz w:val="24"/>
          <w:szCs w:val="24"/>
          <w:lang w:val="sma-NO"/>
        </w:rPr>
      </w:pPr>
      <w:r w:rsidRPr="00BD4D41">
        <w:rPr>
          <w:noProof/>
          <w:lang w:eastAsia="nb-NO"/>
        </w:rPr>
        <w:lastRenderedPageBreak/>
        <w:drawing>
          <wp:inline distT="0" distB="0" distL="0" distR="0" wp14:anchorId="162068A7" wp14:editId="745B9EB0">
            <wp:extent cx="4181475" cy="2428875"/>
            <wp:effectExtent l="0" t="0" r="9525" b="9525"/>
            <wp:docPr id="14"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15198" w:rsidRPr="00A75A91" w:rsidRDefault="00515198" w:rsidP="00515198">
      <w:pPr>
        <w:rPr>
          <w:b/>
          <w:sz w:val="24"/>
          <w:szCs w:val="24"/>
          <w:lang w:val="sma-NO"/>
        </w:rPr>
      </w:pPr>
    </w:p>
    <w:p w:rsidR="00515198" w:rsidRPr="00A75A91" w:rsidRDefault="00515198" w:rsidP="00515198">
      <w:pPr>
        <w:rPr>
          <w:b/>
          <w:sz w:val="24"/>
          <w:szCs w:val="24"/>
          <w:lang w:val="sma-NO"/>
        </w:rPr>
      </w:pPr>
      <w:r w:rsidRPr="00A75A91">
        <w:rPr>
          <w:b/>
          <w:sz w:val="24"/>
          <w:szCs w:val="24"/>
          <w:lang w:val="sma-NO"/>
        </w:rPr>
        <w:t>Kommunens gjeld</w:t>
      </w:r>
    </w:p>
    <w:p w:rsidR="00515198" w:rsidRPr="00A75A91" w:rsidRDefault="00515198" w:rsidP="00515198">
      <w:pPr>
        <w:rPr>
          <w:sz w:val="24"/>
          <w:szCs w:val="24"/>
          <w:lang w:val="sma-NO"/>
        </w:rPr>
      </w:pPr>
      <w:r w:rsidRPr="00A75A91">
        <w:rPr>
          <w:sz w:val="24"/>
          <w:szCs w:val="24"/>
          <w:lang w:val="sma-NO"/>
        </w:rPr>
        <w:t>Kommunens langsiktige gjeld inkludert pensjonsforpliktelser er på 147,185 mill. kroner  ved utgangen av 2013. Dette utgjør 184% av driftsinntektene for 2013.</w:t>
      </w:r>
    </w:p>
    <w:p w:rsidR="00515198" w:rsidRPr="00A75A91" w:rsidRDefault="00515198" w:rsidP="00515198">
      <w:pPr>
        <w:rPr>
          <w:sz w:val="24"/>
          <w:szCs w:val="24"/>
          <w:lang w:val="sma-NO"/>
        </w:rPr>
      </w:pPr>
      <w:r w:rsidRPr="00A75A91">
        <w:rPr>
          <w:sz w:val="24"/>
          <w:szCs w:val="24"/>
          <w:lang w:val="sma-NO"/>
        </w:rPr>
        <w:t>Netto lånegjeld per innbygger ex. pensjonsforpliktelser er pr 31.12.2013 kr.107.942,-. Dette er en økning  på kr.1.073,- pr innbygger fra 2012. Økningen skyldes i hovedsak redusertinnbyggertall..</w:t>
      </w:r>
    </w:p>
    <w:p w:rsidR="00515198" w:rsidRPr="00A75A91" w:rsidRDefault="00515198" w:rsidP="00515198">
      <w:pPr>
        <w:rPr>
          <w:b/>
          <w:sz w:val="24"/>
          <w:szCs w:val="24"/>
          <w:lang w:val="sma-NO"/>
        </w:rPr>
      </w:pPr>
    </w:p>
    <w:p w:rsidR="00515198" w:rsidRPr="00A75A91" w:rsidRDefault="00515198" w:rsidP="00515198">
      <w:pPr>
        <w:rPr>
          <w:b/>
          <w:sz w:val="24"/>
          <w:szCs w:val="24"/>
          <w:lang w:val="sma-NO"/>
        </w:rPr>
      </w:pPr>
      <w:r w:rsidRPr="00A75A91">
        <w:rPr>
          <w:b/>
          <w:sz w:val="24"/>
          <w:szCs w:val="24"/>
          <w:lang w:val="sma-NO"/>
        </w:rPr>
        <w:t>Rammeområdene</w:t>
      </w:r>
      <w:r w:rsidR="00A75A91">
        <w:rPr>
          <w:b/>
          <w:sz w:val="24"/>
          <w:szCs w:val="24"/>
          <w:lang w:val="sma-NO"/>
        </w:rPr>
        <w:t>s andel av netto driftsutgifter</w:t>
      </w:r>
    </w:p>
    <w:p w:rsidR="00515198" w:rsidRDefault="00515198" w:rsidP="00515198">
      <w:pPr>
        <w:rPr>
          <w:sz w:val="24"/>
          <w:szCs w:val="24"/>
          <w:lang w:val="sma-NO"/>
        </w:rPr>
      </w:pPr>
      <w:r w:rsidRPr="00A75A91">
        <w:rPr>
          <w:sz w:val="24"/>
          <w:szCs w:val="24"/>
          <w:lang w:val="sma-NO"/>
        </w:rPr>
        <w:t>Diagrammet viser det enkeltes andel av netto driftsutgifter.</w:t>
      </w:r>
    </w:p>
    <w:p w:rsidR="00A75A91" w:rsidRDefault="00A75A91" w:rsidP="00515198">
      <w:pPr>
        <w:rPr>
          <w:sz w:val="24"/>
          <w:szCs w:val="24"/>
          <w:lang w:val="sma-NO"/>
        </w:rPr>
      </w:pPr>
    </w:p>
    <w:p w:rsidR="00A75A91" w:rsidRPr="00A75A91" w:rsidRDefault="00A75A91" w:rsidP="00A75A91">
      <w:pPr>
        <w:jc w:val="center"/>
        <w:rPr>
          <w:sz w:val="24"/>
          <w:szCs w:val="24"/>
          <w:lang w:val="sma-NO"/>
        </w:rPr>
      </w:pPr>
      <w:r w:rsidRPr="00775CCE">
        <w:rPr>
          <w:noProof/>
          <w:sz w:val="28"/>
          <w:szCs w:val="28"/>
          <w:lang w:eastAsia="nb-NO"/>
        </w:rPr>
        <w:drawing>
          <wp:inline distT="0" distB="0" distL="0" distR="0" wp14:anchorId="387F45C5" wp14:editId="05A47009">
            <wp:extent cx="3629025" cy="1914525"/>
            <wp:effectExtent l="0" t="0" r="9525" b="9525"/>
            <wp:docPr id="15"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15198" w:rsidRDefault="00515198" w:rsidP="00515198">
      <w:pPr>
        <w:rPr>
          <w:sz w:val="24"/>
          <w:szCs w:val="24"/>
          <w:lang w:val="sma-NO"/>
        </w:rPr>
      </w:pPr>
      <w:r w:rsidRPr="00A75A91">
        <w:rPr>
          <w:sz w:val="24"/>
          <w:szCs w:val="24"/>
          <w:lang w:val="sma-NO"/>
        </w:rPr>
        <w:t xml:space="preserve"> </w:t>
      </w:r>
    </w:p>
    <w:p w:rsidR="00905378" w:rsidRPr="00A75A91" w:rsidRDefault="00905378" w:rsidP="00515198">
      <w:pPr>
        <w:rPr>
          <w:sz w:val="24"/>
          <w:szCs w:val="24"/>
          <w:lang w:val="sma-NO"/>
        </w:rPr>
      </w:pPr>
    </w:p>
    <w:p w:rsidR="00515198" w:rsidRPr="00A75A91" w:rsidRDefault="00515198" w:rsidP="00515198">
      <w:pPr>
        <w:rPr>
          <w:b/>
          <w:sz w:val="24"/>
          <w:szCs w:val="24"/>
          <w:lang w:val="sma-NO"/>
        </w:rPr>
      </w:pPr>
      <w:r w:rsidRPr="00A75A91">
        <w:rPr>
          <w:b/>
          <w:sz w:val="24"/>
          <w:szCs w:val="24"/>
          <w:lang w:val="sma-NO"/>
        </w:rPr>
        <w:lastRenderedPageBreak/>
        <w:t>3.0</w:t>
      </w:r>
      <w:r w:rsidRPr="00A75A91">
        <w:rPr>
          <w:b/>
          <w:sz w:val="24"/>
          <w:szCs w:val="24"/>
          <w:lang w:val="sma-NO"/>
        </w:rPr>
        <w:tab/>
        <w:t>Jarngereereme</w:t>
      </w:r>
      <w:r w:rsidRPr="00A75A91">
        <w:rPr>
          <w:b/>
          <w:sz w:val="24"/>
          <w:szCs w:val="24"/>
          <w:lang w:val="sma-NO"/>
        </w:rPr>
        <w:tab/>
      </w:r>
      <w:r w:rsidRPr="00A75A91">
        <w:rPr>
          <w:b/>
          <w:sz w:val="24"/>
          <w:szCs w:val="24"/>
          <w:lang w:val="sma-NO"/>
        </w:rPr>
        <w:tab/>
      </w:r>
    </w:p>
    <w:p w:rsidR="00515198" w:rsidRPr="00A75A91" w:rsidRDefault="00515198" w:rsidP="00515198">
      <w:pPr>
        <w:rPr>
          <w:sz w:val="24"/>
          <w:szCs w:val="24"/>
          <w:lang w:val="sma-NO"/>
        </w:rPr>
      </w:pPr>
    </w:p>
    <w:p w:rsidR="00515198" w:rsidRPr="00A75A91" w:rsidRDefault="00515198" w:rsidP="00515198">
      <w:pPr>
        <w:rPr>
          <w:sz w:val="24"/>
          <w:szCs w:val="24"/>
          <w:lang w:val="sma-NO"/>
        </w:rPr>
      </w:pPr>
      <w:r w:rsidRPr="00A75A91">
        <w:rPr>
          <w:sz w:val="24"/>
          <w:szCs w:val="24"/>
          <w:lang w:val="sma-NO"/>
        </w:rPr>
        <w:t xml:space="preserve">Jarngereeremisnie lea raerieålma </w:t>
      </w:r>
      <w:r w:rsidR="0060634E" w:rsidRPr="00A75A91">
        <w:rPr>
          <w:sz w:val="24"/>
          <w:szCs w:val="24"/>
          <w:lang w:val="sma-NO"/>
        </w:rPr>
        <w:t>jïh</w:t>
      </w:r>
      <w:r w:rsidRPr="00A75A91">
        <w:rPr>
          <w:sz w:val="24"/>
          <w:szCs w:val="24"/>
          <w:lang w:val="sma-NO"/>
        </w:rPr>
        <w:t xml:space="preserve"> raerieålman barkijh. Daah funksjovnh  leah dennie dåehkesne:</w:t>
      </w:r>
    </w:p>
    <w:p w:rsidR="00515198" w:rsidRPr="00A75A91" w:rsidRDefault="00515198" w:rsidP="00515198">
      <w:pPr>
        <w:rPr>
          <w:sz w:val="24"/>
          <w:szCs w:val="24"/>
          <w:lang w:val="sma-NO"/>
        </w:rPr>
      </w:pPr>
      <w:r w:rsidRPr="00A75A91">
        <w:rPr>
          <w:sz w:val="24"/>
          <w:szCs w:val="24"/>
          <w:lang w:val="sma-NO"/>
        </w:rPr>
        <w:t>-</w:t>
      </w:r>
      <w:r w:rsidRPr="00A75A91">
        <w:rPr>
          <w:sz w:val="24"/>
          <w:szCs w:val="24"/>
          <w:lang w:val="sma-NO"/>
        </w:rPr>
        <w:tab/>
        <w:t xml:space="preserve">tjaelijefunksjovne </w:t>
      </w:r>
      <w:r w:rsidR="0060634E" w:rsidRPr="00A75A91">
        <w:rPr>
          <w:sz w:val="24"/>
          <w:szCs w:val="24"/>
          <w:lang w:val="sma-NO"/>
        </w:rPr>
        <w:t>åålmehveeljesovveme</w:t>
      </w:r>
      <w:r w:rsidRPr="00A75A91">
        <w:rPr>
          <w:sz w:val="24"/>
          <w:szCs w:val="24"/>
          <w:lang w:val="sma-NO"/>
        </w:rPr>
        <w:t xml:space="preserve"> orgaanese</w:t>
      </w:r>
    </w:p>
    <w:p w:rsidR="00515198" w:rsidRPr="00A75A91" w:rsidRDefault="00515198" w:rsidP="00515198">
      <w:pPr>
        <w:rPr>
          <w:sz w:val="24"/>
          <w:szCs w:val="24"/>
          <w:lang w:val="sma-NO"/>
        </w:rPr>
      </w:pPr>
      <w:r w:rsidRPr="00A75A91">
        <w:rPr>
          <w:sz w:val="24"/>
          <w:szCs w:val="24"/>
          <w:lang w:val="sma-NO"/>
        </w:rPr>
        <w:t>-</w:t>
      </w:r>
      <w:r w:rsidRPr="00A75A91">
        <w:rPr>
          <w:sz w:val="24"/>
          <w:szCs w:val="24"/>
          <w:lang w:val="sma-NO"/>
        </w:rPr>
        <w:tab/>
        <w:t>jarngebuertie, IKT/</w:t>
      </w:r>
      <w:r w:rsidR="0060634E" w:rsidRPr="00A75A91">
        <w:rPr>
          <w:sz w:val="24"/>
          <w:szCs w:val="24"/>
          <w:lang w:val="sma-NO"/>
        </w:rPr>
        <w:t>bïevnese</w:t>
      </w:r>
      <w:r w:rsidRPr="00A75A91">
        <w:rPr>
          <w:sz w:val="24"/>
          <w:szCs w:val="24"/>
          <w:lang w:val="sma-NO"/>
        </w:rPr>
        <w:t xml:space="preserve">, våarhkoe, påaste </w:t>
      </w:r>
      <w:r w:rsidR="0060634E" w:rsidRPr="00A75A91">
        <w:rPr>
          <w:sz w:val="24"/>
          <w:szCs w:val="24"/>
          <w:lang w:val="sma-NO"/>
        </w:rPr>
        <w:t>jïh</w:t>
      </w:r>
      <w:r w:rsidRPr="00A75A91">
        <w:rPr>
          <w:sz w:val="24"/>
          <w:szCs w:val="24"/>
          <w:lang w:val="sma-NO"/>
        </w:rPr>
        <w:t xml:space="preserve"> resepsjovnedarjomh</w:t>
      </w:r>
    </w:p>
    <w:p w:rsidR="00515198" w:rsidRPr="00A75A91" w:rsidRDefault="00515198" w:rsidP="00515198">
      <w:pPr>
        <w:rPr>
          <w:sz w:val="24"/>
          <w:szCs w:val="24"/>
          <w:lang w:val="sma-NO"/>
        </w:rPr>
      </w:pPr>
      <w:r w:rsidRPr="00A75A91">
        <w:rPr>
          <w:sz w:val="24"/>
          <w:szCs w:val="24"/>
          <w:lang w:val="sma-NO"/>
        </w:rPr>
        <w:t>-</w:t>
      </w:r>
      <w:r w:rsidRPr="00A75A91">
        <w:rPr>
          <w:sz w:val="24"/>
          <w:szCs w:val="24"/>
          <w:lang w:val="sma-NO"/>
        </w:rPr>
        <w:tab/>
      </w:r>
      <w:r w:rsidR="0060634E" w:rsidRPr="00A75A91">
        <w:rPr>
          <w:sz w:val="24"/>
          <w:szCs w:val="24"/>
          <w:lang w:val="sma-NO"/>
        </w:rPr>
        <w:t>barkijitjïehtjele</w:t>
      </w:r>
    </w:p>
    <w:p w:rsidR="00515198" w:rsidRPr="00A75A91" w:rsidRDefault="00515198" w:rsidP="00515198">
      <w:pPr>
        <w:rPr>
          <w:sz w:val="24"/>
          <w:szCs w:val="24"/>
          <w:lang w:val="sma-NO"/>
        </w:rPr>
      </w:pPr>
      <w:r w:rsidRPr="00A75A91">
        <w:rPr>
          <w:sz w:val="24"/>
          <w:szCs w:val="24"/>
          <w:lang w:val="sma-NO"/>
        </w:rPr>
        <w:t>-</w:t>
      </w:r>
      <w:r w:rsidRPr="00A75A91">
        <w:rPr>
          <w:sz w:val="24"/>
          <w:szCs w:val="24"/>
          <w:lang w:val="sma-NO"/>
        </w:rPr>
        <w:tab/>
        <w:t>økonomijen kontovre ( baalhka, beetneh-tjilkeme, skaehtie)</w:t>
      </w:r>
    </w:p>
    <w:p w:rsidR="00515198" w:rsidRPr="00A75A91" w:rsidRDefault="00515198" w:rsidP="00515198">
      <w:pPr>
        <w:rPr>
          <w:sz w:val="24"/>
          <w:szCs w:val="24"/>
          <w:lang w:val="sma-NO"/>
        </w:rPr>
      </w:pPr>
      <w:r w:rsidRPr="00A75A91">
        <w:rPr>
          <w:sz w:val="24"/>
          <w:szCs w:val="24"/>
          <w:lang w:val="sma-NO"/>
        </w:rPr>
        <w:t>-</w:t>
      </w:r>
      <w:r w:rsidRPr="00A75A91">
        <w:rPr>
          <w:sz w:val="24"/>
          <w:szCs w:val="24"/>
          <w:lang w:val="sma-NO"/>
        </w:rPr>
        <w:tab/>
        <w:t xml:space="preserve">kultuvrekontovre </w:t>
      </w:r>
      <w:r w:rsidR="0060634E" w:rsidRPr="00A75A91">
        <w:rPr>
          <w:sz w:val="24"/>
          <w:szCs w:val="24"/>
          <w:lang w:val="sma-NO"/>
        </w:rPr>
        <w:t>prosjektine</w:t>
      </w:r>
      <w:r w:rsidRPr="00A75A91">
        <w:rPr>
          <w:sz w:val="24"/>
          <w:szCs w:val="24"/>
          <w:lang w:val="sma-NO"/>
        </w:rPr>
        <w:t xml:space="preserve"> Raarvihken </w:t>
      </w:r>
      <w:r w:rsidR="0060634E" w:rsidRPr="00A75A91">
        <w:rPr>
          <w:sz w:val="24"/>
          <w:szCs w:val="24"/>
          <w:lang w:val="sma-NO"/>
        </w:rPr>
        <w:t>tjïeltesne</w:t>
      </w:r>
      <w:r w:rsidRPr="00A75A91">
        <w:rPr>
          <w:sz w:val="24"/>
          <w:szCs w:val="24"/>
          <w:lang w:val="sma-NO"/>
        </w:rPr>
        <w:t xml:space="preserve"> goh guektien </w:t>
      </w:r>
      <w:r w:rsidR="0060634E" w:rsidRPr="00A75A91">
        <w:rPr>
          <w:sz w:val="24"/>
          <w:szCs w:val="24"/>
          <w:lang w:val="sma-NO"/>
        </w:rPr>
        <w:t>gïelen</w:t>
      </w:r>
      <w:r w:rsidRPr="00A75A91">
        <w:rPr>
          <w:sz w:val="24"/>
          <w:szCs w:val="24"/>
          <w:lang w:val="sma-NO"/>
        </w:rPr>
        <w:t xml:space="preserve"> </w:t>
      </w:r>
      <w:r w:rsidR="0060634E" w:rsidRPr="00A75A91">
        <w:rPr>
          <w:sz w:val="24"/>
          <w:szCs w:val="24"/>
          <w:lang w:val="sma-NO"/>
        </w:rPr>
        <w:t>tjïelte</w:t>
      </w:r>
      <w:r w:rsidRPr="00A75A91">
        <w:rPr>
          <w:sz w:val="24"/>
          <w:szCs w:val="24"/>
          <w:lang w:val="sma-NO"/>
        </w:rPr>
        <w:t>.</w:t>
      </w:r>
    </w:p>
    <w:p w:rsidR="00515198" w:rsidRPr="00A75A91" w:rsidRDefault="00515198" w:rsidP="00515198">
      <w:pPr>
        <w:rPr>
          <w:sz w:val="24"/>
          <w:szCs w:val="24"/>
          <w:lang w:val="sma-NO"/>
        </w:rPr>
      </w:pPr>
    </w:p>
    <w:p w:rsidR="00515198" w:rsidRPr="00A75A91" w:rsidRDefault="00515198" w:rsidP="00515198">
      <w:pPr>
        <w:rPr>
          <w:sz w:val="24"/>
          <w:szCs w:val="24"/>
          <w:lang w:val="sma-NO"/>
        </w:rPr>
      </w:pPr>
      <w:r w:rsidRPr="00A75A91">
        <w:rPr>
          <w:sz w:val="24"/>
          <w:szCs w:val="24"/>
          <w:lang w:val="sma-NO"/>
        </w:rPr>
        <w:t xml:space="preserve">Barkijevierhtieh 31.12.2013 lea 8,2 </w:t>
      </w:r>
      <w:r w:rsidR="0060634E" w:rsidRPr="00A75A91">
        <w:rPr>
          <w:sz w:val="24"/>
          <w:szCs w:val="24"/>
          <w:lang w:val="sma-NO"/>
        </w:rPr>
        <w:t>jaepievierhkeh</w:t>
      </w:r>
      <w:r w:rsidRPr="00A75A91">
        <w:rPr>
          <w:sz w:val="24"/>
          <w:szCs w:val="24"/>
          <w:lang w:val="sma-NO"/>
        </w:rPr>
        <w:t xml:space="preserve">, menh barkijesoejkesje lea 10 </w:t>
      </w:r>
      <w:r w:rsidR="0060634E" w:rsidRPr="00A75A91">
        <w:rPr>
          <w:sz w:val="24"/>
          <w:szCs w:val="24"/>
          <w:lang w:val="sma-NO"/>
        </w:rPr>
        <w:t>jaepievierhkeh</w:t>
      </w:r>
      <w:r w:rsidRPr="00A75A91">
        <w:rPr>
          <w:sz w:val="24"/>
          <w:szCs w:val="24"/>
          <w:lang w:val="sma-NO"/>
        </w:rPr>
        <w:t>.</w:t>
      </w:r>
    </w:p>
    <w:p w:rsidR="00515198" w:rsidRPr="00515198" w:rsidRDefault="00515198" w:rsidP="00515198">
      <w:pPr>
        <w:rPr>
          <w:sz w:val="28"/>
          <w:szCs w:val="28"/>
          <w:lang w:val="sma-NO"/>
        </w:rPr>
      </w:pPr>
      <w:r w:rsidRPr="00A75A91">
        <w:rPr>
          <w:sz w:val="24"/>
          <w:szCs w:val="24"/>
          <w:lang w:val="sma-NO"/>
        </w:rPr>
        <w:t xml:space="preserve">Jarngereeremen åejviebarkoe lea gaajhkh </w:t>
      </w:r>
      <w:r w:rsidR="0060634E" w:rsidRPr="00A75A91">
        <w:rPr>
          <w:sz w:val="24"/>
          <w:szCs w:val="24"/>
          <w:lang w:val="sma-NO"/>
        </w:rPr>
        <w:t>burrie -jih</w:t>
      </w:r>
      <w:r w:rsidRPr="00A75A91">
        <w:rPr>
          <w:sz w:val="24"/>
          <w:szCs w:val="24"/>
          <w:lang w:val="sma-NO"/>
        </w:rPr>
        <w:t xml:space="preserve"> darjomh  gaajhkine organisajovnelihtsine Raarvihken </w:t>
      </w:r>
      <w:r w:rsidR="0060634E" w:rsidRPr="00A75A91">
        <w:rPr>
          <w:sz w:val="24"/>
          <w:szCs w:val="24"/>
          <w:lang w:val="sma-NO"/>
        </w:rPr>
        <w:t>tjïeltesne</w:t>
      </w:r>
      <w:r w:rsidRPr="00A75A91">
        <w:rPr>
          <w:sz w:val="24"/>
          <w:szCs w:val="24"/>
          <w:lang w:val="sma-NO"/>
        </w:rPr>
        <w:t xml:space="preserve"> duvtedh. Vijriebasse edtja </w:t>
      </w:r>
      <w:r w:rsidR="0060634E" w:rsidRPr="00A75A91">
        <w:rPr>
          <w:sz w:val="24"/>
          <w:szCs w:val="24"/>
          <w:lang w:val="sma-NO"/>
        </w:rPr>
        <w:t>åålmehveeljesovveme</w:t>
      </w:r>
      <w:r w:rsidRPr="00A75A91">
        <w:rPr>
          <w:sz w:val="24"/>
          <w:szCs w:val="24"/>
          <w:lang w:val="sma-NO"/>
        </w:rPr>
        <w:t xml:space="preserve"> orgaanen </w:t>
      </w:r>
      <w:r w:rsidR="0060634E" w:rsidRPr="00A75A91">
        <w:rPr>
          <w:sz w:val="24"/>
          <w:szCs w:val="24"/>
          <w:lang w:val="sma-NO"/>
        </w:rPr>
        <w:t>aamhtesidie</w:t>
      </w:r>
      <w:r w:rsidRPr="00A75A91">
        <w:rPr>
          <w:sz w:val="24"/>
          <w:szCs w:val="24"/>
          <w:lang w:val="sma-NO"/>
        </w:rPr>
        <w:t xml:space="preserve"> goevtesigujmie </w:t>
      </w:r>
      <w:r w:rsidR="0060634E" w:rsidRPr="00A75A91">
        <w:rPr>
          <w:sz w:val="24"/>
          <w:szCs w:val="24"/>
          <w:lang w:val="sma-NO"/>
        </w:rPr>
        <w:t>duvhtesovvedh</w:t>
      </w:r>
      <w:r w:rsidRPr="00A75A91">
        <w:rPr>
          <w:sz w:val="24"/>
          <w:szCs w:val="24"/>
          <w:lang w:val="sma-NO"/>
        </w:rPr>
        <w:t xml:space="preserve">, guktie maehtebe dej </w:t>
      </w:r>
      <w:r w:rsidR="0060634E" w:rsidRPr="00A75A91">
        <w:rPr>
          <w:sz w:val="24"/>
          <w:szCs w:val="24"/>
          <w:lang w:val="sma-NO"/>
        </w:rPr>
        <w:t>åålmehveeljesovveme</w:t>
      </w:r>
      <w:r w:rsidRPr="00A75A91">
        <w:rPr>
          <w:sz w:val="24"/>
          <w:szCs w:val="24"/>
          <w:lang w:val="sma-NO"/>
        </w:rPr>
        <w:t xml:space="preserve"> orgaanen nænnoestimmiej gujmie </w:t>
      </w:r>
      <w:r w:rsidR="0060634E" w:rsidRPr="00A75A91">
        <w:rPr>
          <w:sz w:val="24"/>
          <w:szCs w:val="24"/>
          <w:lang w:val="sma-NO"/>
        </w:rPr>
        <w:t>galhkedh</w:t>
      </w:r>
      <w:r w:rsidRPr="00A75A91">
        <w:rPr>
          <w:sz w:val="24"/>
          <w:szCs w:val="24"/>
          <w:lang w:val="sma-NO"/>
        </w:rPr>
        <w:t xml:space="preserve">. Joekoen vihkeles voenen almetjh åadtjoeh meatan årrodh  dej nænnoestimmine maam </w:t>
      </w:r>
      <w:r w:rsidR="0060634E" w:rsidRPr="00A75A91">
        <w:rPr>
          <w:sz w:val="24"/>
          <w:szCs w:val="24"/>
          <w:lang w:val="sma-NO"/>
        </w:rPr>
        <w:t>dïhte</w:t>
      </w:r>
      <w:r w:rsidRPr="00A75A91">
        <w:rPr>
          <w:sz w:val="24"/>
          <w:szCs w:val="24"/>
          <w:lang w:val="sma-NO"/>
        </w:rPr>
        <w:t xml:space="preserve"> </w:t>
      </w:r>
      <w:r w:rsidR="0060634E" w:rsidRPr="00A75A91">
        <w:rPr>
          <w:sz w:val="24"/>
          <w:szCs w:val="24"/>
          <w:lang w:val="sma-NO"/>
        </w:rPr>
        <w:t>åålmehveeljesovveme</w:t>
      </w:r>
      <w:r w:rsidRPr="00A75A91">
        <w:rPr>
          <w:sz w:val="24"/>
          <w:szCs w:val="24"/>
          <w:lang w:val="sma-NO"/>
        </w:rPr>
        <w:t xml:space="preserve"> orgaane nænnoestamme</w:t>
      </w:r>
      <w:r w:rsidRPr="00515198">
        <w:rPr>
          <w:sz w:val="28"/>
          <w:szCs w:val="28"/>
          <w:lang w:val="sma-NO"/>
        </w:rPr>
        <w:t>.</w:t>
      </w:r>
    </w:p>
    <w:p w:rsidR="00515198" w:rsidRPr="00515198" w:rsidRDefault="00515198" w:rsidP="00515198">
      <w:pPr>
        <w:rPr>
          <w:sz w:val="28"/>
          <w:szCs w:val="28"/>
          <w:lang w:val="sma-NO"/>
        </w:rPr>
      </w:pPr>
    </w:p>
    <w:p w:rsidR="00515198" w:rsidRPr="00BC21BF" w:rsidRDefault="0060634E" w:rsidP="00515198">
      <w:pPr>
        <w:rPr>
          <w:sz w:val="24"/>
          <w:szCs w:val="24"/>
          <w:lang w:val="sma-NO"/>
        </w:rPr>
      </w:pPr>
      <w:r w:rsidRPr="00BC21BF">
        <w:rPr>
          <w:sz w:val="24"/>
          <w:szCs w:val="24"/>
          <w:lang w:val="sma-NO"/>
        </w:rPr>
        <w:t>Tjïelten</w:t>
      </w:r>
      <w:r w:rsidR="00515198" w:rsidRPr="00BC21BF">
        <w:rPr>
          <w:sz w:val="24"/>
          <w:szCs w:val="24"/>
          <w:lang w:val="sma-NO"/>
        </w:rPr>
        <w:t xml:space="preserve"> veeljemisnie 2012 dle </w:t>
      </w:r>
      <w:r w:rsidRPr="00BC21BF">
        <w:rPr>
          <w:sz w:val="24"/>
          <w:szCs w:val="24"/>
          <w:lang w:val="sma-NO"/>
        </w:rPr>
        <w:t>tjïelteståvroe</w:t>
      </w:r>
      <w:r w:rsidR="00515198" w:rsidRPr="00BC21BF">
        <w:rPr>
          <w:sz w:val="24"/>
          <w:szCs w:val="24"/>
          <w:lang w:val="sma-NO"/>
        </w:rPr>
        <w:t xml:space="preserve"> naemhtie vååjni:</w:t>
      </w:r>
    </w:p>
    <w:p w:rsidR="00515198" w:rsidRPr="00515198" w:rsidRDefault="00515198" w:rsidP="00515198">
      <w:pPr>
        <w:rPr>
          <w:sz w:val="28"/>
          <w:szCs w:val="28"/>
          <w:lang w:val="sma-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4"/>
        <w:gridCol w:w="2243"/>
        <w:gridCol w:w="2244"/>
        <w:gridCol w:w="2251"/>
      </w:tblGrid>
      <w:tr w:rsidR="00A75A91" w:rsidRPr="00A75A91" w:rsidTr="00BC21BF">
        <w:tc>
          <w:tcPr>
            <w:tcW w:w="2474" w:type="dxa"/>
          </w:tcPr>
          <w:p w:rsidR="00A75A91" w:rsidRPr="00A75A91" w:rsidRDefault="00BC21BF" w:rsidP="00A75A91">
            <w:pPr>
              <w:spacing w:after="0" w:line="360" w:lineRule="auto"/>
              <w:jc w:val="center"/>
              <w:rPr>
                <w:rFonts w:ascii="Arial" w:eastAsia="Times New Roman" w:hAnsi="Arial" w:cs="Arial"/>
                <w:b/>
                <w:bCs/>
                <w:sz w:val="20"/>
                <w:szCs w:val="24"/>
                <w:lang w:eastAsia="nb-NO"/>
              </w:rPr>
            </w:pPr>
            <w:r>
              <w:rPr>
                <w:rFonts w:ascii="Arial" w:eastAsia="Times New Roman" w:hAnsi="Arial" w:cs="Arial"/>
                <w:b/>
                <w:bCs/>
                <w:sz w:val="20"/>
                <w:szCs w:val="24"/>
                <w:lang w:eastAsia="nb-NO"/>
              </w:rPr>
              <w:t>Læstoe/reprensentaanth</w:t>
            </w:r>
          </w:p>
        </w:tc>
        <w:tc>
          <w:tcPr>
            <w:tcW w:w="2243" w:type="dxa"/>
          </w:tcPr>
          <w:p w:rsidR="00A75A91" w:rsidRPr="00A75A91" w:rsidRDefault="00905378" w:rsidP="00A75A91">
            <w:pPr>
              <w:spacing w:after="0" w:line="360" w:lineRule="auto"/>
              <w:jc w:val="center"/>
              <w:rPr>
                <w:rFonts w:ascii="Arial" w:eastAsia="Times New Roman" w:hAnsi="Arial" w:cs="Arial"/>
                <w:b/>
                <w:bCs/>
                <w:sz w:val="20"/>
                <w:szCs w:val="24"/>
                <w:lang w:eastAsia="nb-NO"/>
              </w:rPr>
            </w:pPr>
            <w:r>
              <w:rPr>
                <w:rFonts w:ascii="Arial" w:eastAsia="Times New Roman" w:hAnsi="Arial" w:cs="Arial"/>
                <w:b/>
                <w:bCs/>
                <w:sz w:val="20"/>
                <w:szCs w:val="24"/>
                <w:lang w:eastAsia="nb-NO"/>
              </w:rPr>
              <w:t>Låhkoe</w:t>
            </w:r>
          </w:p>
        </w:tc>
        <w:tc>
          <w:tcPr>
            <w:tcW w:w="2244" w:type="dxa"/>
          </w:tcPr>
          <w:p w:rsidR="00A75A91" w:rsidRPr="00A75A91" w:rsidRDefault="00905378" w:rsidP="00A75A91">
            <w:pPr>
              <w:spacing w:after="0" w:line="360" w:lineRule="auto"/>
              <w:jc w:val="center"/>
              <w:rPr>
                <w:rFonts w:ascii="Arial" w:eastAsia="Times New Roman" w:hAnsi="Arial" w:cs="Arial"/>
                <w:b/>
                <w:bCs/>
                <w:sz w:val="20"/>
                <w:szCs w:val="24"/>
                <w:lang w:eastAsia="nb-NO"/>
              </w:rPr>
            </w:pPr>
            <w:r>
              <w:rPr>
                <w:rFonts w:ascii="Arial" w:eastAsia="Times New Roman" w:hAnsi="Arial" w:cs="Arial"/>
                <w:b/>
                <w:bCs/>
                <w:sz w:val="20"/>
                <w:szCs w:val="24"/>
                <w:lang w:eastAsia="nb-NO"/>
              </w:rPr>
              <w:t>Karrh</w:t>
            </w:r>
          </w:p>
        </w:tc>
        <w:tc>
          <w:tcPr>
            <w:tcW w:w="2251" w:type="dxa"/>
          </w:tcPr>
          <w:p w:rsidR="00A75A91" w:rsidRPr="00A75A91" w:rsidRDefault="00905378" w:rsidP="00A75A91">
            <w:pPr>
              <w:spacing w:after="0" w:line="360" w:lineRule="auto"/>
              <w:jc w:val="center"/>
              <w:rPr>
                <w:rFonts w:ascii="Arial" w:eastAsia="Times New Roman" w:hAnsi="Arial" w:cs="Arial"/>
                <w:b/>
                <w:bCs/>
                <w:sz w:val="20"/>
                <w:szCs w:val="24"/>
                <w:lang w:eastAsia="nb-NO"/>
              </w:rPr>
            </w:pPr>
            <w:r>
              <w:rPr>
                <w:rFonts w:ascii="Arial" w:eastAsia="Times New Roman" w:hAnsi="Arial" w:cs="Arial"/>
                <w:b/>
                <w:bCs/>
                <w:sz w:val="20"/>
                <w:szCs w:val="24"/>
                <w:lang w:eastAsia="nb-NO"/>
              </w:rPr>
              <w:t>Gujnh</w:t>
            </w:r>
          </w:p>
        </w:tc>
      </w:tr>
      <w:tr w:rsidR="00A75A91" w:rsidRPr="00A75A91" w:rsidTr="00BC21BF">
        <w:tc>
          <w:tcPr>
            <w:tcW w:w="2474" w:type="dxa"/>
          </w:tcPr>
          <w:p w:rsidR="00A75A91" w:rsidRPr="00A75A91" w:rsidRDefault="00BC21BF" w:rsidP="00A75A91">
            <w:pPr>
              <w:spacing w:after="0" w:line="360" w:lineRule="auto"/>
              <w:jc w:val="center"/>
              <w:rPr>
                <w:rFonts w:ascii="Arial" w:eastAsia="Times New Roman" w:hAnsi="Arial" w:cs="Arial"/>
                <w:sz w:val="20"/>
                <w:szCs w:val="24"/>
                <w:lang w:eastAsia="nb-NO"/>
              </w:rPr>
            </w:pPr>
            <w:r>
              <w:rPr>
                <w:rFonts w:ascii="Arial" w:eastAsia="Times New Roman" w:hAnsi="Arial" w:cs="Arial"/>
                <w:sz w:val="20"/>
                <w:szCs w:val="24"/>
                <w:lang w:eastAsia="nb-NO"/>
              </w:rPr>
              <w:t>Ektiedimmielæstoe</w:t>
            </w:r>
          </w:p>
        </w:tc>
        <w:tc>
          <w:tcPr>
            <w:tcW w:w="2243" w:type="dxa"/>
          </w:tcPr>
          <w:p w:rsidR="00A75A91" w:rsidRPr="00A75A91" w:rsidRDefault="00A75A91" w:rsidP="00A75A91">
            <w:pPr>
              <w:spacing w:after="0" w:line="360" w:lineRule="auto"/>
              <w:jc w:val="center"/>
              <w:rPr>
                <w:rFonts w:ascii="Arial" w:eastAsia="Times New Roman" w:hAnsi="Arial" w:cs="Arial"/>
                <w:sz w:val="20"/>
                <w:szCs w:val="24"/>
                <w:lang w:eastAsia="nb-NO"/>
              </w:rPr>
            </w:pPr>
            <w:r w:rsidRPr="00A75A91">
              <w:rPr>
                <w:rFonts w:ascii="Arial" w:eastAsia="Times New Roman" w:hAnsi="Arial" w:cs="Arial"/>
                <w:sz w:val="20"/>
                <w:szCs w:val="24"/>
                <w:lang w:eastAsia="nb-NO"/>
              </w:rPr>
              <w:t>6</w:t>
            </w:r>
          </w:p>
        </w:tc>
        <w:tc>
          <w:tcPr>
            <w:tcW w:w="2244" w:type="dxa"/>
          </w:tcPr>
          <w:p w:rsidR="00A75A91" w:rsidRPr="00A75A91" w:rsidRDefault="00A75A91" w:rsidP="00A75A91">
            <w:pPr>
              <w:spacing w:after="0" w:line="360" w:lineRule="auto"/>
              <w:jc w:val="center"/>
              <w:rPr>
                <w:rFonts w:ascii="Arial" w:eastAsia="Times New Roman" w:hAnsi="Arial" w:cs="Arial"/>
                <w:color w:val="000000"/>
                <w:sz w:val="20"/>
                <w:szCs w:val="24"/>
                <w:lang w:eastAsia="nb-NO"/>
              </w:rPr>
            </w:pPr>
            <w:r w:rsidRPr="00A75A91">
              <w:rPr>
                <w:rFonts w:ascii="Arial" w:eastAsia="Times New Roman" w:hAnsi="Arial" w:cs="Arial"/>
                <w:color w:val="000000"/>
                <w:sz w:val="20"/>
                <w:szCs w:val="24"/>
                <w:lang w:eastAsia="nb-NO"/>
              </w:rPr>
              <w:t>2 (33,34 %)</w:t>
            </w:r>
          </w:p>
        </w:tc>
        <w:tc>
          <w:tcPr>
            <w:tcW w:w="2251" w:type="dxa"/>
          </w:tcPr>
          <w:p w:rsidR="00A75A91" w:rsidRPr="00A75A91" w:rsidRDefault="00A75A91" w:rsidP="00A75A91">
            <w:pPr>
              <w:spacing w:after="0" w:line="360" w:lineRule="auto"/>
              <w:jc w:val="center"/>
              <w:rPr>
                <w:rFonts w:ascii="Arial" w:eastAsia="Times New Roman" w:hAnsi="Arial" w:cs="Arial"/>
                <w:color w:val="000000"/>
                <w:sz w:val="20"/>
                <w:szCs w:val="24"/>
                <w:lang w:eastAsia="nb-NO"/>
              </w:rPr>
            </w:pPr>
            <w:r w:rsidRPr="00A75A91">
              <w:rPr>
                <w:rFonts w:ascii="Arial" w:eastAsia="Times New Roman" w:hAnsi="Arial" w:cs="Arial"/>
                <w:color w:val="000000"/>
                <w:sz w:val="20"/>
                <w:szCs w:val="24"/>
                <w:lang w:eastAsia="nb-NO"/>
              </w:rPr>
              <w:t>4 (66,66 %)</w:t>
            </w:r>
          </w:p>
        </w:tc>
      </w:tr>
      <w:tr w:rsidR="00A75A91" w:rsidRPr="00A75A91" w:rsidTr="00BC21BF">
        <w:tc>
          <w:tcPr>
            <w:tcW w:w="2474" w:type="dxa"/>
          </w:tcPr>
          <w:p w:rsidR="00A75A91" w:rsidRPr="00A75A91" w:rsidRDefault="00BC21BF" w:rsidP="00A75A91">
            <w:pPr>
              <w:spacing w:after="0" w:line="360" w:lineRule="auto"/>
              <w:jc w:val="center"/>
              <w:rPr>
                <w:rFonts w:ascii="Arial" w:eastAsia="Times New Roman" w:hAnsi="Arial" w:cs="Arial"/>
                <w:sz w:val="20"/>
                <w:szCs w:val="24"/>
                <w:lang w:eastAsia="nb-NO"/>
              </w:rPr>
            </w:pPr>
            <w:r>
              <w:rPr>
                <w:rFonts w:ascii="Arial" w:eastAsia="Times New Roman" w:hAnsi="Arial" w:cs="Arial"/>
                <w:sz w:val="20"/>
                <w:szCs w:val="24"/>
                <w:lang w:eastAsia="nb-NO"/>
              </w:rPr>
              <w:t>Barkijikrirrie 7</w:t>
            </w:r>
          </w:p>
        </w:tc>
        <w:tc>
          <w:tcPr>
            <w:tcW w:w="2243" w:type="dxa"/>
          </w:tcPr>
          <w:p w:rsidR="00A75A91" w:rsidRPr="00A75A91" w:rsidRDefault="00A75A91" w:rsidP="00A75A91">
            <w:pPr>
              <w:spacing w:after="0" w:line="360" w:lineRule="auto"/>
              <w:jc w:val="center"/>
              <w:rPr>
                <w:rFonts w:ascii="Arial" w:eastAsia="Times New Roman" w:hAnsi="Arial" w:cs="Arial"/>
                <w:sz w:val="20"/>
                <w:szCs w:val="24"/>
                <w:lang w:eastAsia="nb-NO"/>
              </w:rPr>
            </w:pPr>
            <w:r w:rsidRPr="00A75A91">
              <w:rPr>
                <w:rFonts w:ascii="Arial" w:eastAsia="Times New Roman" w:hAnsi="Arial" w:cs="Arial"/>
                <w:sz w:val="20"/>
                <w:szCs w:val="24"/>
                <w:lang w:eastAsia="nb-NO"/>
              </w:rPr>
              <w:t>7</w:t>
            </w:r>
          </w:p>
        </w:tc>
        <w:tc>
          <w:tcPr>
            <w:tcW w:w="2244" w:type="dxa"/>
          </w:tcPr>
          <w:p w:rsidR="00A75A91" w:rsidRPr="00A75A91" w:rsidRDefault="00A75A91" w:rsidP="00A75A91">
            <w:pPr>
              <w:spacing w:after="0" w:line="360" w:lineRule="auto"/>
              <w:jc w:val="center"/>
              <w:rPr>
                <w:rFonts w:ascii="Arial" w:eastAsia="Times New Roman" w:hAnsi="Arial" w:cs="Arial"/>
                <w:color w:val="000000"/>
                <w:sz w:val="20"/>
                <w:szCs w:val="24"/>
                <w:lang w:eastAsia="nb-NO"/>
              </w:rPr>
            </w:pPr>
            <w:r w:rsidRPr="00A75A91">
              <w:rPr>
                <w:rFonts w:ascii="Arial" w:eastAsia="Times New Roman" w:hAnsi="Arial" w:cs="Arial"/>
                <w:color w:val="000000"/>
                <w:sz w:val="20"/>
                <w:szCs w:val="24"/>
                <w:lang w:eastAsia="nb-NO"/>
              </w:rPr>
              <w:t>4 (57,14 %)</w:t>
            </w:r>
          </w:p>
        </w:tc>
        <w:tc>
          <w:tcPr>
            <w:tcW w:w="2251" w:type="dxa"/>
          </w:tcPr>
          <w:p w:rsidR="00A75A91" w:rsidRPr="00A75A91" w:rsidRDefault="00A75A91" w:rsidP="00A75A91">
            <w:pPr>
              <w:spacing w:after="0" w:line="360" w:lineRule="auto"/>
              <w:jc w:val="center"/>
              <w:rPr>
                <w:rFonts w:ascii="Arial" w:eastAsia="Times New Roman" w:hAnsi="Arial" w:cs="Arial"/>
                <w:color w:val="000000"/>
                <w:sz w:val="20"/>
                <w:szCs w:val="24"/>
                <w:lang w:eastAsia="nb-NO"/>
              </w:rPr>
            </w:pPr>
            <w:r w:rsidRPr="00A75A91">
              <w:rPr>
                <w:rFonts w:ascii="Arial" w:eastAsia="Times New Roman" w:hAnsi="Arial" w:cs="Arial"/>
                <w:color w:val="000000"/>
                <w:sz w:val="20"/>
                <w:szCs w:val="24"/>
                <w:lang w:eastAsia="nb-NO"/>
              </w:rPr>
              <w:t>3 (42,86 %)</w:t>
            </w:r>
          </w:p>
        </w:tc>
      </w:tr>
      <w:tr w:rsidR="00A75A91" w:rsidRPr="00A75A91" w:rsidTr="00BC21BF">
        <w:tc>
          <w:tcPr>
            <w:tcW w:w="2474" w:type="dxa"/>
          </w:tcPr>
          <w:p w:rsidR="00A75A91" w:rsidRPr="00A75A91" w:rsidRDefault="00BC21BF" w:rsidP="00A75A91">
            <w:pPr>
              <w:spacing w:after="0" w:line="360" w:lineRule="auto"/>
              <w:jc w:val="center"/>
              <w:rPr>
                <w:rFonts w:ascii="Arial" w:eastAsia="Times New Roman" w:hAnsi="Arial" w:cs="Arial"/>
                <w:sz w:val="20"/>
                <w:szCs w:val="24"/>
                <w:lang w:eastAsia="nb-NO"/>
              </w:rPr>
            </w:pPr>
            <w:r>
              <w:rPr>
                <w:rFonts w:ascii="Arial" w:eastAsia="Times New Roman" w:hAnsi="Arial" w:cs="Arial"/>
                <w:sz w:val="20"/>
                <w:szCs w:val="24"/>
                <w:lang w:eastAsia="nb-NO"/>
              </w:rPr>
              <w:t>Gujnh/karrh representaanth</w:t>
            </w:r>
          </w:p>
        </w:tc>
        <w:tc>
          <w:tcPr>
            <w:tcW w:w="2243" w:type="dxa"/>
          </w:tcPr>
          <w:p w:rsidR="00A75A91" w:rsidRPr="00A75A91" w:rsidRDefault="00A75A91" w:rsidP="00A75A91">
            <w:pPr>
              <w:spacing w:after="0" w:line="360" w:lineRule="auto"/>
              <w:jc w:val="center"/>
              <w:rPr>
                <w:rFonts w:ascii="Arial" w:eastAsia="Times New Roman" w:hAnsi="Arial" w:cs="Arial"/>
                <w:sz w:val="20"/>
                <w:szCs w:val="24"/>
                <w:lang w:eastAsia="nb-NO"/>
              </w:rPr>
            </w:pPr>
            <w:r w:rsidRPr="00A75A91">
              <w:rPr>
                <w:rFonts w:ascii="Arial" w:eastAsia="Times New Roman" w:hAnsi="Arial" w:cs="Arial"/>
                <w:sz w:val="20"/>
                <w:szCs w:val="24"/>
                <w:lang w:eastAsia="nb-NO"/>
              </w:rPr>
              <w:t>13</w:t>
            </w:r>
          </w:p>
        </w:tc>
        <w:tc>
          <w:tcPr>
            <w:tcW w:w="2244" w:type="dxa"/>
          </w:tcPr>
          <w:p w:rsidR="00A75A91" w:rsidRPr="00A75A91" w:rsidRDefault="00A75A91" w:rsidP="00A75A91">
            <w:pPr>
              <w:spacing w:after="0" w:line="360" w:lineRule="auto"/>
              <w:jc w:val="center"/>
              <w:rPr>
                <w:rFonts w:ascii="Arial" w:eastAsia="Times New Roman" w:hAnsi="Arial" w:cs="Arial"/>
                <w:color w:val="000000"/>
                <w:sz w:val="20"/>
                <w:szCs w:val="24"/>
                <w:lang w:eastAsia="nb-NO"/>
              </w:rPr>
            </w:pPr>
            <w:r w:rsidRPr="00A75A91">
              <w:rPr>
                <w:rFonts w:ascii="Arial" w:eastAsia="Times New Roman" w:hAnsi="Arial" w:cs="Arial"/>
                <w:color w:val="000000"/>
                <w:sz w:val="20"/>
                <w:szCs w:val="24"/>
                <w:lang w:eastAsia="nb-NO"/>
              </w:rPr>
              <w:t>6 (46,15 %)</w:t>
            </w:r>
          </w:p>
        </w:tc>
        <w:tc>
          <w:tcPr>
            <w:tcW w:w="2251" w:type="dxa"/>
          </w:tcPr>
          <w:p w:rsidR="00A75A91" w:rsidRPr="00A75A91" w:rsidRDefault="00A75A91" w:rsidP="00A75A91">
            <w:pPr>
              <w:spacing w:after="0" w:line="360" w:lineRule="auto"/>
              <w:jc w:val="center"/>
              <w:rPr>
                <w:rFonts w:ascii="Arial" w:eastAsia="Times New Roman" w:hAnsi="Arial" w:cs="Arial"/>
                <w:color w:val="000000"/>
                <w:sz w:val="20"/>
                <w:szCs w:val="24"/>
                <w:lang w:eastAsia="nb-NO"/>
              </w:rPr>
            </w:pPr>
            <w:r w:rsidRPr="00A75A91">
              <w:rPr>
                <w:rFonts w:ascii="Arial" w:eastAsia="Times New Roman" w:hAnsi="Arial" w:cs="Arial"/>
                <w:color w:val="000000"/>
                <w:sz w:val="20"/>
                <w:szCs w:val="24"/>
                <w:lang w:eastAsia="nb-NO"/>
              </w:rPr>
              <w:t>7 (53,85 %)</w:t>
            </w:r>
          </w:p>
        </w:tc>
      </w:tr>
    </w:tbl>
    <w:p w:rsidR="00515198" w:rsidRPr="00515198" w:rsidRDefault="00515198" w:rsidP="00515198">
      <w:pPr>
        <w:rPr>
          <w:sz w:val="28"/>
          <w:szCs w:val="28"/>
          <w:lang w:val="sma-NO"/>
        </w:rPr>
      </w:pPr>
    </w:p>
    <w:p w:rsidR="00515198" w:rsidRPr="00BC21BF" w:rsidRDefault="00515198" w:rsidP="00515198">
      <w:pPr>
        <w:rPr>
          <w:sz w:val="24"/>
          <w:szCs w:val="24"/>
          <w:lang w:val="sma-NO"/>
        </w:rPr>
      </w:pPr>
      <w:r w:rsidRPr="00BC21BF">
        <w:rPr>
          <w:sz w:val="24"/>
          <w:szCs w:val="24"/>
          <w:lang w:val="sma-NO"/>
        </w:rPr>
        <w:t xml:space="preserve">Raarvihken </w:t>
      </w:r>
      <w:r w:rsidR="0060634E" w:rsidRPr="00BC21BF">
        <w:rPr>
          <w:sz w:val="24"/>
          <w:szCs w:val="24"/>
          <w:lang w:val="sma-NO"/>
        </w:rPr>
        <w:t>tjïelteståvroe</w:t>
      </w:r>
      <w:r w:rsidRPr="00BC21BF">
        <w:rPr>
          <w:sz w:val="24"/>
          <w:szCs w:val="24"/>
          <w:lang w:val="sma-NO"/>
        </w:rPr>
        <w:t xml:space="preserve"> lij boelhkesne 2011-2015 raajan </w:t>
      </w:r>
      <w:r w:rsidR="0060634E" w:rsidRPr="00BC21BF">
        <w:rPr>
          <w:sz w:val="24"/>
          <w:szCs w:val="24"/>
          <w:lang w:val="sma-NO"/>
        </w:rPr>
        <w:t>jïjnjemessh</w:t>
      </w:r>
      <w:r w:rsidRPr="00BC21BF">
        <w:rPr>
          <w:sz w:val="24"/>
          <w:szCs w:val="24"/>
          <w:lang w:val="sma-NO"/>
        </w:rPr>
        <w:t xml:space="preserve"> </w:t>
      </w:r>
      <w:r w:rsidR="0060634E" w:rsidRPr="00BC21BF">
        <w:rPr>
          <w:sz w:val="24"/>
          <w:szCs w:val="24"/>
          <w:lang w:val="sma-NO"/>
        </w:rPr>
        <w:t>gysjnh</w:t>
      </w:r>
      <w:r w:rsidRPr="00BC21BF">
        <w:rPr>
          <w:sz w:val="24"/>
          <w:szCs w:val="24"/>
          <w:lang w:val="sma-NO"/>
        </w:rPr>
        <w:t xml:space="preserve"> </w:t>
      </w:r>
      <w:r w:rsidR="0060634E" w:rsidRPr="00BC21BF">
        <w:rPr>
          <w:sz w:val="24"/>
          <w:szCs w:val="24"/>
          <w:lang w:val="sma-NO"/>
        </w:rPr>
        <w:t>tjïelteståvrosne</w:t>
      </w:r>
      <w:r w:rsidRPr="00BC21BF">
        <w:rPr>
          <w:sz w:val="24"/>
          <w:szCs w:val="24"/>
          <w:lang w:val="sma-NO"/>
        </w:rPr>
        <w:t xml:space="preserve"> åtneme.</w:t>
      </w:r>
    </w:p>
    <w:p w:rsidR="00515198" w:rsidRPr="00BC21BF" w:rsidRDefault="00515198" w:rsidP="00515198">
      <w:pPr>
        <w:rPr>
          <w:sz w:val="24"/>
          <w:szCs w:val="24"/>
          <w:lang w:val="sma-NO"/>
        </w:rPr>
      </w:pPr>
      <w:r w:rsidRPr="00BC21BF">
        <w:rPr>
          <w:sz w:val="24"/>
          <w:szCs w:val="24"/>
          <w:lang w:val="sma-NO"/>
        </w:rPr>
        <w:lastRenderedPageBreak/>
        <w:t xml:space="preserve">Aamhtesh mah politihke </w:t>
      </w:r>
      <w:r w:rsidR="0060634E" w:rsidRPr="00BC21BF">
        <w:rPr>
          <w:sz w:val="24"/>
          <w:szCs w:val="24"/>
          <w:lang w:val="sma-NO"/>
        </w:rPr>
        <w:t>gïetedallemisnie</w:t>
      </w:r>
      <w:r w:rsidRPr="00BC21BF">
        <w:rPr>
          <w:sz w:val="24"/>
          <w:szCs w:val="24"/>
          <w:lang w:val="sma-NO"/>
        </w:rPr>
        <w:t xml:space="preserve"> orreme:</w:t>
      </w:r>
    </w:p>
    <w:p w:rsidR="00515198" w:rsidRPr="00515198" w:rsidRDefault="00515198" w:rsidP="00515198">
      <w:pPr>
        <w:rPr>
          <w:sz w:val="28"/>
          <w:szCs w:val="28"/>
          <w:lang w:val="sma-N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64"/>
        <w:gridCol w:w="878"/>
        <w:gridCol w:w="878"/>
        <w:gridCol w:w="925"/>
        <w:gridCol w:w="823"/>
        <w:gridCol w:w="823"/>
        <w:gridCol w:w="786"/>
        <w:gridCol w:w="786"/>
        <w:gridCol w:w="653"/>
        <w:gridCol w:w="653"/>
      </w:tblGrid>
      <w:tr w:rsidR="00BC21BF" w:rsidRPr="00BC21BF" w:rsidTr="001500B4">
        <w:trPr>
          <w:jc w:val="center"/>
        </w:trPr>
        <w:tc>
          <w:tcPr>
            <w:tcW w:w="1733" w:type="dxa"/>
            <w:vAlign w:val="bottom"/>
          </w:tcPr>
          <w:p w:rsidR="00BC21BF" w:rsidRPr="00BC21BF" w:rsidRDefault="00BC21BF" w:rsidP="00BC21BF">
            <w:pPr>
              <w:spacing w:after="0" w:line="360" w:lineRule="auto"/>
              <w:rPr>
                <w:rFonts w:ascii="Arial" w:eastAsia="Times New Roman" w:hAnsi="Arial" w:cs="Arial"/>
                <w:b/>
                <w:bCs/>
                <w:sz w:val="20"/>
                <w:szCs w:val="24"/>
                <w:lang w:eastAsia="nb-NO"/>
              </w:rPr>
            </w:pPr>
            <w:r>
              <w:rPr>
                <w:rFonts w:ascii="Arial" w:eastAsia="Times New Roman" w:hAnsi="Arial" w:cs="Arial"/>
                <w:b/>
                <w:bCs/>
                <w:sz w:val="20"/>
                <w:szCs w:val="24"/>
                <w:lang w:eastAsia="nb-NO"/>
              </w:rPr>
              <w:t>Politihke orgaane</w:t>
            </w:r>
          </w:p>
        </w:tc>
        <w:tc>
          <w:tcPr>
            <w:tcW w:w="878" w:type="dxa"/>
            <w:vAlign w:val="bottom"/>
          </w:tcPr>
          <w:p w:rsidR="00BC21BF" w:rsidRPr="00BC21BF" w:rsidRDefault="00BC21BF" w:rsidP="00BC21BF">
            <w:pPr>
              <w:spacing w:after="0" w:line="360" w:lineRule="auto"/>
              <w:jc w:val="center"/>
              <w:rPr>
                <w:rFonts w:ascii="Arial" w:eastAsia="Times New Roman" w:hAnsi="Arial" w:cs="Arial"/>
                <w:b/>
                <w:bCs/>
                <w:sz w:val="20"/>
                <w:szCs w:val="24"/>
                <w:lang w:eastAsia="nb-NO"/>
              </w:rPr>
            </w:pPr>
            <w:r w:rsidRPr="00BC21BF">
              <w:rPr>
                <w:rFonts w:ascii="Arial" w:eastAsia="Times New Roman" w:hAnsi="Arial" w:cs="Arial"/>
                <w:b/>
                <w:bCs/>
                <w:sz w:val="20"/>
                <w:szCs w:val="24"/>
                <w:lang w:eastAsia="nb-NO"/>
              </w:rPr>
              <w:t>2005</w:t>
            </w:r>
          </w:p>
        </w:tc>
        <w:tc>
          <w:tcPr>
            <w:tcW w:w="878" w:type="dxa"/>
            <w:vAlign w:val="bottom"/>
          </w:tcPr>
          <w:p w:rsidR="00BC21BF" w:rsidRPr="00BC21BF" w:rsidRDefault="00BC21BF" w:rsidP="00BC21BF">
            <w:pPr>
              <w:spacing w:after="0" w:line="360" w:lineRule="auto"/>
              <w:jc w:val="center"/>
              <w:rPr>
                <w:rFonts w:ascii="Arial" w:eastAsia="Times New Roman" w:hAnsi="Arial" w:cs="Arial"/>
                <w:b/>
                <w:bCs/>
                <w:sz w:val="20"/>
                <w:szCs w:val="24"/>
                <w:lang w:eastAsia="nb-NO"/>
              </w:rPr>
            </w:pPr>
            <w:r w:rsidRPr="00BC21BF">
              <w:rPr>
                <w:rFonts w:ascii="Arial" w:eastAsia="Times New Roman" w:hAnsi="Arial" w:cs="Arial"/>
                <w:b/>
                <w:bCs/>
                <w:sz w:val="20"/>
                <w:szCs w:val="24"/>
                <w:lang w:eastAsia="nb-NO"/>
              </w:rPr>
              <w:t>2006</w:t>
            </w:r>
          </w:p>
        </w:tc>
        <w:tc>
          <w:tcPr>
            <w:tcW w:w="925" w:type="dxa"/>
            <w:vAlign w:val="bottom"/>
          </w:tcPr>
          <w:p w:rsidR="00BC21BF" w:rsidRPr="00BC21BF" w:rsidRDefault="00BC21BF" w:rsidP="00BC21BF">
            <w:pPr>
              <w:spacing w:after="0" w:line="360" w:lineRule="auto"/>
              <w:jc w:val="center"/>
              <w:rPr>
                <w:rFonts w:ascii="Arial" w:eastAsia="Times New Roman" w:hAnsi="Arial" w:cs="Arial"/>
                <w:b/>
                <w:bCs/>
                <w:color w:val="000000"/>
                <w:sz w:val="20"/>
                <w:szCs w:val="24"/>
                <w:lang w:eastAsia="nb-NO"/>
              </w:rPr>
            </w:pPr>
            <w:r w:rsidRPr="00BC21BF">
              <w:rPr>
                <w:rFonts w:ascii="Arial" w:eastAsia="Times New Roman" w:hAnsi="Arial" w:cs="Arial"/>
                <w:b/>
                <w:bCs/>
                <w:color w:val="000000"/>
                <w:sz w:val="20"/>
                <w:szCs w:val="24"/>
                <w:lang w:eastAsia="nb-NO"/>
              </w:rPr>
              <w:t>2007</w:t>
            </w:r>
          </w:p>
        </w:tc>
        <w:tc>
          <w:tcPr>
            <w:tcW w:w="823" w:type="dxa"/>
            <w:vAlign w:val="bottom"/>
          </w:tcPr>
          <w:p w:rsidR="00BC21BF" w:rsidRPr="00BC21BF" w:rsidRDefault="00BC21BF" w:rsidP="00BC21BF">
            <w:pPr>
              <w:spacing w:after="0" w:line="360" w:lineRule="auto"/>
              <w:jc w:val="center"/>
              <w:rPr>
                <w:rFonts w:ascii="Arial" w:eastAsia="Times New Roman" w:hAnsi="Arial" w:cs="Arial"/>
                <w:b/>
                <w:bCs/>
                <w:color w:val="000000"/>
                <w:sz w:val="20"/>
                <w:szCs w:val="24"/>
                <w:lang w:eastAsia="nb-NO"/>
              </w:rPr>
            </w:pPr>
            <w:r w:rsidRPr="00BC21BF">
              <w:rPr>
                <w:rFonts w:ascii="Arial" w:eastAsia="Times New Roman" w:hAnsi="Arial" w:cs="Arial"/>
                <w:b/>
                <w:bCs/>
                <w:color w:val="000000"/>
                <w:sz w:val="20"/>
                <w:szCs w:val="24"/>
                <w:lang w:eastAsia="nb-NO"/>
              </w:rPr>
              <w:t>2008</w:t>
            </w:r>
          </w:p>
        </w:tc>
        <w:tc>
          <w:tcPr>
            <w:tcW w:w="823" w:type="dxa"/>
            <w:vAlign w:val="bottom"/>
          </w:tcPr>
          <w:p w:rsidR="00BC21BF" w:rsidRPr="00BC21BF" w:rsidRDefault="00BC21BF" w:rsidP="00BC21BF">
            <w:pPr>
              <w:spacing w:after="0" w:line="360" w:lineRule="auto"/>
              <w:jc w:val="center"/>
              <w:rPr>
                <w:rFonts w:ascii="Arial" w:eastAsia="Times New Roman" w:hAnsi="Arial" w:cs="Arial"/>
                <w:b/>
                <w:bCs/>
                <w:color w:val="000000"/>
                <w:sz w:val="20"/>
                <w:szCs w:val="24"/>
                <w:lang w:eastAsia="nb-NO"/>
              </w:rPr>
            </w:pPr>
            <w:r w:rsidRPr="00BC21BF">
              <w:rPr>
                <w:rFonts w:ascii="Arial" w:eastAsia="Times New Roman" w:hAnsi="Arial" w:cs="Arial"/>
                <w:b/>
                <w:bCs/>
                <w:color w:val="000000"/>
                <w:sz w:val="20"/>
                <w:szCs w:val="24"/>
                <w:lang w:eastAsia="nb-NO"/>
              </w:rPr>
              <w:t>2009</w:t>
            </w:r>
          </w:p>
        </w:tc>
        <w:tc>
          <w:tcPr>
            <w:tcW w:w="786" w:type="dxa"/>
            <w:vAlign w:val="bottom"/>
          </w:tcPr>
          <w:p w:rsidR="00BC21BF" w:rsidRPr="00BC21BF" w:rsidRDefault="00BC21BF" w:rsidP="00BC21BF">
            <w:pPr>
              <w:spacing w:after="0" w:line="360" w:lineRule="auto"/>
              <w:jc w:val="center"/>
              <w:rPr>
                <w:rFonts w:ascii="Arial" w:eastAsia="Times New Roman" w:hAnsi="Arial" w:cs="Arial"/>
                <w:b/>
                <w:bCs/>
                <w:color w:val="000000"/>
                <w:sz w:val="20"/>
                <w:szCs w:val="24"/>
                <w:lang w:eastAsia="nb-NO"/>
              </w:rPr>
            </w:pPr>
            <w:r w:rsidRPr="00BC21BF">
              <w:rPr>
                <w:rFonts w:ascii="Arial" w:eastAsia="Times New Roman" w:hAnsi="Arial" w:cs="Arial"/>
                <w:b/>
                <w:bCs/>
                <w:color w:val="000000"/>
                <w:sz w:val="20"/>
                <w:szCs w:val="24"/>
                <w:lang w:eastAsia="nb-NO"/>
              </w:rPr>
              <w:t>2010</w:t>
            </w:r>
          </w:p>
        </w:tc>
        <w:tc>
          <w:tcPr>
            <w:tcW w:w="786" w:type="dxa"/>
          </w:tcPr>
          <w:p w:rsidR="00BC21BF" w:rsidRPr="00BC21BF" w:rsidRDefault="00BC21BF" w:rsidP="00BC21BF">
            <w:pPr>
              <w:spacing w:after="0" w:line="360" w:lineRule="auto"/>
              <w:jc w:val="center"/>
              <w:rPr>
                <w:rFonts w:ascii="Arial" w:eastAsia="Times New Roman" w:hAnsi="Arial" w:cs="Arial"/>
                <w:b/>
                <w:bCs/>
                <w:color w:val="000000"/>
                <w:sz w:val="20"/>
                <w:szCs w:val="24"/>
                <w:lang w:eastAsia="nb-NO"/>
              </w:rPr>
            </w:pPr>
            <w:r w:rsidRPr="00BC21BF">
              <w:rPr>
                <w:rFonts w:ascii="Arial" w:eastAsia="Times New Roman" w:hAnsi="Arial" w:cs="Arial"/>
                <w:b/>
                <w:bCs/>
                <w:color w:val="000000"/>
                <w:sz w:val="20"/>
                <w:szCs w:val="24"/>
                <w:lang w:eastAsia="nb-NO"/>
              </w:rPr>
              <w:t>2011</w:t>
            </w:r>
          </w:p>
        </w:tc>
        <w:tc>
          <w:tcPr>
            <w:tcW w:w="653" w:type="dxa"/>
          </w:tcPr>
          <w:p w:rsidR="00BC21BF" w:rsidRPr="00BC21BF" w:rsidRDefault="00BC21BF" w:rsidP="00BC21BF">
            <w:pPr>
              <w:spacing w:after="0" w:line="360" w:lineRule="auto"/>
              <w:jc w:val="center"/>
              <w:rPr>
                <w:rFonts w:ascii="Arial" w:eastAsia="Times New Roman" w:hAnsi="Arial" w:cs="Arial"/>
                <w:b/>
                <w:bCs/>
                <w:color w:val="000000"/>
                <w:sz w:val="20"/>
                <w:szCs w:val="24"/>
                <w:lang w:eastAsia="nb-NO"/>
              </w:rPr>
            </w:pPr>
            <w:r w:rsidRPr="00BC21BF">
              <w:rPr>
                <w:rFonts w:ascii="Arial" w:eastAsia="Times New Roman" w:hAnsi="Arial" w:cs="Arial"/>
                <w:b/>
                <w:bCs/>
                <w:color w:val="000000"/>
                <w:sz w:val="20"/>
                <w:szCs w:val="24"/>
                <w:lang w:eastAsia="nb-NO"/>
              </w:rPr>
              <w:t>2012</w:t>
            </w:r>
          </w:p>
        </w:tc>
        <w:tc>
          <w:tcPr>
            <w:tcW w:w="653" w:type="dxa"/>
          </w:tcPr>
          <w:p w:rsidR="00BC21BF" w:rsidRPr="00BC21BF" w:rsidRDefault="00BC21BF" w:rsidP="00BC21BF">
            <w:pPr>
              <w:spacing w:after="0" w:line="360" w:lineRule="auto"/>
              <w:jc w:val="center"/>
              <w:rPr>
                <w:rFonts w:ascii="Arial" w:eastAsia="Times New Roman" w:hAnsi="Arial" w:cs="Arial"/>
                <w:b/>
                <w:bCs/>
                <w:color w:val="000000"/>
                <w:sz w:val="20"/>
                <w:szCs w:val="24"/>
                <w:lang w:eastAsia="nb-NO"/>
              </w:rPr>
            </w:pPr>
            <w:r w:rsidRPr="00BC21BF">
              <w:rPr>
                <w:rFonts w:ascii="Arial" w:eastAsia="Times New Roman" w:hAnsi="Arial" w:cs="Arial"/>
                <w:b/>
                <w:bCs/>
                <w:color w:val="000000"/>
                <w:sz w:val="20"/>
                <w:szCs w:val="24"/>
                <w:lang w:eastAsia="nb-NO"/>
              </w:rPr>
              <w:t>2013</w:t>
            </w:r>
          </w:p>
        </w:tc>
      </w:tr>
      <w:tr w:rsidR="00BC21BF" w:rsidRPr="00BC21BF" w:rsidTr="001500B4">
        <w:trPr>
          <w:jc w:val="center"/>
        </w:trPr>
        <w:tc>
          <w:tcPr>
            <w:tcW w:w="1733" w:type="dxa"/>
            <w:vAlign w:val="bottom"/>
          </w:tcPr>
          <w:p w:rsidR="00BC21BF" w:rsidRPr="00BC21BF" w:rsidRDefault="00BC21BF" w:rsidP="00BC21BF">
            <w:pPr>
              <w:spacing w:after="0" w:line="360" w:lineRule="auto"/>
              <w:rPr>
                <w:rFonts w:ascii="Arial" w:eastAsia="Times New Roman" w:hAnsi="Arial" w:cs="Arial"/>
                <w:b/>
                <w:bCs/>
                <w:sz w:val="20"/>
                <w:szCs w:val="24"/>
                <w:lang w:eastAsia="nb-NO"/>
              </w:rPr>
            </w:pPr>
            <w:r>
              <w:rPr>
                <w:rFonts w:ascii="Arial" w:eastAsia="Times New Roman" w:hAnsi="Arial" w:cs="Arial"/>
                <w:b/>
                <w:bCs/>
                <w:sz w:val="20"/>
                <w:szCs w:val="24"/>
                <w:lang w:eastAsia="nb-NO"/>
              </w:rPr>
              <w:t>Tjïelteståvroe</w:t>
            </w:r>
          </w:p>
        </w:tc>
        <w:tc>
          <w:tcPr>
            <w:tcW w:w="878" w:type="dxa"/>
            <w:vAlign w:val="bottom"/>
          </w:tcPr>
          <w:p w:rsidR="00BC21BF" w:rsidRPr="00BC21BF" w:rsidRDefault="00BC21BF" w:rsidP="00BC21BF">
            <w:pPr>
              <w:spacing w:after="0" w:line="360" w:lineRule="auto"/>
              <w:jc w:val="center"/>
              <w:rPr>
                <w:rFonts w:ascii="Arial" w:eastAsia="Times New Roman" w:hAnsi="Arial" w:cs="Arial"/>
                <w:sz w:val="20"/>
                <w:szCs w:val="24"/>
                <w:lang w:eastAsia="nb-NO"/>
              </w:rPr>
            </w:pPr>
            <w:r w:rsidRPr="00BC21BF">
              <w:rPr>
                <w:rFonts w:ascii="Arial" w:eastAsia="Times New Roman" w:hAnsi="Arial" w:cs="Arial"/>
                <w:sz w:val="20"/>
                <w:szCs w:val="24"/>
                <w:lang w:eastAsia="nb-NO"/>
              </w:rPr>
              <w:t>77/ 11</w:t>
            </w:r>
          </w:p>
        </w:tc>
        <w:tc>
          <w:tcPr>
            <w:tcW w:w="878" w:type="dxa"/>
            <w:vAlign w:val="bottom"/>
          </w:tcPr>
          <w:p w:rsidR="00BC21BF" w:rsidRPr="00BC21BF" w:rsidRDefault="00BC21BF" w:rsidP="00BC21BF">
            <w:pPr>
              <w:spacing w:after="0" w:line="360" w:lineRule="auto"/>
              <w:jc w:val="center"/>
              <w:rPr>
                <w:rFonts w:ascii="Arial" w:eastAsia="Times New Roman" w:hAnsi="Arial" w:cs="Arial"/>
                <w:sz w:val="20"/>
                <w:szCs w:val="24"/>
                <w:lang w:eastAsia="nb-NO"/>
              </w:rPr>
            </w:pPr>
            <w:r w:rsidRPr="00BC21BF">
              <w:rPr>
                <w:rFonts w:ascii="Arial" w:eastAsia="Times New Roman" w:hAnsi="Arial" w:cs="Arial"/>
                <w:sz w:val="20"/>
                <w:szCs w:val="24"/>
                <w:lang w:eastAsia="nb-NO"/>
              </w:rPr>
              <w:t>84/ 9</w:t>
            </w:r>
          </w:p>
        </w:tc>
        <w:tc>
          <w:tcPr>
            <w:tcW w:w="925" w:type="dxa"/>
            <w:vAlign w:val="bottom"/>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91/11</w:t>
            </w:r>
          </w:p>
        </w:tc>
        <w:tc>
          <w:tcPr>
            <w:tcW w:w="823" w:type="dxa"/>
            <w:vAlign w:val="bottom"/>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94/12</w:t>
            </w:r>
          </w:p>
        </w:tc>
        <w:tc>
          <w:tcPr>
            <w:tcW w:w="823" w:type="dxa"/>
            <w:vAlign w:val="bottom"/>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79/10</w:t>
            </w:r>
          </w:p>
        </w:tc>
        <w:tc>
          <w:tcPr>
            <w:tcW w:w="786" w:type="dxa"/>
            <w:vAlign w:val="bottom"/>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110/10</w:t>
            </w:r>
          </w:p>
        </w:tc>
        <w:tc>
          <w:tcPr>
            <w:tcW w:w="786" w:type="dxa"/>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 xml:space="preserve">101/11 </w:t>
            </w:r>
          </w:p>
        </w:tc>
        <w:tc>
          <w:tcPr>
            <w:tcW w:w="653" w:type="dxa"/>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92/12</w:t>
            </w:r>
          </w:p>
        </w:tc>
        <w:tc>
          <w:tcPr>
            <w:tcW w:w="653" w:type="dxa"/>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91/13</w:t>
            </w:r>
          </w:p>
        </w:tc>
      </w:tr>
      <w:tr w:rsidR="00BC21BF" w:rsidRPr="00BC21BF" w:rsidTr="001500B4">
        <w:trPr>
          <w:jc w:val="center"/>
        </w:trPr>
        <w:tc>
          <w:tcPr>
            <w:tcW w:w="1733" w:type="dxa"/>
            <w:vAlign w:val="bottom"/>
          </w:tcPr>
          <w:p w:rsidR="00BC21BF" w:rsidRPr="00BC21BF" w:rsidRDefault="00BC21BF" w:rsidP="00BC21BF">
            <w:pPr>
              <w:spacing w:after="0" w:line="360" w:lineRule="auto"/>
              <w:rPr>
                <w:rFonts w:ascii="Arial" w:eastAsia="Times New Roman" w:hAnsi="Arial" w:cs="Arial"/>
                <w:b/>
                <w:bCs/>
                <w:sz w:val="20"/>
                <w:szCs w:val="24"/>
                <w:lang w:eastAsia="nb-NO"/>
              </w:rPr>
            </w:pPr>
            <w:r>
              <w:rPr>
                <w:rFonts w:ascii="Arial" w:eastAsia="Times New Roman" w:hAnsi="Arial" w:cs="Arial"/>
                <w:b/>
                <w:bCs/>
                <w:sz w:val="20"/>
                <w:szCs w:val="24"/>
                <w:lang w:eastAsia="nb-NO"/>
              </w:rPr>
              <w:t>Tjïelten åejvieladtjeraerie</w:t>
            </w:r>
          </w:p>
        </w:tc>
        <w:tc>
          <w:tcPr>
            <w:tcW w:w="878" w:type="dxa"/>
            <w:vAlign w:val="bottom"/>
          </w:tcPr>
          <w:p w:rsidR="00BC21BF" w:rsidRPr="00BC21BF" w:rsidRDefault="00BC21BF" w:rsidP="00BC21BF">
            <w:pPr>
              <w:spacing w:after="0" w:line="360" w:lineRule="auto"/>
              <w:jc w:val="center"/>
              <w:rPr>
                <w:rFonts w:ascii="Arial" w:eastAsia="Times New Roman" w:hAnsi="Arial" w:cs="Arial"/>
                <w:sz w:val="20"/>
                <w:szCs w:val="24"/>
                <w:lang w:eastAsia="nb-NO"/>
              </w:rPr>
            </w:pPr>
            <w:r w:rsidRPr="00BC21BF">
              <w:rPr>
                <w:rFonts w:ascii="Arial" w:eastAsia="Times New Roman" w:hAnsi="Arial" w:cs="Arial"/>
                <w:sz w:val="20"/>
                <w:szCs w:val="24"/>
                <w:lang w:eastAsia="nb-NO"/>
              </w:rPr>
              <w:t>123/ 19</w:t>
            </w:r>
          </w:p>
        </w:tc>
        <w:tc>
          <w:tcPr>
            <w:tcW w:w="878" w:type="dxa"/>
            <w:vAlign w:val="bottom"/>
          </w:tcPr>
          <w:p w:rsidR="00BC21BF" w:rsidRPr="00BC21BF" w:rsidRDefault="00BC21BF" w:rsidP="00BC21BF">
            <w:pPr>
              <w:spacing w:after="0" w:line="360" w:lineRule="auto"/>
              <w:jc w:val="center"/>
              <w:rPr>
                <w:rFonts w:ascii="Arial" w:eastAsia="Times New Roman" w:hAnsi="Arial" w:cs="Arial"/>
                <w:sz w:val="20"/>
                <w:szCs w:val="24"/>
                <w:lang w:eastAsia="nb-NO"/>
              </w:rPr>
            </w:pPr>
            <w:r w:rsidRPr="00BC21BF">
              <w:rPr>
                <w:rFonts w:ascii="Arial" w:eastAsia="Times New Roman" w:hAnsi="Arial" w:cs="Arial"/>
                <w:sz w:val="20"/>
                <w:szCs w:val="24"/>
                <w:lang w:eastAsia="nb-NO"/>
              </w:rPr>
              <w:t>138/ 20</w:t>
            </w:r>
          </w:p>
        </w:tc>
        <w:tc>
          <w:tcPr>
            <w:tcW w:w="925" w:type="dxa"/>
            <w:vAlign w:val="bottom"/>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124/18</w:t>
            </w:r>
          </w:p>
        </w:tc>
        <w:tc>
          <w:tcPr>
            <w:tcW w:w="823" w:type="dxa"/>
            <w:vAlign w:val="bottom"/>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119/18</w:t>
            </w:r>
          </w:p>
        </w:tc>
        <w:tc>
          <w:tcPr>
            <w:tcW w:w="823" w:type="dxa"/>
            <w:vAlign w:val="bottom"/>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123/17</w:t>
            </w:r>
          </w:p>
        </w:tc>
        <w:tc>
          <w:tcPr>
            <w:tcW w:w="786" w:type="dxa"/>
            <w:vAlign w:val="bottom"/>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118/18</w:t>
            </w:r>
          </w:p>
        </w:tc>
        <w:tc>
          <w:tcPr>
            <w:tcW w:w="786" w:type="dxa"/>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116/17</w:t>
            </w:r>
          </w:p>
        </w:tc>
        <w:tc>
          <w:tcPr>
            <w:tcW w:w="653" w:type="dxa"/>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84/12</w:t>
            </w:r>
          </w:p>
        </w:tc>
        <w:tc>
          <w:tcPr>
            <w:tcW w:w="653" w:type="dxa"/>
          </w:tcPr>
          <w:p w:rsidR="00BC21BF" w:rsidRPr="00BC21BF" w:rsidRDefault="00BC21BF" w:rsidP="00BC21BF">
            <w:pPr>
              <w:spacing w:after="0" w:line="360" w:lineRule="auto"/>
              <w:jc w:val="center"/>
              <w:rPr>
                <w:rFonts w:ascii="Arial" w:eastAsia="Times New Roman" w:hAnsi="Arial" w:cs="Arial"/>
                <w:color w:val="000000"/>
                <w:sz w:val="20"/>
                <w:szCs w:val="24"/>
                <w:lang w:eastAsia="nb-NO"/>
              </w:rPr>
            </w:pPr>
            <w:r w:rsidRPr="00BC21BF">
              <w:rPr>
                <w:rFonts w:ascii="Arial" w:eastAsia="Times New Roman" w:hAnsi="Arial" w:cs="Arial"/>
                <w:color w:val="000000"/>
                <w:sz w:val="20"/>
                <w:szCs w:val="24"/>
                <w:lang w:eastAsia="nb-NO"/>
              </w:rPr>
              <w:t>68/13</w:t>
            </w:r>
          </w:p>
        </w:tc>
      </w:tr>
    </w:tbl>
    <w:p w:rsidR="00515198" w:rsidRPr="00515198" w:rsidRDefault="00515198" w:rsidP="00515198">
      <w:pPr>
        <w:rPr>
          <w:sz w:val="28"/>
          <w:szCs w:val="28"/>
          <w:lang w:val="sma-NO"/>
        </w:rPr>
      </w:pPr>
    </w:p>
    <w:p w:rsidR="00515198" w:rsidRPr="00BC21BF" w:rsidRDefault="00515198" w:rsidP="00515198">
      <w:pPr>
        <w:rPr>
          <w:b/>
          <w:sz w:val="24"/>
          <w:szCs w:val="24"/>
          <w:lang w:val="sma-NO"/>
        </w:rPr>
      </w:pPr>
      <w:r w:rsidRPr="00BC21BF">
        <w:rPr>
          <w:b/>
          <w:sz w:val="24"/>
          <w:szCs w:val="24"/>
          <w:lang w:val="sma-NO"/>
        </w:rPr>
        <w:t xml:space="preserve">3.1 </w:t>
      </w:r>
      <w:r w:rsidR="0060634E" w:rsidRPr="00BC21BF">
        <w:rPr>
          <w:b/>
          <w:sz w:val="24"/>
          <w:szCs w:val="24"/>
          <w:lang w:val="sma-NO"/>
        </w:rPr>
        <w:t>Sïejhme</w:t>
      </w:r>
      <w:r w:rsidRPr="00BC21BF">
        <w:rPr>
          <w:b/>
          <w:sz w:val="24"/>
          <w:szCs w:val="24"/>
          <w:lang w:val="sma-NO"/>
        </w:rPr>
        <w:t xml:space="preserve"> lahtestimmieh</w:t>
      </w:r>
    </w:p>
    <w:p w:rsidR="00515198" w:rsidRPr="00BC21BF" w:rsidRDefault="00515198" w:rsidP="00515198">
      <w:pPr>
        <w:rPr>
          <w:sz w:val="24"/>
          <w:szCs w:val="24"/>
          <w:lang w:val="sma-NO"/>
        </w:rPr>
      </w:pPr>
      <w:r w:rsidRPr="00BC21BF">
        <w:rPr>
          <w:sz w:val="24"/>
          <w:szCs w:val="24"/>
          <w:lang w:val="sma-NO"/>
        </w:rPr>
        <w:t xml:space="preserve">Jarngereeremen barkoetsiehkieh lea joekoen vihkeles guktie goevtesidie viehkiehtidh </w:t>
      </w:r>
      <w:r w:rsidR="0060634E" w:rsidRPr="00BC21BF">
        <w:rPr>
          <w:sz w:val="24"/>
          <w:szCs w:val="24"/>
          <w:lang w:val="sma-NO"/>
        </w:rPr>
        <w:t>rïektes</w:t>
      </w:r>
      <w:r w:rsidRPr="00BC21BF">
        <w:rPr>
          <w:sz w:val="24"/>
          <w:szCs w:val="24"/>
          <w:lang w:val="sma-NO"/>
        </w:rPr>
        <w:t xml:space="preserve"> </w:t>
      </w:r>
      <w:r w:rsidR="0060634E" w:rsidRPr="00BC21BF">
        <w:rPr>
          <w:sz w:val="24"/>
          <w:szCs w:val="24"/>
          <w:lang w:val="sma-NO"/>
        </w:rPr>
        <w:t>bïevnesigujmie</w:t>
      </w:r>
      <w:r w:rsidRPr="00BC21BF">
        <w:rPr>
          <w:sz w:val="24"/>
          <w:szCs w:val="24"/>
          <w:lang w:val="sma-NO"/>
        </w:rPr>
        <w:t xml:space="preserve"> guktie hijven laakan gaajhkh organisajovnelihtsi gaskem gaskesadtedh. Dannasinie lea vihkeles  daate ektievoete </w:t>
      </w:r>
      <w:r w:rsidR="0060634E" w:rsidRPr="00BC21BF">
        <w:rPr>
          <w:sz w:val="24"/>
          <w:szCs w:val="24"/>
          <w:lang w:val="sma-NO"/>
        </w:rPr>
        <w:t>rïektes</w:t>
      </w:r>
      <w:r w:rsidRPr="00BC21BF">
        <w:rPr>
          <w:sz w:val="24"/>
          <w:szCs w:val="24"/>
          <w:lang w:val="sma-NO"/>
        </w:rPr>
        <w:t xml:space="preserve"> maahtoem </w:t>
      </w:r>
      <w:r w:rsidR="0060634E" w:rsidRPr="00BC21BF">
        <w:rPr>
          <w:sz w:val="24"/>
          <w:szCs w:val="24"/>
          <w:lang w:val="sma-NO"/>
        </w:rPr>
        <w:t>jïh</w:t>
      </w:r>
      <w:r w:rsidRPr="00BC21BF">
        <w:rPr>
          <w:sz w:val="24"/>
          <w:szCs w:val="24"/>
          <w:lang w:val="sma-NO"/>
        </w:rPr>
        <w:t xml:space="preserve"> nuekies barkijh utnieh, guktie maehtebe båetije barkojde darjodh, menh aaj  guktie bøøremes laakan </w:t>
      </w:r>
      <w:r w:rsidR="0060634E" w:rsidRPr="00BC21BF">
        <w:rPr>
          <w:sz w:val="24"/>
          <w:szCs w:val="24"/>
          <w:lang w:val="sma-NO"/>
        </w:rPr>
        <w:t>jïh</w:t>
      </w:r>
      <w:r w:rsidRPr="00BC21BF">
        <w:rPr>
          <w:sz w:val="24"/>
          <w:szCs w:val="24"/>
          <w:lang w:val="sma-NO"/>
        </w:rPr>
        <w:t xml:space="preserve"> </w:t>
      </w:r>
      <w:r w:rsidR="0060634E" w:rsidRPr="00BC21BF">
        <w:rPr>
          <w:sz w:val="24"/>
          <w:szCs w:val="24"/>
          <w:lang w:val="sma-NO"/>
        </w:rPr>
        <w:t>organisasjovnem</w:t>
      </w:r>
      <w:r w:rsidRPr="00BC21BF">
        <w:rPr>
          <w:sz w:val="24"/>
          <w:szCs w:val="24"/>
          <w:lang w:val="sma-NO"/>
        </w:rPr>
        <w:t xml:space="preserve"> orrestehtedh.</w:t>
      </w:r>
    </w:p>
    <w:p w:rsidR="00515198" w:rsidRPr="00BC21BF" w:rsidRDefault="00515198" w:rsidP="00515198">
      <w:pPr>
        <w:rPr>
          <w:sz w:val="24"/>
          <w:szCs w:val="24"/>
          <w:lang w:val="sma-NO"/>
        </w:rPr>
      </w:pPr>
    </w:p>
    <w:p w:rsidR="00515198" w:rsidRPr="00BC21BF" w:rsidRDefault="00515198" w:rsidP="00515198">
      <w:pPr>
        <w:rPr>
          <w:b/>
          <w:sz w:val="24"/>
          <w:szCs w:val="24"/>
          <w:lang w:val="sma-NO"/>
        </w:rPr>
      </w:pPr>
      <w:r w:rsidRPr="00BC21BF">
        <w:rPr>
          <w:b/>
          <w:sz w:val="24"/>
          <w:szCs w:val="24"/>
          <w:lang w:val="sma-NO"/>
        </w:rPr>
        <w:t xml:space="preserve">3.2 Healsoe, byjrese </w:t>
      </w:r>
      <w:r w:rsidR="0060634E" w:rsidRPr="00BC21BF">
        <w:rPr>
          <w:b/>
          <w:sz w:val="24"/>
          <w:szCs w:val="24"/>
          <w:lang w:val="sma-NO"/>
        </w:rPr>
        <w:t>jïh</w:t>
      </w:r>
      <w:r w:rsidRPr="00BC21BF">
        <w:rPr>
          <w:b/>
          <w:sz w:val="24"/>
          <w:szCs w:val="24"/>
          <w:lang w:val="sma-NO"/>
        </w:rPr>
        <w:t xml:space="preserve"> vihtiesvoete (HBV)</w:t>
      </w:r>
    </w:p>
    <w:p w:rsidR="00515198" w:rsidRPr="00BC21BF" w:rsidRDefault="00515198" w:rsidP="00515198">
      <w:pPr>
        <w:rPr>
          <w:sz w:val="24"/>
          <w:szCs w:val="24"/>
          <w:lang w:val="sma-NO"/>
        </w:rPr>
      </w:pPr>
    </w:p>
    <w:p w:rsidR="00515198" w:rsidRPr="00BC21BF" w:rsidRDefault="00515198" w:rsidP="00515198">
      <w:pPr>
        <w:rPr>
          <w:sz w:val="24"/>
          <w:szCs w:val="24"/>
          <w:lang w:val="sma-NO"/>
        </w:rPr>
      </w:pPr>
      <w:r w:rsidRPr="00BC21BF">
        <w:rPr>
          <w:sz w:val="24"/>
          <w:szCs w:val="24"/>
          <w:lang w:val="sma-NO"/>
        </w:rPr>
        <w:t xml:space="preserve">Raarvihke </w:t>
      </w:r>
      <w:r w:rsidR="0060634E" w:rsidRPr="00BC21BF">
        <w:rPr>
          <w:sz w:val="24"/>
          <w:szCs w:val="24"/>
          <w:lang w:val="sma-NO"/>
        </w:rPr>
        <w:t>tjïelte</w:t>
      </w:r>
      <w:r w:rsidRPr="00BC21BF">
        <w:rPr>
          <w:sz w:val="24"/>
          <w:szCs w:val="24"/>
          <w:lang w:val="sma-NO"/>
        </w:rPr>
        <w:t xml:space="preserve"> lea IA- </w:t>
      </w:r>
      <w:r w:rsidR="0060634E" w:rsidRPr="00BC21BF">
        <w:rPr>
          <w:sz w:val="24"/>
          <w:szCs w:val="24"/>
          <w:lang w:val="sma-NO"/>
        </w:rPr>
        <w:t>burrie-</w:t>
      </w:r>
      <w:r w:rsidRPr="00BC21BF">
        <w:rPr>
          <w:sz w:val="24"/>
          <w:szCs w:val="24"/>
          <w:lang w:val="sma-NO"/>
        </w:rPr>
        <w:t xml:space="preserve"> ulmine:</w:t>
      </w:r>
    </w:p>
    <w:p w:rsidR="00515198" w:rsidRPr="00BC21BF" w:rsidRDefault="00515198" w:rsidP="00515198">
      <w:pPr>
        <w:rPr>
          <w:sz w:val="24"/>
          <w:szCs w:val="24"/>
          <w:lang w:val="sma-NO"/>
        </w:rPr>
      </w:pPr>
      <w:r w:rsidRPr="00BC21BF">
        <w:rPr>
          <w:sz w:val="24"/>
          <w:szCs w:val="24"/>
          <w:lang w:val="sma-NO"/>
        </w:rPr>
        <w:t xml:space="preserve">1. Geehtedh olles </w:t>
      </w:r>
      <w:r w:rsidR="0060634E" w:rsidRPr="00BC21BF">
        <w:rPr>
          <w:sz w:val="24"/>
          <w:szCs w:val="24"/>
          <w:lang w:val="sma-NO"/>
        </w:rPr>
        <w:t>skïemtje</w:t>
      </w:r>
      <w:r w:rsidRPr="00BC21BF">
        <w:rPr>
          <w:sz w:val="24"/>
          <w:szCs w:val="24"/>
          <w:lang w:val="sma-NO"/>
        </w:rPr>
        <w:t xml:space="preserve"> sjidtieh </w:t>
      </w:r>
      <w:r w:rsidR="0060634E" w:rsidRPr="00BC21BF">
        <w:rPr>
          <w:sz w:val="24"/>
          <w:szCs w:val="24"/>
          <w:lang w:val="sma-NO"/>
        </w:rPr>
        <w:t>jïh</w:t>
      </w:r>
      <w:r w:rsidRPr="00BC21BF">
        <w:rPr>
          <w:sz w:val="24"/>
          <w:szCs w:val="24"/>
          <w:lang w:val="sma-NO"/>
        </w:rPr>
        <w:t xml:space="preserve"> </w:t>
      </w:r>
      <w:r w:rsidR="0060634E" w:rsidRPr="00BC21BF">
        <w:rPr>
          <w:sz w:val="24"/>
          <w:szCs w:val="24"/>
          <w:lang w:val="sma-NO"/>
        </w:rPr>
        <w:t>skïemtjebiejjide</w:t>
      </w:r>
      <w:r w:rsidRPr="00BC21BF">
        <w:rPr>
          <w:sz w:val="24"/>
          <w:szCs w:val="24"/>
          <w:lang w:val="sma-NO"/>
        </w:rPr>
        <w:t xml:space="preserve"> vaeniedidh</w:t>
      </w:r>
    </w:p>
    <w:p w:rsidR="00515198" w:rsidRPr="00BC21BF" w:rsidRDefault="00515198" w:rsidP="00515198">
      <w:pPr>
        <w:rPr>
          <w:sz w:val="24"/>
          <w:szCs w:val="24"/>
          <w:lang w:val="sma-NO"/>
        </w:rPr>
      </w:pPr>
      <w:r w:rsidRPr="00BC21BF">
        <w:rPr>
          <w:sz w:val="24"/>
          <w:szCs w:val="24"/>
          <w:lang w:val="sma-NO"/>
        </w:rPr>
        <w:t>2. Barkoem nænnoestidh</w:t>
      </w:r>
    </w:p>
    <w:p w:rsidR="00515198" w:rsidRPr="00BC21BF" w:rsidRDefault="00515198" w:rsidP="00515198">
      <w:pPr>
        <w:rPr>
          <w:sz w:val="24"/>
          <w:szCs w:val="24"/>
          <w:lang w:val="sma-NO"/>
        </w:rPr>
      </w:pPr>
      <w:r w:rsidRPr="00BC21BF">
        <w:rPr>
          <w:sz w:val="24"/>
          <w:szCs w:val="24"/>
          <w:lang w:val="sma-NO"/>
        </w:rPr>
        <w:t>3. Barkoebyjresem bueriedidh.</w:t>
      </w:r>
    </w:p>
    <w:p w:rsidR="00515198" w:rsidRPr="00BC21BF" w:rsidRDefault="00BC21BF" w:rsidP="00515198">
      <w:pPr>
        <w:rPr>
          <w:sz w:val="24"/>
          <w:szCs w:val="24"/>
          <w:lang w:val="sma-NO"/>
        </w:rPr>
      </w:pPr>
      <w:r>
        <w:rPr>
          <w:sz w:val="24"/>
          <w:szCs w:val="24"/>
          <w:lang w:val="sma-NO"/>
        </w:rPr>
        <w:t xml:space="preserve">4. </w:t>
      </w:r>
      <w:r w:rsidR="00515198" w:rsidRPr="00BC21BF">
        <w:rPr>
          <w:sz w:val="24"/>
          <w:szCs w:val="24"/>
          <w:lang w:val="sma-NO"/>
        </w:rPr>
        <w:t>Heerredh guktie eah barkojste gahtjedestieh</w:t>
      </w:r>
    </w:p>
    <w:p w:rsidR="00515198" w:rsidRPr="00BC21BF" w:rsidRDefault="00515198" w:rsidP="00515198">
      <w:pPr>
        <w:rPr>
          <w:sz w:val="24"/>
          <w:szCs w:val="24"/>
          <w:lang w:val="sma-NO"/>
        </w:rPr>
      </w:pPr>
      <w:r w:rsidRPr="00BC21BF">
        <w:rPr>
          <w:sz w:val="24"/>
          <w:szCs w:val="24"/>
          <w:lang w:val="sma-NO"/>
        </w:rPr>
        <w:t xml:space="preserve">Raarvihken </w:t>
      </w:r>
      <w:r w:rsidR="0060634E" w:rsidRPr="00BC21BF">
        <w:rPr>
          <w:sz w:val="24"/>
          <w:szCs w:val="24"/>
          <w:lang w:val="sma-NO"/>
        </w:rPr>
        <w:t>tjïelte</w:t>
      </w:r>
      <w:r w:rsidRPr="00BC21BF">
        <w:rPr>
          <w:sz w:val="24"/>
          <w:szCs w:val="24"/>
          <w:lang w:val="sma-NO"/>
        </w:rPr>
        <w:t xml:space="preserve"> lea dagkeres evtiedimmiem </w:t>
      </w:r>
      <w:r w:rsidR="0060634E" w:rsidRPr="00BC21BF">
        <w:rPr>
          <w:sz w:val="24"/>
          <w:szCs w:val="24"/>
          <w:lang w:val="sma-NO"/>
        </w:rPr>
        <w:t>skïemtjebiejjide</w:t>
      </w:r>
      <w:r w:rsidRPr="00BC21BF">
        <w:rPr>
          <w:sz w:val="24"/>
          <w:szCs w:val="24"/>
          <w:lang w:val="sma-NO"/>
        </w:rPr>
        <w:t xml:space="preserve"> dej minngemes jaepieh åtneme:</w:t>
      </w:r>
    </w:p>
    <w:p w:rsidR="00515198" w:rsidRPr="00BC21BF" w:rsidRDefault="00BC21BF" w:rsidP="00BC21BF">
      <w:pPr>
        <w:jc w:val="center"/>
        <w:rPr>
          <w:sz w:val="24"/>
          <w:szCs w:val="24"/>
          <w:lang w:val="sma-NO"/>
        </w:rPr>
      </w:pPr>
      <w:r w:rsidRPr="002C74F0">
        <w:rPr>
          <w:rFonts w:ascii="Arial" w:hAnsi="Arial" w:cs="Arial"/>
          <w:noProof/>
          <w:sz w:val="20"/>
          <w:szCs w:val="20"/>
          <w:lang w:eastAsia="nb-NO"/>
        </w:rPr>
        <w:lastRenderedPageBreak/>
        <w:drawing>
          <wp:inline distT="0" distB="0" distL="0" distR="0" wp14:anchorId="5087B727" wp14:editId="018A4510">
            <wp:extent cx="4010025" cy="1885950"/>
            <wp:effectExtent l="0" t="0" r="9525" b="19050"/>
            <wp:docPr id="16"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15198" w:rsidRPr="00BC21BF" w:rsidRDefault="00515198" w:rsidP="00515198">
      <w:pPr>
        <w:rPr>
          <w:b/>
          <w:sz w:val="24"/>
          <w:szCs w:val="24"/>
          <w:lang w:val="sma-NO"/>
        </w:rPr>
      </w:pPr>
      <w:r w:rsidRPr="00BC21BF">
        <w:rPr>
          <w:b/>
          <w:sz w:val="24"/>
          <w:szCs w:val="24"/>
          <w:lang w:val="sma-NO"/>
        </w:rPr>
        <w:t>Etihken njoelkedassh</w:t>
      </w:r>
    </w:p>
    <w:p w:rsidR="00515198" w:rsidRPr="00BC21BF" w:rsidRDefault="00515198" w:rsidP="00515198">
      <w:pPr>
        <w:rPr>
          <w:sz w:val="24"/>
          <w:szCs w:val="24"/>
          <w:lang w:val="sma-NO"/>
        </w:rPr>
      </w:pPr>
      <w:r w:rsidRPr="00BC21BF">
        <w:rPr>
          <w:sz w:val="24"/>
          <w:szCs w:val="24"/>
          <w:lang w:val="sma-NO"/>
        </w:rPr>
        <w:t xml:space="preserve">Raarvihken </w:t>
      </w:r>
      <w:r w:rsidR="0060634E" w:rsidRPr="00BC21BF">
        <w:rPr>
          <w:sz w:val="24"/>
          <w:szCs w:val="24"/>
          <w:lang w:val="sma-NO"/>
        </w:rPr>
        <w:t>tjïelten</w:t>
      </w:r>
      <w:r w:rsidRPr="00BC21BF">
        <w:rPr>
          <w:sz w:val="24"/>
          <w:szCs w:val="24"/>
          <w:lang w:val="sma-NO"/>
        </w:rPr>
        <w:t xml:space="preserve">  etihke njoelkedassh Barkijenjoelkedassesne kap 2.4 tjåådtje. Njoelkedassesne naemhtie tjåådtje:</w:t>
      </w:r>
    </w:p>
    <w:p w:rsidR="00515198" w:rsidRPr="00BC21BF" w:rsidRDefault="00515198" w:rsidP="00515198">
      <w:pPr>
        <w:rPr>
          <w:sz w:val="24"/>
          <w:szCs w:val="24"/>
          <w:lang w:val="sma-NO"/>
        </w:rPr>
      </w:pPr>
      <w:r w:rsidRPr="00BC21BF">
        <w:rPr>
          <w:sz w:val="24"/>
          <w:szCs w:val="24"/>
          <w:lang w:val="sma-NO"/>
        </w:rPr>
        <w:t xml:space="preserve">«dah njoelkedassh edtja darjoen daepie årrodh guktie edtjieh almetjidie, leverandøøride, barkiji jj. </w:t>
      </w:r>
      <w:r w:rsidR="0060634E" w:rsidRPr="00BC21BF">
        <w:rPr>
          <w:sz w:val="24"/>
          <w:szCs w:val="24"/>
          <w:lang w:val="sma-NO"/>
        </w:rPr>
        <w:t>vööste</w:t>
      </w:r>
      <w:r w:rsidRPr="00BC21BF">
        <w:rPr>
          <w:sz w:val="24"/>
          <w:szCs w:val="24"/>
          <w:lang w:val="sma-NO"/>
        </w:rPr>
        <w:t xml:space="preserve"> dåemiedidh. Goh akte organisasjovne </w:t>
      </w:r>
      <w:r w:rsidR="0060634E" w:rsidRPr="00BC21BF">
        <w:rPr>
          <w:sz w:val="24"/>
          <w:szCs w:val="24"/>
          <w:lang w:val="sma-NO"/>
        </w:rPr>
        <w:t>jïh</w:t>
      </w:r>
      <w:r w:rsidRPr="00BC21BF">
        <w:rPr>
          <w:sz w:val="24"/>
          <w:szCs w:val="24"/>
          <w:lang w:val="sma-NO"/>
        </w:rPr>
        <w:t xml:space="preserve"> darjoe, dle lea joekoen vihkeles mijjieh </w:t>
      </w:r>
      <w:r w:rsidR="0060634E" w:rsidRPr="00BC21BF">
        <w:rPr>
          <w:sz w:val="24"/>
          <w:szCs w:val="24"/>
          <w:lang w:val="sma-NO"/>
        </w:rPr>
        <w:t>jïjtsh</w:t>
      </w:r>
      <w:r w:rsidRPr="00BC21BF">
        <w:rPr>
          <w:sz w:val="24"/>
          <w:szCs w:val="24"/>
          <w:lang w:val="sma-NO"/>
        </w:rPr>
        <w:t xml:space="preserve"> etihken njoelkedassh utnebe. </w:t>
      </w:r>
      <w:r w:rsidR="0060634E" w:rsidRPr="00BC21BF">
        <w:rPr>
          <w:sz w:val="24"/>
          <w:szCs w:val="24"/>
          <w:lang w:val="sma-NO"/>
        </w:rPr>
        <w:t>Gaajhkesh</w:t>
      </w:r>
      <w:r w:rsidRPr="00BC21BF">
        <w:rPr>
          <w:sz w:val="24"/>
          <w:szCs w:val="24"/>
          <w:lang w:val="sma-NO"/>
        </w:rPr>
        <w:t xml:space="preserve"> dovnesh maehtieh etihke gyhtjelassi sonterh båetedh. dah </w:t>
      </w:r>
      <w:r w:rsidR="0060634E" w:rsidRPr="00BC21BF">
        <w:rPr>
          <w:sz w:val="24"/>
          <w:szCs w:val="24"/>
          <w:lang w:val="sma-NO"/>
        </w:rPr>
        <w:t>njoelkedassh</w:t>
      </w:r>
      <w:r w:rsidRPr="00BC21BF">
        <w:rPr>
          <w:sz w:val="24"/>
          <w:szCs w:val="24"/>
          <w:lang w:val="sma-NO"/>
        </w:rPr>
        <w:t xml:space="preserve"> edtja </w:t>
      </w:r>
      <w:r w:rsidR="0060634E" w:rsidRPr="00BC21BF">
        <w:rPr>
          <w:sz w:val="24"/>
          <w:szCs w:val="24"/>
          <w:lang w:val="sma-NO"/>
        </w:rPr>
        <w:t>mijjem</w:t>
      </w:r>
      <w:r w:rsidRPr="00BC21BF">
        <w:rPr>
          <w:sz w:val="24"/>
          <w:szCs w:val="24"/>
          <w:lang w:val="sma-NO"/>
        </w:rPr>
        <w:t xml:space="preserve"> viehkiehtidh staaran veeljedh. Njoelkedassh lea </w:t>
      </w:r>
      <w:r w:rsidR="0060634E" w:rsidRPr="00BC21BF">
        <w:rPr>
          <w:sz w:val="24"/>
          <w:szCs w:val="24"/>
          <w:lang w:val="sma-NO"/>
        </w:rPr>
        <w:t>gaajhkesidie</w:t>
      </w:r>
      <w:r w:rsidRPr="00BC21BF">
        <w:rPr>
          <w:sz w:val="24"/>
          <w:szCs w:val="24"/>
          <w:lang w:val="sma-NO"/>
        </w:rPr>
        <w:t xml:space="preserve"> barkesne </w:t>
      </w:r>
      <w:r w:rsidR="0060634E" w:rsidRPr="00BC21BF">
        <w:rPr>
          <w:sz w:val="24"/>
          <w:szCs w:val="24"/>
          <w:lang w:val="sma-NO"/>
        </w:rPr>
        <w:t>jïh</w:t>
      </w:r>
      <w:r w:rsidRPr="00BC21BF">
        <w:rPr>
          <w:sz w:val="24"/>
          <w:szCs w:val="24"/>
          <w:lang w:val="sma-NO"/>
        </w:rPr>
        <w:t xml:space="preserve"> joekoen vihkeles dah åejvieh joekoen </w:t>
      </w:r>
      <w:r w:rsidR="0060634E" w:rsidRPr="00BC21BF">
        <w:rPr>
          <w:sz w:val="24"/>
          <w:szCs w:val="24"/>
          <w:lang w:val="sma-NO"/>
        </w:rPr>
        <w:t>dïedtem</w:t>
      </w:r>
      <w:r w:rsidRPr="00BC21BF">
        <w:rPr>
          <w:sz w:val="24"/>
          <w:szCs w:val="24"/>
          <w:lang w:val="sma-NO"/>
        </w:rPr>
        <w:t xml:space="preserve"> utnieh dejtie njoelkedasside fulkedh».  Dan </w:t>
      </w:r>
      <w:r w:rsidR="0060634E" w:rsidRPr="00BC21BF">
        <w:rPr>
          <w:sz w:val="24"/>
          <w:szCs w:val="24"/>
          <w:lang w:val="sma-NO"/>
        </w:rPr>
        <w:t>bïjre</w:t>
      </w:r>
      <w:r w:rsidRPr="00BC21BF">
        <w:rPr>
          <w:sz w:val="24"/>
          <w:szCs w:val="24"/>
          <w:lang w:val="sma-NO"/>
        </w:rPr>
        <w:t xml:space="preserve"> vielie njoelkedassi tsiehkesne 2.4.2, 2.4.3 </w:t>
      </w:r>
      <w:r w:rsidR="0060634E" w:rsidRPr="00BC21BF">
        <w:rPr>
          <w:sz w:val="24"/>
          <w:szCs w:val="24"/>
          <w:lang w:val="sma-NO"/>
        </w:rPr>
        <w:t>jïh</w:t>
      </w:r>
      <w:r w:rsidRPr="00BC21BF">
        <w:rPr>
          <w:sz w:val="24"/>
          <w:szCs w:val="24"/>
          <w:lang w:val="sma-NO"/>
        </w:rPr>
        <w:t xml:space="preserve"> 2.4.4 tjåådtje. Etihke lea akte aamhtese </w:t>
      </w:r>
      <w:r w:rsidR="0060634E" w:rsidRPr="00BC21BF">
        <w:rPr>
          <w:sz w:val="24"/>
          <w:szCs w:val="24"/>
          <w:lang w:val="sma-NO"/>
        </w:rPr>
        <w:t>åejvietjåanghkojne</w:t>
      </w:r>
      <w:r w:rsidRPr="00BC21BF">
        <w:rPr>
          <w:sz w:val="24"/>
          <w:szCs w:val="24"/>
          <w:lang w:val="sma-NO"/>
        </w:rPr>
        <w:t xml:space="preserve"> </w:t>
      </w:r>
      <w:r w:rsidR="0060634E" w:rsidRPr="00BC21BF">
        <w:rPr>
          <w:sz w:val="24"/>
          <w:szCs w:val="24"/>
          <w:lang w:val="sma-NO"/>
        </w:rPr>
        <w:t>jïh</w:t>
      </w:r>
      <w:r w:rsidRPr="00BC21BF">
        <w:rPr>
          <w:sz w:val="24"/>
          <w:szCs w:val="24"/>
          <w:lang w:val="sma-NO"/>
        </w:rPr>
        <w:t xml:space="preserve"> </w:t>
      </w:r>
      <w:r w:rsidR="0060634E" w:rsidRPr="00BC21BF">
        <w:rPr>
          <w:sz w:val="24"/>
          <w:szCs w:val="24"/>
          <w:lang w:val="sma-NO"/>
        </w:rPr>
        <w:t>barkijitjåanghkojne</w:t>
      </w:r>
      <w:r w:rsidRPr="00BC21BF">
        <w:rPr>
          <w:sz w:val="24"/>
          <w:szCs w:val="24"/>
          <w:lang w:val="sma-NO"/>
        </w:rPr>
        <w:t xml:space="preserve"> . Raarvihken </w:t>
      </w:r>
      <w:r w:rsidR="0060634E" w:rsidRPr="00BC21BF">
        <w:rPr>
          <w:sz w:val="24"/>
          <w:szCs w:val="24"/>
          <w:lang w:val="sma-NO"/>
        </w:rPr>
        <w:t>tjïelte</w:t>
      </w:r>
      <w:r w:rsidRPr="00BC21BF">
        <w:rPr>
          <w:sz w:val="24"/>
          <w:szCs w:val="24"/>
          <w:lang w:val="sma-NO"/>
        </w:rPr>
        <w:t xml:space="preserve"> lea aaj jaepien 2013 </w:t>
      </w:r>
      <w:r w:rsidR="0060634E" w:rsidRPr="00BC21BF">
        <w:rPr>
          <w:sz w:val="24"/>
          <w:szCs w:val="24"/>
          <w:lang w:val="sma-NO"/>
        </w:rPr>
        <w:t>bïeljelimmienjoelkedassh</w:t>
      </w:r>
      <w:r w:rsidRPr="00BC21BF">
        <w:rPr>
          <w:sz w:val="24"/>
          <w:szCs w:val="24"/>
          <w:lang w:val="sma-NO"/>
        </w:rPr>
        <w:t xml:space="preserve"> stealladamme.</w:t>
      </w:r>
    </w:p>
    <w:p w:rsidR="00515198" w:rsidRPr="00BC21BF" w:rsidRDefault="00515198" w:rsidP="00515198">
      <w:pPr>
        <w:rPr>
          <w:sz w:val="24"/>
          <w:szCs w:val="24"/>
          <w:lang w:val="sma-NO"/>
        </w:rPr>
      </w:pPr>
    </w:p>
    <w:p w:rsidR="00515198" w:rsidRPr="00BC21BF" w:rsidRDefault="00515198" w:rsidP="00515198">
      <w:pPr>
        <w:rPr>
          <w:b/>
          <w:sz w:val="24"/>
          <w:szCs w:val="24"/>
          <w:lang w:val="sma-NO"/>
        </w:rPr>
      </w:pPr>
      <w:r w:rsidRPr="00BC21BF">
        <w:rPr>
          <w:b/>
          <w:sz w:val="24"/>
          <w:szCs w:val="24"/>
          <w:lang w:val="sma-NO"/>
        </w:rPr>
        <w:t xml:space="preserve">3.3 Kultuvre </w:t>
      </w:r>
      <w:r w:rsidR="0060634E" w:rsidRPr="00BC21BF">
        <w:rPr>
          <w:b/>
          <w:sz w:val="24"/>
          <w:szCs w:val="24"/>
          <w:lang w:val="sma-NO"/>
        </w:rPr>
        <w:t>jïh</w:t>
      </w:r>
      <w:r w:rsidRPr="00BC21BF">
        <w:rPr>
          <w:b/>
          <w:sz w:val="24"/>
          <w:szCs w:val="24"/>
          <w:lang w:val="sma-NO"/>
        </w:rPr>
        <w:t xml:space="preserve"> museume</w:t>
      </w:r>
    </w:p>
    <w:p w:rsidR="00515198" w:rsidRPr="00BC21BF" w:rsidRDefault="00515198" w:rsidP="00515198">
      <w:pPr>
        <w:rPr>
          <w:b/>
          <w:sz w:val="24"/>
          <w:szCs w:val="24"/>
          <w:lang w:val="sma-NO"/>
        </w:rPr>
      </w:pPr>
      <w:r w:rsidRPr="00BC21BF">
        <w:rPr>
          <w:b/>
          <w:sz w:val="24"/>
          <w:szCs w:val="24"/>
          <w:lang w:val="sma-NO"/>
        </w:rPr>
        <w:t>Barkoeh</w:t>
      </w:r>
    </w:p>
    <w:p w:rsidR="00515198" w:rsidRPr="00BC21BF" w:rsidRDefault="0060634E" w:rsidP="00515198">
      <w:pPr>
        <w:rPr>
          <w:sz w:val="24"/>
          <w:szCs w:val="24"/>
          <w:lang w:val="sma-NO"/>
        </w:rPr>
      </w:pPr>
      <w:r w:rsidRPr="00BC21BF">
        <w:rPr>
          <w:sz w:val="24"/>
          <w:szCs w:val="24"/>
          <w:lang w:val="sma-NO"/>
        </w:rPr>
        <w:t>Tsïengelen</w:t>
      </w:r>
      <w:r w:rsidR="00515198" w:rsidRPr="00BC21BF">
        <w:rPr>
          <w:sz w:val="24"/>
          <w:szCs w:val="24"/>
          <w:lang w:val="sma-NO"/>
        </w:rPr>
        <w:t xml:space="preserve"> 1.b. 2013 dle Raarvihken </w:t>
      </w:r>
      <w:r w:rsidRPr="00BC21BF">
        <w:rPr>
          <w:sz w:val="24"/>
          <w:szCs w:val="24"/>
          <w:lang w:val="sma-NO"/>
        </w:rPr>
        <w:t>tjïelte</w:t>
      </w:r>
      <w:r w:rsidR="00515198" w:rsidRPr="00BC21BF">
        <w:rPr>
          <w:sz w:val="24"/>
          <w:szCs w:val="24"/>
          <w:lang w:val="sma-NO"/>
        </w:rPr>
        <w:t xml:space="preserve"> guektien </w:t>
      </w:r>
      <w:r w:rsidRPr="00BC21BF">
        <w:rPr>
          <w:sz w:val="24"/>
          <w:szCs w:val="24"/>
          <w:lang w:val="sma-NO"/>
        </w:rPr>
        <w:t>gïelen</w:t>
      </w:r>
      <w:r w:rsidR="00515198" w:rsidRPr="00BC21BF">
        <w:rPr>
          <w:sz w:val="24"/>
          <w:szCs w:val="24"/>
          <w:lang w:val="sma-NO"/>
        </w:rPr>
        <w:t xml:space="preserve"> </w:t>
      </w:r>
      <w:r w:rsidRPr="00BC21BF">
        <w:rPr>
          <w:sz w:val="24"/>
          <w:szCs w:val="24"/>
          <w:lang w:val="sma-NO"/>
        </w:rPr>
        <w:t>tjïelte</w:t>
      </w:r>
      <w:r w:rsidR="00515198" w:rsidRPr="00BC21BF">
        <w:rPr>
          <w:sz w:val="24"/>
          <w:szCs w:val="24"/>
          <w:lang w:val="sma-NO"/>
        </w:rPr>
        <w:t xml:space="preserve"> </w:t>
      </w:r>
      <w:r w:rsidRPr="00BC21BF">
        <w:rPr>
          <w:sz w:val="24"/>
          <w:szCs w:val="24"/>
          <w:lang w:val="sma-NO"/>
        </w:rPr>
        <w:t>sjïdti</w:t>
      </w:r>
      <w:r w:rsidR="00515198" w:rsidRPr="00BC21BF">
        <w:rPr>
          <w:sz w:val="24"/>
          <w:szCs w:val="24"/>
          <w:lang w:val="sma-NO"/>
        </w:rPr>
        <w:t xml:space="preserve">,  </w:t>
      </w:r>
      <w:r w:rsidRPr="00BC21BF">
        <w:rPr>
          <w:sz w:val="24"/>
          <w:szCs w:val="24"/>
          <w:lang w:val="sma-NO"/>
        </w:rPr>
        <w:t>jïh</w:t>
      </w:r>
      <w:r w:rsidR="00515198" w:rsidRPr="00BC21BF">
        <w:rPr>
          <w:sz w:val="24"/>
          <w:szCs w:val="24"/>
          <w:lang w:val="sma-NO"/>
        </w:rPr>
        <w:t xml:space="preserve"> dan gaavhtan  Kultuvre </w:t>
      </w:r>
      <w:r w:rsidRPr="00BC21BF">
        <w:rPr>
          <w:sz w:val="24"/>
          <w:szCs w:val="24"/>
          <w:lang w:val="sma-NO"/>
        </w:rPr>
        <w:t>jïh</w:t>
      </w:r>
      <w:r w:rsidR="00515198" w:rsidRPr="00BC21BF">
        <w:rPr>
          <w:sz w:val="24"/>
          <w:szCs w:val="24"/>
          <w:lang w:val="sma-NO"/>
        </w:rPr>
        <w:t xml:space="preserve"> </w:t>
      </w:r>
      <w:r w:rsidRPr="00BC21BF">
        <w:rPr>
          <w:sz w:val="24"/>
          <w:szCs w:val="24"/>
          <w:lang w:val="sma-NO"/>
        </w:rPr>
        <w:t>museeume</w:t>
      </w:r>
      <w:r w:rsidR="00515198" w:rsidRPr="00BC21BF">
        <w:rPr>
          <w:sz w:val="24"/>
          <w:szCs w:val="24"/>
          <w:lang w:val="sma-NO"/>
        </w:rPr>
        <w:t xml:space="preserve"> </w:t>
      </w:r>
      <w:r w:rsidRPr="00BC21BF">
        <w:rPr>
          <w:sz w:val="24"/>
          <w:szCs w:val="24"/>
          <w:lang w:val="sma-NO"/>
        </w:rPr>
        <w:t>jïjtjen</w:t>
      </w:r>
      <w:r w:rsidR="00515198" w:rsidRPr="00BC21BF">
        <w:rPr>
          <w:sz w:val="24"/>
          <w:szCs w:val="24"/>
          <w:lang w:val="sma-NO"/>
        </w:rPr>
        <w:t xml:space="preserve"> goevtese aaj </w:t>
      </w:r>
      <w:r w:rsidRPr="00BC21BF">
        <w:rPr>
          <w:sz w:val="24"/>
          <w:szCs w:val="24"/>
          <w:lang w:val="sma-NO"/>
        </w:rPr>
        <w:t>sjïdti</w:t>
      </w:r>
      <w:r w:rsidR="00515198" w:rsidRPr="00BC21BF">
        <w:rPr>
          <w:sz w:val="24"/>
          <w:szCs w:val="24"/>
          <w:lang w:val="sma-NO"/>
        </w:rPr>
        <w:t xml:space="preserve">.  Akte ektievoete aaj </w:t>
      </w:r>
      <w:r w:rsidRPr="00BC21BF">
        <w:rPr>
          <w:sz w:val="24"/>
          <w:szCs w:val="24"/>
          <w:lang w:val="sma-NO"/>
        </w:rPr>
        <w:t>sjïdti</w:t>
      </w:r>
      <w:r w:rsidR="00515198" w:rsidRPr="00BC21BF">
        <w:rPr>
          <w:sz w:val="24"/>
          <w:szCs w:val="24"/>
          <w:lang w:val="sma-NO"/>
        </w:rPr>
        <w:t xml:space="preserve">- </w:t>
      </w:r>
      <w:r w:rsidRPr="00BC21BF">
        <w:rPr>
          <w:sz w:val="24"/>
          <w:szCs w:val="24"/>
          <w:lang w:val="sma-NO"/>
        </w:rPr>
        <w:t>Gïelejarnge</w:t>
      </w:r>
      <w:r w:rsidR="00515198" w:rsidRPr="00BC21BF">
        <w:rPr>
          <w:sz w:val="24"/>
          <w:szCs w:val="24"/>
          <w:lang w:val="sma-NO"/>
        </w:rPr>
        <w:t xml:space="preserve"> </w:t>
      </w:r>
      <w:r w:rsidRPr="00BC21BF">
        <w:rPr>
          <w:sz w:val="24"/>
          <w:szCs w:val="24"/>
          <w:lang w:val="sma-NO"/>
        </w:rPr>
        <w:t>jïjtjen</w:t>
      </w:r>
      <w:r w:rsidR="00515198" w:rsidRPr="00BC21BF">
        <w:rPr>
          <w:sz w:val="24"/>
          <w:szCs w:val="24"/>
          <w:lang w:val="sma-NO"/>
        </w:rPr>
        <w:t xml:space="preserve"> åejvine.</w:t>
      </w:r>
    </w:p>
    <w:p w:rsidR="00515198" w:rsidRPr="00BC21BF" w:rsidRDefault="00515198" w:rsidP="00515198">
      <w:pPr>
        <w:rPr>
          <w:sz w:val="24"/>
          <w:szCs w:val="24"/>
          <w:lang w:val="sma-NO"/>
        </w:rPr>
      </w:pPr>
      <w:r w:rsidRPr="00BC21BF">
        <w:rPr>
          <w:sz w:val="24"/>
          <w:szCs w:val="24"/>
          <w:lang w:val="sma-NO"/>
        </w:rPr>
        <w:t xml:space="preserve">Jaepien minngiegietjien dellie </w:t>
      </w:r>
      <w:r w:rsidR="0060634E" w:rsidRPr="00BC21BF">
        <w:rPr>
          <w:sz w:val="24"/>
          <w:szCs w:val="24"/>
          <w:lang w:val="sma-NO"/>
        </w:rPr>
        <w:t>jïjnjebh</w:t>
      </w:r>
      <w:r w:rsidRPr="00BC21BF">
        <w:rPr>
          <w:sz w:val="24"/>
          <w:szCs w:val="24"/>
          <w:lang w:val="sma-NO"/>
        </w:rPr>
        <w:t xml:space="preserve"> </w:t>
      </w:r>
      <w:r w:rsidR="0060634E" w:rsidRPr="00BC21BF">
        <w:rPr>
          <w:sz w:val="24"/>
          <w:szCs w:val="24"/>
          <w:lang w:val="sma-NO"/>
        </w:rPr>
        <w:t>barkijh</w:t>
      </w:r>
      <w:r w:rsidRPr="00BC21BF">
        <w:rPr>
          <w:sz w:val="24"/>
          <w:szCs w:val="24"/>
          <w:lang w:val="sma-NO"/>
        </w:rPr>
        <w:t xml:space="preserve"> </w:t>
      </w:r>
      <w:r w:rsidR="0060634E" w:rsidRPr="00BC21BF">
        <w:rPr>
          <w:sz w:val="24"/>
          <w:szCs w:val="24"/>
          <w:lang w:val="sma-NO"/>
        </w:rPr>
        <w:t>åadtjoejimh</w:t>
      </w:r>
      <w:r w:rsidRPr="00BC21BF">
        <w:rPr>
          <w:sz w:val="24"/>
          <w:szCs w:val="24"/>
          <w:lang w:val="sma-NO"/>
        </w:rPr>
        <w:t xml:space="preserve"> mah edtjin joekehth </w:t>
      </w:r>
      <w:r w:rsidR="0060634E" w:rsidRPr="00BC21BF">
        <w:rPr>
          <w:sz w:val="24"/>
          <w:szCs w:val="24"/>
          <w:lang w:val="sma-NO"/>
        </w:rPr>
        <w:t>prosjekti</w:t>
      </w:r>
      <w:r w:rsidRPr="00BC21BF">
        <w:rPr>
          <w:sz w:val="24"/>
          <w:szCs w:val="24"/>
          <w:lang w:val="sma-NO"/>
        </w:rPr>
        <w:t xml:space="preserve"> gujmie barkedh, </w:t>
      </w:r>
      <w:r w:rsidR="0060634E" w:rsidRPr="00BC21BF">
        <w:rPr>
          <w:sz w:val="24"/>
          <w:szCs w:val="24"/>
          <w:lang w:val="sma-NO"/>
        </w:rPr>
        <w:t>jïh</w:t>
      </w:r>
      <w:r w:rsidRPr="00BC21BF">
        <w:rPr>
          <w:sz w:val="24"/>
          <w:szCs w:val="24"/>
          <w:lang w:val="sma-NO"/>
        </w:rPr>
        <w:t xml:space="preserve"> </w:t>
      </w:r>
      <w:r w:rsidR="0060634E" w:rsidRPr="00BC21BF">
        <w:rPr>
          <w:sz w:val="24"/>
          <w:szCs w:val="24"/>
          <w:lang w:val="sma-NO"/>
        </w:rPr>
        <w:t>prosjektildåarjegistie</w:t>
      </w:r>
      <w:r w:rsidRPr="00BC21BF">
        <w:rPr>
          <w:sz w:val="24"/>
          <w:szCs w:val="24"/>
          <w:lang w:val="sma-NO"/>
        </w:rPr>
        <w:t xml:space="preserve"> maaksasuvvieh </w:t>
      </w:r>
      <w:r w:rsidR="0060634E" w:rsidRPr="00BC21BF">
        <w:rPr>
          <w:sz w:val="24"/>
          <w:szCs w:val="24"/>
          <w:lang w:val="sma-NO"/>
        </w:rPr>
        <w:t>jïh</w:t>
      </w:r>
      <w:r w:rsidRPr="00BC21BF">
        <w:rPr>
          <w:sz w:val="24"/>
          <w:szCs w:val="24"/>
          <w:lang w:val="sma-NO"/>
        </w:rPr>
        <w:t xml:space="preserve"> jaepien 2014 </w:t>
      </w:r>
      <w:r w:rsidR="0060634E" w:rsidRPr="00BC21BF">
        <w:rPr>
          <w:sz w:val="24"/>
          <w:szCs w:val="24"/>
          <w:lang w:val="sma-NO"/>
        </w:rPr>
        <w:t>galhkasuvvieh</w:t>
      </w:r>
      <w:r w:rsidRPr="00BC21BF">
        <w:rPr>
          <w:sz w:val="24"/>
          <w:szCs w:val="24"/>
          <w:lang w:val="sma-NO"/>
        </w:rPr>
        <w:t>.</w:t>
      </w:r>
    </w:p>
    <w:p w:rsidR="00515198" w:rsidRPr="00BC21BF" w:rsidRDefault="0060634E" w:rsidP="00515198">
      <w:pPr>
        <w:rPr>
          <w:sz w:val="24"/>
          <w:szCs w:val="24"/>
          <w:lang w:val="sma-NO"/>
        </w:rPr>
      </w:pPr>
      <w:r w:rsidRPr="00BC21BF">
        <w:rPr>
          <w:sz w:val="24"/>
          <w:szCs w:val="24"/>
          <w:lang w:val="sma-NO"/>
        </w:rPr>
        <w:t>Dïhte</w:t>
      </w:r>
      <w:r w:rsidR="00515198" w:rsidRPr="00BC21BF">
        <w:rPr>
          <w:sz w:val="24"/>
          <w:szCs w:val="24"/>
          <w:lang w:val="sma-NO"/>
        </w:rPr>
        <w:t xml:space="preserve"> orre goevtese 2,9 jaepiebarkoeh barkiji gujmie åtna </w:t>
      </w:r>
      <w:r w:rsidRPr="00BC21BF">
        <w:rPr>
          <w:sz w:val="24"/>
          <w:szCs w:val="24"/>
          <w:lang w:val="sma-NO"/>
        </w:rPr>
        <w:t>jïh</w:t>
      </w:r>
      <w:r w:rsidR="00515198" w:rsidRPr="00BC21BF">
        <w:rPr>
          <w:sz w:val="24"/>
          <w:szCs w:val="24"/>
          <w:lang w:val="sma-NO"/>
        </w:rPr>
        <w:t xml:space="preserve"> ånnetji bijjelen 2 jaepiebarkoeh </w:t>
      </w:r>
      <w:r w:rsidRPr="00BC21BF">
        <w:rPr>
          <w:sz w:val="24"/>
          <w:szCs w:val="24"/>
          <w:lang w:val="sma-NO"/>
        </w:rPr>
        <w:t>prosjektilbarkojne</w:t>
      </w:r>
      <w:r w:rsidR="00515198" w:rsidRPr="00BC21BF">
        <w:rPr>
          <w:sz w:val="24"/>
          <w:szCs w:val="24"/>
          <w:lang w:val="sma-NO"/>
        </w:rPr>
        <w:t>.</w:t>
      </w:r>
    </w:p>
    <w:p w:rsidR="00515198" w:rsidRPr="00515198" w:rsidRDefault="00515198" w:rsidP="00515198">
      <w:pPr>
        <w:rPr>
          <w:sz w:val="28"/>
          <w:szCs w:val="28"/>
          <w:lang w:val="sma-NO"/>
        </w:rPr>
      </w:pPr>
    </w:p>
    <w:p w:rsidR="00BC21BF" w:rsidRDefault="00BC21BF" w:rsidP="00515198">
      <w:pPr>
        <w:rPr>
          <w:b/>
          <w:sz w:val="24"/>
          <w:szCs w:val="24"/>
          <w:lang w:val="sma-NO"/>
        </w:rPr>
      </w:pPr>
    </w:p>
    <w:p w:rsidR="00515198" w:rsidRPr="00BC21BF" w:rsidRDefault="0060634E" w:rsidP="00515198">
      <w:pPr>
        <w:rPr>
          <w:b/>
          <w:sz w:val="24"/>
          <w:szCs w:val="24"/>
          <w:lang w:val="sma-NO"/>
        </w:rPr>
      </w:pPr>
      <w:r w:rsidRPr="00BC21BF">
        <w:rPr>
          <w:b/>
          <w:sz w:val="24"/>
          <w:szCs w:val="24"/>
          <w:lang w:val="sma-NO"/>
        </w:rPr>
        <w:lastRenderedPageBreak/>
        <w:t>Kultuvredïedte</w:t>
      </w:r>
      <w:r w:rsidR="00515198" w:rsidRPr="00BC21BF">
        <w:rPr>
          <w:b/>
          <w:sz w:val="24"/>
          <w:szCs w:val="24"/>
          <w:lang w:val="sma-NO"/>
        </w:rPr>
        <w:t xml:space="preserve"> </w:t>
      </w:r>
      <w:r w:rsidRPr="00BC21BF">
        <w:rPr>
          <w:b/>
          <w:sz w:val="24"/>
          <w:szCs w:val="24"/>
          <w:lang w:val="sma-NO"/>
        </w:rPr>
        <w:t>jïh</w:t>
      </w:r>
      <w:r w:rsidR="00515198" w:rsidRPr="00BC21BF">
        <w:rPr>
          <w:b/>
          <w:sz w:val="24"/>
          <w:szCs w:val="24"/>
          <w:lang w:val="sma-NO"/>
        </w:rPr>
        <w:t xml:space="preserve"> </w:t>
      </w:r>
      <w:r w:rsidRPr="00BC21BF">
        <w:rPr>
          <w:b/>
          <w:sz w:val="24"/>
          <w:szCs w:val="24"/>
          <w:lang w:val="sma-NO"/>
        </w:rPr>
        <w:t>museeume</w:t>
      </w:r>
    </w:p>
    <w:p w:rsidR="00515198" w:rsidRPr="00BC21BF" w:rsidRDefault="00515198" w:rsidP="00515198">
      <w:pPr>
        <w:rPr>
          <w:b/>
          <w:sz w:val="24"/>
          <w:szCs w:val="24"/>
          <w:lang w:val="sma-NO"/>
        </w:rPr>
      </w:pPr>
      <w:r w:rsidRPr="00BC21BF">
        <w:rPr>
          <w:b/>
          <w:sz w:val="24"/>
          <w:szCs w:val="24"/>
          <w:lang w:val="sma-NO"/>
        </w:rPr>
        <w:t>Darjoe</w:t>
      </w:r>
    </w:p>
    <w:p w:rsidR="00515198" w:rsidRPr="00BC21BF" w:rsidRDefault="00515198" w:rsidP="00515198">
      <w:pPr>
        <w:rPr>
          <w:sz w:val="24"/>
          <w:szCs w:val="24"/>
          <w:lang w:val="sma-NO"/>
        </w:rPr>
      </w:pPr>
      <w:r w:rsidRPr="00BC21BF">
        <w:rPr>
          <w:sz w:val="24"/>
          <w:szCs w:val="24"/>
          <w:lang w:val="sma-NO"/>
        </w:rPr>
        <w:t xml:space="preserve">Kultuvre darjomh, evtiedimmiebarkoeh </w:t>
      </w:r>
      <w:r w:rsidR="0060634E" w:rsidRPr="00BC21BF">
        <w:rPr>
          <w:sz w:val="24"/>
          <w:szCs w:val="24"/>
          <w:lang w:val="sma-NO"/>
        </w:rPr>
        <w:t>jïh</w:t>
      </w:r>
      <w:r w:rsidRPr="00BC21BF">
        <w:rPr>
          <w:sz w:val="24"/>
          <w:szCs w:val="24"/>
          <w:lang w:val="sma-NO"/>
        </w:rPr>
        <w:t xml:space="preserve"> aarkebiejjiedarjomh lea åejvie barkoeh Raarvihken voenesjaljosne. 2013 lij darjoe  </w:t>
      </w:r>
      <w:r w:rsidR="0060634E" w:rsidRPr="00BC21BF">
        <w:rPr>
          <w:sz w:val="24"/>
          <w:szCs w:val="24"/>
          <w:lang w:val="sma-NO"/>
        </w:rPr>
        <w:t>sjisjnjelen</w:t>
      </w:r>
      <w:r w:rsidRPr="00BC21BF">
        <w:rPr>
          <w:sz w:val="24"/>
          <w:szCs w:val="24"/>
          <w:lang w:val="sma-NO"/>
        </w:rPr>
        <w:t xml:space="preserve"> </w:t>
      </w:r>
      <w:r w:rsidR="0060634E" w:rsidRPr="00BC21BF">
        <w:rPr>
          <w:sz w:val="24"/>
          <w:szCs w:val="24"/>
          <w:lang w:val="sma-NO"/>
        </w:rPr>
        <w:t>åejvieprosjektesne</w:t>
      </w:r>
      <w:r w:rsidRPr="00BC21BF">
        <w:rPr>
          <w:sz w:val="24"/>
          <w:szCs w:val="24"/>
          <w:lang w:val="sma-NO"/>
        </w:rPr>
        <w:t xml:space="preserve"> «Evtiedimmie åarjelsaemien gieleste </w:t>
      </w:r>
      <w:r w:rsidR="0060634E" w:rsidRPr="00BC21BF">
        <w:rPr>
          <w:sz w:val="24"/>
          <w:szCs w:val="24"/>
          <w:lang w:val="sma-NO"/>
        </w:rPr>
        <w:t>jïh</w:t>
      </w:r>
      <w:r w:rsidRPr="00BC21BF">
        <w:rPr>
          <w:sz w:val="24"/>
          <w:szCs w:val="24"/>
          <w:lang w:val="sma-NO"/>
        </w:rPr>
        <w:t xml:space="preserve"> kultuvreste Raarvihken </w:t>
      </w:r>
      <w:r w:rsidR="0060634E" w:rsidRPr="00BC21BF">
        <w:rPr>
          <w:sz w:val="24"/>
          <w:szCs w:val="24"/>
          <w:lang w:val="sma-NO"/>
        </w:rPr>
        <w:t>tjïeltesne</w:t>
      </w:r>
      <w:r w:rsidRPr="00BC21BF">
        <w:rPr>
          <w:sz w:val="24"/>
          <w:szCs w:val="24"/>
          <w:lang w:val="sma-NO"/>
        </w:rPr>
        <w:t xml:space="preserve">» </w:t>
      </w:r>
      <w:r w:rsidR="0060634E" w:rsidRPr="00BC21BF">
        <w:rPr>
          <w:sz w:val="24"/>
          <w:szCs w:val="24"/>
          <w:lang w:val="sma-NO"/>
        </w:rPr>
        <w:t>jovnesåhkoeseminaarine</w:t>
      </w:r>
      <w:r w:rsidRPr="00BC21BF">
        <w:rPr>
          <w:sz w:val="24"/>
          <w:szCs w:val="24"/>
          <w:lang w:val="sma-NO"/>
        </w:rPr>
        <w:t xml:space="preserve"> </w:t>
      </w:r>
      <w:r w:rsidR="0060634E" w:rsidRPr="00BC21BF">
        <w:rPr>
          <w:sz w:val="24"/>
          <w:szCs w:val="24"/>
          <w:lang w:val="sma-NO"/>
        </w:rPr>
        <w:t>jïh</w:t>
      </w:r>
      <w:r w:rsidRPr="00BC21BF">
        <w:rPr>
          <w:sz w:val="24"/>
          <w:szCs w:val="24"/>
          <w:lang w:val="sma-NO"/>
        </w:rPr>
        <w:t xml:space="preserve"> darjomh joekehth </w:t>
      </w:r>
      <w:r w:rsidR="0060634E" w:rsidRPr="00BC21BF">
        <w:rPr>
          <w:sz w:val="24"/>
          <w:szCs w:val="24"/>
          <w:lang w:val="sma-NO"/>
        </w:rPr>
        <w:t>lehkieprosjektine</w:t>
      </w:r>
      <w:r w:rsidRPr="00BC21BF">
        <w:rPr>
          <w:sz w:val="24"/>
          <w:szCs w:val="24"/>
          <w:lang w:val="sma-NO"/>
        </w:rPr>
        <w:t xml:space="preserve">.  </w:t>
      </w:r>
      <w:r w:rsidR="0060634E" w:rsidRPr="00BC21BF">
        <w:rPr>
          <w:sz w:val="24"/>
          <w:szCs w:val="24"/>
          <w:lang w:val="sma-NO"/>
        </w:rPr>
        <w:t>Beetnegendåarjegigujmie</w:t>
      </w:r>
      <w:r w:rsidRPr="00BC21BF">
        <w:rPr>
          <w:sz w:val="24"/>
          <w:szCs w:val="24"/>
          <w:lang w:val="sma-NO"/>
        </w:rPr>
        <w:t xml:space="preserve"> dle darjomem « Kultuvreles klaahkine» båarasåbpoe almetjidie </w:t>
      </w:r>
      <w:r w:rsidR="0060634E" w:rsidRPr="00BC21BF">
        <w:rPr>
          <w:sz w:val="24"/>
          <w:szCs w:val="24"/>
          <w:lang w:val="sma-NO"/>
        </w:rPr>
        <w:t>hööltestimh</w:t>
      </w:r>
      <w:r w:rsidRPr="00BC21BF">
        <w:rPr>
          <w:sz w:val="24"/>
          <w:szCs w:val="24"/>
          <w:lang w:val="sma-NO"/>
        </w:rPr>
        <w:t>.</w:t>
      </w:r>
    </w:p>
    <w:p w:rsidR="00515198" w:rsidRPr="00BC21BF" w:rsidRDefault="00515198" w:rsidP="00515198">
      <w:pPr>
        <w:rPr>
          <w:sz w:val="24"/>
          <w:szCs w:val="24"/>
          <w:lang w:val="sma-NO"/>
        </w:rPr>
      </w:pPr>
      <w:r w:rsidRPr="00BC21BF">
        <w:rPr>
          <w:sz w:val="24"/>
          <w:szCs w:val="24"/>
          <w:lang w:val="sma-NO"/>
        </w:rPr>
        <w:t xml:space="preserve">Akte jeatja stuerebe </w:t>
      </w:r>
      <w:r w:rsidR="0060634E" w:rsidRPr="00BC21BF">
        <w:rPr>
          <w:sz w:val="24"/>
          <w:szCs w:val="24"/>
          <w:lang w:val="sma-NO"/>
        </w:rPr>
        <w:t>prosjeekte</w:t>
      </w:r>
      <w:r w:rsidRPr="00BC21BF">
        <w:rPr>
          <w:sz w:val="24"/>
          <w:szCs w:val="24"/>
          <w:lang w:val="sma-NO"/>
        </w:rPr>
        <w:t xml:space="preserve"> mejnie aalkeme lea Kultuvremojteseprosjeekte maam Riksantikvareste duvtesovveme. Daate akte vyøhkesjimmieprosjeekte </w:t>
      </w:r>
      <w:r w:rsidR="0060634E" w:rsidRPr="00BC21BF">
        <w:rPr>
          <w:sz w:val="24"/>
          <w:szCs w:val="24"/>
          <w:lang w:val="sma-NO"/>
        </w:rPr>
        <w:t>kraannatjïelti</w:t>
      </w:r>
      <w:r w:rsidRPr="00BC21BF">
        <w:rPr>
          <w:sz w:val="24"/>
          <w:szCs w:val="24"/>
          <w:lang w:val="sma-NO"/>
        </w:rPr>
        <w:t xml:space="preserve"> gujmie, </w:t>
      </w:r>
      <w:r w:rsidR="0060634E" w:rsidRPr="00BC21BF">
        <w:rPr>
          <w:sz w:val="24"/>
          <w:szCs w:val="24"/>
          <w:lang w:val="sma-NO"/>
        </w:rPr>
        <w:t>fylhketjïeltine</w:t>
      </w:r>
      <w:r w:rsidRPr="00BC21BF">
        <w:rPr>
          <w:sz w:val="24"/>
          <w:szCs w:val="24"/>
          <w:lang w:val="sma-NO"/>
        </w:rPr>
        <w:t xml:space="preserve">, Saemiedigkine </w:t>
      </w:r>
      <w:r w:rsidR="0060634E" w:rsidRPr="00BC21BF">
        <w:rPr>
          <w:sz w:val="24"/>
          <w:szCs w:val="24"/>
          <w:lang w:val="sma-NO"/>
        </w:rPr>
        <w:t>jïh</w:t>
      </w:r>
      <w:r w:rsidRPr="00BC21BF">
        <w:rPr>
          <w:sz w:val="24"/>
          <w:szCs w:val="24"/>
          <w:lang w:val="sma-NO"/>
        </w:rPr>
        <w:t xml:space="preserve"> fylhkeålmine. Daate prosjeekte dorje </w:t>
      </w:r>
      <w:r w:rsidR="0060634E" w:rsidRPr="00BC21BF">
        <w:rPr>
          <w:sz w:val="24"/>
          <w:szCs w:val="24"/>
          <w:lang w:val="sma-NO"/>
        </w:rPr>
        <w:t>tjïelten</w:t>
      </w:r>
      <w:r w:rsidRPr="00BC21BF">
        <w:rPr>
          <w:sz w:val="24"/>
          <w:szCs w:val="24"/>
          <w:lang w:val="sma-NO"/>
        </w:rPr>
        <w:t xml:space="preserve"> </w:t>
      </w:r>
      <w:r w:rsidR="0060634E" w:rsidRPr="00BC21BF">
        <w:rPr>
          <w:sz w:val="24"/>
          <w:szCs w:val="24"/>
          <w:lang w:val="sma-NO"/>
        </w:rPr>
        <w:t>kultuvremojhtesh</w:t>
      </w:r>
      <w:r w:rsidRPr="00BC21BF">
        <w:rPr>
          <w:sz w:val="24"/>
          <w:szCs w:val="24"/>
          <w:lang w:val="sma-NO"/>
        </w:rPr>
        <w:t xml:space="preserve"> dan </w:t>
      </w:r>
      <w:r w:rsidR="00BC21BF">
        <w:rPr>
          <w:sz w:val="24"/>
          <w:szCs w:val="24"/>
          <w:lang w:val="sma-NO"/>
        </w:rPr>
        <w:t>tjï</w:t>
      </w:r>
      <w:r w:rsidR="0060634E" w:rsidRPr="00BC21BF">
        <w:rPr>
          <w:sz w:val="24"/>
          <w:szCs w:val="24"/>
          <w:lang w:val="sma-NO"/>
        </w:rPr>
        <w:t>eltesoejkesje</w:t>
      </w:r>
      <w:r w:rsidR="00BC21BF">
        <w:rPr>
          <w:sz w:val="24"/>
          <w:szCs w:val="24"/>
          <w:lang w:val="sma-NO"/>
        </w:rPr>
        <w:t xml:space="preserve"> båata, guktie dennie tjï</w:t>
      </w:r>
      <w:r w:rsidRPr="00BC21BF">
        <w:rPr>
          <w:sz w:val="24"/>
          <w:szCs w:val="24"/>
          <w:lang w:val="sma-NO"/>
        </w:rPr>
        <w:t>eltesoejke</w:t>
      </w:r>
      <w:r w:rsidR="00BC21BF">
        <w:rPr>
          <w:sz w:val="24"/>
          <w:szCs w:val="24"/>
          <w:lang w:val="sma-NO"/>
        </w:rPr>
        <w:t>sje</w:t>
      </w:r>
      <w:r w:rsidRPr="00BC21BF">
        <w:rPr>
          <w:sz w:val="24"/>
          <w:szCs w:val="24"/>
          <w:lang w:val="sma-NO"/>
        </w:rPr>
        <w:t xml:space="preserve">barkosne tjåådtje.  Mijjieh libie aaj jaepien 2013 vierhtieh dennie guektien </w:t>
      </w:r>
      <w:r w:rsidR="0060634E" w:rsidRPr="00BC21BF">
        <w:rPr>
          <w:sz w:val="24"/>
          <w:szCs w:val="24"/>
          <w:lang w:val="sma-NO"/>
        </w:rPr>
        <w:t>gïelen</w:t>
      </w:r>
      <w:r w:rsidRPr="00BC21BF">
        <w:rPr>
          <w:sz w:val="24"/>
          <w:szCs w:val="24"/>
          <w:lang w:val="sma-NO"/>
        </w:rPr>
        <w:t xml:space="preserve"> </w:t>
      </w:r>
      <w:r w:rsidR="0060634E" w:rsidRPr="00BC21BF">
        <w:rPr>
          <w:sz w:val="24"/>
          <w:szCs w:val="24"/>
          <w:lang w:val="sma-NO"/>
        </w:rPr>
        <w:t>barkosne</w:t>
      </w:r>
      <w:r w:rsidRPr="00BC21BF">
        <w:rPr>
          <w:sz w:val="24"/>
          <w:szCs w:val="24"/>
          <w:lang w:val="sma-NO"/>
        </w:rPr>
        <w:t xml:space="preserve"> provhkeme, guktie Saemiedigkien </w:t>
      </w:r>
      <w:r w:rsidR="0060634E" w:rsidRPr="00BC21BF">
        <w:rPr>
          <w:sz w:val="24"/>
          <w:szCs w:val="24"/>
          <w:lang w:val="sma-NO"/>
        </w:rPr>
        <w:t>öörnegasse</w:t>
      </w:r>
      <w:r w:rsidR="00BC21BF">
        <w:rPr>
          <w:sz w:val="24"/>
          <w:szCs w:val="24"/>
          <w:lang w:val="sma-NO"/>
        </w:rPr>
        <w:t xml:space="preserve"> båe</w:t>
      </w:r>
      <w:r w:rsidRPr="00BC21BF">
        <w:rPr>
          <w:sz w:val="24"/>
          <w:szCs w:val="24"/>
          <w:lang w:val="sma-NO"/>
        </w:rPr>
        <w:t xml:space="preserve">tedh </w:t>
      </w:r>
      <w:r w:rsidR="0060634E" w:rsidRPr="00BC21BF">
        <w:rPr>
          <w:sz w:val="24"/>
          <w:szCs w:val="24"/>
          <w:lang w:val="sma-NO"/>
        </w:rPr>
        <w:t>jïh</w:t>
      </w:r>
      <w:r w:rsidRPr="00BC21BF">
        <w:rPr>
          <w:sz w:val="24"/>
          <w:szCs w:val="24"/>
          <w:lang w:val="sma-NO"/>
        </w:rPr>
        <w:t xml:space="preserve"> </w:t>
      </w:r>
      <w:r w:rsidR="0060634E" w:rsidRPr="00BC21BF">
        <w:rPr>
          <w:sz w:val="24"/>
          <w:szCs w:val="24"/>
          <w:lang w:val="sma-NO"/>
        </w:rPr>
        <w:t>fïerhten</w:t>
      </w:r>
      <w:r w:rsidRPr="00BC21BF">
        <w:rPr>
          <w:sz w:val="24"/>
          <w:szCs w:val="24"/>
          <w:lang w:val="sma-NO"/>
        </w:rPr>
        <w:t xml:space="preserve"> jaepien dåarjegh </w:t>
      </w:r>
      <w:r w:rsidR="0060634E" w:rsidRPr="00BC21BF">
        <w:rPr>
          <w:sz w:val="24"/>
          <w:szCs w:val="24"/>
          <w:lang w:val="sma-NO"/>
        </w:rPr>
        <w:t>gïelejarngese</w:t>
      </w:r>
      <w:r w:rsidRPr="00BC21BF">
        <w:rPr>
          <w:sz w:val="24"/>
          <w:szCs w:val="24"/>
          <w:lang w:val="sma-NO"/>
        </w:rPr>
        <w:t xml:space="preserve"> åadtjodh.</w:t>
      </w:r>
    </w:p>
    <w:p w:rsidR="00515198" w:rsidRPr="00BC21BF" w:rsidRDefault="00515198" w:rsidP="00515198">
      <w:pPr>
        <w:rPr>
          <w:sz w:val="24"/>
          <w:szCs w:val="24"/>
          <w:lang w:val="sma-NO"/>
        </w:rPr>
      </w:pPr>
    </w:p>
    <w:p w:rsidR="00515198" w:rsidRPr="00071AF5" w:rsidRDefault="00515198" w:rsidP="00515198">
      <w:pPr>
        <w:rPr>
          <w:b/>
          <w:sz w:val="24"/>
          <w:szCs w:val="24"/>
          <w:lang w:val="sma-NO"/>
        </w:rPr>
      </w:pPr>
      <w:r w:rsidRPr="00071AF5">
        <w:rPr>
          <w:b/>
          <w:sz w:val="24"/>
          <w:szCs w:val="24"/>
          <w:lang w:val="sma-NO"/>
        </w:rPr>
        <w:t xml:space="preserve">Saemien </w:t>
      </w:r>
      <w:r w:rsidR="0060634E" w:rsidRPr="00071AF5">
        <w:rPr>
          <w:b/>
          <w:sz w:val="24"/>
          <w:szCs w:val="24"/>
          <w:lang w:val="sma-NO"/>
        </w:rPr>
        <w:t>gïele</w:t>
      </w:r>
      <w:r w:rsidRPr="00071AF5">
        <w:rPr>
          <w:b/>
          <w:sz w:val="24"/>
          <w:szCs w:val="24"/>
          <w:lang w:val="sma-NO"/>
        </w:rPr>
        <w:t xml:space="preserve"> </w:t>
      </w:r>
      <w:r w:rsidR="0060634E" w:rsidRPr="00071AF5">
        <w:rPr>
          <w:b/>
          <w:sz w:val="24"/>
          <w:szCs w:val="24"/>
          <w:lang w:val="sma-NO"/>
        </w:rPr>
        <w:t>jïh</w:t>
      </w:r>
      <w:r w:rsidRPr="00071AF5">
        <w:rPr>
          <w:b/>
          <w:sz w:val="24"/>
          <w:szCs w:val="24"/>
          <w:lang w:val="sma-NO"/>
        </w:rPr>
        <w:t xml:space="preserve"> guektien </w:t>
      </w:r>
      <w:r w:rsidR="0060634E" w:rsidRPr="00071AF5">
        <w:rPr>
          <w:b/>
          <w:sz w:val="24"/>
          <w:szCs w:val="24"/>
          <w:lang w:val="sma-NO"/>
        </w:rPr>
        <w:t>gïele</w:t>
      </w:r>
    </w:p>
    <w:p w:rsidR="00515198" w:rsidRPr="00071AF5" w:rsidRDefault="00515198" w:rsidP="00515198">
      <w:pPr>
        <w:rPr>
          <w:sz w:val="24"/>
          <w:szCs w:val="24"/>
          <w:lang w:val="sma-NO"/>
        </w:rPr>
      </w:pPr>
      <w:r w:rsidRPr="00071AF5">
        <w:rPr>
          <w:sz w:val="24"/>
          <w:szCs w:val="24"/>
          <w:lang w:val="sma-NO"/>
        </w:rPr>
        <w:t xml:space="preserve">Dan raejeste Raarvihke </w:t>
      </w:r>
      <w:r w:rsidR="0060634E" w:rsidRPr="00071AF5">
        <w:rPr>
          <w:sz w:val="24"/>
          <w:szCs w:val="24"/>
          <w:lang w:val="sma-NO"/>
        </w:rPr>
        <w:t>tjïelte</w:t>
      </w:r>
      <w:r w:rsidRPr="00071AF5">
        <w:rPr>
          <w:sz w:val="24"/>
          <w:szCs w:val="24"/>
          <w:lang w:val="sma-NO"/>
        </w:rPr>
        <w:t xml:space="preserve"> guektien </w:t>
      </w:r>
      <w:r w:rsidR="0060634E" w:rsidRPr="00071AF5">
        <w:rPr>
          <w:sz w:val="24"/>
          <w:szCs w:val="24"/>
          <w:lang w:val="sma-NO"/>
        </w:rPr>
        <w:t>gïelen</w:t>
      </w:r>
      <w:r w:rsidRPr="00071AF5">
        <w:rPr>
          <w:sz w:val="24"/>
          <w:szCs w:val="24"/>
          <w:lang w:val="sma-NO"/>
        </w:rPr>
        <w:t xml:space="preserve"> </w:t>
      </w:r>
      <w:r w:rsidR="0060634E" w:rsidRPr="00071AF5">
        <w:rPr>
          <w:sz w:val="24"/>
          <w:szCs w:val="24"/>
          <w:lang w:val="sma-NO"/>
        </w:rPr>
        <w:t>tjïelte</w:t>
      </w:r>
      <w:r w:rsidRPr="00071AF5">
        <w:rPr>
          <w:sz w:val="24"/>
          <w:szCs w:val="24"/>
          <w:lang w:val="sma-NO"/>
        </w:rPr>
        <w:t xml:space="preserve"> </w:t>
      </w:r>
      <w:r w:rsidR="0060634E" w:rsidRPr="00071AF5">
        <w:rPr>
          <w:sz w:val="24"/>
          <w:szCs w:val="24"/>
          <w:lang w:val="sma-NO"/>
        </w:rPr>
        <w:t>tsïengelen</w:t>
      </w:r>
      <w:r w:rsidRPr="00071AF5">
        <w:rPr>
          <w:sz w:val="24"/>
          <w:szCs w:val="24"/>
          <w:lang w:val="sma-NO"/>
        </w:rPr>
        <w:t xml:space="preserve"> 1.b 2013 </w:t>
      </w:r>
      <w:r w:rsidR="0060634E" w:rsidRPr="00071AF5">
        <w:rPr>
          <w:sz w:val="24"/>
          <w:szCs w:val="24"/>
          <w:lang w:val="sma-NO"/>
        </w:rPr>
        <w:t>sjïdti</w:t>
      </w:r>
      <w:r w:rsidRPr="00071AF5">
        <w:rPr>
          <w:sz w:val="24"/>
          <w:szCs w:val="24"/>
          <w:lang w:val="sma-NO"/>
        </w:rPr>
        <w:t xml:space="preserve">, libie maehteles  barkiji mietie goevtesasse </w:t>
      </w:r>
      <w:r w:rsidR="0060634E" w:rsidRPr="00071AF5">
        <w:rPr>
          <w:sz w:val="24"/>
          <w:szCs w:val="24"/>
          <w:lang w:val="sma-NO"/>
        </w:rPr>
        <w:t>jïh</w:t>
      </w:r>
      <w:r w:rsidRPr="00071AF5">
        <w:rPr>
          <w:sz w:val="24"/>
          <w:szCs w:val="24"/>
          <w:lang w:val="sma-NO"/>
        </w:rPr>
        <w:t xml:space="preserve"> barkijh </w:t>
      </w:r>
      <w:r w:rsidR="0060634E" w:rsidRPr="00071AF5">
        <w:rPr>
          <w:sz w:val="24"/>
          <w:szCs w:val="24"/>
          <w:lang w:val="sma-NO"/>
        </w:rPr>
        <w:t>prosjektebarkijidie</w:t>
      </w:r>
      <w:r w:rsidRPr="00071AF5">
        <w:rPr>
          <w:sz w:val="24"/>
          <w:szCs w:val="24"/>
          <w:lang w:val="sma-NO"/>
        </w:rPr>
        <w:t xml:space="preserve"> ohtseme.</w:t>
      </w:r>
    </w:p>
    <w:p w:rsidR="00515198" w:rsidRPr="00071AF5" w:rsidRDefault="00515198" w:rsidP="00515198">
      <w:pPr>
        <w:rPr>
          <w:sz w:val="24"/>
          <w:szCs w:val="24"/>
          <w:lang w:val="sma-NO"/>
        </w:rPr>
      </w:pPr>
      <w:r w:rsidRPr="00071AF5">
        <w:rPr>
          <w:sz w:val="24"/>
          <w:szCs w:val="24"/>
          <w:lang w:val="sma-NO"/>
        </w:rPr>
        <w:t xml:space="preserve">Libie aaj laavenjostemelatjkoe Saemiedigkine dorjeme </w:t>
      </w:r>
      <w:r w:rsidR="0060634E" w:rsidRPr="00071AF5">
        <w:rPr>
          <w:sz w:val="24"/>
          <w:szCs w:val="24"/>
          <w:lang w:val="sma-NO"/>
        </w:rPr>
        <w:t>jïh</w:t>
      </w:r>
      <w:r w:rsidRPr="00071AF5">
        <w:rPr>
          <w:sz w:val="24"/>
          <w:szCs w:val="24"/>
          <w:lang w:val="sma-NO"/>
        </w:rPr>
        <w:t xml:space="preserve"> darjomessoejkesjem  2013 raejeste-2014 raajan dorjeme mij lea aaj </w:t>
      </w:r>
      <w:r w:rsidR="0060634E" w:rsidRPr="00071AF5">
        <w:rPr>
          <w:sz w:val="24"/>
          <w:szCs w:val="24"/>
          <w:lang w:val="sma-NO"/>
        </w:rPr>
        <w:t>tjïelteståvroste</w:t>
      </w:r>
      <w:r w:rsidRPr="00071AF5">
        <w:rPr>
          <w:sz w:val="24"/>
          <w:szCs w:val="24"/>
          <w:lang w:val="sma-NO"/>
        </w:rPr>
        <w:t xml:space="preserve">  </w:t>
      </w:r>
      <w:r w:rsidR="0060634E" w:rsidRPr="00071AF5">
        <w:rPr>
          <w:sz w:val="24"/>
          <w:szCs w:val="24"/>
          <w:lang w:val="sma-NO"/>
        </w:rPr>
        <w:t>jïh</w:t>
      </w:r>
      <w:r w:rsidRPr="00071AF5">
        <w:rPr>
          <w:sz w:val="24"/>
          <w:szCs w:val="24"/>
          <w:lang w:val="sma-NO"/>
        </w:rPr>
        <w:t xml:space="preserve"> Saemiedigkeste nænnoestamme. Laavenjostemelatjkoe saemien goevtesinie 2013 aaj </w:t>
      </w:r>
      <w:r w:rsidR="0060634E" w:rsidRPr="00071AF5">
        <w:rPr>
          <w:sz w:val="24"/>
          <w:szCs w:val="24"/>
          <w:lang w:val="sma-NO"/>
        </w:rPr>
        <w:t>rïhpesovvi</w:t>
      </w:r>
      <w:r w:rsidRPr="00071AF5">
        <w:rPr>
          <w:sz w:val="24"/>
          <w:szCs w:val="24"/>
          <w:lang w:val="sma-NO"/>
        </w:rPr>
        <w:t>.</w:t>
      </w:r>
    </w:p>
    <w:p w:rsidR="00515198" w:rsidRPr="00071AF5" w:rsidRDefault="0060634E" w:rsidP="00515198">
      <w:pPr>
        <w:rPr>
          <w:sz w:val="24"/>
          <w:szCs w:val="24"/>
          <w:lang w:val="sma-NO"/>
        </w:rPr>
      </w:pPr>
      <w:r w:rsidRPr="00071AF5">
        <w:rPr>
          <w:sz w:val="24"/>
          <w:szCs w:val="24"/>
          <w:lang w:val="sma-NO"/>
        </w:rPr>
        <w:t>Rïhpestimmie</w:t>
      </w:r>
      <w:r w:rsidR="00515198" w:rsidRPr="00071AF5">
        <w:rPr>
          <w:sz w:val="24"/>
          <w:szCs w:val="24"/>
          <w:lang w:val="sma-NO"/>
        </w:rPr>
        <w:t xml:space="preserve"> </w:t>
      </w:r>
      <w:r w:rsidRPr="00071AF5">
        <w:rPr>
          <w:sz w:val="24"/>
          <w:szCs w:val="24"/>
          <w:lang w:val="sma-NO"/>
        </w:rPr>
        <w:t>Gïeleaerneste</w:t>
      </w:r>
      <w:r w:rsidR="00515198" w:rsidRPr="00071AF5">
        <w:rPr>
          <w:sz w:val="24"/>
          <w:szCs w:val="24"/>
          <w:lang w:val="sma-NO"/>
        </w:rPr>
        <w:t>/</w:t>
      </w:r>
      <w:r w:rsidRPr="00071AF5">
        <w:rPr>
          <w:sz w:val="24"/>
          <w:szCs w:val="24"/>
          <w:lang w:val="sma-NO"/>
        </w:rPr>
        <w:t>Gïelejarngeste</w:t>
      </w:r>
      <w:r w:rsidR="00515198" w:rsidRPr="00071AF5">
        <w:rPr>
          <w:sz w:val="24"/>
          <w:szCs w:val="24"/>
          <w:lang w:val="sma-NO"/>
        </w:rPr>
        <w:t xml:space="preserve"> heevesovvi. Vijriebasse libie </w:t>
      </w:r>
      <w:r w:rsidRPr="00071AF5">
        <w:rPr>
          <w:sz w:val="24"/>
          <w:szCs w:val="24"/>
          <w:lang w:val="sma-NO"/>
        </w:rPr>
        <w:t>jïjnjem</w:t>
      </w:r>
      <w:r w:rsidR="00515198" w:rsidRPr="00071AF5">
        <w:rPr>
          <w:sz w:val="24"/>
          <w:szCs w:val="24"/>
          <w:lang w:val="sma-NO"/>
        </w:rPr>
        <w:t xml:space="preserve"> saemien gielese jarkoestamme </w:t>
      </w:r>
      <w:r w:rsidRPr="00071AF5">
        <w:rPr>
          <w:sz w:val="24"/>
          <w:szCs w:val="24"/>
          <w:lang w:val="sma-NO"/>
        </w:rPr>
        <w:t>jïh</w:t>
      </w:r>
      <w:r w:rsidR="00515198" w:rsidRPr="00071AF5">
        <w:rPr>
          <w:sz w:val="24"/>
          <w:szCs w:val="24"/>
          <w:lang w:val="sma-NO"/>
        </w:rPr>
        <w:t xml:space="preserve"> </w:t>
      </w:r>
      <w:r w:rsidRPr="00071AF5">
        <w:rPr>
          <w:sz w:val="24"/>
          <w:szCs w:val="24"/>
          <w:lang w:val="sma-NO"/>
        </w:rPr>
        <w:t>sjisjnjelh</w:t>
      </w:r>
      <w:r w:rsidR="00515198" w:rsidRPr="00071AF5">
        <w:rPr>
          <w:sz w:val="24"/>
          <w:szCs w:val="24"/>
          <w:lang w:val="sma-NO"/>
        </w:rPr>
        <w:t xml:space="preserve"> </w:t>
      </w:r>
      <w:r w:rsidRPr="00071AF5">
        <w:rPr>
          <w:sz w:val="24"/>
          <w:szCs w:val="24"/>
          <w:lang w:val="sma-NO"/>
        </w:rPr>
        <w:t>lïerehtimmiem</w:t>
      </w:r>
      <w:r w:rsidR="00515198" w:rsidRPr="00071AF5">
        <w:rPr>
          <w:sz w:val="24"/>
          <w:szCs w:val="24"/>
          <w:lang w:val="sma-NO"/>
        </w:rPr>
        <w:t xml:space="preserve"> barkijidie åtneme. </w:t>
      </w:r>
      <w:r w:rsidRPr="00071AF5">
        <w:rPr>
          <w:sz w:val="24"/>
          <w:szCs w:val="24"/>
          <w:lang w:val="sma-NO"/>
        </w:rPr>
        <w:t>Jaepien</w:t>
      </w:r>
      <w:r w:rsidR="00515198" w:rsidRPr="00071AF5">
        <w:rPr>
          <w:sz w:val="24"/>
          <w:szCs w:val="24"/>
          <w:lang w:val="sma-NO"/>
        </w:rPr>
        <w:t xml:space="preserve"> minngiegietjien 90% barkijistie </w:t>
      </w:r>
      <w:r w:rsidR="007671A3" w:rsidRPr="00071AF5">
        <w:rPr>
          <w:sz w:val="24"/>
          <w:szCs w:val="24"/>
          <w:lang w:val="sma-NO"/>
        </w:rPr>
        <w:t>sjisjnjelh</w:t>
      </w:r>
      <w:r w:rsidRPr="00071AF5">
        <w:rPr>
          <w:sz w:val="24"/>
          <w:szCs w:val="24"/>
          <w:lang w:val="sma-NO"/>
        </w:rPr>
        <w:t xml:space="preserve"> lierehtimmiem</w:t>
      </w:r>
      <w:r w:rsidR="00515198" w:rsidRPr="00071AF5">
        <w:rPr>
          <w:sz w:val="24"/>
          <w:szCs w:val="24"/>
          <w:lang w:val="sma-NO"/>
        </w:rPr>
        <w:t xml:space="preserve"> åtneme.</w:t>
      </w:r>
    </w:p>
    <w:p w:rsidR="00515198" w:rsidRPr="00071AF5" w:rsidRDefault="00515198" w:rsidP="00515198">
      <w:pPr>
        <w:rPr>
          <w:sz w:val="24"/>
          <w:szCs w:val="24"/>
          <w:lang w:val="sma-NO"/>
        </w:rPr>
      </w:pPr>
      <w:r w:rsidRPr="00071AF5">
        <w:rPr>
          <w:sz w:val="24"/>
          <w:szCs w:val="24"/>
          <w:lang w:val="sma-NO"/>
        </w:rPr>
        <w:t xml:space="preserve">Minngemes jaepien libie aaj </w:t>
      </w:r>
      <w:r w:rsidR="0060634E" w:rsidRPr="00071AF5">
        <w:rPr>
          <w:sz w:val="24"/>
          <w:szCs w:val="24"/>
          <w:lang w:val="sma-NO"/>
        </w:rPr>
        <w:t>gaajhkene</w:t>
      </w:r>
      <w:r w:rsidRPr="00071AF5">
        <w:rPr>
          <w:sz w:val="24"/>
          <w:szCs w:val="24"/>
          <w:lang w:val="sma-NO"/>
        </w:rPr>
        <w:t xml:space="preserve"> lehkesne </w:t>
      </w:r>
      <w:r w:rsidR="0060634E" w:rsidRPr="00071AF5">
        <w:rPr>
          <w:sz w:val="24"/>
          <w:szCs w:val="24"/>
          <w:lang w:val="sma-NO"/>
        </w:rPr>
        <w:t>tsïeglh</w:t>
      </w:r>
      <w:r w:rsidRPr="00071AF5">
        <w:rPr>
          <w:sz w:val="24"/>
          <w:szCs w:val="24"/>
          <w:lang w:val="sma-NO"/>
        </w:rPr>
        <w:t xml:space="preserve"> </w:t>
      </w:r>
      <w:r w:rsidR="0060634E" w:rsidRPr="00071AF5">
        <w:rPr>
          <w:sz w:val="24"/>
          <w:szCs w:val="24"/>
          <w:lang w:val="sma-NO"/>
        </w:rPr>
        <w:t>bïejeme</w:t>
      </w:r>
      <w:r w:rsidRPr="00071AF5">
        <w:rPr>
          <w:sz w:val="24"/>
          <w:szCs w:val="24"/>
          <w:lang w:val="sma-NO"/>
        </w:rPr>
        <w:t xml:space="preserve">. </w:t>
      </w:r>
      <w:r w:rsidR="0060634E" w:rsidRPr="00071AF5">
        <w:rPr>
          <w:sz w:val="24"/>
          <w:szCs w:val="24"/>
          <w:lang w:val="sma-NO"/>
        </w:rPr>
        <w:t>Riejries</w:t>
      </w:r>
      <w:r w:rsidRPr="00071AF5">
        <w:rPr>
          <w:sz w:val="24"/>
          <w:szCs w:val="24"/>
          <w:lang w:val="sma-NO"/>
        </w:rPr>
        <w:t xml:space="preserve"> daan giesien 2014 </w:t>
      </w:r>
      <w:r w:rsidR="0060634E" w:rsidRPr="00071AF5">
        <w:rPr>
          <w:sz w:val="24"/>
          <w:szCs w:val="24"/>
          <w:lang w:val="sma-NO"/>
        </w:rPr>
        <w:t>sjïdtebe</w:t>
      </w:r>
      <w:r w:rsidRPr="00071AF5">
        <w:rPr>
          <w:sz w:val="24"/>
          <w:szCs w:val="24"/>
          <w:lang w:val="sma-NO"/>
        </w:rPr>
        <w:t>.</w:t>
      </w:r>
    </w:p>
    <w:p w:rsidR="00515198" w:rsidRPr="00071AF5" w:rsidRDefault="00515198" w:rsidP="00515198">
      <w:pPr>
        <w:rPr>
          <w:b/>
          <w:sz w:val="24"/>
          <w:szCs w:val="24"/>
          <w:lang w:val="sma-NO"/>
        </w:rPr>
      </w:pPr>
      <w:r w:rsidRPr="00071AF5">
        <w:rPr>
          <w:b/>
          <w:sz w:val="24"/>
          <w:szCs w:val="24"/>
          <w:lang w:val="sma-NO"/>
        </w:rPr>
        <w:t>Økonomije</w:t>
      </w:r>
    </w:p>
    <w:p w:rsidR="00515198" w:rsidRPr="00071AF5" w:rsidRDefault="0060634E" w:rsidP="00515198">
      <w:pPr>
        <w:rPr>
          <w:sz w:val="24"/>
          <w:szCs w:val="24"/>
          <w:lang w:val="sma-NO"/>
        </w:rPr>
      </w:pPr>
      <w:r w:rsidRPr="00071AF5">
        <w:rPr>
          <w:sz w:val="24"/>
          <w:szCs w:val="24"/>
          <w:lang w:val="sma-NO"/>
        </w:rPr>
        <w:t>Sïejhme</w:t>
      </w:r>
      <w:r w:rsidR="00515198" w:rsidRPr="00071AF5">
        <w:rPr>
          <w:sz w:val="24"/>
          <w:szCs w:val="24"/>
          <w:lang w:val="sma-NO"/>
        </w:rPr>
        <w:t xml:space="preserve">  burriebudsjedte Kultuvre </w:t>
      </w:r>
      <w:r w:rsidRPr="00071AF5">
        <w:rPr>
          <w:sz w:val="24"/>
          <w:szCs w:val="24"/>
          <w:lang w:val="sma-NO"/>
        </w:rPr>
        <w:t>jïh</w:t>
      </w:r>
      <w:r w:rsidR="00515198" w:rsidRPr="00071AF5">
        <w:rPr>
          <w:sz w:val="24"/>
          <w:szCs w:val="24"/>
          <w:lang w:val="sma-NO"/>
        </w:rPr>
        <w:t xml:space="preserve"> </w:t>
      </w:r>
      <w:r w:rsidRPr="00071AF5">
        <w:rPr>
          <w:sz w:val="24"/>
          <w:szCs w:val="24"/>
          <w:lang w:val="sma-NO"/>
        </w:rPr>
        <w:t>museeumisnie</w:t>
      </w:r>
      <w:r w:rsidR="00515198" w:rsidRPr="00071AF5">
        <w:rPr>
          <w:sz w:val="24"/>
          <w:szCs w:val="24"/>
          <w:lang w:val="sma-NO"/>
        </w:rPr>
        <w:t xml:space="preserve"> lea medtie 610.000 kr. Baalka barkijidie medtie 500.000 kr. Sektovrediagrammesne, vuesiehtimmietsiehkien nuelesne dle maehtede vuejnedh guktie daejtie vierhtide dej </w:t>
      </w:r>
      <w:r w:rsidRPr="00071AF5">
        <w:rPr>
          <w:sz w:val="24"/>
          <w:szCs w:val="24"/>
          <w:lang w:val="sma-NO"/>
        </w:rPr>
        <w:t>joekehth</w:t>
      </w:r>
      <w:r w:rsidR="00515198" w:rsidRPr="00071AF5">
        <w:rPr>
          <w:sz w:val="24"/>
          <w:szCs w:val="24"/>
          <w:lang w:val="sma-NO"/>
        </w:rPr>
        <w:t xml:space="preserve"> tsiehkiej nuelesne </w:t>
      </w:r>
      <w:r w:rsidRPr="00071AF5">
        <w:rPr>
          <w:sz w:val="24"/>
          <w:szCs w:val="24"/>
          <w:lang w:val="sma-NO"/>
        </w:rPr>
        <w:t>bïejesovveme</w:t>
      </w:r>
      <w:r w:rsidR="00515198" w:rsidRPr="00071AF5">
        <w:rPr>
          <w:sz w:val="24"/>
          <w:szCs w:val="24"/>
          <w:lang w:val="sma-NO"/>
        </w:rPr>
        <w:t xml:space="preserve">. Lissine dle dåarjegh prosjektide </w:t>
      </w:r>
      <w:r w:rsidRPr="00071AF5">
        <w:rPr>
          <w:sz w:val="24"/>
          <w:szCs w:val="24"/>
          <w:lang w:val="sma-NO"/>
        </w:rPr>
        <w:t>jïh</w:t>
      </w:r>
      <w:r w:rsidR="00515198" w:rsidRPr="00071AF5">
        <w:rPr>
          <w:sz w:val="24"/>
          <w:szCs w:val="24"/>
          <w:lang w:val="sma-NO"/>
        </w:rPr>
        <w:t xml:space="preserve"> darjomidie. Ih maehtieh dåarjegidie  darjomidie daennie sektovrediagrammesne vuejnedh.</w:t>
      </w:r>
    </w:p>
    <w:p w:rsidR="00515198" w:rsidRPr="00071AF5" w:rsidRDefault="00071AF5" w:rsidP="00071AF5">
      <w:pPr>
        <w:jc w:val="center"/>
        <w:rPr>
          <w:sz w:val="24"/>
          <w:szCs w:val="24"/>
          <w:lang w:val="sma-NO"/>
        </w:rPr>
      </w:pPr>
      <w:r w:rsidRPr="00C106DF">
        <w:rPr>
          <w:noProof/>
          <w:lang w:eastAsia="nb-NO"/>
        </w:rPr>
        <w:lastRenderedPageBreak/>
        <w:drawing>
          <wp:inline distT="0" distB="0" distL="0" distR="0" wp14:anchorId="2B312196" wp14:editId="16E253BB">
            <wp:extent cx="3086100" cy="1819275"/>
            <wp:effectExtent l="0" t="0" r="19050" b="9525"/>
            <wp:docPr id="17"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15198" w:rsidRPr="00071AF5" w:rsidRDefault="00515198" w:rsidP="00515198">
      <w:pPr>
        <w:rPr>
          <w:sz w:val="24"/>
          <w:szCs w:val="24"/>
          <w:lang w:val="sma-NO"/>
        </w:rPr>
      </w:pPr>
    </w:p>
    <w:p w:rsidR="00515198" w:rsidRPr="00071AF5" w:rsidRDefault="0060634E" w:rsidP="00515198">
      <w:pPr>
        <w:rPr>
          <w:sz w:val="24"/>
          <w:szCs w:val="24"/>
          <w:lang w:val="sma-NO"/>
        </w:rPr>
      </w:pPr>
      <w:r w:rsidRPr="00071AF5">
        <w:rPr>
          <w:sz w:val="24"/>
          <w:szCs w:val="24"/>
          <w:lang w:val="sma-NO"/>
        </w:rPr>
        <w:t>Sïejhme</w:t>
      </w:r>
      <w:r w:rsidR="00515198" w:rsidRPr="00071AF5">
        <w:rPr>
          <w:sz w:val="24"/>
          <w:szCs w:val="24"/>
          <w:lang w:val="sma-NO"/>
        </w:rPr>
        <w:t xml:space="preserve"> burriebudsjedte joekehth tsiehkide juekesovveme, </w:t>
      </w:r>
      <w:r w:rsidRPr="00071AF5">
        <w:rPr>
          <w:sz w:val="24"/>
          <w:szCs w:val="24"/>
          <w:lang w:val="sma-NO"/>
        </w:rPr>
        <w:t>dïedte</w:t>
      </w:r>
      <w:r w:rsidR="00515198" w:rsidRPr="00071AF5">
        <w:rPr>
          <w:sz w:val="24"/>
          <w:szCs w:val="24"/>
          <w:lang w:val="sma-NO"/>
        </w:rPr>
        <w:t xml:space="preserve"> 1500-1624.</w:t>
      </w:r>
    </w:p>
    <w:p w:rsidR="00515198" w:rsidRPr="00071AF5" w:rsidRDefault="00515198" w:rsidP="00515198">
      <w:pPr>
        <w:rPr>
          <w:sz w:val="24"/>
          <w:szCs w:val="24"/>
          <w:lang w:val="sma-NO"/>
        </w:rPr>
      </w:pPr>
    </w:p>
    <w:p w:rsidR="00515198" w:rsidRPr="00071AF5" w:rsidRDefault="00515198" w:rsidP="00515198">
      <w:pPr>
        <w:rPr>
          <w:sz w:val="24"/>
          <w:szCs w:val="24"/>
          <w:lang w:val="sma-NO"/>
        </w:rPr>
      </w:pPr>
      <w:r w:rsidRPr="00071AF5">
        <w:rPr>
          <w:sz w:val="24"/>
          <w:szCs w:val="24"/>
          <w:lang w:val="sma-NO"/>
        </w:rPr>
        <w:t xml:space="preserve">Bijjelen lehkie kultuvre </w:t>
      </w:r>
      <w:r w:rsidR="0060634E" w:rsidRPr="00071AF5">
        <w:rPr>
          <w:sz w:val="24"/>
          <w:szCs w:val="24"/>
          <w:lang w:val="sma-NO"/>
        </w:rPr>
        <w:t>jïh</w:t>
      </w:r>
      <w:r w:rsidRPr="00071AF5">
        <w:rPr>
          <w:sz w:val="24"/>
          <w:szCs w:val="24"/>
          <w:lang w:val="sma-NO"/>
        </w:rPr>
        <w:t xml:space="preserve"> </w:t>
      </w:r>
      <w:r w:rsidR="0060634E" w:rsidRPr="00071AF5">
        <w:rPr>
          <w:sz w:val="24"/>
          <w:szCs w:val="24"/>
          <w:lang w:val="sma-NO"/>
        </w:rPr>
        <w:t>museeumedarjoemistie</w:t>
      </w:r>
      <w:r w:rsidRPr="00071AF5">
        <w:rPr>
          <w:sz w:val="24"/>
          <w:szCs w:val="24"/>
          <w:lang w:val="sma-NO"/>
        </w:rPr>
        <w:t xml:space="preserve"> lea dåarjegh. Guvvie mij lea vuelegåbpoe vuesehte guktie dåarjegidie juekesovveme, mij 2013 dåastoejimh. Jeenjebh daejstie </w:t>
      </w:r>
      <w:r w:rsidR="0060634E" w:rsidRPr="00071AF5">
        <w:rPr>
          <w:sz w:val="24"/>
          <w:szCs w:val="24"/>
          <w:lang w:val="sma-NO"/>
        </w:rPr>
        <w:t>prosjektine</w:t>
      </w:r>
      <w:r w:rsidRPr="00071AF5">
        <w:rPr>
          <w:sz w:val="24"/>
          <w:szCs w:val="24"/>
          <w:lang w:val="sma-NO"/>
        </w:rPr>
        <w:t xml:space="preserve"> aaj 2014 </w:t>
      </w:r>
      <w:r w:rsidR="0060634E" w:rsidRPr="00071AF5">
        <w:rPr>
          <w:sz w:val="24"/>
          <w:szCs w:val="24"/>
          <w:lang w:val="sma-NO"/>
        </w:rPr>
        <w:t>jåarhkasuvvieh</w:t>
      </w:r>
      <w:r w:rsidRPr="00071AF5">
        <w:rPr>
          <w:sz w:val="24"/>
          <w:szCs w:val="24"/>
          <w:lang w:val="sma-NO"/>
        </w:rPr>
        <w:t>.</w:t>
      </w:r>
    </w:p>
    <w:p w:rsidR="00515198" w:rsidRDefault="00515198" w:rsidP="00515198">
      <w:pPr>
        <w:rPr>
          <w:sz w:val="24"/>
          <w:szCs w:val="24"/>
          <w:lang w:val="sma-NO"/>
        </w:rPr>
      </w:pPr>
      <w:r w:rsidRPr="00071AF5">
        <w:rPr>
          <w:sz w:val="24"/>
          <w:szCs w:val="24"/>
          <w:lang w:val="sma-NO"/>
        </w:rPr>
        <w:t>Dåarjegh lea ånnetji vuelegåbpoe goh 340.000kr.</w:t>
      </w:r>
    </w:p>
    <w:p w:rsidR="00071AF5" w:rsidRPr="00071AF5" w:rsidRDefault="00071AF5" w:rsidP="00EF5DAD">
      <w:pPr>
        <w:jc w:val="center"/>
        <w:rPr>
          <w:sz w:val="24"/>
          <w:szCs w:val="24"/>
          <w:lang w:val="sma-NO"/>
        </w:rPr>
      </w:pPr>
      <w:r w:rsidRPr="00C106DF">
        <w:rPr>
          <w:noProof/>
          <w:lang w:eastAsia="nb-NO"/>
        </w:rPr>
        <w:drawing>
          <wp:inline distT="0" distB="0" distL="0" distR="0" wp14:anchorId="17C6E6DC" wp14:editId="44934D67">
            <wp:extent cx="3219450" cy="1990725"/>
            <wp:effectExtent l="0" t="0" r="19050" b="9525"/>
            <wp:docPr id="18"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15198" w:rsidRPr="00071AF5" w:rsidRDefault="00515198" w:rsidP="00515198">
      <w:pPr>
        <w:rPr>
          <w:sz w:val="24"/>
          <w:szCs w:val="24"/>
          <w:lang w:val="sma-NO"/>
        </w:rPr>
      </w:pPr>
      <w:r w:rsidRPr="00071AF5">
        <w:rPr>
          <w:sz w:val="24"/>
          <w:szCs w:val="24"/>
          <w:lang w:val="sma-NO"/>
        </w:rPr>
        <w:t xml:space="preserve">Vuesiehtimmie </w:t>
      </w:r>
      <w:r w:rsidR="0060634E" w:rsidRPr="00071AF5">
        <w:rPr>
          <w:sz w:val="24"/>
          <w:szCs w:val="24"/>
          <w:lang w:val="sma-NO"/>
        </w:rPr>
        <w:t>prosjekten</w:t>
      </w:r>
      <w:r w:rsidRPr="00071AF5">
        <w:rPr>
          <w:sz w:val="24"/>
          <w:szCs w:val="24"/>
          <w:lang w:val="sma-NO"/>
        </w:rPr>
        <w:t xml:space="preserve"> dåarjegistie </w:t>
      </w:r>
      <w:r w:rsidR="0060634E" w:rsidRPr="00071AF5">
        <w:rPr>
          <w:sz w:val="24"/>
          <w:szCs w:val="24"/>
          <w:lang w:val="sma-NO"/>
        </w:rPr>
        <w:t>jïh</w:t>
      </w:r>
      <w:r w:rsidRPr="00071AF5">
        <w:rPr>
          <w:sz w:val="24"/>
          <w:szCs w:val="24"/>
          <w:lang w:val="sma-NO"/>
        </w:rPr>
        <w:t xml:space="preserve"> råajvarimmijste, </w:t>
      </w:r>
      <w:r w:rsidR="0060634E" w:rsidRPr="00071AF5">
        <w:rPr>
          <w:sz w:val="24"/>
          <w:szCs w:val="24"/>
          <w:lang w:val="sma-NO"/>
        </w:rPr>
        <w:t>taalh</w:t>
      </w:r>
      <w:r w:rsidRPr="00071AF5">
        <w:rPr>
          <w:sz w:val="24"/>
          <w:szCs w:val="24"/>
          <w:lang w:val="sma-NO"/>
        </w:rPr>
        <w:t xml:space="preserve"> lea 1000.</w:t>
      </w:r>
    </w:p>
    <w:p w:rsidR="00515198" w:rsidRPr="00071AF5" w:rsidRDefault="00515198" w:rsidP="00515198">
      <w:pPr>
        <w:rPr>
          <w:sz w:val="24"/>
          <w:szCs w:val="24"/>
          <w:lang w:val="sma-NO"/>
        </w:rPr>
      </w:pPr>
    </w:p>
    <w:p w:rsidR="00515198" w:rsidRPr="00EF5DAD" w:rsidRDefault="00515198" w:rsidP="00515198">
      <w:pPr>
        <w:rPr>
          <w:b/>
          <w:sz w:val="24"/>
          <w:szCs w:val="24"/>
          <w:lang w:val="sma-NO"/>
        </w:rPr>
      </w:pPr>
      <w:r w:rsidRPr="00EF5DAD">
        <w:rPr>
          <w:b/>
          <w:sz w:val="24"/>
          <w:szCs w:val="24"/>
          <w:lang w:val="sma-NO"/>
        </w:rPr>
        <w:t>3.4 Seamma vierhtege</w:t>
      </w:r>
    </w:p>
    <w:p w:rsidR="00515198" w:rsidRPr="00EF5DAD" w:rsidRDefault="00515198" w:rsidP="00515198">
      <w:pPr>
        <w:rPr>
          <w:sz w:val="24"/>
          <w:szCs w:val="24"/>
          <w:lang w:val="sma-NO"/>
        </w:rPr>
      </w:pPr>
      <w:r w:rsidRPr="00EF5DAD">
        <w:rPr>
          <w:sz w:val="24"/>
          <w:szCs w:val="24"/>
          <w:lang w:val="sma-NO"/>
        </w:rPr>
        <w:t xml:space="preserve">Raarvihken </w:t>
      </w:r>
      <w:r w:rsidR="0060634E" w:rsidRPr="00EF5DAD">
        <w:rPr>
          <w:sz w:val="24"/>
          <w:szCs w:val="24"/>
          <w:lang w:val="sma-NO"/>
        </w:rPr>
        <w:t>tjïelte</w:t>
      </w:r>
      <w:r w:rsidRPr="00EF5DAD">
        <w:rPr>
          <w:sz w:val="24"/>
          <w:szCs w:val="24"/>
          <w:lang w:val="sma-NO"/>
        </w:rPr>
        <w:t xml:space="preserve"> lea dej minngemes govhte jaepieh målsome man gellieh </w:t>
      </w:r>
      <w:r w:rsidR="0060634E" w:rsidRPr="00EF5DAD">
        <w:rPr>
          <w:sz w:val="24"/>
          <w:szCs w:val="24"/>
          <w:lang w:val="sma-NO"/>
        </w:rPr>
        <w:t>gujnh</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kaarrh. Bijjelen 70% Raarvihken </w:t>
      </w:r>
      <w:r w:rsidR="0060634E" w:rsidRPr="00EF5DAD">
        <w:rPr>
          <w:sz w:val="24"/>
          <w:szCs w:val="24"/>
          <w:lang w:val="sma-NO"/>
        </w:rPr>
        <w:t>tjïeltesne</w:t>
      </w:r>
      <w:r w:rsidRPr="00EF5DAD">
        <w:rPr>
          <w:sz w:val="24"/>
          <w:szCs w:val="24"/>
          <w:lang w:val="sma-NO"/>
        </w:rPr>
        <w:t xml:space="preserve"> lea nyjsenæjjah. </w:t>
      </w:r>
      <w:r w:rsidR="0060634E" w:rsidRPr="00EF5DAD">
        <w:rPr>
          <w:sz w:val="24"/>
          <w:szCs w:val="24"/>
          <w:lang w:val="sma-NO"/>
        </w:rPr>
        <w:t>Jïjnjemessh</w:t>
      </w:r>
      <w:r w:rsidRPr="00EF5DAD">
        <w:rPr>
          <w:sz w:val="24"/>
          <w:szCs w:val="24"/>
          <w:lang w:val="sma-NO"/>
        </w:rPr>
        <w:t xml:space="preserve"> </w:t>
      </w:r>
      <w:r w:rsidR="0060634E" w:rsidRPr="00EF5DAD">
        <w:rPr>
          <w:sz w:val="24"/>
          <w:szCs w:val="24"/>
          <w:lang w:val="sma-NO"/>
        </w:rPr>
        <w:t>gujnh</w:t>
      </w:r>
      <w:r w:rsidRPr="00EF5DAD">
        <w:rPr>
          <w:sz w:val="24"/>
          <w:szCs w:val="24"/>
          <w:lang w:val="sma-NO"/>
        </w:rPr>
        <w:t xml:space="preserve"> Healsoe </w:t>
      </w:r>
      <w:r w:rsidR="0060634E" w:rsidRPr="00EF5DAD">
        <w:rPr>
          <w:sz w:val="24"/>
          <w:szCs w:val="24"/>
          <w:lang w:val="sma-NO"/>
        </w:rPr>
        <w:t>jïh</w:t>
      </w:r>
      <w:r w:rsidRPr="00EF5DAD">
        <w:rPr>
          <w:sz w:val="24"/>
          <w:szCs w:val="24"/>
          <w:lang w:val="sma-NO"/>
        </w:rPr>
        <w:t xml:space="preserve"> håksoejarngesne. </w:t>
      </w:r>
      <w:r w:rsidR="0060634E" w:rsidRPr="00EF5DAD">
        <w:rPr>
          <w:sz w:val="24"/>
          <w:szCs w:val="24"/>
          <w:lang w:val="sma-NO"/>
        </w:rPr>
        <w:t>Barkijepolitihkeles gyhtjelassh tjïeltesne lea gujnh jïh kaarrh edtjieh seamma nuepieh ööhpehtimmese, barkoeh, baalhkah jïh kultuvre jïh faageevtiedimmiem utnedh.</w:t>
      </w:r>
    </w:p>
    <w:p w:rsidR="00515198" w:rsidRPr="00EF5DAD" w:rsidRDefault="0060634E" w:rsidP="00515198">
      <w:pPr>
        <w:rPr>
          <w:sz w:val="24"/>
          <w:szCs w:val="24"/>
          <w:lang w:val="sma-NO"/>
        </w:rPr>
      </w:pPr>
      <w:r w:rsidRPr="00EF5DAD">
        <w:rPr>
          <w:sz w:val="24"/>
          <w:szCs w:val="24"/>
          <w:lang w:val="sma-NO"/>
        </w:rPr>
        <w:lastRenderedPageBreak/>
        <w:t>Dïhte</w:t>
      </w:r>
      <w:r w:rsidR="00515198" w:rsidRPr="00EF5DAD">
        <w:rPr>
          <w:sz w:val="24"/>
          <w:szCs w:val="24"/>
          <w:lang w:val="sma-NO"/>
        </w:rPr>
        <w:t xml:space="preserve"> </w:t>
      </w:r>
      <w:r w:rsidRPr="00EF5DAD">
        <w:rPr>
          <w:sz w:val="24"/>
          <w:szCs w:val="24"/>
          <w:lang w:val="sma-NO"/>
        </w:rPr>
        <w:t>tjïelte</w:t>
      </w:r>
      <w:r w:rsidR="00515198" w:rsidRPr="00EF5DAD">
        <w:rPr>
          <w:sz w:val="24"/>
          <w:szCs w:val="24"/>
          <w:lang w:val="sma-NO"/>
        </w:rPr>
        <w:t xml:space="preserve"> sæjhta bueriedidh guktie seamma vierhtege </w:t>
      </w:r>
      <w:r w:rsidRPr="00EF5DAD">
        <w:rPr>
          <w:sz w:val="24"/>
          <w:szCs w:val="24"/>
          <w:lang w:val="sma-NO"/>
        </w:rPr>
        <w:t>tjïeltesne</w:t>
      </w:r>
      <w:r w:rsidR="00515198" w:rsidRPr="00EF5DAD">
        <w:rPr>
          <w:sz w:val="24"/>
          <w:szCs w:val="24"/>
          <w:lang w:val="sma-NO"/>
        </w:rPr>
        <w:t xml:space="preserve"> sjædta. Vijriebasse barkijepolitihkesne tjåådtje, seamma baalhkah seamma barkojde. Magkeres baalhkam vedtebe ij leah mejtie lea nyjsenæjja jallh </w:t>
      </w:r>
      <w:r w:rsidRPr="00EF5DAD">
        <w:rPr>
          <w:sz w:val="24"/>
          <w:szCs w:val="24"/>
          <w:lang w:val="sma-NO"/>
        </w:rPr>
        <w:t>kaarre</w:t>
      </w:r>
      <w:r w:rsidR="00515198" w:rsidRPr="00EF5DAD">
        <w:rPr>
          <w:sz w:val="24"/>
          <w:szCs w:val="24"/>
          <w:lang w:val="sma-NO"/>
        </w:rPr>
        <w:t xml:space="preserve">, menh maahtoe, </w:t>
      </w:r>
      <w:r w:rsidRPr="00EF5DAD">
        <w:rPr>
          <w:sz w:val="24"/>
          <w:szCs w:val="24"/>
          <w:lang w:val="sma-NO"/>
        </w:rPr>
        <w:t>dïedte</w:t>
      </w:r>
      <w:r w:rsidR="00515198" w:rsidRPr="00EF5DAD">
        <w:rPr>
          <w:sz w:val="24"/>
          <w:szCs w:val="24"/>
          <w:lang w:val="sma-NO"/>
        </w:rPr>
        <w:t xml:space="preserve"> </w:t>
      </w:r>
      <w:r w:rsidRPr="00EF5DAD">
        <w:rPr>
          <w:sz w:val="24"/>
          <w:szCs w:val="24"/>
          <w:lang w:val="sma-NO"/>
        </w:rPr>
        <w:t>jïh</w:t>
      </w:r>
      <w:r w:rsidR="00515198" w:rsidRPr="00EF5DAD">
        <w:rPr>
          <w:sz w:val="24"/>
          <w:szCs w:val="24"/>
          <w:lang w:val="sma-NO"/>
        </w:rPr>
        <w:t xml:space="preserve"> man guhkiem barkeme. </w:t>
      </w:r>
    </w:p>
    <w:p w:rsidR="00515198" w:rsidRPr="00EF5DAD" w:rsidRDefault="00515198" w:rsidP="00515198">
      <w:pPr>
        <w:rPr>
          <w:sz w:val="24"/>
          <w:szCs w:val="24"/>
          <w:lang w:val="sma-NO"/>
        </w:rPr>
      </w:pPr>
      <w:r w:rsidRPr="00EF5DAD">
        <w:rPr>
          <w:sz w:val="24"/>
          <w:szCs w:val="24"/>
          <w:lang w:val="sma-NO"/>
        </w:rPr>
        <w:t xml:space="preserve">Diskrimineringslaake </w:t>
      </w:r>
      <w:r w:rsidR="0060634E" w:rsidRPr="00EF5DAD">
        <w:rPr>
          <w:sz w:val="24"/>
          <w:szCs w:val="24"/>
          <w:lang w:val="sma-NO"/>
        </w:rPr>
        <w:t>jïh</w:t>
      </w:r>
      <w:r w:rsidRPr="00EF5DAD">
        <w:rPr>
          <w:sz w:val="24"/>
          <w:szCs w:val="24"/>
          <w:lang w:val="sma-NO"/>
        </w:rPr>
        <w:t xml:space="preserve"> tilgjengeliglaake </w:t>
      </w:r>
      <w:r w:rsidR="0060634E" w:rsidRPr="00EF5DAD">
        <w:rPr>
          <w:sz w:val="24"/>
          <w:szCs w:val="24"/>
          <w:lang w:val="sma-NO"/>
        </w:rPr>
        <w:t>tsïengelen</w:t>
      </w:r>
      <w:r w:rsidRPr="00EF5DAD">
        <w:rPr>
          <w:sz w:val="24"/>
          <w:szCs w:val="24"/>
          <w:lang w:val="sma-NO"/>
        </w:rPr>
        <w:t xml:space="preserve"> 1.b 2009 eelki. Ulmie laakine lea seamma vierhtegem </w:t>
      </w:r>
      <w:r w:rsidR="0060634E" w:rsidRPr="00EF5DAD">
        <w:rPr>
          <w:sz w:val="24"/>
          <w:szCs w:val="24"/>
          <w:lang w:val="sma-NO"/>
        </w:rPr>
        <w:t>jïh</w:t>
      </w:r>
      <w:r w:rsidRPr="00EF5DAD">
        <w:rPr>
          <w:sz w:val="24"/>
          <w:szCs w:val="24"/>
          <w:lang w:val="sma-NO"/>
        </w:rPr>
        <w:t xml:space="preserve"> seammaarvoem evtiedidh, nuepieh </w:t>
      </w:r>
      <w:r w:rsidR="0060634E" w:rsidRPr="00EF5DAD">
        <w:rPr>
          <w:sz w:val="24"/>
          <w:szCs w:val="24"/>
          <w:lang w:val="sma-NO"/>
        </w:rPr>
        <w:t>jïh</w:t>
      </w:r>
      <w:r w:rsidRPr="00EF5DAD">
        <w:rPr>
          <w:sz w:val="24"/>
          <w:szCs w:val="24"/>
          <w:lang w:val="sma-NO"/>
        </w:rPr>
        <w:t xml:space="preserve"> reaktah vaaksjodh guktie </w:t>
      </w:r>
      <w:r w:rsidR="0060634E" w:rsidRPr="00EF5DAD">
        <w:rPr>
          <w:sz w:val="24"/>
          <w:szCs w:val="24"/>
          <w:lang w:val="sma-NO"/>
        </w:rPr>
        <w:t>siebriedahkesne</w:t>
      </w:r>
      <w:r w:rsidRPr="00EF5DAD">
        <w:rPr>
          <w:sz w:val="24"/>
          <w:szCs w:val="24"/>
          <w:lang w:val="sma-NO"/>
        </w:rPr>
        <w:t xml:space="preserve">  seamma vierhtege sjædta. Laake lea dovne </w:t>
      </w:r>
      <w:r w:rsidR="0060634E" w:rsidRPr="00EF5DAD">
        <w:rPr>
          <w:sz w:val="24"/>
          <w:szCs w:val="24"/>
          <w:lang w:val="sma-NO"/>
        </w:rPr>
        <w:t>siebriedahkesne</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w:t>
      </w:r>
      <w:r w:rsidR="0060634E" w:rsidRPr="00EF5DAD">
        <w:rPr>
          <w:sz w:val="24"/>
          <w:szCs w:val="24"/>
          <w:lang w:val="sma-NO"/>
        </w:rPr>
        <w:t>barkosne</w:t>
      </w:r>
      <w:r w:rsidRPr="00EF5DAD">
        <w:rPr>
          <w:sz w:val="24"/>
          <w:szCs w:val="24"/>
          <w:lang w:val="sma-NO"/>
        </w:rPr>
        <w:t>.</w:t>
      </w:r>
    </w:p>
    <w:p w:rsidR="00515198" w:rsidRPr="00EF5DAD" w:rsidRDefault="00515198" w:rsidP="00515198">
      <w:pPr>
        <w:rPr>
          <w:sz w:val="24"/>
          <w:szCs w:val="24"/>
          <w:lang w:val="sma-NO"/>
        </w:rPr>
      </w:pPr>
      <w:r w:rsidRPr="00EF5DAD">
        <w:rPr>
          <w:sz w:val="24"/>
          <w:szCs w:val="24"/>
          <w:lang w:val="sma-NO"/>
        </w:rPr>
        <w:t xml:space="preserve">Laaken mietie åejvie tjuara barkoesijjide   </w:t>
      </w:r>
      <w:r w:rsidR="0060634E" w:rsidRPr="00EF5DAD">
        <w:rPr>
          <w:sz w:val="24"/>
          <w:szCs w:val="24"/>
          <w:lang w:val="sma-NO"/>
        </w:rPr>
        <w:t>jïh</w:t>
      </w:r>
      <w:r w:rsidRPr="00EF5DAD">
        <w:rPr>
          <w:sz w:val="24"/>
          <w:szCs w:val="24"/>
          <w:lang w:val="sma-NO"/>
        </w:rPr>
        <w:t xml:space="preserve"> barkojde </w:t>
      </w:r>
      <w:r w:rsidR="0060634E" w:rsidRPr="00EF5DAD">
        <w:rPr>
          <w:sz w:val="24"/>
          <w:szCs w:val="24"/>
          <w:lang w:val="sma-NO"/>
        </w:rPr>
        <w:t>sjïehtesjadtedh</w:t>
      </w:r>
      <w:r w:rsidRPr="00EF5DAD">
        <w:rPr>
          <w:sz w:val="24"/>
          <w:szCs w:val="24"/>
          <w:lang w:val="sma-NO"/>
        </w:rPr>
        <w:t xml:space="preserve"> guktie barkijh jallh </w:t>
      </w:r>
      <w:r w:rsidR="0060634E" w:rsidRPr="00EF5DAD">
        <w:rPr>
          <w:sz w:val="24"/>
          <w:szCs w:val="24"/>
          <w:lang w:val="sma-NO"/>
        </w:rPr>
        <w:t>barkoesyökije</w:t>
      </w:r>
      <w:r w:rsidRPr="00EF5DAD">
        <w:rPr>
          <w:sz w:val="24"/>
          <w:szCs w:val="24"/>
          <w:lang w:val="sma-NO"/>
        </w:rPr>
        <w:t xml:space="preserve"> mij vueliegåbpoe </w:t>
      </w:r>
      <w:r w:rsidR="0060634E" w:rsidRPr="00EF5DAD">
        <w:rPr>
          <w:sz w:val="24"/>
          <w:szCs w:val="24"/>
          <w:lang w:val="sma-NO"/>
        </w:rPr>
        <w:t>funksjovnemaahtoem</w:t>
      </w:r>
      <w:r w:rsidRPr="00EF5DAD">
        <w:rPr>
          <w:sz w:val="24"/>
          <w:szCs w:val="24"/>
          <w:lang w:val="sma-NO"/>
        </w:rPr>
        <w:t xml:space="preserve"> maahta barkoem åadtjodh </w:t>
      </w:r>
      <w:r w:rsidR="0060634E" w:rsidRPr="00EF5DAD">
        <w:rPr>
          <w:sz w:val="24"/>
          <w:szCs w:val="24"/>
          <w:lang w:val="sma-NO"/>
        </w:rPr>
        <w:t>jallh</w:t>
      </w:r>
      <w:r w:rsidRPr="00EF5DAD">
        <w:rPr>
          <w:sz w:val="24"/>
          <w:szCs w:val="24"/>
          <w:lang w:val="sma-NO"/>
        </w:rPr>
        <w:t xml:space="preserve"> barkojne jåerhkedh, nuepiem daerpies </w:t>
      </w:r>
      <w:r w:rsidR="0060634E" w:rsidRPr="00EF5DAD">
        <w:rPr>
          <w:sz w:val="24"/>
          <w:szCs w:val="24"/>
          <w:lang w:val="sma-NO"/>
        </w:rPr>
        <w:t>lïerehtimmiem</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jeatjah maahtoeevtiedimmiem åadtjodh, </w:t>
      </w:r>
      <w:r w:rsidR="0060634E" w:rsidRPr="00EF5DAD">
        <w:rPr>
          <w:sz w:val="24"/>
          <w:szCs w:val="24"/>
          <w:lang w:val="sma-NO"/>
        </w:rPr>
        <w:t>jïh</w:t>
      </w:r>
      <w:r w:rsidRPr="00EF5DAD">
        <w:rPr>
          <w:sz w:val="24"/>
          <w:szCs w:val="24"/>
          <w:lang w:val="sma-NO"/>
        </w:rPr>
        <w:t xml:space="preserve">  dovne barkedh goh gaajhkh jeatjah.</w:t>
      </w:r>
    </w:p>
    <w:p w:rsidR="00515198" w:rsidRPr="00EF5DAD" w:rsidRDefault="0060634E" w:rsidP="00515198">
      <w:pPr>
        <w:rPr>
          <w:sz w:val="24"/>
          <w:szCs w:val="24"/>
          <w:lang w:val="sma-NO"/>
        </w:rPr>
      </w:pPr>
      <w:r w:rsidRPr="00EF5DAD">
        <w:rPr>
          <w:sz w:val="24"/>
          <w:szCs w:val="24"/>
          <w:lang w:val="sma-NO"/>
        </w:rPr>
        <w:t>Joekedimmie</w:t>
      </w:r>
      <w:r w:rsidR="00515198" w:rsidRPr="00EF5DAD">
        <w:rPr>
          <w:sz w:val="24"/>
          <w:szCs w:val="24"/>
          <w:lang w:val="sma-NO"/>
        </w:rPr>
        <w:t xml:space="preserve"> gaskem kaarrh </w:t>
      </w:r>
      <w:r w:rsidRPr="00EF5DAD">
        <w:rPr>
          <w:sz w:val="24"/>
          <w:szCs w:val="24"/>
          <w:lang w:val="sma-NO"/>
        </w:rPr>
        <w:t>jïh</w:t>
      </w:r>
      <w:r w:rsidR="00515198" w:rsidRPr="00EF5DAD">
        <w:rPr>
          <w:sz w:val="24"/>
          <w:szCs w:val="24"/>
          <w:lang w:val="sma-NO"/>
        </w:rPr>
        <w:t xml:space="preserve"> </w:t>
      </w:r>
      <w:r w:rsidRPr="00EF5DAD">
        <w:rPr>
          <w:sz w:val="24"/>
          <w:szCs w:val="24"/>
          <w:lang w:val="sma-NO"/>
        </w:rPr>
        <w:t>gujnh</w:t>
      </w:r>
      <w:r w:rsidR="00515198" w:rsidRPr="00EF5DAD">
        <w:rPr>
          <w:sz w:val="24"/>
          <w:szCs w:val="24"/>
          <w:lang w:val="sma-NO"/>
        </w:rPr>
        <w:t xml:space="preserve"> lea tabellesne b.5  vuesiehtamme.</w:t>
      </w:r>
    </w:p>
    <w:p w:rsidR="00515198" w:rsidRPr="00EF5DAD" w:rsidRDefault="00515198" w:rsidP="00515198">
      <w:pPr>
        <w:rPr>
          <w:sz w:val="24"/>
          <w:szCs w:val="24"/>
          <w:lang w:val="sma-NO"/>
        </w:rPr>
      </w:pPr>
    </w:p>
    <w:p w:rsidR="00515198" w:rsidRPr="00EF5DAD" w:rsidRDefault="00515198" w:rsidP="00515198">
      <w:pPr>
        <w:rPr>
          <w:sz w:val="24"/>
          <w:szCs w:val="24"/>
          <w:lang w:val="sma-NO"/>
        </w:rPr>
      </w:pPr>
      <w:r w:rsidRPr="00EF5DAD">
        <w:rPr>
          <w:sz w:val="24"/>
          <w:szCs w:val="24"/>
          <w:lang w:val="sma-NO"/>
        </w:rPr>
        <w:t xml:space="preserve">Raerieålma </w:t>
      </w:r>
      <w:r w:rsidR="0060634E" w:rsidRPr="00EF5DAD">
        <w:rPr>
          <w:sz w:val="24"/>
          <w:szCs w:val="24"/>
          <w:lang w:val="sma-NO"/>
        </w:rPr>
        <w:t>tjarke</w:t>
      </w:r>
      <w:r w:rsidRPr="00EF5DAD">
        <w:rPr>
          <w:sz w:val="24"/>
          <w:szCs w:val="24"/>
          <w:lang w:val="sma-NO"/>
        </w:rPr>
        <w:t xml:space="preserve"> barkeme pryøveme </w:t>
      </w:r>
      <w:r w:rsidR="0060634E" w:rsidRPr="00EF5DAD">
        <w:rPr>
          <w:sz w:val="24"/>
          <w:szCs w:val="24"/>
          <w:lang w:val="sma-NO"/>
        </w:rPr>
        <w:t>gujnh</w:t>
      </w:r>
      <w:r w:rsidRPr="00EF5DAD">
        <w:rPr>
          <w:sz w:val="24"/>
          <w:szCs w:val="24"/>
          <w:lang w:val="sma-NO"/>
        </w:rPr>
        <w:t xml:space="preserve"> åejviebarkojde åådtjeme, </w:t>
      </w:r>
      <w:r w:rsidR="0060634E" w:rsidRPr="00EF5DAD">
        <w:rPr>
          <w:sz w:val="24"/>
          <w:szCs w:val="24"/>
          <w:lang w:val="sma-NO"/>
        </w:rPr>
        <w:t>jïh</w:t>
      </w:r>
      <w:r w:rsidRPr="00EF5DAD">
        <w:rPr>
          <w:sz w:val="24"/>
          <w:szCs w:val="24"/>
          <w:lang w:val="sma-NO"/>
        </w:rPr>
        <w:t xml:space="preserve"> jaepeste 2007 gusnie 16% lij </w:t>
      </w:r>
      <w:r w:rsidR="0060634E" w:rsidRPr="00EF5DAD">
        <w:rPr>
          <w:sz w:val="24"/>
          <w:szCs w:val="24"/>
          <w:lang w:val="sma-NO"/>
        </w:rPr>
        <w:t>gujnh</w:t>
      </w:r>
      <w:r w:rsidRPr="00EF5DAD">
        <w:rPr>
          <w:sz w:val="24"/>
          <w:szCs w:val="24"/>
          <w:lang w:val="sma-NO"/>
        </w:rPr>
        <w:t xml:space="preserve"> åejviebarkojne  </w:t>
      </w:r>
      <w:r w:rsidR="0060634E" w:rsidRPr="00EF5DAD">
        <w:rPr>
          <w:sz w:val="24"/>
          <w:szCs w:val="24"/>
          <w:lang w:val="sma-NO"/>
        </w:rPr>
        <w:t>jïh</w:t>
      </w:r>
      <w:r w:rsidRPr="00EF5DAD">
        <w:rPr>
          <w:sz w:val="24"/>
          <w:szCs w:val="24"/>
          <w:lang w:val="sma-NO"/>
        </w:rPr>
        <w:t xml:space="preserve"> 2013 raajan gusnie 40%  lea </w:t>
      </w:r>
      <w:r w:rsidR="0060634E" w:rsidRPr="00EF5DAD">
        <w:rPr>
          <w:sz w:val="24"/>
          <w:szCs w:val="24"/>
          <w:lang w:val="sma-NO"/>
        </w:rPr>
        <w:t>gujnh</w:t>
      </w:r>
      <w:r w:rsidRPr="00EF5DAD">
        <w:rPr>
          <w:sz w:val="24"/>
          <w:szCs w:val="24"/>
          <w:lang w:val="sma-NO"/>
        </w:rPr>
        <w:t>.</w:t>
      </w:r>
    </w:p>
    <w:p w:rsidR="00515198" w:rsidRPr="00EF5DAD" w:rsidRDefault="00515198" w:rsidP="00515198">
      <w:pPr>
        <w:rPr>
          <w:sz w:val="24"/>
          <w:szCs w:val="24"/>
          <w:lang w:val="sma-NO"/>
        </w:rPr>
      </w:pPr>
      <w:r w:rsidRPr="00EF5DAD">
        <w:rPr>
          <w:sz w:val="24"/>
          <w:szCs w:val="24"/>
          <w:lang w:val="sma-NO"/>
        </w:rPr>
        <w:t xml:space="preserve">Gaajhkh </w:t>
      </w:r>
      <w:r w:rsidR="0060634E" w:rsidRPr="00EF5DAD">
        <w:rPr>
          <w:sz w:val="24"/>
          <w:szCs w:val="24"/>
          <w:lang w:val="sma-NO"/>
        </w:rPr>
        <w:t>tjïeltegåetine</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gaajhkh byjjes </w:t>
      </w:r>
      <w:r w:rsidR="0060634E" w:rsidRPr="00EF5DAD">
        <w:rPr>
          <w:sz w:val="24"/>
          <w:szCs w:val="24"/>
          <w:lang w:val="sma-NO"/>
        </w:rPr>
        <w:t>areaaline</w:t>
      </w:r>
      <w:r w:rsidRPr="00EF5DAD">
        <w:rPr>
          <w:sz w:val="24"/>
          <w:szCs w:val="24"/>
          <w:lang w:val="sma-NO"/>
        </w:rPr>
        <w:t xml:space="preserve"> dej </w:t>
      </w:r>
      <w:r w:rsidR="0060634E" w:rsidRPr="00EF5DAD">
        <w:rPr>
          <w:sz w:val="24"/>
          <w:szCs w:val="24"/>
          <w:lang w:val="sma-NO"/>
        </w:rPr>
        <w:t>universelle</w:t>
      </w:r>
      <w:r w:rsidRPr="00EF5DAD">
        <w:rPr>
          <w:sz w:val="24"/>
          <w:szCs w:val="24"/>
          <w:lang w:val="sma-NO"/>
        </w:rPr>
        <w:t xml:space="preserve"> </w:t>
      </w:r>
      <w:r w:rsidR="0060634E" w:rsidRPr="00EF5DAD">
        <w:rPr>
          <w:sz w:val="24"/>
          <w:szCs w:val="24"/>
          <w:lang w:val="sma-NO"/>
        </w:rPr>
        <w:t>krïevenassi</w:t>
      </w:r>
      <w:r w:rsidRPr="00EF5DAD">
        <w:rPr>
          <w:sz w:val="24"/>
          <w:szCs w:val="24"/>
          <w:lang w:val="sma-NO"/>
        </w:rPr>
        <w:t xml:space="preserve"> mietie dennie Soejkesje- </w:t>
      </w:r>
      <w:r w:rsidR="0060634E" w:rsidRPr="00EF5DAD">
        <w:rPr>
          <w:sz w:val="24"/>
          <w:szCs w:val="24"/>
          <w:lang w:val="sma-NO"/>
        </w:rPr>
        <w:t>jïh</w:t>
      </w:r>
      <w:r w:rsidRPr="00EF5DAD">
        <w:rPr>
          <w:sz w:val="24"/>
          <w:szCs w:val="24"/>
          <w:lang w:val="sma-NO"/>
        </w:rPr>
        <w:t xml:space="preserve"> bigkemelaakesne </w:t>
      </w:r>
      <w:r w:rsidR="0060634E" w:rsidRPr="00EF5DAD">
        <w:rPr>
          <w:sz w:val="24"/>
          <w:szCs w:val="24"/>
          <w:lang w:val="sma-NO"/>
        </w:rPr>
        <w:t>sjïehtesjadteme</w:t>
      </w:r>
      <w:r w:rsidRPr="00EF5DAD">
        <w:rPr>
          <w:sz w:val="24"/>
          <w:szCs w:val="24"/>
          <w:lang w:val="sma-NO"/>
        </w:rPr>
        <w:t xml:space="preserve">.  </w:t>
      </w:r>
      <w:r w:rsidR="0060634E" w:rsidRPr="00EF5DAD">
        <w:rPr>
          <w:sz w:val="24"/>
          <w:szCs w:val="24"/>
          <w:lang w:val="sma-NO"/>
        </w:rPr>
        <w:t>universelle</w:t>
      </w:r>
      <w:r w:rsidRPr="00EF5DAD">
        <w:rPr>
          <w:sz w:val="24"/>
          <w:szCs w:val="24"/>
          <w:lang w:val="sma-NO"/>
        </w:rPr>
        <w:t xml:space="preserve"> </w:t>
      </w:r>
      <w:r w:rsidR="0060634E" w:rsidRPr="00EF5DAD">
        <w:rPr>
          <w:sz w:val="24"/>
          <w:szCs w:val="24"/>
          <w:lang w:val="sma-NO"/>
        </w:rPr>
        <w:t>sjïehtedimmie</w:t>
      </w:r>
      <w:r w:rsidRPr="00EF5DAD">
        <w:rPr>
          <w:sz w:val="24"/>
          <w:szCs w:val="24"/>
          <w:lang w:val="sma-NO"/>
        </w:rPr>
        <w:t xml:space="preserve"> lea:</w:t>
      </w:r>
    </w:p>
    <w:p w:rsidR="00515198" w:rsidRPr="00EF5DAD" w:rsidRDefault="00515198" w:rsidP="00515198">
      <w:pPr>
        <w:rPr>
          <w:sz w:val="24"/>
          <w:szCs w:val="24"/>
          <w:lang w:val="sma-NO"/>
        </w:rPr>
      </w:pPr>
      <w:r w:rsidRPr="00EF5DAD">
        <w:rPr>
          <w:sz w:val="24"/>
          <w:szCs w:val="24"/>
          <w:lang w:val="sma-NO"/>
        </w:rPr>
        <w:t xml:space="preserve">Seamma- laakan gaajhkesidie, guktie </w:t>
      </w:r>
      <w:r w:rsidR="0060634E" w:rsidRPr="00EF5DAD">
        <w:rPr>
          <w:sz w:val="24"/>
          <w:szCs w:val="24"/>
          <w:lang w:val="sma-NO"/>
        </w:rPr>
        <w:t>gaajhkesh</w:t>
      </w:r>
      <w:r w:rsidRPr="00EF5DAD">
        <w:rPr>
          <w:sz w:val="24"/>
          <w:szCs w:val="24"/>
          <w:lang w:val="sma-NO"/>
        </w:rPr>
        <w:t xml:space="preserve"> dovnesh maehtieh dam </w:t>
      </w:r>
      <w:r w:rsidR="0060634E" w:rsidRPr="00EF5DAD">
        <w:rPr>
          <w:sz w:val="24"/>
          <w:szCs w:val="24"/>
          <w:lang w:val="sma-NO"/>
        </w:rPr>
        <w:t>faaleldahkem</w:t>
      </w:r>
      <w:r w:rsidRPr="00EF5DAD">
        <w:rPr>
          <w:sz w:val="24"/>
          <w:szCs w:val="24"/>
          <w:lang w:val="sma-NO"/>
        </w:rPr>
        <w:t xml:space="preserve"> nuhtjedh. Seamma mejtie lea båeries, almetjh </w:t>
      </w:r>
      <w:r w:rsidR="0060634E" w:rsidRPr="00EF5DAD">
        <w:rPr>
          <w:sz w:val="24"/>
          <w:szCs w:val="24"/>
          <w:lang w:val="sma-NO"/>
        </w:rPr>
        <w:t>maanavåågnine</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dejtie mah eah gaajhken lehkese </w:t>
      </w:r>
      <w:r w:rsidR="0060634E" w:rsidRPr="00EF5DAD">
        <w:rPr>
          <w:sz w:val="24"/>
          <w:szCs w:val="24"/>
          <w:lang w:val="sma-NO"/>
        </w:rPr>
        <w:t>baehtsieh</w:t>
      </w:r>
      <w:r w:rsidRPr="00EF5DAD">
        <w:rPr>
          <w:sz w:val="24"/>
          <w:szCs w:val="24"/>
          <w:lang w:val="sma-NO"/>
        </w:rPr>
        <w:t>.</w:t>
      </w:r>
    </w:p>
    <w:p w:rsidR="00515198" w:rsidRPr="00EF5DAD" w:rsidRDefault="00515198" w:rsidP="00515198">
      <w:pPr>
        <w:rPr>
          <w:sz w:val="24"/>
          <w:szCs w:val="24"/>
          <w:lang w:val="sma-NO"/>
        </w:rPr>
      </w:pPr>
    </w:p>
    <w:p w:rsidR="00515198" w:rsidRPr="00EF5DAD" w:rsidRDefault="00515198" w:rsidP="00515198">
      <w:pPr>
        <w:rPr>
          <w:sz w:val="24"/>
          <w:szCs w:val="24"/>
          <w:lang w:val="sma-NO"/>
        </w:rPr>
      </w:pPr>
      <w:r w:rsidRPr="00EF5DAD">
        <w:rPr>
          <w:sz w:val="24"/>
          <w:szCs w:val="24"/>
          <w:lang w:val="sma-NO"/>
        </w:rPr>
        <w:t xml:space="preserve">Laake aaj </w:t>
      </w:r>
      <w:r w:rsidR="0060634E" w:rsidRPr="00EF5DAD">
        <w:rPr>
          <w:sz w:val="24"/>
          <w:szCs w:val="24"/>
          <w:lang w:val="sma-NO"/>
        </w:rPr>
        <w:t>krïevenassh</w:t>
      </w:r>
      <w:r w:rsidRPr="00EF5DAD">
        <w:rPr>
          <w:sz w:val="24"/>
          <w:szCs w:val="24"/>
          <w:lang w:val="sma-NO"/>
        </w:rPr>
        <w:t xml:space="preserve"> dovne </w:t>
      </w:r>
      <w:r w:rsidR="0060634E" w:rsidRPr="00EF5DAD">
        <w:rPr>
          <w:sz w:val="24"/>
          <w:szCs w:val="24"/>
          <w:lang w:val="sma-NO"/>
        </w:rPr>
        <w:t>bïevnese</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gaskesadtemeteknologijese (IKT) krievieh. Gaajhkh orre IKT mij siebriedahkese edtja snalhtjen 1. b. 2011 raejeste dam </w:t>
      </w:r>
      <w:r w:rsidR="0060634E" w:rsidRPr="00EF5DAD">
        <w:rPr>
          <w:sz w:val="24"/>
          <w:szCs w:val="24"/>
          <w:lang w:val="sma-NO"/>
        </w:rPr>
        <w:t>universelle</w:t>
      </w:r>
      <w:r w:rsidRPr="00EF5DAD">
        <w:rPr>
          <w:sz w:val="24"/>
          <w:szCs w:val="24"/>
          <w:lang w:val="sma-NO"/>
        </w:rPr>
        <w:t xml:space="preserve"> hammoem utnedh. IKT:ide mij joe gååvnese, lea </w:t>
      </w:r>
      <w:r w:rsidR="0060634E" w:rsidRPr="00EF5DAD">
        <w:rPr>
          <w:sz w:val="24"/>
          <w:szCs w:val="24"/>
          <w:lang w:val="sma-NO"/>
        </w:rPr>
        <w:t>dïhte</w:t>
      </w:r>
      <w:r w:rsidRPr="00EF5DAD">
        <w:rPr>
          <w:sz w:val="24"/>
          <w:szCs w:val="24"/>
          <w:lang w:val="sma-NO"/>
        </w:rPr>
        <w:t xml:space="preserve"> minngemes biejjien </w:t>
      </w:r>
      <w:r w:rsidR="0060634E" w:rsidRPr="00EF5DAD">
        <w:rPr>
          <w:sz w:val="24"/>
          <w:szCs w:val="24"/>
          <w:lang w:val="sma-NO"/>
        </w:rPr>
        <w:t>tsïengelen</w:t>
      </w:r>
      <w:r w:rsidRPr="00EF5DAD">
        <w:rPr>
          <w:sz w:val="24"/>
          <w:szCs w:val="24"/>
          <w:lang w:val="sma-NO"/>
        </w:rPr>
        <w:t xml:space="preserve"> 1.b 2012 </w:t>
      </w:r>
      <w:r w:rsidR="0060634E" w:rsidRPr="00EF5DAD">
        <w:rPr>
          <w:sz w:val="24"/>
          <w:szCs w:val="24"/>
          <w:lang w:val="sma-NO"/>
        </w:rPr>
        <w:t>orrestehtedh</w:t>
      </w:r>
      <w:r w:rsidRPr="00EF5DAD">
        <w:rPr>
          <w:sz w:val="24"/>
          <w:szCs w:val="24"/>
          <w:lang w:val="sma-NO"/>
        </w:rPr>
        <w:t xml:space="preserve">. Jis </w:t>
      </w:r>
      <w:r w:rsidR="0060634E" w:rsidRPr="00EF5DAD">
        <w:rPr>
          <w:sz w:val="24"/>
          <w:szCs w:val="24"/>
          <w:lang w:val="sma-NO"/>
        </w:rPr>
        <w:t>tjïelten</w:t>
      </w:r>
      <w:r w:rsidRPr="00EF5DAD">
        <w:rPr>
          <w:sz w:val="24"/>
          <w:szCs w:val="24"/>
          <w:lang w:val="sma-NO"/>
        </w:rPr>
        <w:t xml:space="preserve"> åejviesæjroem </w:t>
      </w:r>
      <w:r w:rsidR="0060634E" w:rsidRPr="00EF5DAD">
        <w:rPr>
          <w:sz w:val="24"/>
          <w:szCs w:val="24"/>
          <w:lang w:val="sma-NO"/>
        </w:rPr>
        <w:t>gïehtjedibie</w:t>
      </w:r>
      <w:r w:rsidRPr="00EF5DAD">
        <w:rPr>
          <w:sz w:val="24"/>
          <w:szCs w:val="24"/>
          <w:lang w:val="sma-NO"/>
        </w:rPr>
        <w:t xml:space="preserve"> dle vuejnebe  libie gåhkese daejnie båeteme.</w:t>
      </w:r>
    </w:p>
    <w:p w:rsidR="00515198" w:rsidRPr="00EF5DAD" w:rsidRDefault="00515198" w:rsidP="00515198">
      <w:pPr>
        <w:rPr>
          <w:sz w:val="24"/>
          <w:szCs w:val="24"/>
          <w:lang w:val="sma-NO"/>
        </w:rPr>
      </w:pPr>
    </w:p>
    <w:p w:rsidR="00515198" w:rsidRPr="00EF5DAD" w:rsidRDefault="00515198" w:rsidP="00515198">
      <w:pPr>
        <w:rPr>
          <w:sz w:val="24"/>
          <w:szCs w:val="24"/>
          <w:lang w:val="sma-NO"/>
        </w:rPr>
      </w:pPr>
    </w:p>
    <w:p w:rsidR="00515198" w:rsidRPr="00EF5DAD" w:rsidRDefault="00515198" w:rsidP="00515198">
      <w:pPr>
        <w:rPr>
          <w:b/>
          <w:sz w:val="24"/>
          <w:szCs w:val="24"/>
          <w:lang w:val="sma-NO"/>
        </w:rPr>
      </w:pPr>
      <w:r w:rsidRPr="00EF5DAD">
        <w:rPr>
          <w:b/>
          <w:sz w:val="24"/>
          <w:szCs w:val="24"/>
          <w:lang w:val="sma-NO"/>
        </w:rPr>
        <w:t xml:space="preserve">3.5 </w:t>
      </w:r>
      <w:r w:rsidR="0060634E" w:rsidRPr="00EF5DAD">
        <w:rPr>
          <w:b/>
          <w:sz w:val="24"/>
          <w:szCs w:val="24"/>
          <w:lang w:val="sma-NO"/>
        </w:rPr>
        <w:t>Staatuse</w:t>
      </w:r>
      <w:r w:rsidRPr="00EF5DAD">
        <w:rPr>
          <w:b/>
          <w:sz w:val="24"/>
          <w:szCs w:val="24"/>
          <w:lang w:val="sma-NO"/>
        </w:rPr>
        <w:t xml:space="preserve"> barkojde- Jarngereereme</w:t>
      </w:r>
    </w:p>
    <w:p w:rsidR="00515198" w:rsidRPr="00EF5DAD" w:rsidRDefault="00515198" w:rsidP="00515198">
      <w:pPr>
        <w:rPr>
          <w:sz w:val="24"/>
          <w:szCs w:val="24"/>
          <w:lang w:val="sma-NO"/>
        </w:rPr>
      </w:pPr>
      <w:r w:rsidRPr="00EF5DAD">
        <w:rPr>
          <w:sz w:val="24"/>
          <w:szCs w:val="24"/>
          <w:lang w:val="sma-NO"/>
        </w:rPr>
        <w:t xml:space="preserve">Barkoej </w:t>
      </w:r>
      <w:r w:rsidR="0060634E" w:rsidRPr="00EF5DAD">
        <w:rPr>
          <w:sz w:val="24"/>
          <w:szCs w:val="24"/>
          <w:lang w:val="sma-NO"/>
        </w:rPr>
        <w:t>staatuse</w:t>
      </w:r>
      <w:r w:rsidRPr="00EF5DAD">
        <w:rPr>
          <w:sz w:val="24"/>
          <w:szCs w:val="24"/>
          <w:lang w:val="sma-NO"/>
        </w:rPr>
        <w:t xml:space="preserve"> jarngereeremisnie 2013, </w:t>
      </w:r>
      <w:r w:rsidR="0060634E" w:rsidRPr="00EF5DAD">
        <w:rPr>
          <w:sz w:val="24"/>
          <w:szCs w:val="24"/>
          <w:lang w:val="sma-NO"/>
        </w:rPr>
        <w:t>jaepiebïhkedimmesne</w:t>
      </w:r>
      <w:r w:rsidRPr="00EF5DAD">
        <w:rPr>
          <w:sz w:val="24"/>
          <w:szCs w:val="24"/>
          <w:lang w:val="sma-NO"/>
        </w:rPr>
        <w:t xml:space="preserve"> 2012 tjåådtje: </w:t>
      </w:r>
    </w:p>
    <w:p w:rsidR="00515198" w:rsidRPr="00EF5DAD" w:rsidRDefault="00515198" w:rsidP="00515198">
      <w:pPr>
        <w:rPr>
          <w:sz w:val="24"/>
          <w:szCs w:val="24"/>
          <w:lang w:val="sma-NO"/>
        </w:rPr>
      </w:pPr>
      <w:r w:rsidRPr="00EF5DAD">
        <w:rPr>
          <w:sz w:val="24"/>
          <w:szCs w:val="24"/>
          <w:lang w:val="sma-NO"/>
        </w:rPr>
        <w:t xml:space="preserve">2013 </w:t>
      </w:r>
      <w:r w:rsidR="0060634E" w:rsidRPr="00EF5DAD">
        <w:rPr>
          <w:sz w:val="24"/>
          <w:szCs w:val="24"/>
          <w:lang w:val="sma-NO"/>
        </w:rPr>
        <w:t>aamhtesetjaelije</w:t>
      </w:r>
      <w:r w:rsidRPr="00EF5DAD">
        <w:rPr>
          <w:sz w:val="24"/>
          <w:szCs w:val="24"/>
          <w:lang w:val="sma-NO"/>
        </w:rPr>
        <w:t xml:space="preserve"> maahtoem orrestehtedh, daej </w:t>
      </w:r>
      <w:r w:rsidR="0060634E" w:rsidRPr="00EF5DAD">
        <w:rPr>
          <w:sz w:val="24"/>
          <w:szCs w:val="24"/>
          <w:lang w:val="sma-NO"/>
        </w:rPr>
        <w:t>aamhtesinie</w:t>
      </w:r>
      <w:r w:rsidRPr="00EF5DAD">
        <w:rPr>
          <w:sz w:val="24"/>
          <w:szCs w:val="24"/>
          <w:lang w:val="sma-NO"/>
        </w:rPr>
        <w:t>:</w:t>
      </w:r>
    </w:p>
    <w:p w:rsidR="00515198" w:rsidRPr="00EF5DAD" w:rsidRDefault="00515198" w:rsidP="00515198">
      <w:pPr>
        <w:rPr>
          <w:sz w:val="24"/>
          <w:szCs w:val="24"/>
          <w:lang w:val="sma-NO"/>
        </w:rPr>
      </w:pPr>
      <w:r w:rsidRPr="00EF5DAD">
        <w:rPr>
          <w:sz w:val="24"/>
          <w:szCs w:val="24"/>
          <w:lang w:val="sma-NO"/>
        </w:rPr>
        <w:lastRenderedPageBreak/>
        <w:t>-</w:t>
      </w:r>
      <w:r w:rsidRPr="00EF5DAD">
        <w:rPr>
          <w:sz w:val="24"/>
          <w:szCs w:val="24"/>
          <w:lang w:val="sma-NO"/>
        </w:rPr>
        <w:tab/>
        <w:t xml:space="preserve">E-aamhtese/ elektronihke lissietjaalegh </w:t>
      </w:r>
      <w:r w:rsidR="0060634E" w:rsidRPr="00EF5DAD">
        <w:rPr>
          <w:sz w:val="24"/>
          <w:szCs w:val="24"/>
          <w:lang w:val="sma-NO"/>
        </w:rPr>
        <w:t>jïh</w:t>
      </w:r>
      <w:r w:rsidRPr="00EF5DAD">
        <w:rPr>
          <w:sz w:val="24"/>
          <w:szCs w:val="24"/>
          <w:lang w:val="sma-NO"/>
        </w:rPr>
        <w:t xml:space="preserve"> elektronihkeles våarhkoe.</w:t>
      </w:r>
    </w:p>
    <w:p w:rsidR="00515198" w:rsidRPr="00EF5DAD" w:rsidRDefault="00515198" w:rsidP="00515198">
      <w:pPr>
        <w:rPr>
          <w:sz w:val="24"/>
          <w:szCs w:val="24"/>
          <w:lang w:val="sma-NO"/>
        </w:rPr>
      </w:pPr>
      <w:r w:rsidRPr="00EF5DAD">
        <w:rPr>
          <w:sz w:val="24"/>
          <w:szCs w:val="24"/>
          <w:lang w:val="sma-NO"/>
        </w:rPr>
        <w:t>-</w:t>
      </w:r>
      <w:r w:rsidRPr="00EF5DAD">
        <w:rPr>
          <w:sz w:val="24"/>
          <w:szCs w:val="24"/>
          <w:lang w:val="sma-NO"/>
        </w:rPr>
        <w:tab/>
      </w:r>
      <w:r w:rsidR="0060634E" w:rsidRPr="00EF5DAD">
        <w:rPr>
          <w:sz w:val="24"/>
          <w:szCs w:val="24"/>
          <w:lang w:val="sma-NO"/>
        </w:rPr>
        <w:t>Bïhkedimmieh</w:t>
      </w:r>
      <w:r w:rsidRPr="00EF5DAD">
        <w:rPr>
          <w:sz w:val="24"/>
          <w:szCs w:val="24"/>
          <w:lang w:val="sma-NO"/>
        </w:rPr>
        <w:t xml:space="preserve"> Power </w:t>
      </w:r>
      <w:r w:rsidR="0060634E" w:rsidRPr="00EF5DAD">
        <w:rPr>
          <w:sz w:val="24"/>
          <w:szCs w:val="24"/>
          <w:lang w:val="sma-NO"/>
        </w:rPr>
        <w:t>Pointesne</w:t>
      </w:r>
    </w:p>
    <w:p w:rsidR="00515198" w:rsidRPr="00EF5DAD" w:rsidRDefault="00515198" w:rsidP="00515198">
      <w:pPr>
        <w:rPr>
          <w:sz w:val="24"/>
          <w:szCs w:val="24"/>
          <w:lang w:val="sma-NO"/>
        </w:rPr>
      </w:pPr>
      <w:r w:rsidRPr="00EF5DAD">
        <w:rPr>
          <w:sz w:val="24"/>
          <w:szCs w:val="24"/>
          <w:lang w:val="sma-NO"/>
        </w:rPr>
        <w:t>-</w:t>
      </w:r>
      <w:r w:rsidRPr="00EF5DAD">
        <w:rPr>
          <w:sz w:val="24"/>
          <w:szCs w:val="24"/>
          <w:lang w:val="sma-NO"/>
        </w:rPr>
        <w:tab/>
      </w:r>
      <w:r w:rsidR="0060634E" w:rsidRPr="00EF5DAD">
        <w:rPr>
          <w:sz w:val="24"/>
          <w:szCs w:val="24"/>
          <w:lang w:val="sma-NO"/>
        </w:rPr>
        <w:t>Vuesiehtimmie</w:t>
      </w:r>
      <w:r w:rsidRPr="00EF5DAD">
        <w:rPr>
          <w:sz w:val="24"/>
          <w:szCs w:val="24"/>
          <w:lang w:val="sma-NO"/>
        </w:rPr>
        <w:t xml:space="preserve"> datovresne  </w:t>
      </w:r>
      <w:r w:rsidR="0060634E" w:rsidRPr="00EF5DAD">
        <w:rPr>
          <w:sz w:val="24"/>
          <w:szCs w:val="24"/>
          <w:lang w:val="sma-NO"/>
        </w:rPr>
        <w:t>KOSTRAsne</w:t>
      </w:r>
      <w:r w:rsidRPr="00EF5DAD">
        <w:rPr>
          <w:sz w:val="24"/>
          <w:szCs w:val="24"/>
          <w:lang w:val="sma-NO"/>
        </w:rPr>
        <w:t xml:space="preserve">, Arenasne, Skolportalesne </w:t>
      </w:r>
      <w:r w:rsidR="0060634E" w:rsidRPr="00EF5DAD">
        <w:rPr>
          <w:sz w:val="24"/>
          <w:szCs w:val="24"/>
          <w:lang w:val="sma-NO"/>
        </w:rPr>
        <w:t>jïh</w:t>
      </w:r>
      <w:r w:rsidRPr="00EF5DAD">
        <w:rPr>
          <w:sz w:val="24"/>
          <w:szCs w:val="24"/>
          <w:lang w:val="sma-NO"/>
        </w:rPr>
        <w:t xml:space="preserve"> Profijlesne aamhtesesalkestimmine </w:t>
      </w:r>
      <w:r w:rsidR="0060634E" w:rsidRPr="00EF5DAD">
        <w:rPr>
          <w:sz w:val="24"/>
          <w:szCs w:val="24"/>
          <w:lang w:val="sma-NO"/>
        </w:rPr>
        <w:t>jïh</w:t>
      </w:r>
      <w:r w:rsidRPr="00EF5DAD">
        <w:rPr>
          <w:sz w:val="24"/>
          <w:szCs w:val="24"/>
          <w:lang w:val="sma-NO"/>
        </w:rPr>
        <w:t xml:space="preserve"> </w:t>
      </w:r>
      <w:r w:rsidR="0060634E" w:rsidRPr="00EF5DAD">
        <w:rPr>
          <w:sz w:val="24"/>
          <w:szCs w:val="24"/>
          <w:lang w:val="sma-NO"/>
        </w:rPr>
        <w:t>bïhkedimmine</w:t>
      </w:r>
      <w:r w:rsidRPr="00EF5DAD">
        <w:rPr>
          <w:sz w:val="24"/>
          <w:szCs w:val="24"/>
          <w:lang w:val="sma-NO"/>
        </w:rPr>
        <w:t>.</w:t>
      </w:r>
    </w:p>
    <w:p w:rsidR="00515198" w:rsidRPr="00EF5DAD" w:rsidRDefault="0060634E" w:rsidP="00515198">
      <w:pPr>
        <w:rPr>
          <w:sz w:val="24"/>
          <w:szCs w:val="24"/>
          <w:lang w:val="sma-NO"/>
        </w:rPr>
      </w:pPr>
      <w:r w:rsidRPr="00EF5DAD">
        <w:rPr>
          <w:sz w:val="24"/>
          <w:szCs w:val="24"/>
          <w:lang w:val="sma-NO"/>
        </w:rPr>
        <w:t>Dïedte</w:t>
      </w:r>
      <w:r w:rsidR="00515198" w:rsidRPr="00EF5DAD">
        <w:rPr>
          <w:sz w:val="24"/>
          <w:szCs w:val="24"/>
          <w:lang w:val="sma-NO"/>
        </w:rPr>
        <w:t xml:space="preserve">: Lars Arne, Heidi, Bodil </w:t>
      </w:r>
      <w:r w:rsidRPr="00EF5DAD">
        <w:rPr>
          <w:sz w:val="24"/>
          <w:szCs w:val="24"/>
          <w:lang w:val="sma-NO"/>
        </w:rPr>
        <w:t>jïh</w:t>
      </w:r>
      <w:r w:rsidR="00EF5DAD">
        <w:rPr>
          <w:sz w:val="24"/>
          <w:szCs w:val="24"/>
          <w:lang w:val="sma-NO"/>
        </w:rPr>
        <w:t xml:space="preserve"> Sissele</w:t>
      </w:r>
    </w:p>
    <w:p w:rsidR="00515198" w:rsidRPr="00EF5DAD" w:rsidRDefault="0060634E" w:rsidP="00515198">
      <w:pPr>
        <w:rPr>
          <w:sz w:val="24"/>
          <w:szCs w:val="24"/>
          <w:lang w:val="sma-NO"/>
        </w:rPr>
      </w:pPr>
      <w:r w:rsidRPr="00EF5DAD">
        <w:rPr>
          <w:sz w:val="24"/>
          <w:szCs w:val="24"/>
          <w:lang w:val="sma-NO"/>
        </w:rPr>
        <w:t>Staatuse</w:t>
      </w:r>
      <w:r w:rsidR="00515198" w:rsidRPr="00EF5DAD">
        <w:rPr>
          <w:sz w:val="24"/>
          <w:szCs w:val="24"/>
          <w:lang w:val="sma-NO"/>
        </w:rPr>
        <w:t xml:space="preserve">: ESA 8 elektronihkeles lissietjaaleginie </w:t>
      </w:r>
      <w:r w:rsidRPr="00EF5DAD">
        <w:rPr>
          <w:sz w:val="24"/>
          <w:szCs w:val="24"/>
          <w:lang w:val="sma-NO"/>
        </w:rPr>
        <w:t>jïh</w:t>
      </w:r>
      <w:r w:rsidR="00515198" w:rsidRPr="00EF5DAD">
        <w:rPr>
          <w:sz w:val="24"/>
          <w:szCs w:val="24"/>
          <w:lang w:val="sma-NO"/>
        </w:rPr>
        <w:t xml:space="preserve"> elektronihkeles våarhkoe lea dorjesovveme. Edtjebe jåerhkedh Power Point </w:t>
      </w:r>
      <w:r w:rsidRPr="00EF5DAD">
        <w:rPr>
          <w:sz w:val="24"/>
          <w:szCs w:val="24"/>
          <w:lang w:val="sma-NO"/>
        </w:rPr>
        <w:t>lïerehtimmine</w:t>
      </w:r>
      <w:r w:rsidR="00515198" w:rsidRPr="00EF5DAD">
        <w:rPr>
          <w:sz w:val="24"/>
          <w:szCs w:val="24"/>
          <w:lang w:val="sma-NO"/>
        </w:rPr>
        <w:t xml:space="preserve"> </w:t>
      </w:r>
      <w:r w:rsidRPr="00EF5DAD">
        <w:rPr>
          <w:sz w:val="24"/>
          <w:szCs w:val="24"/>
          <w:lang w:val="sma-NO"/>
        </w:rPr>
        <w:t>jïh</w:t>
      </w:r>
      <w:r w:rsidR="00515198" w:rsidRPr="00EF5DAD">
        <w:rPr>
          <w:sz w:val="24"/>
          <w:szCs w:val="24"/>
          <w:lang w:val="sma-NO"/>
        </w:rPr>
        <w:t xml:space="preserve"> guktie </w:t>
      </w:r>
      <w:r w:rsidRPr="00EF5DAD">
        <w:rPr>
          <w:sz w:val="24"/>
          <w:szCs w:val="24"/>
          <w:lang w:val="sma-NO"/>
        </w:rPr>
        <w:t>KOSRAm</w:t>
      </w:r>
      <w:r w:rsidR="00515198" w:rsidRPr="00EF5DAD">
        <w:rPr>
          <w:sz w:val="24"/>
          <w:szCs w:val="24"/>
          <w:lang w:val="sma-NO"/>
        </w:rPr>
        <w:t xml:space="preserve">, Arenam, Skoleportalen </w:t>
      </w:r>
      <w:r w:rsidRPr="00EF5DAD">
        <w:rPr>
          <w:sz w:val="24"/>
          <w:szCs w:val="24"/>
          <w:lang w:val="sma-NO"/>
        </w:rPr>
        <w:t>jïh</w:t>
      </w:r>
      <w:r w:rsidR="00515198" w:rsidRPr="00EF5DAD">
        <w:rPr>
          <w:sz w:val="24"/>
          <w:szCs w:val="24"/>
          <w:lang w:val="sma-NO"/>
        </w:rPr>
        <w:t xml:space="preserve"> profijlem nuhtjedh.</w:t>
      </w:r>
    </w:p>
    <w:p w:rsidR="00515198" w:rsidRPr="00515198" w:rsidRDefault="00515198" w:rsidP="00515198">
      <w:pPr>
        <w:rPr>
          <w:sz w:val="28"/>
          <w:szCs w:val="28"/>
          <w:lang w:val="sma-NO"/>
        </w:rPr>
      </w:pPr>
      <w:r w:rsidRPr="00515198">
        <w:rPr>
          <w:sz w:val="28"/>
          <w:szCs w:val="28"/>
          <w:lang w:val="sma-NO"/>
        </w:rPr>
        <w:tab/>
      </w:r>
      <w:r w:rsidRPr="00515198">
        <w:rPr>
          <w:sz w:val="28"/>
          <w:szCs w:val="28"/>
          <w:lang w:val="sma-NO"/>
        </w:rPr>
        <w:tab/>
      </w:r>
    </w:p>
    <w:p w:rsidR="00515198" w:rsidRPr="00EF5DAD" w:rsidRDefault="00EF5DAD" w:rsidP="00EF5DAD">
      <w:pPr>
        <w:pStyle w:val="Listeavsnitt"/>
        <w:numPr>
          <w:ilvl w:val="0"/>
          <w:numId w:val="2"/>
        </w:numPr>
        <w:rPr>
          <w:b/>
          <w:sz w:val="24"/>
          <w:szCs w:val="24"/>
          <w:lang w:val="sma-NO"/>
        </w:rPr>
      </w:pPr>
      <w:r w:rsidRPr="00EF5DAD">
        <w:rPr>
          <w:b/>
          <w:sz w:val="24"/>
          <w:szCs w:val="24"/>
          <w:lang w:val="sma-NO"/>
        </w:rPr>
        <w:t>O</w:t>
      </w:r>
      <w:r w:rsidR="00515198" w:rsidRPr="00EF5DAD">
        <w:rPr>
          <w:b/>
          <w:sz w:val="24"/>
          <w:szCs w:val="24"/>
          <w:lang w:val="sma-NO"/>
        </w:rPr>
        <w:t xml:space="preserve">rreste aamhtese/ </w:t>
      </w:r>
      <w:r w:rsidR="0060634E" w:rsidRPr="00EF5DAD">
        <w:rPr>
          <w:b/>
          <w:sz w:val="24"/>
          <w:szCs w:val="24"/>
          <w:lang w:val="sma-NO"/>
        </w:rPr>
        <w:t>våarhkoesysteemem</w:t>
      </w:r>
      <w:r w:rsidR="00515198" w:rsidRPr="00EF5DAD">
        <w:rPr>
          <w:b/>
          <w:sz w:val="24"/>
          <w:szCs w:val="24"/>
          <w:lang w:val="sma-NO"/>
        </w:rPr>
        <w:t xml:space="preserve">- ESA 8 </w:t>
      </w:r>
      <w:r w:rsidR="0060634E" w:rsidRPr="00EF5DAD">
        <w:rPr>
          <w:b/>
          <w:sz w:val="24"/>
          <w:szCs w:val="24"/>
          <w:lang w:val="sma-NO"/>
        </w:rPr>
        <w:t>jïh</w:t>
      </w:r>
      <w:r w:rsidR="00515198" w:rsidRPr="00EF5DAD">
        <w:rPr>
          <w:b/>
          <w:sz w:val="24"/>
          <w:szCs w:val="24"/>
          <w:lang w:val="sma-NO"/>
        </w:rPr>
        <w:t xml:space="preserve"> </w:t>
      </w:r>
      <w:r w:rsidR="0060634E" w:rsidRPr="00EF5DAD">
        <w:rPr>
          <w:b/>
          <w:sz w:val="24"/>
          <w:szCs w:val="24"/>
          <w:lang w:val="sma-NO"/>
        </w:rPr>
        <w:t>lïerehtimmie</w:t>
      </w:r>
      <w:r w:rsidR="00515198" w:rsidRPr="00EF5DAD">
        <w:rPr>
          <w:b/>
          <w:sz w:val="24"/>
          <w:szCs w:val="24"/>
          <w:lang w:val="sma-NO"/>
        </w:rPr>
        <w:t xml:space="preserve"> aamhtesebarkijidie åvtelen 01.01.2014</w:t>
      </w:r>
    </w:p>
    <w:p w:rsidR="00515198" w:rsidRPr="00EF5DAD" w:rsidRDefault="0060634E" w:rsidP="00515198">
      <w:pPr>
        <w:rPr>
          <w:sz w:val="24"/>
          <w:szCs w:val="24"/>
          <w:lang w:val="sma-NO"/>
        </w:rPr>
      </w:pPr>
      <w:r w:rsidRPr="00EF5DAD">
        <w:rPr>
          <w:sz w:val="24"/>
          <w:szCs w:val="24"/>
          <w:lang w:val="sma-NO"/>
        </w:rPr>
        <w:t>Dïedte</w:t>
      </w:r>
      <w:r w:rsidR="00515198" w:rsidRPr="00EF5DAD">
        <w:rPr>
          <w:sz w:val="24"/>
          <w:szCs w:val="24"/>
          <w:lang w:val="sma-NO"/>
        </w:rPr>
        <w:t xml:space="preserve">: IKT, IN, IKS </w:t>
      </w:r>
      <w:r w:rsidRPr="00EF5DAD">
        <w:rPr>
          <w:sz w:val="24"/>
          <w:szCs w:val="24"/>
          <w:lang w:val="sma-NO"/>
        </w:rPr>
        <w:t>jïh</w:t>
      </w:r>
      <w:r w:rsidR="00515198" w:rsidRPr="00EF5DAD">
        <w:rPr>
          <w:sz w:val="24"/>
          <w:szCs w:val="24"/>
          <w:lang w:val="sma-NO"/>
        </w:rPr>
        <w:t xml:space="preserve"> lokaale vierhtieh</w:t>
      </w:r>
    </w:p>
    <w:p w:rsidR="00515198" w:rsidRPr="00EF5DAD" w:rsidRDefault="00515198" w:rsidP="00515198">
      <w:pPr>
        <w:rPr>
          <w:sz w:val="24"/>
          <w:szCs w:val="24"/>
          <w:lang w:val="sma-NO"/>
        </w:rPr>
      </w:pPr>
      <w:r w:rsidRPr="00EF5DAD">
        <w:rPr>
          <w:sz w:val="24"/>
          <w:szCs w:val="24"/>
          <w:lang w:val="sma-NO"/>
        </w:rPr>
        <w:t>Guktie lea: abpe organisasjovnesne dorjesovveme</w:t>
      </w:r>
    </w:p>
    <w:p w:rsidR="00515198" w:rsidRPr="00EF5DAD" w:rsidRDefault="00EF5DAD" w:rsidP="00EF5DAD">
      <w:pPr>
        <w:pStyle w:val="Listeavsnitt"/>
        <w:numPr>
          <w:ilvl w:val="0"/>
          <w:numId w:val="2"/>
        </w:numPr>
        <w:rPr>
          <w:b/>
          <w:sz w:val="24"/>
          <w:szCs w:val="24"/>
          <w:lang w:val="sma-NO"/>
        </w:rPr>
      </w:pPr>
      <w:r w:rsidRPr="00EF5DAD">
        <w:rPr>
          <w:b/>
          <w:sz w:val="24"/>
          <w:szCs w:val="24"/>
          <w:lang w:val="sma-NO"/>
        </w:rPr>
        <w:t>E</w:t>
      </w:r>
      <w:r w:rsidR="00515198" w:rsidRPr="00EF5DAD">
        <w:rPr>
          <w:b/>
          <w:sz w:val="24"/>
          <w:szCs w:val="24"/>
          <w:lang w:val="sma-NO"/>
        </w:rPr>
        <w:t>lektronihkeles våarhkoem åvtelen 01.09.2013 buektiehtidh</w:t>
      </w:r>
    </w:p>
    <w:p w:rsidR="00515198" w:rsidRPr="00EF5DAD" w:rsidRDefault="0060634E" w:rsidP="00515198">
      <w:pPr>
        <w:rPr>
          <w:sz w:val="24"/>
          <w:szCs w:val="24"/>
          <w:lang w:val="sma-NO"/>
        </w:rPr>
      </w:pPr>
      <w:r w:rsidRPr="00EF5DAD">
        <w:rPr>
          <w:sz w:val="24"/>
          <w:szCs w:val="24"/>
          <w:lang w:val="sma-NO"/>
        </w:rPr>
        <w:t>Dïedte</w:t>
      </w:r>
      <w:r w:rsidR="00515198" w:rsidRPr="00EF5DAD">
        <w:rPr>
          <w:sz w:val="24"/>
          <w:szCs w:val="24"/>
          <w:lang w:val="sma-NO"/>
        </w:rPr>
        <w:t xml:space="preserve">: Heidi </w:t>
      </w:r>
      <w:r w:rsidRPr="00EF5DAD">
        <w:rPr>
          <w:sz w:val="24"/>
          <w:szCs w:val="24"/>
          <w:lang w:val="sma-NO"/>
        </w:rPr>
        <w:t>jïh</w:t>
      </w:r>
      <w:r w:rsidR="00515198" w:rsidRPr="00EF5DAD">
        <w:rPr>
          <w:sz w:val="24"/>
          <w:szCs w:val="24"/>
          <w:lang w:val="sma-NO"/>
        </w:rPr>
        <w:t xml:space="preserve"> Bodil viehkine IKT: ste, </w:t>
      </w:r>
      <w:r w:rsidRPr="00EF5DAD">
        <w:rPr>
          <w:sz w:val="24"/>
          <w:szCs w:val="24"/>
          <w:lang w:val="sma-NO"/>
        </w:rPr>
        <w:t>IN:ste</w:t>
      </w:r>
      <w:r w:rsidR="00515198" w:rsidRPr="00EF5DAD">
        <w:rPr>
          <w:sz w:val="24"/>
          <w:szCs w:val="24"/>
          <w:lang w:val="sma-NO"/>
        </w:rPr>
        <w:t xml:space="preserve">, IKS: </w:t>
      </w:r>
      <w:r w:rsidRPr="00EF5DAD">
        <w:rPr>
          <w:sz w:val="24"/>
          <w:szCs w:val="24"/>
          <w:lang w:val="sma-NO"/>
        </w:rPr>
        <w:t>ste</w:t>
      </w:r>
      <w:r w:rsidR="00515198" w:rsidRPr="00EF5DAD">
        <w:rPr>
          <w:sz w:val="24"/>
          <w:szCs w:val="24"/>
          <w:lang w:val="sma-NO"/>
        </w:rPr>
        <w:t>.</w:t>
      </w:r>
    </w:p>
    <w:p w:rsidR="00515198" w:rsidRPr="00EF5DAD" w:rsidRDefault="00515198" w:rsidP="00515198">
      <w:pPr>
        <w:rPr>
          <w:sz w:val="24"/>
          <w:szCs w:val="24"/>
          <w:lang w:val="sma-NO"/>
        </w:rPr>
      </w:pPr>
      <w:r w:rsidRPr="00EF5DAD">
        <w:rPr>
          <w:sz w:val="24"/>
          <w:szCs w:val="24"/>
          <w:lang w:val="sma-NO"/>
        </w:rPr>
        <w:t>Guktie lea: Dorjeme.</w:t>
      </w:r>
    </w:p>
    <w:p w:rsidR="00515198" w:rsidRPr="00EF5DAD" w:rsidRDefault="00515198" w:rsidP="00EF5DAD">
      <w:pPr>
        <w:pStyle w:val="Listeavsnitt"/>
        <w:numPr>
          <w:ilvl w:val="0"/>
          <w:numId w:val="2"/>
        </w:numPr>
        <w:rPr>
          <w:b/>
          <w:sz w:val="24"/>
          <w:szCs w:val="24"/>
          <w:lang w:val="sma-NO"/>
        </w:rPr>
      </w:pPr>
      <w:r w:rsidRPr="00EF5DAD">
        <w:rPr>
          <w:b/>
          <w:sz w:val="24"/>
          <w:szCs w:val="24"/>
          <w:lang w:val="sma-NO"/>
        </w:rPr>
        <w:t xml:space="preserve">Laavenjostemelatjkoem </w:t>
      </w:r>
      <w:r w:rsidR="0060634E" w:rsidRPr="00EF5DAD">
        <w:rPr>
          <w:b/>
          <w:sz w:val="24"/>
          <w:szCs w:val="24"/>
          <w:lang w:val="sma-NO"/>
        </w:rPr>
        <w:t>darjoelatjkomij</w:t>
      </w:r>
      <w:r w:rsidRPr="00EF5DAD">
        <w:rPr>
          <w:b/>
          <w:sz w:val="24"/>
          <w:szCs w:val="24"/>
          <w:lang w:val="sma-NO"/>
        </w:rPr>
        <w:t xml:space="preserve"> gujmie  </w:t>
      </w:r>
      <w:r w:rsidR="0060634E" w:rsidRPr="00EF5DAD">
        <w:rPr>
          <w:b/>
          <w:sz w:val="24"/>
          <w:szCs w:val="24"/>
          <w:lang w:val="sma-NO"/>
        </w:rPr>
        <w:t>tjïelteståvrosne</w:t>
      </w:r>
      <w:r w:rsidRPr="00EF5DAD">
        <w:rPr>
          <w:b/>
          <w:sz w:val="24"/>
          <w:szCs w:val="24"/>
          <w:lang w:val="sma-NO"/>
        </w:rPr>
        <w:t xml:space="preserve"> </w:t>
      </w:r>
      <w:r w:rsidR="0060634E" w:rsidRPr="00EF5DAD">
        <w:rPr>
          <w:b/>
          <w:sz w:val="24"/>
          <w:szCs w:val="24"/>
          <w:lang w:val="sma-NO"/>
        </w:rPr>
        <w:t>gïetedalledh</w:t>
      </w:r>
      <w:r w:rsidRPr="00EF5DAD">
        <w:rPr>
          <w:b/>
          <w:sz w:val="24"/>
          <w:szCs w:val="24"/>
          <w:lang w:val="sma-NO"/>
        </w:rPr>
        <w:t xml:space="preserve"> åvtelen 01.07.2013.</w:t>
      </w:r>
    </w:p>
    <w:p w:rsidR="00515198" w:rsidRPr="00EF5DAD" w:rsidRDefault="0060634E" w:rsidP="00515198">
      <w:pPr>
        <w:rPr>
          <w:sz w:val="24"/>
          <w:szCs w:val="24"/>
          <w:lang w:val="sma-NO"/>
        </w:rPr>
      </w:pPr>
      <w:r w:rsidRPr="00EF5DAD">
        <w:rPr>
          <w:sz w:val="24"/>
          <w:szCs w:val="24"/>
          <w:lang w:val="sma-NO"/>
        </w:rPr>
        <w:t>Dïedte</w:t>
      </w:r>
      <w:r w:rsidR="00515198" w:rsidRPr="00EF5DAD">
        <w:rPr>
          <w:sz w:val="24"/>
          <w:szCs w:val="24"/>
          <w:lang w:val="sma-NO"/>
        </w:rPr>
        <w:t>: Raerieålma</w:t>
      </w:r>
    </w:p>
    <w:p w:rsidR="00515198" w:rsidRPr="00EF5DAD" w:rsidRDefault="00515198" w:rsidP="00515198">
      <w:pPr>
        <w:rPr>
          <w:sz w:val="24"/>
          <w:szCs w:val="24"/>
          <w:lang w:val="sma-NO"/>
        </w:rPr>
      </w:pPr>
      <w:r w:rsidRPr="00EF5DAD">
        <w:rPr>
          <w:sz w:val="24"/>
          <w:szCs w:val="24"/>
          <w:lang w:val="sma-NO"/>
        </w:rPr>
        <w:t>Guktie lea: Dorjeme</w:t>
      </w:r>
    </w:p>
    <w:p w:rsidR="00515198" w:rsidRPr="00EF5DAD" w:rsidRDefault="00EF5DAD" w:rsidP="00EF5DAD">
      <w:pPr>
        <w:pStyle w:val="Listeavsnitt"/>
        <w:numPr>
          <w:ilvl w:val="0"/>
          <w:numId w:val="2"/>
        </w:numPr>
        <w:rPr>
          <w:b/>
          <w:sz w:val="24"/>
          <w:szCs w:val="24"/>
          <w:lang w:val="sma-NO"/>
        </w:rPr>
      </w:pPr>
      <w:r w:rsidRPr="00EF5DAD">
        <w:rPr>
          <w:b/>
          <w:sz w:val="24"/>
          <w:szCs w:val="24"/>
          <w:lang w:val="sma-NO"/>
        </w:rPr>
        <w:t>S</w:t>
      </w:r>
      <w:r w:rsidR="0060634E" w:rsidRPr="00EF5DAD">
        <w:rPr>
          <w:b/>
          <w:sz w:val="24"/>
          <w:szCs w:val="24"/>
          <w:lang w:val="sma-NO"/>
        </w:rPr>
        <w:t>jisjnjelepermem</w:t>
      </w:r>
      <w:r w:rsidR="00515198" w:rsidRPr="00EF5DAD">
        <w:rPr>
          <w:b/>
          <w:sz w:val="24"/>
          <w:szCs w:val="24"/>
          <w:lang w:val="sma-NO"/>
        </w:rPr>
        <w:t xml:space="preserve"> tjaeledh </w:t>
      </w:r>
      <w:r w:rsidR="0060634E" w:rsidRPr="00EF5DAD">
        <w:rPr>
          <w:b/>
          <w:sz w:val="24"/>
          <w:szCs w:val="24"/>
          <w:lang w:val="sma-NO"/>
        </w:rPr>
        <w:t>jïh</w:t>
      </w:r>
      <w:r w:rsidR="00515198" w:rsidRPr="00EF5DAD">
        <w:rPr>
          <w:b/>
          <w:sz w:val="24"/>
          <w:szCs w:val="24"/>
          <w:lang w:val="sma-NO"/>
        </w:rPr>
        <w:t xml:space="preserve"> dam </w:t>
      </w:r>
      <w:r w:rsidR="0060634E" w:rsidRPr="00EF5DAD">
        <w:rPr>
          <w:b/>
          <w:sz w:val="24"/>
          <w:szCs w:val="24"/>
          <w:lang w:val="sma-NO"/>
        </w:rPr>
        <w:t>gïehtjedidh</w:t>
      </w:r>
      <w:r w:rsidR="00515198" w:rsidRPr="00EF5DAD">
        <w:rPr>
          <w:b/>
          <w:sz w:val="24"/>
          <w:szCs w:val="24"/>
          <w:lang w:val="sma-NO"/>
        </w:rPr>
        <w:t>/HMS åvtelen 01.01.2014</w:t>
      </w:r>
    </w:p>
    <w:p w:rsidR="00515198" w:rsidRPr="00EF5DAD" w:rsidRDefault="0060634E" w:rsidP="00515198">
      <w:pPr>
        <w:rPr>
          <w:sz w:val="24"/>
          <w:szCs w:val="24"/>
          <w:lang w:val="sma-NO"/>
        </w:rPr>
      </w:pPr>
      <w:r w:rsidRPr="00EF5DAD">
        <w:rPr>
          <w:sz w:val="24"/>
          <w:szCs w:val="24"/>
          <w:lang w:val="sma-NO"/>
        </w:rPr>
        <w:t>Dïedte</w:t>
      </w:r>
      <w:r w:rsidR="00515198" w:rsidRPr="00EF5DAD">
        <w:rPr>
          <w:sz w:val="24"/>
          <w:szCs w:val="24"/>
          <w:lang w:val="sma-NO"/>
        </w:rPr>
        <w:t>: Arne Birger</w:t>
      </w:r>
    </w:p>
    <w:p w:rsidR="00515198" w:rsidRPr="00EF5DAD" w:rsidRDefault="00515198" w:rsidP="00515198">
      <w:pPr>
        <w:rPr>
          <w:sz w:val="24"/>
          <w:szCs w:val="24"/>
          <w:lang w:val="sma-NO"/>
        </w:rPr>
      </w:pPr>
      <w:r w:rsidRPr="00EF5DAD">
        <w:rPr>
          <w:sz w:val="24"/>
          <w:szCs w:val="24"/>
          <w:lang w:val="sma-NO"/>
        </w:rPr>
        <w:t xml:space="preserve">Guktie lea: ij leah dorjesovveme, jeatjah </w:t>
      </w:r>
      <w:r w:rsidR="0060634E" w:rsidRPr="00EF5DAD">
        <w:rPr>
          <w:sz w:val="24"/>
          <w:szCs w:val="24"/>
          <w:lang w:val="sma-NO"/>
        </w:rPr>
        <w:t>tjïelti</w:t>
      </w:r>
      <w:r w:rsidRPr="00EF5DAD">
        <w:rPr>
          <w:sz w:val="24"/>
          <w:szCs w:val="24"/>
          <w:lang w:val="sma-NO"/>
        </w:rPr>
        <w:t xml:space="preserve"> gujmie Indre Namdalesne  åasam </w:t>
      </w:r>
      <w:r w:rsidR="0060634E" w:rsidRPr="00EF5DAD">
        <w:rPr>
          <w:sz w:val="24"/>
          <w:szCs w:val="24"/>
          <w:lang w:val="sma-NO"/>
        </w:rPr>
        <w:t>gïehtjedieh</w:t>
      </w:r>
      <w:r w:rsidRPr="00EF5DAD">
        <w:rPr>
          <w:sz w:val="24"/>
          <w:szCs w:val="24"/>
          <w:lang w:val="sma-NO"/>
        </w:rPr>
        <w:t xml:space="preserve">. </w:t>
      </w:r>
      <w:r w:rsidR="0060634E" w:rsidRPr="00EF5DAD">
        <w:rPr>
          <w:sz w:val="24"/>
          <w:szCs w:val="24"/>
          <w:lang w:val="sma-NO"/>
        </w:rPr>
        <w:t>Riejries</w:t>
      </w:r>
      <w:r w:rsidRPr="00EF5DAD">
        <w:rPr>
          <w:sz w:val="24"/>
          <w:szCs w:val="24"/>
          <w:lang w:val="sma-NO"/>
        </w:rPr>
        <w:t xml:space="preserve"> giesien 2014.</w:t>
      </w:r>
    </w:p>
    <w:p w:rsidR="00515198" w:rsidRPr="00EF5DAD" w:rsidRDefault="00515198" w:rsidP="00515198">
      <w:pPr>
        <w:rPr>
          <w:sz w:val="24"/>
          <w:szCs w:val="24"/>
          <w:lang w:val="sma-NO"/>
        </w:rPr>
      </w:pPr>
    </w:p>
    <w:p w:rsidR="00515198" w:rsidRPr="00EF5DAD" w:rsidRDefault="0060634E" w:rsidP="00EF5DAD">
      <w:pPr>
        <w:pStyle w:val="Listeavsnitt"/>
        <w:numPr>
          <w:ilvl w:val="0"/>
          <w:numId w:val="2"/>
        </w:numPr>
        <w:rPr>
          <w:b/>
          <w:sz w:val="24"/>
          <w:szCs w:val="24"/>
          <w:lang w:val="sma-NO"/>
        </w:rPr>
      </w:pPr>
      <w:r w:rsidRPr="00EF5DAD">
        <w:rPr>
          <w:b/>
          <w:sz w:val="24"/>
          <w:szCs w:val="24"/>
          <w:lang w:val="sma-NO"/>
        </w:rPr>
        <w:t>Sjisjnelegiehtjedimmie</w:t>
      </w:r>
      <w:r w:rsidR="00515198" w:rsidRPr="00EF5DAD">
        <w:rPr>
          <w:b/>
          <w:sz w:val="24"/>
          <w:szCs w:val="24"/>
          <w:lang w:val="sma-NO"/>
        </w:rPr>
        <w:t xml:space="preserve"> kostraste 120</w:t>
      </w:r>
    </w:p>
    <w:p w:rsidR="00515198" w:rsidRPr="00EF5DAD" w:rsidRDefault="0060634E" w:rsidP="00515198">
      <w:pPr>
        <w:rPr>
          <w:sz w:val="24"/>
          <w:szCs w:val="24"/>
          <w:lang w:val="sma-NO"/>
        </w:rPr>
      </w:pPr>
      <w:r w:rsidRPr="00EF5DAD">
        <w:rPr>
          <w:sz w:val="24"/>
          <w:szCs w:val="24"/>
          <w:lang w:val="sma-NO"/>
        </w:rPr>
        <w:t>Dïedte</w:t>
      </w:r>
      <w:r w:rsidR="00515198" w:rsidRPr="00EF5DAD">
        <w:rPr>
          <w:sz w:val="24"/>
          <w:szCs w:val="24"/>
          <w:lang w:val="sma-NO"/>
        </w:rPr>
        <w:t>: Heider/ Økonomijen- åejvie</w:t>
      </w:r>
    </w:p>
    <w:p w:rsidR="00515198" w:rsidRPr="00EF5DAD" w:rsidRDefault="00515198" w:rsidP="00515198">
      <w:pPr>
        <w:rPr>
          <w:sz w:val="24"/>
          <w:szCs w:val="24"/>
          <w:lang w:val="sma-NO"/>
        </w:rPr>
      </w:pPr>
      <w:r w:rsidRPr="00EF5DAD">
        <w:rPr>
          <w:sz w:val="24"/>
          <w:szCs w:val="24"/>
          <w:lang w:val="sma-NO"/>
        </w:rPr>
        <w:lastRenderedPageBreak/>
        <w:t xml:space="preserve">Guktie lea: aalkeme, menh annje nuepieh åaside dej </w:t>
      </w:r>
      <w:r w:rsidR="0060634E" w:rsidRPr="00EF5DAD">
        <w:rPr>
          <w:sz w:val="24"/>
          <w:szCs w:val="24"/>
          <w:lang w:val="sma-NO"/>
        </w:rPr>
        <w:t>joekehth</w:t>
      </w:r>
      <w:r w:rsidRPr="00EF5DAD">
        <w:rPr>
          <w:sz w:val="24"/>
          <w:szCs w:val="24"/>
          <w:lang w:val="sma-NO"/>
        </w:rPr>
        <w:t xml:space="preserve"> </w:t>
      </w:r>
      <w:r w:rsidR="0060634E" w:rsidRPr="00EF5DAD">
        <w:rPr>
          <w:sz w:val="24"/>
          <w:szCs w:val="24"/>
          <w:lang w:val="sma-NO"/>
        </w:rPr>
        <w:t>dïedti</w:t>
      </w:r>
      <w:r w:rsidRPr="00EF5DAD">
        <w:rPr>
          <w:sz w:val="24"/>
          <w:szCs w:val="24"/>
          <w:lang w:val="sma-NO"/>
        </w:rPr>
        <w:t xml:space="preserve"> gaskem juekedh.</w:t>
      </w:r>
    </w:p>
    <w:p w:rsidR="00515198" w:rsidRPr="00EF5DAD" w:rsidRDefault="00515198" w:rsidP="00515198">
      <w:pPr>
        <w:rPr>
          <w:sz w:val="24"/>
          <w:szCs w:val="24"/>
          <w:lang w:val="sma-NO"/>
        </w:rPr>
      </w:pPr>
      <w:r w:rsidRPr="00EF5DAD">
        <w:rPr>
          <w:sz w:val="24"/>
          <w:szCs w:val="24"/>
          <w:lang w:val="sma-NO"/>
        </w:rPr>
        <w:tab/>
      </w:r>
    </w:p>
    <w:p w:rsidR="00515198" w:rsidRPr="00EF5DAD" w:rsidRDefault="00515198" w:rsidP="00EF5DAD">
      <w:pPr>
        <w:pStyle w:val="Listeavsnitt"/>
        <w:numPr>
          <w:ilvl w:val="0"/>
          <w:numId w:val="2"/>
        </w:numPr>
        <w:rPr>
          <w:b/>
          <w:sz w:val="24"/>
          <w:szCs w:val="24"/>
          <w:lang w:val="sma-NO"/>
        </w:rPr>
      </w:pPr>
      <w:r w:rsidRPr="00EF5DAD">
        <w:rPr>
          <w:b/>
          <w:sz w:val="24"/>
          <w:szCs w:val="24"/>
          <w:lang w:val="sma-NO"/>
        </w:rPr>
        <w:t xml:space="preserve">Soejkesje </w:t>
      </w:r>
      <w:r w:rsidR="0060634E" w:rsidRPr="00EF5DAD">
        <w:rPr>
          <w:b/>
          <w:sz w:val="24"/>
          <w:szCs w:val="24"/>
          <w:lang w:val="sma-NO"/>
        </w:rPr>
        <w:t>tjïelten</w:t>
      </w:r>
      <w:r w:rsidRPr="00EF5DAD">
        <w:rPr>
          <w:b/>
          <w:sz w:val="24"/>
          <w:szCs w:val="24"/>
          <w:lang w:val="sma-NO"/>
        </w:rPr>
        <w:t xml:space="preserve"> </w:t>
      </w:r>
      <w:r w:rsidR="0060634E" w:rsidRPr="00EF5DAD">
        <w:rPr>
          <w:b/>
          <w:sz w:val="24"/>
          <w:szCs w:val="24"/>
          <w:lang w:val="sma-NO"/>
        </w:rPr>
        <w:t>lïerehtimmeste</w:t>
      </w:r>
      <w:r w:rsidRPr="00EF5DAD">
        <w:rPr>
          <w:b/>
          <w:sz w:val="24"/>
          <w:szCs w:val="24"/>
          <w:lang w:val="sma-NO"/>
        </w:rPr>
        <w:t xml:space="preserve">- </w:t>
      </w:r>
      <w:r w:rsidR="0060634E" w:rsidRPr="00EF5DAD">
        <w:rPr>
          <w:b/>
          <w:sz w:val="24"/>
          <w:szCs w:val="24"/>
          <w:lang w:val="sma-NO"/>
        </w:rPr>
        <w:t>jïh</w:t>
      </w:r>
      <w:r w:rsidRPr="00EF5DAD">
        <w:rPr>
          <w:b/>
          <w:sz w:val="24"/>
          <w:szCs w:val="24"/>
          <w:lang w:val="sma-NO"/>
        </w:rPr>
        <w:t xml:space="preserve"> evtiedimmeste 2014 åvtelen 01.09.2014 </w:t>
      </w:r>
      <w:r w:rsidR="0060634E" w:rsidRPr="00EF5DAD">
        <w:rPr>
          <w:b/>
          <w:sz w:val="24"/>
          <w:szCs w:val="24"/>
          <w:lang w:val="sma-NO"/>
        </w:rPr>
        <w:t>gïetedalledh</w:t>
      </w:r>
      <w:r w:rsidRPr="00EF5DAD">
        <w:rPr>
          <w:b/>
          <w:sz w:val="24"/>
          <w:szCs w:val="24"/>
          <w:lang w:val="sma-NO"/>
        </w:rPr>
        <w:t>.</w:t>
      </w:r>
    </w:p>
    <w:p w:rsidR="00515198" w:rsidRPr="00EF5DAD" w:rsidRDefault="0060634E" w:rsidP="00515198">
      <w:pPr>
        <w:rPr>
          <w:sz w:val="24"/>
          <w:szCs w:val="24"/>
          <w:lang w:val="sma-NO"/>
        </w:rPr>
      </w:pPr>
      <w:r w:rsidRPr="00EF5DAD">
        <w:rPr>
          <w:sz w:val="24"/>
          <w:szCs w:val="24"/>
          <w:lang w:val="sma-NO"/>
        </w:rPr>
        <w:t>Dïedte</w:t>
      </w:r>
      <w:r w:rsidR="00515198" w:rsidRPr="00EF5DAD">
        <w:rPr>
          <w:sz w:val="24"/>
          <w:szCs w:val="24"/>
          <w:lang w:val="sma-NO"/>
        </w:rPr>
        <w:t>: Arne Birger</w:t>
      </w:r>
    </w:p>
    <w:p w:rsidR="00515198" w:rsidRPr="00EF5DAD" w:rsidRDefault="00515198" w:rsidP="00515198">
      <w:pPr>
        <w:rPr>
          <w:sz w:val="24"/>
          <w:szCs w:val="24"/>
          <w:lang w:val="sma-NO"/>
        </w:rPr>
      </w:pPr>
      <w:r w:rsidRPr="00EF5DAD">
        <w:rPr>
          <w:sz w:val="24"/>
          <w:szCs w:val="24"/>
          <w:lang w:val="sma-NO"/>
        </w:rPr>
        <w:t>Guktie lea: Dorjeme.</w:t>
      </w:r>
    </w:p>
    <w:p w:rsidR="00515198" w:rsidRPr="00EF5DAD" w:rsidRDefault="00515198" w:rsidP="00515198">
      <w:pPr>
        <w:rPr>
          <w:sz w:val="24"/>
          <w:szCs w:val="24"/>
          <w:lang w:val="sma-NO"/>
        </w:rPr>
      </w:pPr>
      <w:r w:rsidRPr="00EF5DAD">
        <w:rPr>
          <w:sz w:val="24"/>
          <w:szCs w:val="24"/>
          <w:lang w:val="sma-NO"/>
        </w:rPr>
        <w:tab/>
      </w:r>
    </w:p>
    <w:p w:rsidR="00515198" w:rsidRPr="00EF5DAD" w:rsidRDefault="00515198" w:rsidP="00EF5DAD">
      <w:pPr>
        <w:pStyle w:val="Listeavsnitt"/>
        <w:numPr>
          <w:ilvl w:val="0"/>
          <w:numId w:val="2"/>
        </w:numPr>
        <w:rPr>
          <w:b/>
          <w:sz w:val="24"/>
          <w:szCs w:val="24"/>
          <w:lang w:val="sma-NO"/>
        </w:rPr>
      </w:pPr>
      <w:r w:rsidRPr="00EF5DAD">
        <w:rPr>
          <w:b/>
          <w:sz w:val="24"/>
          <w:szCs w:val="24"/>
          <w:lang w:val="sma-NO"/>
        </w:rPr>
        <w:t xml:space="preserve">Økonomijesoejkesjem 2014-2017 </w:t>
      </w:r>
      <w:r w:rsidR="0060634E" w:rsidRPr="00EF5DAD">
        <w:rPr>
          <w:b/>
          <w:sz w:val="24"/>
          <w:szCs w:val="24"/>
          <w:lang w:val="sma-NO"/>
        </w:rPr>
        <w:t>jïh</w:t>
      </w:r>
      <w:r w:rsidRPr="00EF5DAD">
        <w:rPr>
          <w:b/>
          <w:sz w:val="24"/>
          <w:szCs w:val="24"/>
          <w:lang w:val="sma-NO"/>
        </w:rPr>
        <w:t xml:space="preserve"> budsjedtem 2014 åvtelen 20.11.2013 darjodh.</w:t>
      </w:r>
    </w:p>
    <w:p w:rsidR="00515198" w:rsidRPr="00EF5DAD" w:rsidRDefault="0060634E" w:rsidP="00515198">
      <w:pPr>
        <w:rPr>
          <w:sz w:val="24"/>
          <w:szCs w:val="24"/>
          <w:lang w:val="sma-NO"/>
        </w:rPr>
      </w:pPr>
      <w:r w:rsidRPr="00EF5DAD">
        <w:rPr>
          <w:sz w:val="24"/>
          <w:szCs w:val="24"/>
          <w:lang w:val="sma-NO"/>
        </w:rPr>
        <w:t>Dïedte</w:t>
      </w:r>
      <w:r w:rsidR="00515198" w:rsidRPr="00EF5DAD">
        <w:rPr>
          <w:sz w:val="24"/>
          <w:szCs w:val="24"/>
          <w:lang w:val="sma-NO"/>
        </w:rPr>
        <w:t xml:space="preserve">: Raerieålman dåehkine </w:t>
      </w:r>
      <w:r w:rsidRPr="00EF5DAD">
        <w:rPr>
          <w:sz w:val="24"/>
          <w:szCs w:val="24"/>
          <w:lang w:val="sma-NO"/>
        </w:rPr>
        <w:t>jïh</w:t>
      </w:r>
      <w:r w:rsidR="00515198" w:rsidRPr="00EF5DAD">
        <w:rPr>
          <w:sz w:val="24"/>
          <w:szCs w:val="24"/>
          <w:lang w:val="sma-NO"/>
        </w:rPr>
        <w:t xml:space="preserve"> </w:t>
      </w:r>
      <w:r w:rsidRPr="00EF5DAD">
        <w:rPr>
          <w:sz w:val="24"/>
          <w:szCs w:val="24"/>
          <w:lang w:val="sma-NO"/>
        </w:rPr>
        <w:t>tjïelten</w:t>
      </w:r>
      <w:r w:rsidR="00515198" w:rsidRPr="00EF5DAD">
        <w:rPr>
          <w:sz w:val="24"/>
          <w:szCs w:val="24"/>
          <w:lang w:val="sma-NO"/>
        </w:rPr>
        <w:t xml:space="preserve"> åejvieladtjeraerine </w:t>
      </w:r>
      <w:r w:rsidRPr="00EF5DAD">
        <w:rPr>
          <w:sz w:val="24"/>
          <w:szCs w:val="24"/>
          <w:lang w:val="sma-NO"/>
        </w:rPr>
        <w:t>jïh</w:t>
      </w:r>
      <w:r w:rsidR="00515198" w:rsidRPr="00EF5DAD">
        <w:rPr>
          <w:sz w:val="24"/>
          <w:szCs w:val="24"/>
          <w:lang w:val="sma-NO"/>
        </w:rPr>
        <w:t xml:space="preserve"> tjirkiji gujmie.</w:t>
      </w:r>
    </w:p>
    <w:p w:rsidR="00515198" w:rsidRPr="00EF5DAD" w:rsidRDefault="00515198" w:rsidP="00515198">
      <w:pPr>
        <w:rPr>
          <w:sz w:val="24"/>
          <w:szCs w:val="24"/>
          <w:lang w:val="sma-NO"/>
        </w:rPr>
      </w:pPr>
      <w:r w:rsidRPr="00EF5DAD">
        <w:rPr>
          <w:sz w:val="24"/>
          <w:szCs w:val="24"/>
          <w:lang w:val="sma-NO"/>
        </w:rPr>
        <w:t>Guktie lea: dorjeme.</w:t>
      </w:r>
    </w:p>
    <w:p w:rsidR="00515198" w:rsidRPr="00EF5DAD" w:rsidRDefault="00515198" w:rsidP="00515198">
      <w:pPr>
        <w:rPr>
          <w:sz w:val="24"/>
          <w:szCs w:val="24"/>
          <w:lang w:val="sma-NO"/>
        </w:rPr>
      </w:pPr>
    </w:p>
    <w:p w:rsidR="00515198" w:rsidRPr="00EF5DAD" w:rsidRDefault="00515198" w:rsidP="00515198">
      <w:pPr>
        <w:rPr>
          <w:b/>
          <w:sz w:val="24"/>
          <w:szCs w:val="24"/>
          <w:lang w:val="sma-NO"/>
        </w:rPr>
      </w:pPr>
      <w:r w:rsidRPr="00EF5DAD">
        <w:rPr>
          <w:b/>
          <w:sz w:val="24"/>
          <w:szCs w:val="24"/>
          <w:lang w:val="sma-NO"/>
        </w:rPr>
        <w:t xml:space="preserve">3.5.1 Kultuvre </w:t>
      </w:r>
      <w:r w:rsidR="0060634E" w:rsidRPr="00EF5DAD">
        <w:rPr>
          <w:b/>
          <w:sz w:val="24"/>
          <w:szCs w:val="24"/>
          <w:lang w:val="sma-NO"/>
        </w:rPr>
        <w:t>jïh</w:t>
      </w:r>
      <w:r w:rsidRPr="00EF5DAD">
        <w:rPr>
          <w:b/>
          <w:sz w:val="24"/>
          <w:szCs w:val="24"/>
          <w:lang w:val="sma-NO"/>
        </w:rPr>
        <w:t xml:space="preserve"> Saemien </w:t>
      </w:r>
      <w:r w:rsidR="0060634E" w:rsidRPr="00EF5DAD">
        <w:rPr>
          <w:b/>
          <w:sz w:val="24"/>
          <w:szCs w:val="24"/>
          <w:lang w:val="sma-NO"/>
        </w:rPr>
        <w:t>gïele</w:t>
      </w:r>
    </w:p>
    <w:p w:rsidR="00515198" w:rsidRPr="00EF5DAD" w:rsidRDefault="00515198" w:rsidP="00515198">
      <w:pPr>
        <w:rPr>
          <w:sz w:val="24"/>
          <w:szCs w:val="24"/>
          <w:lang w:val="sma-NO"/>
        </w:rPr>
      </w:pPr>
      <w:r w:rsidRPr="00EF5DAD">
        <w:rPr>
          <w:sz w:val="24"/>
          <w:szCs w:val="24"/>
          <w:lang w:val="sma-NO"/>
        </w:rPr>
        <w:t xml:space="preserve">Raarvihken </w:t>
      </w:r>
      <w:r w:rsidR="0060634E" w:rsidRPr="00EF5DAD">
        <w:rPr>
          <w:sz w:val="24"/>
          <w:szCs w:val="24"/>
          <w:lang w:val="sma-NO"/>
        </w:rPr>
        <w:t>tjïelte</w:t>
      </w:r>
      <w:r w:rsidRPr="00EF5DAD">
        <w:rPr>
          <w:sz w:val="24"/>
          <w:szCs w:val="24"/>
          <w:lang w:val="sma-NO"/>
        </w:rPr>
        <w:t xml:space="preserve"> </w:t>
      </w:r>
      <w:r w:rsidR="0060634E" w:rsidRPr="00EF5DAD">
        <w:rPr>
          <w:sz w:val="24"/>
          <w:szCs w:val="24"/>
          <w:lang w:val="sma-NO"/>
        </w:rPr>
        <w:t>tsïengelen</w:t>
      </w:r>
      <w:r w:rsidRPr="00EF5DAD">
        <w:rPr>
          <w:sz w:val="24"/>
          <w:szCs w:val="24"/>
          <w:lang w:val="sma-NO"/>
        </w:rPr>
        <w:t xml:space="preserve"> 1.b 2013 guektien </w:t>
      </w:r>
      <w:r w:rsidR="0060634E" w:rsidRPr="00EF5DAD">
        <w:rPr>
          <w:sz w:val="24"/>
          <w:szCs w:val="24"/>
          <w:lang w:val="sma-NO"/>
        </w:rPr>
        <w:t>gïele</w:t>
      </w:r>
      <w:r w:rsidRPr="00EF5DAD">
        <w:rPr>
          <w:sz w:val="24"/>
          <w:szCs w:val="24"/>
          <w:lang w:val="sma-NO"/>
        </w:rPr>
        <w:t xml:space="preserve"> </w:t>
      </w:r>
      <w:r w:rsidR="0060634E" w:rsidRPr="00EF5DAD">
        <w:rPr>
          <w:sz w:val="24"/>
          <w:szCs w:val="24"/>
          <w:lang w:val="sma-NO"/>
        </w:rPr>
        <w:t>tjïelte</w:t>
      </w:r>
      <w:r w:rsidRPr="00EF5DAD">
        <w:rPr>
          <w:sz w:val="24"/>
          <w:szCs w:val="24"/>
          <w:lang w:val="sma-NO"/>
        </w:rPr>
        <w:t xml:space="preserve"> </w:t>
      </w:r>
      <w:r w:rsidR="0060634E" w:rsidRPr="00EF5DAD">
        <w:rPr>
          <w:sz w:val="24"/>
          <w:szCs w:val="24"/>
          <w:lang w:val="sma-NO"/>
        </w:rPr>
        <w:t>sjïdti</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seamma aejkien </w:t>
      </w:r>
      <w:r w:rsidR="0060634E" w:rsidRPr="00EF5DAD">
        <w:rPr>
          <w:sz w:val="24"/>
          <w:szCs w:val="24"/>
          <w:lang w:val="sma-NO"/>
        </w:rPr>
        <w:t>gïelejarnge</w:t>
      </w:r>
      <w:r w:rsidRPr="00EF5DAD">
        <w:rPr>
          <w:sz w:val="24"/>
          <w:szCs w:val="24"/>
          <w:lang w:val="sma-NO"/>
        </w:rPr>
        <w:t xml:space="preserve"> aaj tseegkesovvi.</w:t>
      </w:r>
    </w:p>
    <w:p w:rsidR="00515198" w:rsidRPr="00EF5DAD" w:rsidRDefault="00515198" w:rsidP="00515198">
      <w:pPr>
        <w:rPr>
          <w:sz w:val="24"/>
          <w:szCs w:val="24"/>
          <w:lang w:val="sma-NO"/>
        </w:rPr>
      </w:pPr>
      <w:r w:rsidRPr="00EF5DAD">
        <w:rPr>
          <w:sz w:val="24"/>
          <w:szCs w:val="24"/>
          <w:lang w:val="sma-NO"/>
        </w:rPr>
        <w:t xml:space="preserve">Darjome- </w:t>
      </w:r>
      <w:r w:rsidR="0060634E" w:rsidRPr="00EF5DAD">
        <w:rPr>
          <w:sz w:val="24"/>
          <w:szCs w:val="24"/>
          <w:lang w:val="sma-NO"/>
        </w:rPr>
        <w:t>jïh</w:t>
      </w:r>
      <w:r w:rsidRPr="00EF5DAD">
        <w:rPr>
          <w:sz w:val="24"/>
          <w:szCs w:val="24"/>
          <w:lang w:val="sma-NO"/>
        </w:rPr>
        <w:t xml:space="preserve"> </w:t>
      </w:r>
      <w:r w:rsidR="0060634E" w:rsidRPr="00EF5DAD">
        <w:rPr>
          <w:sz w:val="24"/>
          <w:szCs w:val="24"/>
          <w:lang w:val="sma-NO"/>
        </w:rPr>
        <w:t>barkoesoejkesjh</w:t>
      </w:r>
      <w:r w:rsidRPr="00EF5DAD">
        <w:rPr>
          <w:sz w:val="24"/>
          <w:szCs w:val="24"/>
          <w:lang w:val="sma-NO"/>
        </w:rPr>
        <w:t xml:space="preserve"> 2013 </w:t>
      </w:r>
      <w:r w:rsidR="0060634E" w:rsidRPr="00EF5DAD">
        <w:rPr>
          <w:sz w:val="24"/>
          <w:szCs w:val="24"/>
          <w:lang w:val="sma-NO"/>
        </w:rPr>
        <w:t>tjïelteståvroste</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w:t>
      </w:r>
      <w:r w:rsidR="0060634E" w:rsidRPr="00EF5DAD">
        <w:rPr>
          <w:sz w:val="24"/>
          <w:szCs w:val="24"/>
          <w:lang w:val="sma-NO"/>
        </w:rPr>
        <w:t>Saemiedigkeste</w:t>
      </w:r>
      <w:r w:rsidRPr="00EF5DAD">
        <w:rPr>
          <w:sz w:val="24"/>
          <w:szCs w:val="24"/>
          <w:lang w:val="sma-NO"/>
        </w:rPr>
        <w:t xml:space="preserve"> dorjesovveme  </w:t>
      </w:r>
      <w:r w:rsidR="0060634E" w:rsidRPr="00EF5DAD">
        <w:rPr>
          <w:sz w:val="24"/>
          <w:szCs w:val="24"/>
          <w:lang w:val="sma-NO"/>
        </w:rPr>
        <w:t>jïh</w:t>
      </w:r>
      <w:r w:rsidRPr="00EF5DAD">
        <w:rPr>
          <w:sz w:val="24"/>
          <w:szCs w:val="24"/>
          <w:lang w:val="sma-NO"/>
        </w:rPr>
        <w:t xml:space="preserve"> dåhkasjehteme. </w:t>
      </w:r>
      <w:r w:rsidR="0060634E" w:rsidRPr="00EF5DAD">
        <w:rPr>
          <w:sz w:val="24"/>
          <w:szCs w:val="24"/>
          <w:lang w:val="sma-NO"/>
        </w:rPr>
        <w:t>Reektesth</w:t>
      </w:r>
      <w:r w:rsidRPr="00EF5DAD">
        <w:rPr>
          <w:sz w:val="24"/>
          <w:szCs w:val="24"/>
          <w:lang w:val="sma-NO"/>
        </w:rPr>
        <w:t xml:space="preserve"> darjoemasse lea barkemesoejkesjen mietie lea </w:t>
      </w:r>
      <w:r w:rsidR="0060634E" w:rsidRPr="00EF5DAD">
        <w:rPr>
          <w:sz w:val="24"/>
          <w:szCs w:val="24"/>
          <w:lang w:val="sma-NO"/>
        </w:rPr>
        <w:t>jïjtjen</w:t>
      </w:r>
      <w:r w:rsidRPr="00EF5DAD">
        <w:rPr>
          <w:sz w:val="24"/>
          <w:szCs w:val="24"/>
          <w:lang w:val="sma-NO"/>
        </w:rPr>
        <w:t xml:space="preserve"> aamhtese </w:t>
      </w:r>
      <w:r w:rsidR="0060634E" w:rsidRPr="00EF5DAD">
        <w:rPr>
          <w:sz w:val="24"/>
          <w:szCs w:val="24"/>
          <w:lang w:val="sma-NO"/>
        </w:rPr>
        <w:t>tjïelteståvrosne</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Saemiedægkan åvtelen 01.07.2014 sedtesåvva.</w:t>
      </w:r>
    </w:p>
    <w:p w:rsidR="00515198" w:rsidRPr="00EF5DAD" w:rsidRDefault="00515198" w:rsidP="00515198">
      <w:pPr>
        <w:rPr>
          <w:sz w:val="24"/>
          <w:szCs w:val="24"/>
          <w:lang w:val="sma-NO"/>
        </w:rPr>
      </w:pPr>
      <w:r w:rsidRPr="00EF5DAD">
        <w:rPr>
          <w:sz w:val="24"/>
          <w:szCs w:val="24"/>
          <w:lang w:val="sma-NO"/>
        </w:rPr>
        <w:t xml:space="preserve">Jaepeste 2014 </w:t>
      </w:r>
      <w:r w:rsidR="0060634E" w:rsidRPr="00EF5DAD">
        <w:rPr>
          <w:sz w:val="24"/>
          <w:szCs w:val="24"/>
          <w:lang w:val="sma-NO"/>
        </w:rPr>
        <w:t>dïhte</w:t>
      </w:r>
      <w:r w:rsidRPr="00EF5DAD">
        <w:rPr>
          <w:sz w:val="24"/>
          <w:szCs w:val="24"/>
          <w:lang w:val="sma-NO"/>
        </w:rPr>
        <w:t xml:space="preserve"> orre goevtese </w:t>
      </w:r>
      <w:r w:rsidR="0060634E" w:rsidRPr="00EF5DAD">
        <w:rPr>
          <w:sz w:val="24"/>
          <w:szCs w:val="24"/>
          <w:lang w:val="sma-NO"/>
        </w:rPr>
        <w:t>jïjtjen</w:t>
      </w:r>
      <w:r w:rsidRPr="00EF5DAD">
        <w:rPr>
          <w:sz w:val="24"/>
          <w:szCs w:val="24"/>
          <w:lang w:val="sma-NO"/>
        </w:rPr>
        <w:t xml:space="preserve"> </w:t>
      </w:r>
      <w:r w:rsidR="0060634E" w:rsidRPr="00EF5DAD">
        <w:rPr>
          <w:sz w:val="24"/>
          <w:szCs w:val="24"/>
          <w:lang w:val="sma-NO"/>
        </w:rPr>
        <w:t>kapihtelem</w:t>
      </w:r>
      <w:r w:rsidRPr="00EF5DAD">
        <w:rPr>
          <w:sz w:val="24"/>
          <w:szCs w:val="24"/>
          <w:lang w:val="sma-NO"/>
        </w:rPr>
        <w:t xml:space="preserve"> </w:t>
      </w:r>
      <w:r w:rsidR="0060634E" w:rsidRPr="00EF5DAD">
        <w:rPr>
          <w:sz w:val="24"/>
          <w:szCs w:val="24"/>
          <w:lang w:val="sma-NO"/>
        </w:rPr>
        <w:t>tjïelten</w:t>
      </w:r>
      <w:r w:rsidRPr="00EF5DAD">
        <w:rPr>
          <w:sz w:val="24"/>
          <w:szCs w:val="24"/>
          <w:lang w:val="sma-NO"/>
        </w:rPr>
        <w:t xml:space="preserve"> beetneh-tjilkemisnie </w:t>
      </w:r>
      <w:r w:rsidR="0060634E" w:rsidRPr="00EF5DAD">
        <w:rPr>
          <w:sz w:val="24"/>
          <w:szCs w:val="24"/>
          <w:lang w:val="sma-NO"/>
        </w:rPr>
        <w:t>jïh</w:t>
      </w:r>
      <w:r w:rsidRPr="00EF5DAD">
        <w:rPr>
          <w:sz w:val="24"/>
          <w:szCs w:val="24"/>
          <w:lang w:val="sma-NO"/>
        </w:rPr>
        <w:t xml:space="preserve"> </w:t>
      </w:r>
      <w:r w:rsidR="0060634E" w:rsidRPr="00EF5DAD">
        <w:rPr>
          <w:sz w:val="24"/>
          <w:szCs w:val="24"/>
          <w:lang w:val="sma-NO"/>
        </w:rPr>
        <w:t>jaepiebïhkedimmesne</w:t>
      </w:r>
      <w:r w:rsidRPr="00EF5DAD">
        <w:rPr>
          <w:sz w:val="24"/>
          <w:szCs w:val="24"/>
          <w:lang w:val="sma-NO"/>
        </w:rPr>
        <w:t xml:space="preserve"> åådtjeme.</w:t>
      </w:r>
    </w:p>
    <w:p w:rsidR="00515198" w:rsidRPr="00515198" w:rsidRDefault="00EF5DAD" w:rsidP="00EF5DAD">
      <w:pPr>
        <w:jc w:val="center"/>
        <w:rPr>
          <w:sz w:val="28"/>
          <w:szCs w:val="28"/>
          <w:lang w:val="sma-NO"/>
        </w:rPr>
      </w:pPr>
      <w:r w:rsidRPr="00EF5DAD">
        <w:rPr>
          <w:rFonts w:ascii="Arial" w:eastAsia="Times New Roman" w:hAnsi="Arial" w:cs="Arial"/>
          <w:noProof/>
          <w:sz w:val="24"/>
          <w:szCs w:val="24"/>
          <w:lang w:eastAsia="nb-NO"/>
        </w:rPr>
        <w:drawing>
          <wp:inline distT="0" distB="0" distL="0" distR="0" wp14:anchorId="6858F0BA" wp14:editId="3717FBFE">
            <wp:extent cx="2876550" cy="2463526"/>
            <wp:effectExtent l="0" t="0" r="0" b="0"/>
            <wp:docPr id="19" name="Bilde 19" descr="phot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oto10"/>
                    <pic:cNvPicPr>
                      <a:picLocks noChangeAspect="1" noChangeArrowheads="1"/>
                    </pic:cNvPicPr>
                  </pic:nvPicPr>
                  <pic:blipFill>
                    <a:blip r:embed="rId25" cstate="print"/>
                    <a:srcRect/>
                    <a:stretch>
                      <a:fillRect/>
                    </a:stretch>
                  </pic:blipFill>
                  <pic:spPr bwMode="auto">
                    <a:xfrm>
                      <a:off x="0" y="0"/>
                      <a:ext cx="2878336" cy="2465055"/>
                    </a:xfrm>
                    <a:prstGeom prst="rect">
                      <a:avLst/>
                    </a:prstGeom>
                    <a:noFill/>
                    <a:ln w="9525">
                      <a:noFill/>
                      <a:miter lim="800000"/>
                      <a:headEnd/>
                      <a:tailEnd/>
                    </a:ln>
                  </pic:spPr>
                </pic:pic>
              </a:graphicData>
            </a:graphic>
          </wp:inline>
        </w:drawing>
      </w:r>
    </w:p>
    <w:p w:rsidR="00515198" w:rsidRPr="00EF5DAD" w:rsidRDefault="00515198" w:rsidP="00515198">
      <w:pPr>
        <w:rPr>
          <w:b/>
          <w:sz w:val="24"/>
          <w:szCs w:val="24"/>
          <w:lang w:val="sma-NO"/>
        </w:rPr>
      </w:pPr>
      <w:r w:rsidRPr="00EF5DAD">
        <w:rPr>
          <w:b/>
          <w:sz w:val="24"/>
          <w:szCs w:val="24"/>
          <w:lang w:val="sma-NO"/>
        </w:rPr>
        <w:lastRenderedPageBreak/>
        <w:t xml:space="preserve">4.0 </w:t>
      </w:r>
      <w:r w:rsidR="0060634E" w:rsidRPr="00EF5DAD">
        <w:rPr>
          <w:b/>
          <w:sz w:val="24"/>
          <w:szCs w:val="24"/>
          <w:lang w:val="sma-NO"/>
        </w:rPr>
        <w:t>Byjjengoevtese</w:t>
      </w:r>
    </w:p>
    <w:p w:rsidR="00515198" w:rsidRDefault="00515198" w:rsidP="00515198">
      <w:pPr>
        <w:rPr>
          <w:b/>
          <w:sz w:val="24"/>
          <w:szCs w:val="24"/>
          <w:lang w:val="sma-NO"/>
        </w:rPr>
      </w:pPr>
      <w:r w:rsidRPr="00EF5DAD">
        <w:rPr>
          <w:b/>
          <w:sz w:val="24"/>
          <w:szCs w:val="24"/>
          <w:lang w:val="sma-NO"/>
        </w:rPr>
        <w:t xml:space="preserve">4.1 </w:t>
      </w:r>
      <w:r w:rsidR="00EF5DAD">
        <w:rPr>
          <w:b/>
          <w:sz w:val="24"/>
          <w:szCs w:val="24"/>
          <w:lang w:val="sma-NO"/>
        </w:rPr>
        <w:t>S</w:t>
      </w:r>
      <w:r w:rsidR="0060634E" w:rsidRPr="00EF5DAD">
        <w:rPr>
          <w:b/>
          <w:sz w:val="24"/>
          <w:szCs w:val="24"/>
          <w:lang w:val="sma-NO"/>
        </w:rPr>
        <w:t>ïejhme</w:t>
      </w:r>
      <w:r w:rsidRPr="00EF5DAD">
        <w:rPr>
          <w:b/>
          <w:sz w:val="24"/>
          <w:szCs w:val="24"/>
          <w:lang w:val="sma-NO"/>
        </w:rPr>
        <w:t xml:space="preserve"> lahtestimmieh goevteste.</w:t>
      </w:r>
    </w:p>
    <w:p w:rsidR="00EF5DAD" w:rsidRDefault="00EF5DAD" w:rsidP="00515198">
      <w:pPr>
        <w:rPr>
          <w:b/>
          <w:sz w:val="24"/>
          <w:szCs w:val="24"/>
          <w:lang w:val="sma-NO"/>
        </w:rPr>
      </w:pPr>
    </w:p>
    <w:p w:rsidR="00EF5DAD" w:rsidRDefault="00EF5DAD" w:rsidP="00515198">
      <w:pPr>
        <w:rPr>
          <w:b/>
          <w:sz w:val="24"/>
          <w:szCs w:val="24"/>
          <w:lang w:val="sma-NO"/>
        </w:rPr>
      </w:pPr>
      <w:r w:rsidRPr="00EF5DAD">
        <w:rPr>
          <w:rFonts w:ascii="Arial" w:eastAsia="Times New Roman" w:hAnsi="Arial" w:cs="Arial"/>
          <w:b/>
          <w:bCs/>
          <w:noProof/>
          <w:color w:val="FF0000"/>
          <w:sz w:val="24"/>
          <w:szCs w:val="24"/>
          <w:lang w:eastAsia="nb-NO"/>
        </w:rPr>
        <w:drawing>
          <wp:inline distT="0" distB="0" distL="0" distR="0" wp14:anchorId="688F5418" wp14:editId="5D99F8A7">
            <wp:extent cx="5760720" cy="2439278"/>
            <wp:effectExtent l="0" t="0" r="0" b="0"/>
            <wp:docPr id="20" name="Bilde 10" descr="Oppvekst 20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vekst 2011.bmp"/>
                    <pic:cNvPicPr/>
                  </pic:nvPicPr>
                  <pic:blipFill>
                    <a:blip r:embed="rId26" cstate="print"/>
                    <a:stretch>
                      <a:fillRect/>
                    </a:stretch>
                  </pic:blipFill>
                  <pic:spPr>
                    <a:xfrm>
                      <a:off x="0" y="0"/>
                      <a:ext cx="5760720" cy="2439278"/>
                    </a:xfrm>
                    <a:prstGeom prst="rect">
                      <a:avLst/>
                    </a:prstGeom>
                  </pic:spPr>
                </pic:pic>
              </a:graphicData>
            </a:graphic>
          </wp:inline>
        </w:drawing>
      </w:r>
    </w:p>
    <w:p w:rsidR="00EF5DAD" w:rsidRDefault="00EF5DAD" w:rsidP="00515198">
      <w:pPr>
        <w:rPr>
          <w:b/>
          <w:sz w:val="24"/>
          <w:szCs w:val="24"/>
          <w:lang w:val="sma-NO"/>
        </w:rPr>
      </w:pPr>
    </w:p>
    <w:p w:rsidR="00EF5DAD" w:rsidRPr="00EF5DAD" w:rsidRDefault="00EF5DAD" w:rsidP="00515198">
      <w:pPr>
        <w:rPr>
          <w:b/>
          <w:sz w:val="24"/>
          <w:szCs w:val="24"/>
          <w:lang w:val="sma-NO"/>
        </w:rPr>
      </w:pPr>
    </w:p>
    <w:p w:rsidR="00515198" w:rsidRPr="00EF5DAD" w:rsidRDefault="00515198" w:rsidP="00515198">
      <w:pPr>
        <w:rPr>
          <w:b/>
          <w:sz w:val="24"/>
          <w:szCs w:val="24"/>
          <w:lang w:val="sma-NO"/>
        </w:rPr>
      </w:pPr>
      <w:r w:rsidRPr="00EF5DAD">
        <w:rPr>
          <w:b/>
          <w:sz w:val="24"/>
          <w:szCs w:val="24"/>
          <w:lang w:val="sma-NO"/>
        </w:rPr>
        <w:t xml:space="preserve"> 4.2</w:t>
      </w:r>
      <w:r w:rsidR="00EF5DAD">
        <w:rPr>
          <w:b/>
          <w:sz w:val="24"/>
          <w:szCs w:val="24"/>
          <w:lang w:val="sma-NO"/>
        </w:rPr>
        <w:t xml:space="preserve"> </w:t>
      </w:r>
      <w:r w:rsidRPr="00EF5DAD">
        <w:rPr>
          <w:b/>
          <w:sz w:val="24"/>
          <w:szCs w:val="24"/>
          <w:lang w:val="sma-NO"/>
        </w:rPr>
        <w:t>Barkijh</w:t>
      </w:r>
    </w:p>
    <w:p w:rsidR="00515198" w:rsidRPr="00EF5DAD" w:rsidRDefault="0060634E" w:rsidP="00515198">
      <w:pPr>
        <w:rPr>
          <w:sz w:val="24"/>
          <w:szCs w:val="24"/>
          <w:lang w:val="sma-NO"/>
        </w:rPr>
      </w:pPr>
      <w:r w:rsidRPr="00EF5DAD">
        <w:rPr>
          <w:sz w:val="24"/>
          <w:szCs w:val="24"/>
          <w:lang w:val="sma-NO"/>
        </w:rPr>
        <w:t>Byjjen-aamhtesh</w:t>
      </w:r>
      <w:r w:rsidR="00515198" w:rsidRPr="00EF5DAD">
        <w:rPr>
          <w:sz w:val="24"/>
          <w:szCs w:val="24"/>
          <w:lang w:val="sma-NO"/>
        </w:rPr>
        <w:t xml:space="preserve"> lea </w:t>
      </w:r>
      <w:r w:rsidRPr="00EF5DAD">
        <w:rPr>
          <w:sz w:val="24"/>
          <w:szCs w:val="24"/>
          <w:lang w:val="sma-NO"/>
        </w:rPr>
        <w:t>vyöhkesadtemebarkoeh</w:t>
      </w:r>
      <w:r w:rsidR="00515198" w:rsidRPr="00EF5DAD">
        <w:rPr>
          <w:sz w:val="24"/>
          <w:szCs w:val="24"/>
          <w:lang w:val="sma-NO"/>
        </w:rPr>
        <w:t xml:space="preserve"> IN- </w:t>
      </w:r>
      <w:r w:rsidRPr="00EF5DAD">
        <w:rPr>
          <w:sz w:val="24"/>
          <w:szCs w:val="24"/>
          <w:lang w:val="sma-NO"/>
        </w:rPr>
        <w:t>tjïelti</w:t>
      </w:r>
      <w:r w:rsidR="00515198" w:rsidRPr="00EF5DAD">
        <w:rPr>
          <w:sz w:val="24"/>
          <w:szCs w:val="24"/>
          <w:lang w:val="sma-NO"/>
        </w:rPr>
        <w:t xml:space="preserve"> gaskem. Daate ektiebarkoe </w:t>
      </w:r>
      <w:r w:rsidRPr="00EF5DAD">
        <w:rPr>
          <w:sz w:val="24"/>
          <w:szCs w:val="24"/>
          <w:lang w:val="sma-NO"/>
        </w:rPr>
        <w:t>vijriebasse</w:t>
      </w:r>
      <w:r w:rsidR="00515198" w:rsidRPr="00EF5DAD">
        <w:rPr>
          <w:sz w:val="24"/>
          <w:szCs w:val="24"/>
          <w:lang w:val="sma-NO"/>
        </w:rPr>
        <w:t xml:space="preserve"> MN- </w:t>
      </w:r>
      <w:r w:rsidRPr="00EF5DAD">
        <w:rPr>
          <w:sz w:val="24"/>
          <w:szCs w:val="24"/>
          <w:lang w:val="sma-NO"/>
        </w:rPr>
        <w:t>tjïeltide</w:t>
      </w:r>
      <w:r w:rsidR="00515198" w:rsidRPr="00EF5DAD">
        <w:rPr>
          <w:sz w:val="24"/>
          <w:szCs w:val="24"/>
          <w:lang w:val="sma-NO"/>
        </w:rPr>
        <w:t xml:space="preserve"> evtiedamme  guktie </w:t>
      </w:r>
      <w:r w:rsidRPr="00EF5DAD">
        <w:rPr>
          <w:sz w:val="24"/>
          <w:szCs w:val="24"/>
          <w:lang w:val="sma-NO"/>
        </w:rPr>
        <w:t>prosjekteåejviem</w:t>
      </w:r>
      <w:r w:rsidR="00515198" w:rsidRPr="00EF5DAD">
        <w:rPr>
          <w:sz w:val="24"/>
          <w:szCs w:val="24"/>
          <w:lang w:val="sma-NO"/>
        </w:rPr>
        <w:t xml:space="preserve"> ektesne utnieh. Maahtoejilliehtimmie </w:t>
      </w:r>
      <w:r w:rsidRPr="00EF5DAD">
        <w:rPr>
          <w:sz w:val="24"/>
          <w:szCs w:val="24"/>
          <w:lang w:val="sma-NO"/>
        </w:rPr>
        <w:t>jïh</w:t>
      </w:r>
      <w:r w:rsidR="00515198" w:rsidRPr="00EF5DAD">
        <w:rPr>
          <w:sz w:val="24"/>
          <w:szCs w:val="24"/>
          <w:lang w:val="sma-NO"/>
        </w:rPr>
        <w:t xml:space="preserve"> kvaliteeteevtiedimmie leah aamhtesh mah leah </w:t>
      </w:r>
      <w:r w:rsidRPr="00EF5DAD">
        <w:rPr>
          <w:sz w:val="24"/>
          <w:szCs w:val="24"/>
          <w:lang w:val="sma-NO"/>
        </w:rPr>
        <w:t>gïehtjedamme</w:t>
      </w:r>
      <w:r w:rsidR="00EF5DAD" w:rsidRPr="00EF5DAD">
        <w:rPr>
          <w:sz w:val="24"/>
          <w:szCs w:val="24"/>
          <w:lang w:val="sma-NO"/>
        </w:rPr>
        <w:t>.</w:t>
      </w:r>
    </w:p>
    <w:p w:rsidR="00515198" w:rsidRPr="00EF5DAD" w:rsidRDefault="00515198" w:rsidP="00515198">
      <w:pPr>
        <w:rPr>
          <w:sz w:val="24"/>
          <w:szCs w:val="24"/>
          <w:lang w:val="sma-NO"/>
        </w:rPr>
      </w:pPr>
      <w:r w:rsidRPr="00EF5DAD">
        <w:rPr>
          <w:sz w:val="24"/>
          <w:szCs w:val="24"/>
          <w:lang w:val="sma-NO"/>
        </w:rPr>
        <w:t xml:space="preserve">Goevtese lea naa barkoes jaepiem dennie åejviebielesne åtneme, juktie åejvie guhkiem </w:t>
      </w:r>
      <w:r w:rsidR="0060634E" w:rsidRPr="00EF5DAD">
        <w:rPr>
          <w:sz w:val="24"/>
          <w:szCs w:val="24"/>
          <w:lang w:val="sma-NO"/>
        </w:rPr>
        <w:t>skïemtje</w:t>
      </w:r>
      <w:r w:rsidRPr="00EF5DAD">
        <w:rPr>
          <w:sz w:val="24"/>
          <w:szCs w:val="24"/>
          <w:lang w:val="sma-NO"/>
        </w:rPr>
        <w:t xml:space="preserve"> orreme </w:t>
      </w:r>
      <w:r w:rsidR="0060634E" w:rsidRPr="00EF5DAD">
        <w:rPr>
          <w:sz w:val="24"/>
          <w:szCs w:val="24"/>
          <w:lang w:val="sma-NO"/>
        </w:rPr>
        <w:t>jïh</w:t>
      </w:r>
      <w:r w:rsidRPr="00EF5DAD">
        <w:rPr>
          <w:sz w:val="24"/>
          <w:szCs w:val="24"/>
          <w:lang w:val="sma-NO"/>
        </w:rPr>
        <w:t xml:space="preserve"> </w:t>
      </w:r>
      <w:r w:rsidR="0060634E" w:rsidRPr="00EF5DAD">
        <w:rPr>
          <w:sz w:val="24"/>
          <w:szCs w:val="24"/>
          <w:lang w:val="sma-NO"/>
        </w:rPr>
        <w:t>geerve</w:t>
      </w:r>
      <w:r w:rsidRPr="00EF5DAD">
        <w:rPr>
          <w:sz w:val="24"/>
          <w:szCs w:val="24"/>
          <w:lang w:val="sma-NO"/>
        </w:rPr>
        <w:t xml:space="preserve"> almetjh barkose </w:t>
      </w:r>
      <w:r w:rsidR="0060634E" w:rsidRPr="00EF5DAD">
        <w:rPr>
          <w:sz w:val="24"/>
          <w:szCs w:val="24"/>
          <w:lang w:val="sma-NO"/>
        </w:rPr>
        <w:t>lïerehtidh</w:t>
      </w:r>
      <w:r w:rsidRPr="00EF5DAD">
        <w:rPr>
          <w:sz w:val="24"/>
          <w:szCs w:val="24"/>
          <w:lang w:val="sma-NO"/>
        </w:rPr>
        <w:t>. Goevtesekontovresne annje 200% barkoeh gååvnese.</w:t>
      </w:r>
    </w:p>
    <w:p w:rsidR="00515198" w:rsidRPr="00EF5DAD" w:rsidRDefault="00515198" w:rsidP="00515198">
      <w:pPr>
        <w:rPr>
          <w:sz w:val="24"/>
          <w:szCs w:val="24"/>
          <w:lang w:val="sma-NO"/>
        </w:rPr>
      </w:pPr>
    </w:p>
    <w:p w:rsidR="00515198" w:rsidRPr="00EF5DAD" w:rsidRDefault="00515198" w:rsidP="00515198">
      <w:pPr>
        <w:rPr>
          <w:sz w:val="24"/>
          <w:szCs w:val="24"/>
          <w:lang w:val="sma-NO"/>
        </w:rPr>
      </w:pPr>
      <w:r w:rsidRPr="00EF5DAD">
        <w:rPr>
          <w:sz w:val="24"/>
          <w:szCs w:val="24"/>
          <w:lang w:val="sma-NO"/>
        </w:rPr>
        <w:t xml:space="preserve">100 % goevteseåvtehke/ rektovre (daestie 10% </w:t>
      </w:r>
      <w:r w:rsidR="0060634E" w:rsidRPr="00EF5DAD">
        <w:rPr>
          <w:sz w:val="24"/>
          <w:szCs w:val="24"/>
          <w:lang w:val="sma-NO"/>
        </w:rPr>
        <w:t>bielieprosjektese</w:t>
      </w:r>
      <w:r w:rsidRPr="00EF5DAD">
        <w:rPr>
          <w:sz w:val="24"/>
          <w:szCs w:val="24"/>
          <w:lang w:val="sma-NO"/>
        </w:rPr>
        <w:t xml:space="preserve"> skuvle Regijovneprosjeekte Vaajmasne), </w:t>
      </w:r>
      <w:r w:rsidR="0060634E" w:rsidRPr="00EF5DAD">
        <w:rPr>
          <w:sz w:val="24"/>
          <w:szCs w:val="24"/>
          <w:lang w:val="sma-NO"/>
        </w:rPr>
        <w:t>jïh</w:t>
      </w:r>
      <w:r w:rsidRPr="00EF5DAD">
        <w:rPr>
          <w:sz w:val="24"/>
          <w:szCs w:val="24"/>
          <w:lang w:val="sma-NO"/>
        </w:rPr>
        <w:t xml:space="preserve"> 100%</w:t>
      </w:r>
      <w:r w:rsidR="00EF5DAD">
        <w:rPr>
          <w:sz w:val="24"/>
          <w:szCs w:val="24"/>
          <w:lang w:val="sma-NO"/>
        </w:rPr>
        <w:t xml:space="preserve"> </w:t>
      </w:r>
      <w:r w:rsidRPr="00EF5DAD">
        <w:rPr>
          <w:sz w:val="24"/>
          <w:szCs w:val="24"/>
          <w:lang w:val="sma-NO"/>
        </w:rPr>
        <w:t xml:space="preserve">sæjjasadtjerektovre ( </w:t>
      </w:r>
      <w:r w:rsidR="0060634E" w:rsidRPr="00EF5DAD">
        <w:rPr>
          <w:sz w:val="24"/>
          <w:szCs w:val="24"/>
          <w:lang w:val="sma-NO"/>
        </w:rPr>
        <w:t>lohkehtimmieh</w:t>
      </w:r>
      <w:r w:rsidRPr="00EF5DAD">
        <w:rPr>
          <w:sz w:val="24"/>
          <w:szCs w:val="24"/>
          <w:lang w:val="sma-NO"/>
        </w:rPr>
        <w:t xml:space="preserve">/sæjjasadtjetæjmoeh). </w:t>
      </w:r>
      <w:r w:rsidR="0060634E" w:rsidRPr="00EF5DAD">
        <w:rPr>
          <w:sz w:val="24"/>
          <w:szCs w:val="24"/>
          <w:lang w:val="sma-NO"/>
        </w:rPr>
        <w:t>Dæjmetje</w:t>
      </w:r>
      <w:r w:rsidRPr="00EF5DAD">
        <w:rPr>
          <w:sz w:val="24"/>
          <w:szCs w:val="24"/>
          <w:lang w:val="sma-NO"/>
        </w:rPr>
        <w:t xml:space="preserve"> jaepien 820% barkijh skuvlesne utnimh </w:t>
      </w:r>
      <w:r w:rsidR="0060634E" w:rsidRPr="00EF5DAD">
        <w:rPr>
          <w:sz w:val="24"/>
          <w:szCs w:val="24"/>
          <w:lang w:val="sma-NO"/>
        </w:rPr>
        <w:t>jïh</w:t>
      </w:r>
      <w:r w:rsidRPr="00EF5DAD">
        <w:rPr>
          <w:sz w:val="24"/>
          <w:szCs w:val="24"/>
          <w:lang w:val="sma-NO"/>
        </w:rPr>
        <w:t xml:space="preserve"> skuvlejaepien 2</w:t>
      </w:r>
      <w:r w:rsidR="00EF5DAD">
        <w:rPr>
          <w:sz w:val="24"/>
          <w:szCs w:val="24"/>
          <w:lang w:val="sma-NO"/>
        </w:rPr>
        <w:t>010/2011 85% kultuvreskuvlesne.</w:t>
      </w:r>
    </w:p>
    <w:p w:rsidR="00515198" w:rsidRPr="00EF5DAD" w:rsidRDefault="00515198" w:rsidP="00515198">
      <w:pPr>
        <w:rPr>
          <w:sz w:val="24"/>
          <w:szCs w:val="24"/>
          <w:lang w:val="sma-NO"/>
        </w:rPr>
      </w:pPr>
      <w:r w:rsidRPr="00EF5DAD">
        <w:rPr>
          <w:sz w:val="24"/>
          <w:szCs w:val="24"/>
          <w:lang w:val="sma-NO"/>
        </w:rPr>
        <w:t xml:space="preserve">Kultuvreskuvlelohkehtæjjan barkoe lea guektelen juekesovveme, 40% lohkehtæjja skuvlesne </w:t>
      </w:r>
      <w:r w:rsidR="0060634E" w:rsidRPr="00EF5DAD">
        <w:rPr>
          <w:sz w:val="24"/>
          <w:szCs w:val="24"/>
          <w:lang w:val="sma-NO"/>
        </w:rPr>
        <w:t>jïh</w:t>
      </w:r>
      <w:r w:rsidRPr="00EF5DAD">
        <w:rPr>
          <w:sz w:val="24"/>
          <w:szCs w:val="24"/>
          <w:lang w:val="sma-NO"/>
        </w:rPr>
        <w:t xml:space="preserve"> 60% (ohtje reeremevierhtine) kultuvreskuvlesne. Lissine tæjmoelohkehtæjja.</w:t>
      </w:r>
    </w:p>
    <w:p w:rsidR="00515198" w:rsidRPr="00EF5DAD" w:rsidRDefault="00515198" w:rsidP="00515198">
      <w:pPr>
        <w:rPr>
          <w:sz w:val="24"/>
          <w:szCs w:val="24"/>
          <w:lang w:val="sma-NO"/>
        </w:rPr>
      </w:pPr>
      <w:r w:rsidRPr="00EF5DAD">
        <w:rPr>
          <w:sz w:val="24"/>
          <w:szCs w:val="24"/>
          <w:lang w:val="sma-NO"/>
        </w:rPr>
        <w:t xml:space="preserve">Vaenebe maanah maanagiertesne jaepien 2013 </w:t>
      </w:r>
      <w:r w:rsidR="0060634E" w:rsidRPr="00EF5DAD">
        <w:rPr>
          <w:sz w:val="24"/>
          <w:szCs w:val="24"/>
          <w:lang w:val="sma-NO"/>
        </w:rPr>
        <w:t>sjïdti</w:t>
      </w:r>
      <w:r w:rsidRPr="00EF5DAD">
        <w:rPr>
          <w:sz w:val="24"/>
          <w:szCs w:val="24"/>
          <w:lang w:val="sma-NO"/>
        </w:rPr>
        <w:t xml:space="preserve">, </w:t>
      </w:r>
      <w:r w:rsidR="0060634E" w:rsidRPr="00EF5DAD">
        <w:rPr>
          <w:sz w:val="24"/>
          <w:szCs w:val="24"/>
          <w:lang w:val="sma-NO"/>
        </w:rPr>
        <w:t>jïh</w:t>
      </w:r>
      <w:r w:rsidRPr="00EF5DAD">
        <w:rPr>
          <w:sz w:val="24"/>
          <w:szCs w:val="24"/>
          <w:lang w:val="sma-NO"/>
        </w:rPr>
        <w:t xml:space="preserve"> daate dorjeme vaenebh barkijh aaj giesien 2013 </w:t>
      </w:r>
      <w:r w:rsidR="0060634E" w:rsidRPr="00EF5DAD">
        <w:rPr>
          <w:sz w:val="24"/>
          <w:szCs w:val="24"/>
          <w:lang w:val="sma-NO"/>
        </w:rPr>
        <w:t>sjïdti</w:t>
      </w:r>
      <w:r w:rsidRPr="00EF5DAD">
        <w:rPr>
          <w:sz w:val="24"/>
          <w:szCs w:val="24"/>
          <w:lang w:val="sma-NO"/>
        </w:rPr>
        <w:t>.</w:t>
      </w:r>
    </w:p>
    <w:p w:rsidR="00515198" w:rsidRPr="00EF5DAD" w:rsidRDefault="00515198" w:rsidP="00515198">
      <w:pPr>
        <w:rPr>
          <w:sz w:val="24"/>
          <w:szCs w:val="24"/>
          <w:lang w:val="sma-NO"/>
        </w:rPr>
      </w:pPr>
    </w:p>
    <w:p w:rsidR="00515198" w:rsidRPr="00EF5DAD" w:rsidRDefault="00515198" w:rsidP="00515198">
      <w:pPr>
        <w:rPr>
          <w:b/>
          <w:sz w:val="24"/>
          <w:szCs w:val="24"/>
          <w:lang w:val="sma-NO"/>
        </w:rPr>
      </w:pPr>
      <w:r w:rsidRPr="00EF5DAD">
        <w:rPr>
          <w:b/>
          <w:sz w:val="24"/>
          <w:szCs w:val="24"/>
          <w:lang w:val="sma-NO"/>
        </w:rPr>
        <w:t>4.3</w:t>
      </w:r>
      <w:r w:rsidRPr="00EF5DAD">
        <w:rPr>
          <w:b/>
          <w:sz w:val="24"/>
          <w:szCs w:val="24"/>
          <w:lang w:val="sma-NO"/>
        </w:rPr>
        <w:tab/>
        <w:t>Økonomije</w:t>
      </w:r>
    </w:p>
    <w:p w:rsidR="00EA4B41" w:rsidRDefault="00EA4B41" w:rsidP="00515198">
      <w:pPr>
        <w:rPr>
          <w:sz w:val="24"/>
          <w:szCs w:val="24"/>
          <w:lang w:val="sma-NO"/>
        </w:rPr>
      </w:pPr>
    </w:p>
    <w:p w:rsidR="00EA4B41" w:rsidRDefault="00EA4B41" w:rsidP="00EA4B41">
      <w:pPr>
        <w:jc w:val="center"/>
        <w:rPr>
          <w:sz w:val="24"/>
          <w:szCs w:val="24"/>
          <w:lang w:val="sma-NO"/>
        </w:rPr>
      </w:pPr>
      <w:r w:rsidRPr="00B0112C">
        <w:rPr>
          <w:noProof/>
          <w:lang w:eastAsia="nb-NO"/>
        </w:rPr>
        <w:drawing>
          <wp:inline distT="0" distB="0" distL="0" distR="0" wp14:anchorId="5090E172" wp14:editId="6125A2F6">
            <wp:extent cx="3124200" cy="1743075"/>
            <wp:effectExtent l="0" t="0" r="19050" b="9525"/>
            <wp:docPr id="2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515198" w:rsidRDefault="00515198" w:rsidP="00515198">
      <w:pPr>
        <w:rPr>
          <w:sz w:val="24"/>
          <w:szCs w:val="24"/>
          <w:lang w:val="sma-NO"/>
        </w:rPr>
      </w:pPr>
      <w:r w:rsidRPr="00EF5DAD">
        <w:rPr>
          <w:sz w:val="24"/>
          <w:szCs w:val="24"/>
          <w:lang w:val="sma-NO"/>
        </w:rPr>
        <w:t>B-T2013= beetneh-tjilkeme 2013, B2013= budsjedte, RB2013=</w:t>
      </w:r>
      <w:r w:rsidR="0060634E" w:rsidRPr="00EF5DAD">
        <w:rPr>
          <w:sz w:val="24"/>
          <w:szCs w:val="24"/>
          <w:lang w:val="sma-NO"/>
        </w:rPr>
        <w:t>gïetedalleme</w:t>
      </w:r>
      <w:r w:rsidRPr="00EF5DAD">
        <w:rPr>
          <w:sz w:val="24"/>
          <w:szCs w:val="24"/>
          <w:lang w:val="sma-NO"/>
        </w:rPr>
        <w:t xml:space="preserve"> budsjedte 2013 </w:t>
      </w:r>
      <w:r w:rsidR="0060634E" w:rsidRPr="00EF5DAD">
        <w:rPr>
          <w:sz w:val="24"/>
          <w:szCs w:val="24"/>
          <w:lang w:val="sma-NO"/>
        </w:rPr>
        <w:t>jïh</w:t>
      </w:r>
      <w:r w:rsidRPr="00EF5DAD">
        <w:rPr>
          <w:sz w:val="24"/>
          <w:szCs w:val="24"/>
          <w:lang w:val="sma-NO"/>
        </w:rPr>
        <w:t xml:space="preserve"> B-T 2012=Beetneh-tjilkeme 2012.</w:t>
      </w:r>
    </w:p>
    <w:p w:rsidR="00EA4B41" w:rsidRPr="00EF5DAD" w:rsidRDefault="00EA4B41" w:rsidP="00515198">
      <w:pPr>
        <w:rPr>
          <w:sz w:val="24"/>
          <w:szCs w:val="24"/>
          <w:lang w:val="sma-NO"/>
        </w:rPr>
      </w:pPr>
    </w:p>
    <w:p w:rsidR="00515198" w:rsidRPr="00EF5DAD" w:rsidRDefault="00515198" w:rsidP="00515198">
      <w:pPr>
        <w:rPr>
          <w:sz w:val="24"/>
          <w:szCs w:val="24"/>
          <w:lang w:val="sma-NO"/>
        </w:rPr>
      </w:pPr>
      <w:r w:rsidRPr="00EF5DAD">
        <w:rPr>
          <w:sz w:val="24"/>
          <w:szCs w:val="24"/>
          <w:lang w:val="sma-NO"/>
        </w:rPr>
        <w:t xml:space="preserve">Beetneh-tjilkeme </w:t>
      </w:r>
      <w:r w:rsidR="0060634E" w:rsidRPr="00EF5DAD">
        <w:rPr>
          <w:sz w:val="24"/>
          <w:szCs w:val="24"/>
          <w:lang w:val="sma-NO"/>
        </w:rPr>
        <w:t>vuesehte</w:t>
      </w:r>
      <w:r w:rsidRPr="00EF5DAD">
        <w:rPr>
          <w:sz w:val="24"/>
          <w:szCs w:val="24"/>
          <w:lang w:val="sma-NO"/>
        </w:rPr>
        <w:t xml:space="preserve"> </w:t>
      </w:r>
      <w:r w:rsidR="0060634E" w:rsidRPr="00EF5DAD">
        <w:rPr>
          <w:sz w:val="24"/>
          <w:szCs w:val="24"/>
          <w:lang w:val="sma-NO"/>
        </w:rPr>
        <w:t>Byjjengoevtese</w:t>
      </w:r>
      <w:r w:rsidRPr="00EF5DAD">
        <w:rPr>
          <w:sz w:val="24"/>
          <w:szCs w:val="24"/>
          <w:lang w:val="sma-NO"/>
        </w:rPr>
        <w:t xml:space="preserve"> lea dejtie sijjen </w:t>
      </w:r>
      <w:r w:rsidR="0060634E" w:rsidRPr="00EF5DAD">
        <w:rPr>
          <w:sz w:val="24"/>
          <w:szCs w:val="24"/>
          <w:lang w:val="sma-NO"/>
        </w:rPr>
        <w:t>maaksojde</w:t>
      </w:r>
      <w:r w:rsidRPr="00EF5DAD">
        <w:rPr>
          <w:sz w:val="24"/>
          <w:szCs w:val="24"/>
          <w:lang w:val="sma-NO"/>
        </w:rPr>
        <w:t xml:space="preserve"> giehpiedamme. Medtie 1 mill kråvnah vaenebe jaepeste 2012 jaapan 2013.</w:t>
      </w:r>
    </w:p>
    <w:p w:rsidR="00515198" w:rsidRDefault="00515198" w:rsidP="007926B8">
      <w:pPr>
        <w:rPr>
          <w:sz w:val="24"/>
          <w:szCs w:val="24"/>
          <w:lang w:val="sma-NO"/>
        </w:rPr>
      </w:pPr>
      <w:r w:rsidRPr="00EF5DAD">
        <w:rPr>
          <w:sz w:val="24"/>
          <w:szCs w:val="24"/>
          <w:lang w:val="sma-NO"/>
        </w:rPr>
        <w:t xml:space="preserve">Buerkiestimmie dej joekehth </w:t>
      </w:r>
      <w:r w:rsidR="0060634E" w:rsidRPr="00EF5DAD">
        <w:rPr>
          <w:sz w:val="24"/>
          <w:szCs w:val="24"/>
          <w:lang w:val="sma-NO"/>
        </w:rPr>
        <w:t>dïedtijste</w:t>
      </w:r>
      <w:r w:rsidRPr="00EF5DAD">
        <w:rPr>
          <w:sz w:val="24"/>
          <w:szCs w:val="24"/>
          <w:lang w:val="sma-NO"/>
        </w:rPr>
        <w:t xml:space="preserve">. Tabelle vuesehte </w:t>
      </w:r>
      <w:r w:rsidR="0060634E" w:rsidRPr="00EF5DAD">
        <w:rPr>
          <w:sz w:val="24"/>
          <w:szCs w:val="24"/>
          <w:lang w:val="sma-NO"/>
        </w:rPr>
        <w:t>ånnetji</w:t>
      </w:r>
      <w:r w:rsidRPr="00EF5DAD">
        <w:rPr>
          <w:sz w:val="24"/>
          <w:szCs w:val="24"/>
          <w:lang w:val="sma-NO"/>
        </w:rPr>
        <w:t xml:space="preserve"> joekehtse  </w:t>
      </w:r>
      <w:r w:rsidR="0060634E" w:rsidRPr="00EF5DAD">
        <w:rPr>
          <w:sz w:val="24"/>
          <w:szCs w:val="24"/>
          <w:lang w:val="sma-NO"/>
        </w:rPr>
        <w:t>dïedti</w:t>
      </w:r>
      <w:r w:rsidRPr="00EF5DAD">
        <w:rPr>
          <w:sz w:val="24"/>
          <w:szCs w:val="24"/>
          <w:lang w:val="sma-NO"/>
        </w:rPr>
        <w:t xml:space="preserve"> gaskem. Jis vuartasjibie dam 2013jih 2012 beetneh-tjilkemidie dellie vuejnebe 150.000 kr joekehtse jaepeste jaapan, Byjjene 2000, 2100 </w:t>
      </w:r>
      <w:r w:rsidR="0060634E" w:rsidRPr="00EF5DAD">
        <w:rPr>
          <w:sz w:val="24"/>
          <w:szCs w:val="24"/>
          <w:lang w:val="sma-NO"/>
        </w:rPr>
        <w:t>sïejhme</w:t>
      </w:r>
      <w:r w:rsidRPr="00EF5DAD">
        <w:rPr>
          <w:sz w:val="24"/>
          <w:szCs w:val="24"/>
          <w:lang w:val="sma-NO"/>
        </w:rPr>
        <w:t xml:space="preserve"> lohkehtimmieh,  2012 </w:t>
      </w:r>
      <w:r w:rsidR="0060634E" w:rsidRPr="00EF5DAD">
        <w:rPr>
          <w:sz w:val="24"/>
          <w:szCs w:val="24"/>
          <w:lang w:val="sma-NO"/>
        </w:rPr>
        <w:t>ammesgïele</w:t>
      </w:r>
      <w:r w:rsidRPr="00EF5DAD">
        <w:rPr>
          <w:sz w:val="24"/>
          <w:szCs w:val="24"/>
          <w:lang w:val="sma-NO"/>
        </w:rPr>
        <w:t xml:space="preserve"> learohkh, 2110 skovhte, 2300 kultuvreskuvle.</w:t>
      </w:r>
      <w:r w:rsidR="007926B8" w:rsidRPr="007926B8">
        <w:rPr>
          <w:lang w:val="sma-NO"/>
        </w:rPr>
        <w:t xml:space="preserve"> </w:t>
      </w:r>
      <w:r w:rsidR="007926B8" w:rsidRPr="007926B8">
        <w:rPr>
          <w:sz w:val="24"/>
          <w:szCs w:val="24"/>
          <w:lang w:val="sma-NO"/>
        </w:rPr>
        <w:t>Tjoerebe jiehtedh Byjjengoevtese hijvenlaakan sijjen budsjedtine barkeme.</w:t>
      </w:r>
    </w:p>
    <w:tbl>
      <w:tblPr>
        <w:tblW w:w="9440" w:type="dxa"/>
        <w:tblInd w:w="53" w:type="dxa"/>
        <w:tblCellMar>
          <w:left w:w="70" w:type="dxa"/>
          <w:right w:w="70" w:type="dxa"/>
        </w:tblCellMar>
        <w:tblLook w:val="04A0" w:firstRow="1" w:lastRow="0" w:firstColumn="1" w:lastColumn="0" w:noHBand="0" w:noVBand="1"/>
      </w:tblPr>
      <w:tblGrid>
        <w:gridCol w:w="771"/>
        <w:gridCol w:w="2717"/>
        <w:gridCol w:w="1194"/>
        <w:gridCol w:w="1112"/>
        <w:gridCol w:w="1486"/>
        <w:gridCol w:w="1194"/>
        <w:gridCol w:w="1129"/>
      </w:tblGrid>
      <w:tr w:rsidR="007926B8" w:rsidRPr="007926B8" w:rsidTr="001500B4">
        <w:trPr>
          <w:trHeight w:val="300"/>
        </w:trPr>
        <w:tc>
          <w:tcPr>
            <w:tcW w:w="60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7926B8" w:rsidRPr="007926B8" w:rsidRDefault="007926B8" w:rsidP="007926B8">
            <w:pPr>
              <w:spacing w:after="0" w:line="240" w:lineRule="auto"/>
              <w:jc w:val="center"/>
              <w:rPr>
                <w:rFonts w:ascii="Calibri" w:eastAsia="Times New Roman" w:hAnsi="Calibri" w:cs="Times New Roman"/>
                <w:b/>
                <w:bCs/>
                <w:color w:val="000000"/>
                <w:lang w:eastAsia="nb-NO"/>
              </w:rPr>
            </w:pPr>
            <w:r w:rsidRPr="007926B8">
              <w:rPr>
                <w:rFonts w:ascii="Calibri" w:eastAsia="Times New Roman" w:hAnsi="Calibri" w:cs="Times New Roman"/>
                <w:b/>
                <w:bCs/>
                <w:color w:val="000000"/>
                <w:lang w:eastAsia="nb-NO"/>
              </w:rPr>
              <w:t>Ansvar</w:t>
            </w:r>
          </w:p>
        </w:tc>
        <w:tc>
          <w:tcPr>
            <w:tcW w:w="2717" w:type="dxa"/>
            <w:tcBorders>
              <w:top w:val="single" w:sz="4" w:space="0" w:color="auto"/>
              <w:left w:val="nil"/>
              <w:bottom w:val="single" w:sz="4" w:space="0" w:color="auto"/>
              <w:right w:val="single" w:sz="4" w:space="0" w:color="auto"/>
            </w:tcBorders>
            <w:shd w:val="clear" w:color="000000" w:fill="C0C0C0"/>
            <w:noWrap/>
            <w:vAlign w:val="bottom"/>
            <w:hideMark/>
          </w:tcPr>
          <w:p w:rsidR="007926B8" w:rsidRPr="007926B8" w:rsidRDefault="007926B8" w:rsidP="007926B8">
            <w:pPr>
              <w:spacing w:after="0" w:line="240" w:lineRule="auto"/>
              <w:jc w:val="center"/>
              <w:rPr>
                <w:rFonts w:ascii="Calibri" w:eastAsia="Times New Roman" w:hAnsi="Calibri" w:cs="Times New Roman"/>
                <w:b/>
                <w:bCs/>
                <w:color w:val="000000"/>
                <w:lang w:eastAsia="nb-NO"/>
              </w:rPr>
            </w:pPr>
            <w:r w:rsidRPr="007926B8">
              <w:rPr>
                <w:rFonts w:ascii="Calibri" w:eastAsia="Times New Roman" w:hAnsi="Calibri" w:cs="Times New Roman"/>
                <w:b/>
                <w:bCs/>
                <w:color w:val="000000"/>
                <w:lang w:eastAsia="nb-NO"/>
              </w:rPr>
              <w:t>Ansvar (T)</w:t>
            </w:r>
          </w:p>
        </w:tc>
        <w:tc>
          <w:tcPr>
            <w:tcW w:w="1194" w:type="dxa"/>
            <w:tcBorders>
              <w:top w:val="single" w:sz="4" w:space="0" w:color="auto"/>
              <w:left w:val="nil"/>
              <w:bottom w:val="single" w:sz="4" w:space="0" w:color="auto"/>
              <w:right w:val="single" w:sz="4" w:space="0" w:color="auto"/>
            </w:tcBorders>
            <w:shd w:val="clear" w:color="000000" w:fill="C0C0C0"/>
            <w:noWrap/>
            <w:vAlign w:val="bottom"/>
            <w:hideMark/>
          </w:tcPr>
          <w:p w:rsidR="007926B8" w:rsidRPr="007926B8" w:rsidRDefault="007926B8" w:rsidP="007926B8">
            <w:pPr>
              <w:spacing w:after="0" w:line="240" w:lineRule="auto"/>
              <w:jc w:val="center"/>
              <w:rPr>
                <w:rFonts w:ascii="Calibri" w:eastAsia="Times New Roman" w:hAnsi="Calibri" w:cs="Times New Roman"/>
                <w:b/>
                <w:bCs/>
                <w:color w:val="000000"/>
                <w:lang w:eastAsia="nb-NO"/>
              </w:rPr>
            </w:pPr>
            <w:r w:rsidRPr="007926B8">
              <w:rPr>
                <w:rFonts w:ascii="Calibri" w:eastAsia="Times New Roman" w:hAnsi="Calibri" w:cs="Times New Roman"/>
                <w:b/>
                <w:bCs/>
                <w:color w:val="000000"/>
                <w:lang w:eastAsia="nb-NO"/>
              </w:rPr>
              <w:t>Regnskap 2013</w:t>
            </w:r>
          </w:p>
        </w:tc>
        <w:tc>
          <w:tcPr>
            <w:tcW w:w="1112" w:type="dxa"/>
            <w:tcBorders>
              <w:top w:val="single" w:sz="4" w:space="0" w:color="auto"/>
              <w:left w:val="nil"/>
              <w:bottom w:val="single" w:sz="4" w:space="0" w:color="auto"/>
              <w:right w:val="single" w:sz="4" w:space="0" w:color="auto"/>
            </w:tcBorders>
            <w:shd w:val="clear" w:color="000000" w:fill="C0C0C0"/>
            <w:noWrap/>
            <w:vAlign w:val="bottom"/>
            <w:hideMark/>
          </w:tcPr>
          <w:p w:rsidR="007926B8" w:rsidRPr="007926B8" w:rsidRDefault="007926B8" w:rsidP="007926B8">
            <w:pPr>
              <w:spacing w:after="0" w:line="240" w:lineRule="auto"/>
              <w:jc w:val="center"/>
              <w:rPr>
                <w:rFonts w:ascii="Calibri" w:eastAsia="Times New Roman" w:hAnsi="Calibri" w:cs="Times New Roman"/>
                <w:b/>
                <w:bCs/>
                <w:color w:val="000000"/>
                <w:lang w:eastAsia="nb-NO"/>
              </w:rPr>
            </w:pPr>
            <w:r w:rsidRPr="007926B8">
              <w:rPr>
                <w:rFonts w:ascii="Calibri" w:eastAsia="Times New Roman" w:hAnsi="Calibri" w:cs="Times New Roman"/>
                <w:b/>
                <w:bCs/>
                <w:color w:val="000000"/>
                <w:lang w:eastAsia="nb-NO"/>
              </w:rPr>
              <w:t>Budsjett 2013</w:t>
            </w:r>
          </w:p>
        </w:tc>
        <w:tc>
          <w:tcPr>
            <w:tcW w:w="1486" w:type="dxa"/>
            <w:tcBorders>
              <w:top w:val="single" w:sz="4" w:space="0" w:color="auto"/>
              <w:left w:val="nil"/>
              <w:bottom w:val="single" w:sz="4" w:space="0" w:color="auto"/>
              <w:right w:val="single" w:sz="4" w:space="0" w:color="auto"/>
            </w:tcBorders>
            <w:shd w:val="clear" w:color="000000" w:fill="C0C0C0"/>
            <w:noWrap/>
            <w:vAlign w:val="bottom"/>
            <w:hideMark/>
          </w:tcPr>
          <w:p w:rsidR="007926B8" w:rsidRPr="007926B8" w:rsidRDefault="007926B8" w:rsidP="007926B8">
            <w:pPr>
              <w:spacing w:after="0" w:line="240" w:lineRule="auto"/>
              <w:jc w:val="center"/>
              <w:rPr>
                <w:rFonts w:ascii="Calibri" w:eastAsia="Times New Roman" w:hAnsi="Calibri" w:cs="Times New Roman"/>
                <w:b/>
                <w:bCs/>
                <w:color w:val="000000"/>
                <w:lang w:eastAsia="nb-NO"/>
              </w:rPr>
            </w:pPr>
            <w:r w:rsidRPr="007926B8">
              <w:rPr>
                <w:rFonts w:ascii="Calibri" w:eastAsia="Times New Roman" w:hAnsi="Calibri" w:cs="Times New Roman"/>
                <w:b/>
                <w:bCs/>
                <w:color w:val="000000"/>
                <w:lang w:eastAsia="nb-NO"/>
              </w:rPr>
              <w:t>Rev. Budsjett 2013</w:t>
            </w:r>
          </w:p>
        </w:tc>
        <w:tc>
          <w:tcPr>
            <w:tcW w:w="1194" w:type="dxa"/>
            <w:tcBorders>
              <w:top w:val="single" w:sz="4" w:space="0" w:color="auto"/>
              <w:left w:val="nil"/>
              <w:bottom w:val="single" w:sz="4" w:space="0" w:color="auto"/>
              <w:right w:val="single" w:sz="4" w:space="0" w:color="auto"/>
            </w:tcBorders>
            <w:shd w:val="clear" w:color="000000" w:fill="C0C0C0"/>
            <w:noWrap/>
            <w:vAlign w:val="bottom"/>
            <w:hideMark/>
          </w:tcPr>
          <w:p w:rsidR="007926B8" w:rsidRPr="007926B8" w:rsidRDefault="007926B8" w:rsidP="007926B8">
            <w:pPr>
              <w:spacing w:after="0" w:line="240" w:lineRule="auto"/>
              <w:jc w:val="center"/>
              <w:rPr>
                <w:rFonts w:ascii="Calibri" w:eastAsia="Times New Roman" w:hAnsi="Calibri" w:cs="Times New Roman"/>
                <w:b/>
                <w:bCs/>
                <w:color w:val="000000"/>
                <w:lang w:eastAsia="nb-NO"/>
              </w:rPr>
            </w:pPr>
            <w:r w:rsidRPr="007926B8">
              <w:rPr>
                <w:rFonts w:ascii="Calibri" w:eastAsia="Times New Roman" w:hAnsi="Calibri" w:cs="Times New Roman"/>
                <w:b/>
                <w:bCs/>
                <w:color w:val="000000"/>
                <w:lang w:eastAsia="nb-NO"/>
              </w:rPr>
              <w:t>Regnskap 2012</w:t>
            </w:r>
          </w:p>
        </w:tc>
        <w:tc>
          <w:tcPr>
            <w:tcW w:w="1129" w:type="dxa"/>
            <w:tcBorders>
              <w:top w:val="single" w:sz="4" w:space="0" w:color="auto"/>
              <w:left w:val="nil"/>
              <w:bottom w:val="single" w:sz="4" w:space="0" w:color="auto"/>
              <w:right w:val="single" w:sz="4" w:space="0" w:color="auto"/>
            </w:tcBorders>
            <w:shd w:val="clear" w:color="000000" w:fill="C0C0C0"/>
            <w:noWrap/>
            <w:vAlign w:val="bottom"/>
            <w:hideMark/>
          </w:tcPr>
          <w:p w:rsidR="007926B8" w:rsidRPr="007926B8" w:rsidRDefault="007926B8" w:rsidP="007926B8">
            <w:pPr>
              <w:spacing w:after="0" w:line="240" w:lineRule="auto"/>
              <w:jc w:val="center"/>
              <w:rPr>
                <w:rFonts w:ascii="Calibri" w:eastAsia="Times New Roman" w:hAnsi="Calibri" w:cs="Times New Roman"/>
                <w:b/>
                <w:bCs/>
                <w:color w:val="000000"/>
                <w:lang w:eastAsia="nb-NO"/>
              </w:rPr>
            </w:pPr>
            <w:r w:rsidRPr="007926B8">
              <w:rPr>
                <w:rFonts w:ascii="Calibri" w:eastAsia="Times New Roman" w:hAnsi="Calibri" w:cs="Times New Roman"/>
                <w:b/>
                <w:bCs/>
                <w:color w:val="000000"/>
                <w:lang w:eastAsia="nb-NO"/>
              </w:rPr>
              <w:t>Endring</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2000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Oppvekstkontoret</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808 163,07</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1 473 939,00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975 438,00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1 712 035,00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-903 871,93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2011</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PP-tjenester grunnskole</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233 920,00</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237 000,00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237 000,00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255 098,00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-21 178,00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2021</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Folkehøgskoler</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3 999,00</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4 100,00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4 100,00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0,00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3 999,00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2032</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Voksenopplæring, fremmedspråklige</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6 505,68</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44 466,00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2 848,00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75 428,00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-68 922,32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2040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Kompetanseheving i Indre Namdal</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16 292,00</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50 000,00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50 000,00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12 950,00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3 342,00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2061</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IKT RBU</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161 306,21</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204 016,00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206 763,00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149 320,00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11 986,21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2100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Ordinær undervisning</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6 065 806,17</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5 796 101,00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6 035 792,00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5 506 989,00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558 817,17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2101</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SFO</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200 841,43</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108 825,00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123 539,00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176 193,00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24 648,43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lastRenderedPageBreak/>
              <w:t>2102</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Ammes gïele learohkh</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102 493,78</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0,00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61 857,00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102 493,78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2110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Skuvletjïehtjelh</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2 103 535,07</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1 581 947,00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1 606 947,00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2 538 709,00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-435 173,93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2111</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Skovhtemaaksoe maadt-skuvlesne</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140 710,00</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150 000,00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150 000,00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159 430,00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-18 720,00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2200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90537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Siejhme maanagïertevierhke</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2 577 780,93</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2 236 559,00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2 517 996,00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2 547 573,00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30 207,93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2201</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Maanagïerte- joekehth råajvarimmie</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12 620,55</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110 508,00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67 033,00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-54 412,45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2202</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Saemien ööhpehtimmie maanagïertesne</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-3 159,20</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14 019,00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0,00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-3 159,20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2210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Aarh-skuvletjïehtjelh</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380 543,15</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499 100,00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499 100,00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489 363,00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-108 819,85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2300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Raarvihken kultuvreskuvle</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265 680,33</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369 444,00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361 482,00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457 020,00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-191 339,67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2310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Dïhte kultuvreles skuvlevoesse</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0,00</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14 700,00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9 873,00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-5 205,00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5 205,00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2700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Raarvihken gærjagåetie</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388 333,66</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435 003,00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400 003,00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474 285,00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 xml:space="preserve">-85 951,34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2800</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Voejeme- jih saavremesavka</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1 238 663,40</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1 081 171,00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1 067 471,00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1 112 527,00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126 136,40 </w:t>
            </w:r>
          </w:p>
        </w:tc>
      </w:tr>
      <w:tr w:rsidR="007926B8" w:rsidRPr="007926B8" w:rsidTr="001500B4">
        <w:trPr>
          <w:trHeight w:val="300"/>
        </w:trPr>
        <w:tc>
          <w:tcPr>
            <w:tcW w:w="608" w:type="dxa"/>
            <w:tcBorders>
              <w:top w:val="nil"/>
              <w:left w:val="single" w:sz="4" w:space="0" w:color="auto"/>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2801</w:t>
            </w:r>
          </w:p>
        </w:tc>
        <w:tc>
          <w:tcPr>
            <w:tcW w:w="2717" w:type="dxa"/>
            <w:tcBorders>
              <w:top w:val="nil"/>
              <w:left w:val="nil"/>
              <w:bottom w:val="single" w:sz="4" w:space="0" w:color="auto"/>
              <w:right w:val="single" w:sz="4" w:space="0" w:color="auto"/>
            </w:tcBorders>
            <w:shd w:val="clear" w:color="auto" w:fill="auto"/>
            <w:noWrap/>
            <w:vAlign w:val="bottom"/>
            <w:hideMark/>
          </w:tcPr>
          <w:p w:rsidR="007926B8" w:rsidRPr="007926B8" w:rsidRDefault="00905378" w:rsidP="007926B8">
            <w:pPr>
              <w:spacing w:after="0" w:line="240" w:lineRule="auto"/>
              <w:outlineLvl w:val="0"/>
              <w:rPr>
                <w:rFonts w:ascii="Calibri" w:eastAsia="Times New Roman" w:hAnsi="Calibri" w:cs="Times New Roman"/>
                <w:color w:val="000000"/>
                <w:lang w:eastAsia="nb-NO"/>
              </w:rPr>
            </w:pPr>
            <w:r>
              <w:rPr>
                <w:rFonts w:ascii="Calibri" w:eastAsia="Times New Roman" w:hAnsi="Calibri" w:cs="Times New Roman"/>
                <w:color w:val="000000"/>
                <w:lang w:eastAsia="nb-NO"/>
              </w:rPr>
              <w:t>Healsoesavka</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7 037,60</w:t>
            </w:r>
          </w:p>
        </w:tc>
        <w:tc>
          <w:tcPr>
            <w:tcW w:w="1112"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0,00</w:t>
            </w:r>
          </w:p>
        </w:tc>
        <w:tc>
          <w:tcPr>
            <w:tcW w:w="1486"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0,00</w:t>
            </w:r>
          </w:p>
        </w:tc>
        <w:tc>
          <w:tcPr>
            <w:tcW w:w="1194"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FF0000"/>
                <w:lang w:eastAsia="nb-NO"/>
              </w:rPr>
              <w:t>-5 320,00</w:t>
            </w:r>
          </w:p>
        </w:tc>
        <w:tc>
          <w:tcPr>
            <w:tcW w:w="1129" w:type="dxa"/>
            <w:tcBorders>
              <w:top w:val="nil"/>
              <w:left w:val="nil"/>
              <w:bottom w:val="single" w:sz="4" w:space="0" w:color="auto"/>
              <w:right w:val="single" w:sz="4" w:space="0" w:color="auto"/>
            </w:tcBorders>
            <w:shd w:val="clear" w:color="auto" w:fill="auto"/>
            <w:noWrap/>
            <w:vAlign w:val="bottom"/>
            <w:hideMark/>
          </w:tcPr>
          <w:p w:rsidR="007926B8" w:rsidRPr="007926B8" w:rsidRDefault="007926B8" w:rsidP="007926B8">
            <w:pPr>
              <w:spacing w:after="0" w:line="240" w:lineRule="auto"/>
              <w:jc w:val="right"/>
              <w:outlineLvl w:val="0"/>
              <w:rPr>
                <w:rFonts w:ascii="Calibri" w:eastAsia="Times New Roman" w:hAnsi="Calibri" w:cs="Times New Roman"/>
                <w:color w:val="000000"/>
                <w:lang w:eastAsia="nb-NO"/>
              </w:rPr>
            </w:pPr>
            <w:r w:rsidRPr="007926B8">
              <w:rPr>
                <w:rFonts w:ascii="Calibri" w:eastAsia="Times New Roman" w:hAnsi="Calibri" w:cs="Times New Roman"/>
                <w:color w:val="000000"/>
                <w:lang w:eastAsia="nb-NO"/>
              </w:rPr>
              <w:t xml:space="preserve">12 357,60 </w:t>
            </w:r>
          </w:p>
        </w:tc>
      </w:tr>
    </w:tbl>
    <w:p w:rsidR="007926B8" w:rsidRPr="007926B8" w:rsidRDefault="007926B8" w:rsidP="007926B8">
      <w:pPr>
        <w:spacing w:after="0" w:line="360" w:lineRule="auto"/>
        <w:rPr>
          <w:rFonts w:ascii="Times New Roman" w:eastAsia="Times New Roman" w:hAnsi="Times New Roman" w:cs="Times New Roman"/>
          <w:sz w:val="24"/>
          <w:szCs w:val="24"/>
          <w:lang w:eastAsia="nb-NO"/>
        </w:rPr>
      </w:pPr>
    </w:p>
    <w:p w:rsidR="00515198" w:rsidRPr="00515198" w:rsidRDefault="00515198" w:rsidP="00515198">
      <w:pPr>
        <w:rPr>
          <w:sz w:val="28"/>
          <w:szCs w:val="28"/>
          <w:lang w:val="sma-NO"/>
        </w:rPr>
      </w:pPr>
    </w:p>
    <w:p w:rsidR="00515198" w:rsidRDefault="00D928E0" w:rsidP="00515198">
      <w:pPr>
        <w:rPr>
          <w:sz w:val="28"/>
          <w:szCs w:val="28"/>
          <w:lang w:val="sma-NO"/>
        </w:rPr>
      </w:pPr>
      <w:r w:rsidRPr="00515198">
        <w:rPr>
          <w:sz w:val="28"/>
          <w:szCs w:val="28"/>
          <w:lang w:val="sma-NO"/>
        </w:rPr>
        <w:t>Sjisjnjelh</w:t>
      </w:r>
      <w:r w:rsidR="00515198" w:rsidRPr="00515198">
        <w:rPr>
          <w:sz w:val="28"/>
          <w:szCs w:val="28"/>
          <w:lang w:val="sma-NO"/>
        </w:rPr>
        <w:t xml:space="preserve"> </w:t>
      </w:r>
      <w:r w:rsidRPr="00515198">
        <w:rPr>
          <w:sz w:val="28"/>
          <w:szCs w:val="28"/>
          <w:lang w:val="sma-NO"/>
        </w:rPr>
        <w:t>dïedte</w:t>
      </w:r>
      <w:r w:rsidR="00515198" w:rsidRPr="00515198">
        <w:rPr>
          <w:sz w:val="28"/>
          <w:szCs w:val="28"/>
          <w:lang w:val="sma-NO"/>
        </w:rPr>
        <w:t xml:space="preserve"> 2100 </w:t>
      </w:r>
      <w:r w:rsidRPr="00515198">
        <w:rPr>
          <w:sz w:val="28"/>
          <w:szCs w:val="28"/>
          <w:lang w:val="sma-NO"/>
        </w:rPr>
        <w:t>Sïejhme</w:t>
      </w:r>
      <w:r w:rsidR="00515198" w:rsidRPr="00515198">
        <w:rPr>
          <w:sz w:val="28"/>
          <w:szCs w:val="28"/>
          <w:lang w:val="sma-NO"/>
        </w:rPr>
        <w:t xml:space="preserve"> lohkehtimmie dagkeres maaksoeevtiedimmiem utnebe.</w:t>
      </w:r>
    </w:p>
    <w:p w:rsidR="007926B8" w:rsidRDefault="007926B8" w:rsidP="007926B8">
      <w:pPr>
        <w:jc w:val="center"/>
        <w:rPr>
          <w:sz w:val="28"/>
          <w:szCs w:val="28"/>
          <w:lang w:val="sma-NO"/>
        </w:rPr>
      </w:pPr>
      <w:r w:rsidRPr="00B0112C">
        <w:rPr>
          <w:noProof/>
          <w:lang w:eastAsia="nb-NO"/>
        </w:rPr>
        <w:drawing>
          <wp:inline distT="0" distB="0" distL="0" distR="0" wp14:anchorId="7A7C5260" wp14:editId="0E712C8E">
            <wp:extent cx="2971800" cy="2000250"/>
            <wp:effectExtent l="0" t="0" r="19050" b="19050"/>
            <wp:docPr id="25" name="Diagram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926B8" w:rsidRDefault="007926B8" w:rsidP="00515198">
      <w:pPr>
        <w:rPr>
          <w:sz w:val="28"/>
          <w:szCs w:val="28"/>
          <w:lang w:val="sma-NO"/>
        </w:rPr>
      </w:pPr>
    </w:p>
    <w:p w:rsidR="007926B8" w:rsidRDefault="007926B8" w:rsidP="00515198">
      <w:pPr>
        <w:rPr>
          <w:sz w:val="28"/>
          <w:szCs w:val="28"/>
          <w:lang w:val="sma-NO"/>
        </w:rPr>
      </w:pPr>
    </w:p>
    <w:p w:rsidR="007926B8" w:rsidRDefault="007926B8" w:rsidP="00515198">
      <w:pPr>
        <w:rPr>
          <w:sz w:val="28"/>
          <w:szCs w:val="28"/>
          <w:lang w:val="sma-NO"/>
        </w:rPr>
      </w:pPr>
    </w:p>
    <w:p w:rsidR="007926B8" w:rsidRPr="00515198" w:rsidRDefault="007926B8" w:rsidP="00515198">
      <w:pPr>
        <w:rPr>
          <w:sz w:val="28"/>
          <w:szCs w:val="28"/>
          <w:lang w:val="sma-NO"/>
        </w:rPr>
      </w:pPr>
    </w:p>
    <w:p w:rsidR="00515198" w:rsidRDefault="00515198" w:rsidP="00515198">
      <w:pPr>
        <w:rPr>
          <w:sz w:val="28"/>
          <w:szCs w:val="28"/>
          <w:lang w:val="sma-NO"/>
        </w:rPr>
      </w:pPr>
      <w:r w:rsidRPr="00515198">
        <w:rPr>
          <w:sz w:val="28"/>
          <w:szCs w:val="28"/>
          <w:lang w:val="sma-NO"/>
        </w:rPr>
        <w:t>Skovhtemaaksoeh giehpiedamme</w:t>
      </w:r>
    </w:p>
    <w:p w:rsidR="007926B8" w:rsidRDefault="007926B8" w:rsidP="00515198">
      <w:pPr>
        <w:rPr>
          <w:sz w:val="28"/>
          <w:szCs w:val="28"/>
          <w:lang w:val="sma-NO"/>
        </w:rPr>
      </w:pPr>
    </w:p>
    <w:p w:rsidR="007926B8" w:rsidRDefault="007926B8" w:rsidP="007926B8">
      <w:pPr>
        <w:jc w:val="center"/>
        <w:rPr>
          <w:sz w:val="28"/>
          <w:szCs w:val="28"/>
          <w:lang w:val="sma-NO"/>
        </w:rPr>
      </w:pPr>
      <w:r w:rsidRPr="00B0112C">
        <w:rPr>
          <w:noProof/>
          <w:lang w:eastAsia="nb-NO"/>
        </w:rPr>
        <w:drawing>
          <wp:inline distT="0" distB="0" distL="0" distR="0" wp14:anchorId="2958D049" wp14:editId="4F3B4E85">
            <wp:extent cx="3448050" cy="2019300"/>
            <wp:effectExtent l="0" t="0" r="19050" b="19050"/>
            <wp:docPr id="24" name="Diagra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926B8" w:rsidRDefault="007926B8" w:rsidP="00515198">
      <w:pPr>
        <w:rPr>
          <w:sz w:val="28"/>
          <w:szCs w:val="28"/>
          <w:lang w:val="sma-NO"/>
        </w:rPr>
      </w:pPr>
    </w:p>
    <w:p w:rsidR="007926B8" w:rsidRPr="00515198" w:rsidRDefault="007926B8" w:rsidP="00515198">
      <w:pPr>
        <w:rPr>
          <w:sz w:val="28"/>
          <w:szCs w:val="28"/>
          <w:lang w:val="sma-NO"/>
        </w:rPr>
      </w:pPr>
    </w:p>
    <w:p w:rsidR="00515198" w:rsidRPr="00905378" w:rsidRDefault="00D928E0" w:rsidP="00515198">
      <w:pPr>
        <w:rPr>
          <w:sz w:val="24"/>
          <w:szCs w:val="24"/>
          <w:lang w:val="sma-NO"/>
        </w:rPr>
      </w:pPr>
      <w:r w:rsidRPr="00905378">
        <w:rPr>
          <w:sz w:val="24"/>
          <w:szCs w:val="24"/>
          <w:lang w:val="sma-NO"/>
        </w:rPr>
        <w:t>Dïedte</w:t>
      </w:r>
      <w:r w:rsidR="00515198" w:rsidRPr="00905378">
        <w:rPr>
          <w:sz w:val="24"/>
          <w:szCs w:val="24"/>
          <w:lang w:val="sma-NO"/>
        </w:rPr>
        <w:t xml:space="preserve"> 2000 </w:t>
      </w:r>
      <w:r w:rsidRPr="00905378">
        <w:rPr>
          <w:sz w:val="24"/>
          <w:szCs w:val="24"/>
          <w:lang w:val="sma-NO"/>
        </w:rPr>
        <w:t>Byjjenkontovre</w:t>
      </w:r>
      <w:r w:rsidR="00515198" w:rsidRPr="00905378">
        <w:rPr>
          <w:sz w:val="24"/>
          <w:szCs w:val="24"/>
          <w:lang w:val="sma-NO"/>
        </w:rPr>
        <w:t xml:space="preserve"> stoerre </w:t>
      </w:r>
      <w:r w:rsidRPr="00905378">
        <w:rPr>
          <w:sz w:val="24"/>
          <w:szCs w:val="24"/>
          <w:lang w:val="sma-NO"/>
        </w:rPr>
        <w:t>budsjedtejoekehtsem</w:t>
      </w:r>
      <w:r w:rsidR="00515198" w:rsidRPr="00905378">
        <w:rPr>
          <w:sz w:val="24"/>
          <w:szCs w:val="24"/>
          <w:lang w:val="sma-NO"/>
        </w:rPr>
        <w:t xml:space="preserve"> åtneme, menh ånnetji jarkoestamme. Tabelle vuesehte </w:t>
      </w:r>
      <w:r w:rsidRPr="00905378">
        <w:rPr>
          <w:sz w:val="24"/>
          <w:szCs w:val="24"/>
          <w:lang w:val="sma-NO"/>
        </w:rPr>
        <w:t>dïedten</w:t>
      </w:r>
      <w:r w:rsidR="00515198" w:rsidRPr="00905378">
        <w:rPr>
          <w:sz w:val="24"/>
          <w:szCs w:val="24"/>
          <w:lang w:val="sma-NO"/>
        </w:rPr>
        <w:t xml:space="preserve"> maaksoeh.</w:t>
      </w:r>
    </w:p>
    <w:p w:rsidR="00515198" w:rsidRPr="00905378" w:rsidRDefault="007926B8" w:rsidP="007926B8">
      <w:pPr>
        <w:jc w:val="center"/>
        <w:rPr>
          <w:sz w:val="24"/>
          <w:szCs w:val="24"/>
          <w:lang w:val="sma-NO"/>
        </w:rPr>
      </w:pPr>
      <w:r w:rsidRPr="00905378">
        <w:rPr>
          <w:noProof/>
          <w:sz w:val="24"/>
          <w:szCs w:val="24"/>
          <w:lang w:eastAsia="nb-NO"/>
        </w:rPr>
        <w:drawing>
          <wp:inline distT="0" distB="0" distL="0" distR="0" wp14:anchorId="1850E1CA" wp14:editId="71F2C870">
            <wp:extent cx="3105150" cy="1990725"/>
            <wp:effectExtent l="0" t="0" r="19050" b="9525"/>
            <wp:docPr id="23"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15198" w:rsidRPr="00905378" w:rsidRDefault="00D928E0" w:rsidP="00515198">
      <w:pPr>
        <w:rPr>
          <w:sz w:val="24"/>
          <w:szCs w:val="24"/>
          <w:lang w:val="sma-NO"/>
        </w:rPr>
      </w:pPr>
      <w:r w:rsidRPr="00905378">
        <w:rPr>
          <w:sz w:val="24"/>
          <w:szCs w:val="24"/>
          <w:lang w:val="sma-NO"/>
        </w:rPr>
        <w:t>Maanagïerten</w:t>
      </w:r>
      <w:r w:rsidR="00515198" w:rsidRPr="00905378">
        <w:rPr>
          <w:sz w:val="24"/>
          <w:szCs w:val="24"/>
          <w:lang w:val="sma-NO"/>
        </w:rPr>
        <w:t xml:space="preserve"> </w:t>
      </w:r>
      <w:r w:rsidRPr="00905378">
        <w:rPr>
          <w:sz w:val="24"/>
          <w:szCs w:val="24"/>
          <w:lang w:val="sma-NO"/>
        </w:rPr>
        <w:t>dïedte</w:t>
      </w:r>
      <w:r w:rsidR="00515198" w:rsidRPr="00905378">
        <w:rPr>
          <w:sz w:val="24"/>
          <w:szCs w:val="24"/>
          <w:lang w:val="sma-NO"/>
        </w:rPr>
        <w:t xml:space="preserve"> seamma </w:t>
      </w:r>
      <w:r w:rsidRPr="00905378">
        <w:rPr>
          <w:sz w:val="24"/>
          <w:szCs w:val="24"/>
          <w:lang w:val="sma-NO"/>
        </w:rPr>
        <w:t>daltesen</w:t>
      </w:r>
      <w:r w:rsidR="00515198" w:rsidRPr="00905378">
        <w:rPr>
          <w:sz w:val="24"/>
          <w:szCs w:val="24"/>
          <w:lang w:val="sma-NO"/>
        </w:rPr>
        <w:t xml:space="preserve"> goh 2012. Maahtoejilliehtimmie </w:t>
      </w:r>
      <w:r w:rsidRPr="00905378">
        <w:rPr>
          <w:sz w:val="24"/>
          <w:szCs w:val="24"/>
          <w:lang w:val="sma-NO"/>
        </w:rPr>
        <w:t>jïh</w:t>
      </w:r>
      <w:r w:rsidR="00515198" w:rsidRPr="00905378">
        <w:rPr>
          <w:sz w:val="24"/>
          <w:szCs w:val="24"/>
          <w:lang w:val="sma-NO"/>
        </w:rPr>
        <w:t xml:space="preserve"> baalhkamaaksoeh åtneme.</w:t>
      </w:r>
    </w:p>
    <w:p w:rsidR="007926B8" w:rsidRPr="00905378" w:rsidRDefault="007926B8" w:rsidP="00515198">
      <w:pPr>
        <w:rPr>
          <w:sz w:val="24"/>
          <w:szCs w:val="24"/>
          <w:lang w:val="sma-NO"/>
        </w:rPr>
      </w:pPr>
    </w:p>
    <w:p w:rsidR="007926B8" w:rsidRPr="00905378" w:rsidRDefault="007926B8" w:rsidP="007926B8">
      <w:pPr>
        <w:jc w:val="center"/>
        <w:rPr>
          <w:sz w:val="24"/>
          <w:szCs w:val="24"/>
          <w:lang w:val="sma-NO"/>
        </w:rPr>
      </w:pPr>
      <w:r w:rsidRPr="00905378">
        <w:rPr>
          <w:noProof/>
          <w:sz w:val="24"/>
          <w:szCs w:val="24"/>
          <w:lang w:eastAsia="nb-NO"/>
        </w:rPr>
        <w:lastRenderedPageBreak/>
        <w:drawing>
          <wp:inline distT="0" distB="0" distL="0" distR="0" wp14:anchorId="0A006A86" wp14:editId="4D03577E">
            <wp:extent cx="3600450" cy="1914525"/>
            <wp:effectExtent l="0" t="0" r="19050" b="9525"/>
            <wp:docPr id="22"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15198" w:rsidRPr="00905378" w:rsidRDefault="00515198" w:rsidP="00515198">
      <w:pPr>
        <w:rPr>
          <w:sz w:val="24"/>
          <w:szCs w:val="24"/>
          <w:lang w:val="sma-NO"/>
        </w:rPr>
      </w:pPr>
      <w:r w:rsidRPr="00905378">
        <w:rPr>
          <w:sz w:val="24"/>
          <w:szCs w:val="24"/>
          <w:lang w:val="sma-NO"/>
        </w:rPr>
        <w:t xml:space="preserve"> </w:t>
      </w:r>
    </w:p>
    <w:p w:rsidR="00515198" w:rsidRPr="00905378" w:rsidRDefault="00515198" w:rsidP="00515198">
      <w:pPr>
        <w:rPr>
          <w:b/>
          <w:sz w:val="24"/>
          <w:szCs w:val="24"/>
          <w:lang w:val="sma-NO"/>
        </w:rPr>
      </w:pPr>
      <w:r w:rsidRPr="00905378">
        <w:rPr>
          <w:b/>
          <w:sz w:val="24"/>
          <w:szCs w:val="24"/>
          <w:lang w:val="sma-NO"/>
        </w:rPr>
        <w:t>4.4</w:t>
      </w:r>
      <w:r w:rsidRPr="00905378">
        <w:rPr>
          <w:b/>
          <w:sz w:val="24"/>
          <w:szCs w:val="24"/>
          <w:lang w:val="sma-NO"/>
        </w:rPr>
        <w:tab/>
        <w:t>Darjomh 2013</w:t>
      </w:r>
    </w:p>
    <w:p w:rsidR="00515198" w:rsidRPr="00407FAC" w:rsidRDefault="00515198" w:rsidP="00515198">
      <w:pPr>
        <w:rPr>
          <w:sz w:val="24"/>
          <w:szCs w:val="24"/>
          <w:lang w:val="sma-NO"/>
        </w:rPr>
      </w:pPr>
      <w:r w:rsidRPr="00407FAC">
        <w:rPr>
          <w:sz w:val="24"/>
          <w:szCs w:val="24"/>
          <w:lang w:val="sma-NO"/>
        </w:rPr>
        <w:t>Dan gellieh maanah skuvlejaepien 2013/2014  orreme</w:t>
      </w:r>
    </w:p>
    <w:tbl>
      <w:tblPr>
        <w:tblStyle w:val="Tabellrutenett"/>
        <w:tblW w:w="0" w:type="auto"/>
        <w:tblInd w:w="108" w:type="dxa"/>
        <w:tblLook w:val="04A0" w:firstRow="1" w:lastRow="0" w:firstColumn="1" w:lastColumn="0" w:noHBand="0" w:noVBand="1"/>
      </w:tblPr>
      <w:tblGrid>
        <w:gridCol w:w="1784"/>
        <w:gridCol w:w="1092"/>
        <w:gridCol w:w="1091"/>
        <w:gridCol w:w="1091"/>
        <w:gridCol w:w="1092"/>
        <w:gridCol w:w="1092"/>
        <w:gridCol w:w="1015"/>
        <w:gridCol w:w="921"/>
      </w:tblGrid>
      <w:tr w:rsidR="00407FAC" w:rsidRPr="00407FAC" w:rsidTr="001500B4">
        <w:tc>
          <w:tcPr>
            <w:tcW w:w="1784" w:type="dxa"/>
            <w:vAlign w:val="center"/>
          </w:tcPr>
          <w:p w:rsidR="00407FAC" w:rsidRPr="00407FAC" w:rsidRDefault="00407FAC" w:rsidP="00407FAC">
            <w:pPr>
              <w:spacing w:line="360" w:lineRule="auto"/>
              <w:rPr>
                <w:rFonts w:ascii="Arial" w:hAnsi="Arial" w:cs="Arial"/>
                <w:b/>
                <w:iCs/>
                <w:sz w:val="24"/>
                <w:szCs w:val="24"/>
              </w:rPr>
            </w:pPr>
            <w:r w:rsidRPr="00407FAC">
              <w:rPr>
                <w:rFonts w:ascii="Arial" w:hAnsi="Arial" w:cs="Arial"/>
                <w:b/>
                <w:iCs/>
                <w:sz w:val="24"/>
                <w:szCs w:val="24"/>
              </w:rPr>
              <w:t>Jaepie</w:t>
            </w:r>
          </w:p>
        </w:tc>
        <w:tc>
          <w:tcPr>
            <w:tcW w:w="1092"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2007</w:t>
            </w:r>
          </w:p>
        </w:tc>
        <w:tc>
          <w:tcPr>
            <w:tcW w:w="1091"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2008</w:t>
            </w:r>
          </w:p>
        </w:tc>
        <w:tc>
          <w:tcPr>
            <w:tcW w:w="1091"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2009</w:t>
            </w:r>
          </w:p>
        </w:tc>
        <w:tc>
          <w:tcPr>
            <w:tcW w:w="1092"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2010</w:t>
            </w:r>
          </w:p>
        </w:tc>
        <w:tc>
          <w:tcPr>
            <w:tcW w:w="1092"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2011</w:t>
            </w:r>
          </w:p>
        </w:tc>
        <w:tc>
          <w:tcPr>
            <w:tcW w:w="1015" w:type="dxa"/>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2012</w:t>
            </w:r>
          </w:p>
        </w:tc>
        <w:tc>
          <w:tcPr>
            <w:tcW w:w="921" w:type="dxa"/>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2013</w:t>
            </w:r>
          </w:p>
        </w:tc>
      </w:tr>
      <w:tr w:rsidR="00407FAC" w:rsidRPr="00407FAC" w:rsidTr="001500B4">
        <w:tc>
          <w:tcPr>
            <w:tcW w:w="1784" w:type="dxa"/>
            <w:vAlign w:val="center"/>
          </w:tcPr>
          <w:p w:rsidR="00407FAC" w:rsidRPr="00407FAC" w:rsidRDefault="00407FAC" w:rsidP="00407FAC">
            <w:pPr>
              <w:spacing w:line="360" w:lineRule="auto"/>
              <w:rPr>
                <w:rFonts w:ascii="Arial" w:hAnsi="Arial" w:cs="Arial"/>
                <w:b/>
                <w:iCs/>
                <w:sz w:val="24"/>
                <w:szCs w:val="24"/>
              </w:rPr>
            </w:pPr>
            <w:r w:rsidRPr="00407FAC">
              <w:rPr>
                <w:rFonts w:ascii="Arial" w:hAnsi="Arial" w:cs="Arial"/>
                <w:b/>
                <w:iCs/>
                <w:sz w:val="24"/>
                <w:szCs w:val="24"/>
              </w:rPr>
              <w:t>Learohkh</w:t>
            </w:r>
          </w:p>
        </w:tc>
        <w:tc>
          <w:tcPr>
            <w:tcW w:w="1092"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56</w:t>
            </w:r>
          </w:p>
        </w:tc>
        <w:tc>
          <w:tcPr>
            <w:tcW w:w="1091"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47</w:t>
            </w:r>
          </w:p>
        </w:tc>
        <w:tc>
          <w:tcPr>
            <w:tcW w:w="1091"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47</w:t>
            </w:r>
          </w:p>
        </w:tc>
        <w:tc>
          <w:tcPr>
            <w:tcW w:w="1092"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54</w:t>
            </w:r>
          </w:p>
        </w:tc>
        <w:tc>
          <w:tcPr>
            <w:tcW w:w="1092" w:type="dxa"/>
            <w:vAlign w:val="center"/>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55</w:t>
            </w:r>
          </w:p>
        </w:tc>
        <w:tc>
          <w:tcPr>
            <w:tcW w:w="1015" w:type="dxa"/>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56</w:t>
            </w:r>
          </w:p>
        </w:tc>
        <w:tc>
          <w:tcPr>
            <w:tcW w:w="921" w:type="dxa"/>
          </w:tcPr>
          <w:p w:rsidR="00407FAC" w:rsidRPr="00407FAC" w:rsidRDefault="00407FAC" w:rsidP="00407FAC">
            <w:pPr>
              <w:spacing w:line="360" w:lineRule="auto"/>
              <w:jc w:val="center"/>
              <w:rPr>
                <w:rFonts w:ascii="Arial" w:hAnsi="Arial" w:cs="Arial"/>
                <w:b/>
                <w:iCs/>
                <w:sz w:val="24"/>
                <w:szCs w:val="24"/>
              </w:rPr>
            </w:pPr>
            <w:r w:rsidRPr="00407FAC">
              <w:rPr>
                <w:rFonts w:ascii="Arial" w:hAnsi="Arial" w:cs="Arial"/>
                <w:b/>
                <w:iCs/>
                <w:sz w:val="24"/>
                <w:szCs w:val="24"/>
              </w:rPr>
              <w:t>57</w:t>
            </w:r>
          </w:p>
        </w:tc>
      </w:tr>
    </w:tbl>
    <w:p w:rsidR="00515198" w:rsidRPr="00407FAC" w:rsidRDefault="00515198" w:rsidP="00515198">
      <w:pPr>
        <w:rPr>
          <w:sz w:val="24"/>
          <w:szCs w:val="24"/>
          <w:lang w:val="sma-NO"/>
        </w:rPr>
      </w:pPr>
    </w:p>
    <w:p w:rsidR="00407FAC" w:rsidRPr="00407FAC" w:rsidRDefault="00407FAC" w:rsidP="00515198">
      <w:pPr>
        <w:rPr>
          <w:sz w:val="24"/>
          <w:szCs w:val="24"/>
          <w:lang w:val="sma-NO"/>
        </w:rPr>
      </w:pPr>
    </w:p>
    <w:p w:rsidR="00515198" w:rsidRPr="00407FAC" w:rsidRDefault="00D928E0" w:rsidP="00515198">
      <w:pPr>
        <w:rPr>
          <w:b/>
          <w:sz w:val="24"/>
          <w:szCs w:val="24"/>
          <w:lang w:val="sma-NO"/>
        </w:rPr>
      </w:pPr>
      <w:r w:rsidRPr="00407FAC">
        <w:rPr>
          <w:b/>
          <w:sz w:val="24"/>
          <w:szCs w:val="24"/>
          <w:lang w:val="sma-NO"/>
        </w:rPr>
        <w:t>Maanagïerte</w:t>
      </w:r>
    </w:p>
    <w:p w:rsidR="00515198" w:rsidRPr="00407FAC" w:rsidRDefault="00515198" w:rsidP="00515198">
      <w:pPr>
        <w:rPr>
          <w:sz w:val="24"/>
          <w:szCs w:val="24"/>
          <w:lang w:val="sma-NO"/>
        </w:rPr>
      </w:pPr>
      <w:r w:rsidRPr="00407FAC">
        <w:rPr>
          <w:sz w:val="24"/>
          <w:szCs w:val="24"/>
          <w:lang w:val="sma-NO"/>
        </w:rPr>
        <w:t xml:space="preserve">Maurtua </w:t>
      </w:r>
      <w:r w:rsidR="00D928E0" w:rsidRPr="00407FAC">
        <w:rPr>
          <w:sz w:val="24"/>
          <w:szCs w:val="24"/>
          <w:lang w:val="sma-NO"/>
        </w:rPr>
        <w:t>maanagïerte</w:t>
      </w:r>
      <w:r w:rsidRPr="00407FAC">
        <w:rPr>
          <w:sz w:val="24"/>
          <w:szCs w:val="24"/>
          <w:lang w:val="sma-NO"/>
        </w:rPr>
        <w:t xml:space="preserve"> 12 maanah </w:t>
      </w:r>
      <w:r w:rsidR="00D928E0" w:rsidRPr="00407FAC">
        <w:rPr>
          <w:sz w:val="24"/>
          <w:szCs w:val="24"/>
          <w:lang w:val="sma-NO"/>
        </w:rPr>
        <w:t>gaskoeh</w:t>
      </w:r>
      <w:r w:rsidRPr="00407FAC">
        <w:rPr>
          <w:sz w:val="24"/>
          <w:szCs w:val="24"/>
          <w:lang w:val="sma-NO"/>
        </w:rPr>
        <w:t xml:space="preserve"> 0-3 jaepien tjeekede, </w:t>
      </w:r>
      <w:r w:rsidR="00D928E0" w:rsidRPr="00407FAC">
        <w:rPr>
          <w:sz w:val="24"/>
          <w:szCs w:val="24"/>
          <w:lang w:val="sma-NO"/>
        </w:rPr>
        <w:t>jïh</w:t>
      </w:r>
      <w:r w:rsidRPr="00407FAC">
        <w:rPr>
          <w:sz w:val="24"/>
          <w:szCs w:val="24"/>
          <w:lang w:val="sma-NO"/>
        </w:rPr>
        <w:t xml:space="preserve"> 18 maanah </w:t>
      </w:r>
      <w:r w:rsidR="00D928E0" w:rsidRPr="00407FAC">
        <w:rPr>
          <w:sz w:val="24"/>
          <w:szCs w:val="24"/>
          <w:lang w:val="sma-NO"/>
        </w:rPr>
        <w:t>gaskoeh</w:t>
      </w:r>
      <w:r w:rsidRPr="00407FAC">
        <w:rPr>
          <w:sz w:val="24"/>
          <w:szCs w:val="24"/>
          <w:lang w:val="sma-NO"/>
        </w:rPr>
        <w:t xml:space="preserve"> 3-6 jaepien båeries.  30 maanah tjåanghkosne.  Sijjiem </w:t>
      </w:r>
      <w:r w:rsidR="00D928E0" w:rsidRPr="00407FAC">
        <w:rPr>
          <w:sz w:val="24"/>
          <w:szCs w:val="24"/>
          <w:lang w:val="sma-NO"/>
        </w:rPr>
        <w:t>gïjregen</w:t>
      </w:r>
      <w:r w:rsidRPr="00407FAC">
        <w:rPr>
          <w:sz w:val="24"/>
          <w:szCs w:val="24"/>
          <w:lang w:val="sma-NO"/>
        </w:rPr>
        <w:t xml:space="preserve"> dangkodh, menh dovne aaj </w:t>
      </w:r>
      <w:r w:rsidR="00D928E0" w:rsidRPr="00407FAC">
        <w:rPr>
          <w:sz w:val="24"/>
          <w:szCs w:val="24"/>
          <w:lang w:val="sma-NO"/>
        </w:rPr>
        <w:t>tjaktjege</w:t>
      </w:r>
      <w:r w:rsidRPr="00407FAC">
        <w:rPr>
          <w:sz w:val="24"/>
          <w:szCs w:val="24"/>
          <w:lang w:val="sma-NO"/>
        </w:rPr>
        <w:t xml:space="preserve"> sijjiem vedtebe. Jis sijjieh </w:t>
      </w:r>
      <w:r w:rsidR="00D928E0" w:rsidRPr="00407FAC">
        <w:rPr>
          <w:sz w:val="24"/>
          <w:szCs w:val="24"/>
          <w:lang w:val="sma-NO"/>
        </w:rPr>
        <w:t>åebrelen</w:t>
      </w:r>
      <w:r w:rsidRPr="00407FAC">
        <w:rPr>
          <w:sz w:val="24"/>
          <w:szCs w:val="24"/>
          <w:lang w:val="sma-NO"/>
        </w:rPr>
        <w:t xml:space="preserve">, dellie maehtebe dallah sijjiem vedtedh. Hijven orreme  </w:t>
      </w:r>
      <w:r w:rsidR="00D928E0" w:rsidRPr="00407FAC">
        <w:rPr>
          <w:sz w:val="24"/>
          <w:szCs w:val="24"/>
          <w:lang w:val="sma-NO"/>
        </w:rPr>
        <w:t>naemie</w:t>
      </w:r>
      <w:r w:rsidRPr="00407FAC">
        <w:rPr>
          <w:sz w:val="24"/>
          <w:szCs w:val="24"/>
          <w:lang w:val="sma-NO"/>
        </w:rPr>
        <w:t xml:space="preserve"> darjodh </w:t>
      </w:r>
      <w:r w:rsidR="00D928E0" w:rsidRPr="00407FAC">
        <w:rPr>
          <w:sz w:val="24"/>
          <w:szCs w:val="24"/>
          <w:lang w:val="sma-NO"/>
        </w:rPr>
        <w:t>jïh</w:t>
      </w:r>
      <w:r w:rsidRPr="00407FAC">
        <w:rPr>
          <w:sz w:val="24"/>
          <w:szCs w:val="24"/>
          <w:lang w:val="sma-NO"/>
        </w:rPr>
        <w:t xml:space="preserve"> dah eejhtegh aaj tuhtjieh hijven naemhtie darjodh. Sijjiem åadtjoeh utnedh goske skuvlesne aelkieh. </w:t>
      </w:r>
      <w:r w:rsidR="00D928E0" w:rsidRPr="00407FAC">
        <w:rPr>
          <w:sz w:val="24"/>
          <w:szCs w:val="24"/>
          <w:lang w:val="sma-NO"/>
        </w:rPr>
        <w:t>Maanagïerte</w:t>
      </w:r>
      <w:r w:rsidRPr="00407FAC">
        <w:rPr>
          <w:sz w:val="24"/>
          <w:szCs w:val="24"/>
          <w:lang w:val="sma-NO"/>
        </w:rPr>
        <w:t xml:space="preserve"> gaahpode </w:t>
      </w:r>
      <w:r w:rsidR="00D928E0" w:rsidRPr="00407FAC">
        <w:rPr>
          <w:sz w:val="24"/>
          <w:szCs w:val="24"/>
          <w:lang w:val="sma-NO"/>
        </w:rPr>
        <w:t>gaskoeh</w:t>
      </w:r>
      <w:r w:rsidRPr="00407FAC">
        <w:rPr>
          <w:sz w:val="24"/>
          <w:szCs w:val="24"/>
          <w:lang w:val="sma-NO"/>
        </w:rPr>
        <w:t xml:space="preserve"> ts 07.30-16.00. Jih jis daerpies maehtebe gaahpode goske 16.30 utnedh.</w:t>
      </w:r>
    </w:p>
    <w:p w:rsidR="00515198" w:rsidRPr="00407FAC" w:rsidRDefault="00D928E0" w:rsidP="00515198">
      <w:pPr>
        <w:rPr>
          <w:sz w:val="24"/>
          <w:szCs w:val="24"/>
          <w:lang w:val="sma-NO"/>
        </w:rPr>
      </w:pPr>
      <w:r w:rsidRPr="00407FAC">
        <w:rPr>
          <w:sz w:val="24"/>
          <w:szCs w:val="24"/>
          <w:lang w:val="sma-NO"/>
        </w:rPr>
        <w:t>Gïjregen</w:t>
      </w:r>
      <w:r w:rsidR="00515198" w:rsidRPr="00407FAC">
        <w:rPr>
          <w:sz w:val="24"/>
          <w:szCs w:val="24"/>
          <w:lang w:val="sma-NO"/>
        </w:rPr>
        <w:t xml:space="preserve"> 2011 lij 25 maanah, </w:t>
      </w:r>
      <w:r w:rsidRPr="00407FAC">
        <w:rPr>
          <w:sz w:val="24"/>
          <w:szCs w:val="24"/>
          <w:lang w:val="sma-NO"/>
        </w:rPr>
        <w:t>vïjhte</w:t>
      </w:r>
      <w:r w:rsidR="00515198" w:rsidRPr="00407FAC">
        <w:rPr>
          <w:sz w:val="24"/>
          <w:szCs w:val="24"/>
          <w:lang w:val="sma-NO"/>
        </w:rPr>
        <w:t xml:space="preserve"> skuvlesne minngemes tjaktjen eelkin. Gaajhkesh dovnesh eah 100% sijjiem daarpesjieh,  menh muvhth </w:t>
      </w:r>
      <w:r w:rsidRPr="00407FAC">
        <w:rPr>
          <w:sz w:val="24"/>
          <w:szCs w:val="24"/>
          <w:lang w:val="sma-NO"/>
        </w:rPr>
        <w:t>maanah</w:t>
      </w:r>
      <w:r w:rsidR="00515198" w:rsidRPr="00407FAC">
        <w:rPr>
          <w:sz w:val="24"/>
          <w:szCs w:val="24"/>
          <w:lang w:val="sma-NO"/>
        </w:rPr>
        <w:t xml:space="preserve"> desnie barre 40%, 50%, 60%, 80% </w:t>
      </w:r>
      <w:r w:rsidRPr="00407FAC">
        <w:rPr>
          <w:sz w:val="24"/>
          <w:szCs w:val="24"/>
          <w:lang w:val="sma-NO"/>
        </w:rPr>
        <w:t>jïh</w:t>
      </w:r>
      <w:r w:rsidR="00515198" w:rsidRPr="00407FAC">
        <w:rPr>
          <w:sz w:val="24"/>
          <w:szCs w:val="24"/>
          <w:lang w:val="sma-NO"/>
        </w:rPr>
        <w:t xml:space="preserve"> 100%.</w:t>
      </w:r>
    </w:p>
    <w:p w:rsidR="00515198" w:rsidRPr="00407FAC" w:rsidRDefault="00D928E0" w:rsidP="00515198">
      <w:pPr>
        <w:rPr>
          <w:sz w:val="24"/>
          <w:szCs w:val="24"/>
          <w:lang w:val="sma-NO"/>
        </w:rPr>
      </w:pPr>
      <w:r w:rsidRPr="00407FAC">
        <w:rPr>
          <w:sz w:val="24"/>
          <w:szCs w:val="24"/>
          <w:lang w:val="sma-NO"/>
        </w:rPr>
        <w:t>Maanataale</w:t>
      </w:r>
      <w:r w:rsidR="00515198" w:rsidRPr="00407FAC">
        <w:rPr>
          <w:sz w:val="24"/>
          <w:szCs w:val="24"/>
          <w:lang w:val="sma-NO"/>
        </w:rPr>
        <w:t xml:space="preserve"> maahta </w:t>
      </w:r>
      <w:r w:rsidRPr="00407FAC">
        <w:rPr>
          <w:sz w:val="24"/>
          <w:szCs w:val="24"/>
          <w:lang w:val="sma-NO"/>
        </w:rPr>
        <w:t>varke</w:t>
      </w:r>
      <w:r w:rsidR="00515198" w:rsidRPr="00407FAC">
        <w:rPr>
          <w:sz w:val="24"/>
          <w:szCs w:val="24"/>
          <w:lang w:val="sma-NO"/>
        </w:rPr>
        <w:t xml:space="preserve"> jaepeste jaapan </w:t>
      </w:r>
      <w:r w:rsidRPr="00407FAC">
        <w:rPr>
          <w:sz w:val="24"/>
          <w:szCs w:val="24"/>
          <w:lang w:val="sma-NO"/>
        </w:rPr>
        <w:t>jorkestovvedh</w:t>
      </w:r>
      <w:r w:rsidR="00515198" w:rsidRPr="00407FAC">
        <w:rPr>
          <w:sz w:val="24"/>
          <w:szCs w:val="24"/>
          <w:lang w:val="sma-NO"/>
        </w:rPr>
        <w:t xml:space="preserve">, </w:t>
      </w:r>
      <w:r w:rsidRPr="00407FAC">
        <w:rPr>
          <w:sz w:val="24"/>
          <w:szCs w:val="24"/>
          <w:lang w:val="sma-NO"/>
        </w:rPr>
        <w:t>jïh</w:t>
      </w:r>
      <w:r w:rsidR="00515198" w:rsidRPr="00407FAC">
        <w:rPr>
          <w:sz w:val="24"/>
          <w:szCs w:val="24"/>
          <w:lang w:val="sma-NO"/>
        </w:rPr>
        <w:t xml:space="preserve"> dellie vierhtide </w:t>
      </w:r>
      <w:r w:rsidRPr="00407FAC">
        <w:rPr>
          <w:sz w:val="24"/>
          <w:szCs w:val="24"/>
          <w:lang w:val="sma-NO"/>
        </w:rPr>
        <w:t>daarpesjibie</w:t>
      </w:r>
      <w:r w:rsidR="00515198" w:rsidRPr="00407FAC">
        <w:rPr>
          <w:sz w:val="24"/>
          <w:szCs w:val="24"/>
          <w:lang w:val="sma-NO"/>
        </w:rPr>
        <w:t xml:space="preserve"> guktie maehtebe dagkeres hijven faaleldahkem maanagiertesne utnedh.</w:t>
      </w:r>
    </w:p>
    <w:p w:rsidR="00515198" w:rsidRPr="00407FAC" w:rsidRDefault="00515198" w:rsidP="00515198">
      <w:pPr>
        <w:rPr>
          <w:sz w:val="24"/>
          <w:szCs w:val="24"/>
          <w:lang w:val="sma-NO"/>
        </w:rPr>
      </w:pPr>
    </w:p>
    <w:p w:rsidR="00515198" w:rsidRPr="00407FAC" w:rsidRDefault="00515198" w:rsidP="00515198">
      <w:pPr>
        <w:rPr>
          <w:b/>
          <w:sz w:val="24"/>
          <w:szCs w:val="24"/>
          <w:lang w:val="sma-NO"/>
        </w:rPr>
      </w:pPr>
      <w:r w:rsidRPr="00407FAC">
        <w:rPr>
          <w:b/>
          <w:sz w:val="24"/>
          <w:szCs w:val="24"/>
          <w:lang w:val="sma-NO"/>
        </w:rPr>
        <w:t>Barkijh</w:t>
      </w:r>
    </w:p>
    <w:p w:rsidR="00515198" w:rsidRPr="00407FAC" w:rsidRDefault="00D928E0" w:rsidP="00515198">
      <w:pPr>
        <w:rPr>
          <w:sz w:val="24"/>
          <w:szCs w:val="24"/>
          <w:lang w:val="sma-NO"/>
        </w:rPr>
      </w:pPr>
      <w:r w:rsidRPr="00407FAC">
        <w:rPr>
          <w:sz w:val="24"/>
          <w:szCs w:val="24"/>
          <w:lang w:val="sma-NO"/>
        </w:rPr>
        <w:t>Gïjren</w:t>
      </w:r>
      <w:r w:rsidR="00515198" w:rsidRPr="00407FAC">
        <w:rPr>
          <w:sz w:val="24"/>
          <w:szCs w:val="24"/>
          <w:lang w:val="sma-NO"/>
        </w:rPr>
        <w:t xml:space="preserve"> 2013: 640% lea 100% ståvrose </w:t>
      </w:r>
      <w:r w:rsidRPr="00407FAC">
        <w:rPr>
          <w:sz w:val="24"/>
          <w:szCs w:val="24"/>
          <w:lang w:val="sma-NO"/>
        </w:rPr>
        <w:t>jïekesovveme</w:t>
      </w:r>
      <w:r w:rsidR="00515198" w:rsidRPr="00407FAC">
        <w:rPr>
          <w:sz w:val="24"/>
          <w:szCs w:val="24"/>
          <w:lang w:val="sma-NO"/>
        </w:rPr>
        <w:t xml:space="preserve">, 200% lea pedagogihke åvtehkasse, 300% assistentese </w:t>
      </w:r>
      <w:r w:rsidRPr="00407FAC">
        <w:rPr>
          <w:sz w:val="24"/>
          <w:szCs w:val="24"/>
          <w:lang w:val="sma-NO"/>
        </w:rPr>
        <w:t>jïh</w:t>
      </w:r>
      <w:r w:rsidR="00515198" w:rsidRPr="00407FAC">
        <w:rPr>
          <w:sz w:val="24"/>
          <w:szCs w:val="24"/>
          <w:lang w:val="sma-NO"/>
        </w:rPr>
        <w:t xml:space="preserve"> 40% lissievierhtide  juekesovveme.</w:t>
      </w:r>
    </w:p>
    <w:p w:rsidR="00515198" w:rsidRPr="00407FAC" w:rsidRDefault="00D928E0" w:rsidP="00515198">
      <w:pPr>
        <w:rPr>
          <w:sz w:val="24"/>
          <w:szCs w:val="24"/>
          <w:lang w:val="sma-NO"/>
        </w:rPr>
      </w:pPr>
      <w:r w:rsidRPr="00407FAC">
        <w:rPr>
          <w:sz w:val="24"/>
          <w:szCs w:val="24"/>
          <w:lang w:val="sma-NO"/>
        </w:rPr>
        <w:lastRenderedPageBreak/>
        <w:t>Tjaktjege</w:t>
      </w:r>
      <w:r w:rsidR="00515198" w:rsidRPr="00407FAC">
        <w:rPr>
          <w:sz w:val="24"/>
          <w:szCs w:val="24"/>
          <w:lang w:val="sma-NO"/>
        </w:rPr>
        <w:t xml:space="preserve"> 2013: 460% lea 100% åejvese juekesovveme, 200% pedagogihke åejvese, 160% </w:t>
      </w:r>
      <w:r w:rsidRPr="00407FAC">
        <w:rPr>
          <w:sz w:val="24"/>
          <w:szCs w:val="24"/>
          <w:lang w:val="sma-NO"/>
        </w:rPr>
        <w:t>sæjjasadtjese</w:t>
      </w:r>
      <w:r w:rsidR="00515198" w:rsidRPr="00407FAC">
        <w:rPr>
          <w:sz w:val="24"/>
          <w:szCs w:val="24"/>
          <w:lang w:val="sma-NO"/>
        </w:rPr>
        <w:t>.</w:t>
      </w:r>
    </w:p>
    <w:p w:rsidR="00515198" w:rsidRPr="00515198" w:rsidRDefault="00515198" w:rsidP="00515198">
      <w:pPr>
        <w:rPr>
          <w:sz w:val="28"/>
          <w:szCs w:val="28"/>
          <w:lang w:val="sma-NO"/>
        </w:rPr>
      </w:pPr>
    </w:p>
    <w:p w:rsidR="00515198" w:rsidRPr="00407FAC" w:rsidRDefault="00515198" w:rsidP="00515198">
      <w:pPr>
        <w:rPr>
          <w:b/>
          <w:sz w:val="24"/>
          <w:szCs w:val="24"/>
          <w:lang w:val="sma-NO"/>
        </w:rPr>
      </w:pPr>
      <w:r w:rsidRPr="00407FAC">
        <w:rPr>
          <w:b/>
          <w:sz w:val="24"/>
          <w:szCs w:val="24"/>
          <w:lang w:val="sma-NO"/>
        </w:rPr>
        <w:t>Skuvle-eejehtimmieøørneme (SEØ)</w:t>
      </w:r>
    </w:p>
    <w:p w:rsidR="00515198" w:rsidRPr="00407FAC" w:rsidRDefault="00515198" w:rsidP="00515198">
      <w:pPr>
        <w:rPr>
          <w:sz w:val="24"/>
          <w:szCs w:val="24"/>
          <w:lang w:val="sma-NO"/>
        </w:rPr>
      </w:pPr>
      <w:r w:rsidRPr="00407FAC">
        <w:rPr>
          <w:sz w:val="24"/>
          <w:szCs w:val="24"/>
          <w:lang w:val="sma-NO"/>
        </w:rPr>
        <w:t xml:space="preserve">SEØ ålkoebiejjieh utnieh. Raarvihken SEØ reaktoem 20 maanah utnedh, </w:t>
      </w:r>
      <w:r w:rsidR="00D928E0" w:rsidRPr="00407FAC">
        <w:rPr>
          <w:sz w:val="24"/>
          <w:szCs w:val="24"/>
          <w:lang w:val="sma-NO"/>
        </w:rPr>
        <w:t>jïh</w:t>
      </w:r>
      <w:r w:rsidRPr="00407FAC">
        <w:rPr>
          <w:sz w:val="24"/>
          <w:szCs w:val="24"/>
          <w:lang w:val="sma-NO"/>
        </w:rPr>
        <w:t xml:space="preserve"> 20 tæjmoeh gaahpode våhkesne utnieh.  Gaahpode </w:t>
      </w:r>
      <w:r w:rsidR="00D928E0" w:rsidRPr="00407FAC">
        <w:rPr>
          <w:sz w:val="24"/>
          <w:szCs w:val="24"/>
          <w:lang w:val="sma-NO"/>
        </w:rPr>
        <w:t>gaskoeh</w:t>
      </w:r>
      <w:r w:rsidRPr="00407FAC">
        <w:rPr>
          <w:sz w:val="24"/>
          <w:szCs w:val="24"/>
          <w:lang w:val="sma-NO"/>
        </w:rPr>
        <w:t xml:space="preserve"> 07.45 </w:t>
      </w:r>
      <w:r w:rsidR="00D928E0" w:rsidRPr="00407FAC">
        <w:rPr>
          <w:sz w:val="24"/>
          <w:szCs w:val="24"/>
          <w:lang w:val="sma-NO"/>
        </w:rPr>
        <w:t>jïh</w:t>
      </w:r>
      <w:r w:rsidRPr="00407FAC">
        <w:rPr>
          <w:sz w:val="24"/>
          <w:szCs w:val="24"/>
          <w:lang w:val="sma-NO"/>
        </w:rPr>
        <w:t xml:space="preserve"> 15.45. ektiebarkoem </w:t>
      </w:r>
      <w:r w:rsidR="00D928E0" w:rsidRPr="00407FAC">
        <w:rPr>
          <w:sz w:val="24"/>
          <w:szCs w:val="24"/>
          <w:lang w:val="sma-NO"/>
        </w:rPr>
        <w:t>maanagiertine</w:t>
      </w:r>
      <w:r w:rsidRPr="00407FAC">
        <w:rPr>
          <w:sz w:val="24"/>
          <w:szCs w:val="24"/>
          <w:lang w:val="sma-NO"/>
        </w:rPr>
        <w:t xml:space="preserve"> </w:t>
      </w:r>
      <w:r w:rsidR="00D928E0" w:rsidRPr="00407FAC">
        <w:rPr>
          <w:sz w:val="24"/>
          <w:szCs w:val="24"/>
          <w:lang w:val="sma-NO"/>
        </w:rPr>
        <w:t>utnieh</w:t>
      </w:r>
      <w:r w:rsidRPr="00407FAC">
        <w:rPr>
          <w:sz w:val="24"/>
          <w:szCs w:val="24"/>
          <w:lang w:val="sma-NO"/>
        </w:rPr>
        <w:t>.</w:t>
      </w:r>
    </w:p>
    <w:p w:rsidR="00515198" w:rsidRPr="00407FAC" w:rsidRDefault="00515198" w:rsidP="00515198">
      <w:pPr>
        <w:rPr>
          <w:sz w:val="24"/>
          <w:szCs w:val="24"/>
          <w:lang w:val="sma-NO"/>
        </w:rPr>
      </w:pPr>
    </w:p>
    <w:p w:rsidR="00515198" w:rsidRPr="00407FAC" w:rsidRDefault="00515198" w:rsidP="00515198">
      <w:pPr>
        <w:rPr>
          <w:b/>
          <w:sz w:val="24"/>
          <w:szCs w:val="24"/>
          <w:lang w:val="sma-NO"/>
        </w:rPr>
      </w:pPr>
      <w:r w:rsidRPr="00407FAC">
        <w:rPr>
          <w:b/>
          <w:sz w:val="24"/>
          <w:szCs w:val="24"/>
          <w:lang w:val="sma-NO"/>
        </w:rPr>
        <w:t>Gærjagåetie</w:t>
      </w:r>
    </w:p>
    <w:p w:rsidR="00515198" w:rsidRPr="00407FAC" w:rsidRDefault="00515198" w:rsidP="00515198">
      <w:pPr>
        <w:rPr>
          <w:sz w:val="24"/>
          <w:szCs w:val="24"/>
          <w:lang w:val="sma-NO"/>
        </w:rPr>
      </w:pPr>
      <w:r w:rsidRPr="00407FAC">
        <w:rPr>
          <w:sz w:val="24"/>
          <w:szCs w:val="24"/>
          <w:lang w:val="sma-NO"/>
        </w:rPr>
        <w:t xml:space="preserve">Gærjagåetien åvtehke 50% barkoem åtna. Almetjh væjkeles diekie båetedh gærjah </w:t>
      </w:r>
      <w:r w:rsidR="00D928E0" w:rsidRPr="00407FAC">
        <w:rPr>
          <w:sz w:val="24"/>
          <w:szCs w:val="24"/>
          <w:lang w:val="sma-NO"/>
        </w:rPr>
        <w:t>löönedh</w:t>
      </w:r>
      <w:r w:rsidRPr="00407FAC">
        <w:rPr>
          <w:sz w:val="24"/>
          <w:szCs w:val="24"/>
          <w:lang w:val="sma-NO"/>
        </w:rPr>
        <w:t xml:space="preserve">, joekoen iehkedsbiejjien. Dåarstah lea joekoen skuvlemaanide. Skuvlemaanah </w:t>
      </w:r>
      <w:r w:rsidR="00D928E0" w:rsidRPr="00407FAC">
        <w:rPr>
          <w:sz w:val="24"/>
          <w:szCs w:val="24"/>
          <w:lang w:val="sma-NO"/>
        </w:rPr>
        <w:t>viehkiem</w:t>
      </w:r>
      <w:r w:rsidRPr="00407FAC">
        <w:rPr>
          <w:sz w:val="24"/>
          <w:szCs w:val="24"/>
          <w:lang w:val="sma-NO"/>
        </w:rPr>
        <w:t xml:space="preserve"> åadtjoeh sjiehteles gærjah gaavnedh, </w:t>
      </w:r>
      <w:r w:rsidR="00D928E0" w:rsidRPr="00407FAC">
        <w:rPr>
          <w:sz w:val="24"/>
          <w:szCs w:val="24"/>
          <w:lang w:val="sma-NO"/>
        </w:rPr>
        <w:t>jïh</w:t>
      </w:r>
      <w:r w:rsidRPr="00407FAC">
        <w:rPr>
          <w:sz w:val="24"/>
          <w:szCs w:val="24"/>
          <w:lang w:val="sma-NO"/>
        </w:rPr>
        <w:t xml:space="preserve"> muvhth biejjieh </w:t>
      </w:r>
      <w:r w:rsidR="00D928E0" w:rsidRPr="00407FAC">
        <w:rPr>
          <w:sz w:val="24"/>
          <w:szCs w:val="24"/>
          <w:lang w:val="sma-NO"/>
        </w:rPr>
        <w:t>dïhte</w:t>
      </w:r>
      <w:r w:rsidRPr="00407FAC">
        <w:rPr>
          <w:sz w:val="24"/>
          <w:szCs w:val="24"/>
          <w:lang w:val="sma-NO"/>
        </w:rPr>
        <w:t xml:space="preserve"> gærjagåetien åvtehke </w:t>
      </w:r>
      <w:r w:rsidR="00D928E0" w:rsidRPr="00407FAC">
        <w:rPr>
          <w:sz w:val="24"/>
          <w:szCs w:val="24"/>
          <w:lang w:val="sma-NO"/>
        </w:rPr>
        <w:t>sjïere</w:t>
      </w:r>
      <w:r w:rsidRPr="00407FAC">
        <w:rPr>
          <w:sz w:val="24"/>
          <w:szCs w:val="24"/>
          <w:lang w:val="sma-NO"/>
        </w:rPr>
        <w:t xml:space="preserve"> barkoeh dejtie åtna. Raarvihken gærjagåetie ektiebarkoem jeatjebi </w:t>
      </w:r>
      <w:r w:rsidR="00D928E0" w:rsidRPr="00407FAC">
        <w:rPr>
          <w:sz w:val="24"/>
          <w:szCs w:val="24"/>
          <w:lang w:val="sma-NO"/>
        </w:rPr>
        <w:t>tjïelti</w:t>
      </w:r>
      <w:r w:rsidRPr="00407FAC">
        <w:rPr>
          <w:sz w:val="24"/>
          <w:szCs w:val="24"/>
          <w:lang w:val="sma-NO"/>
        </w:rPr>
        <w:t xml:space="preserve"> gujmie Namdalesne åtna.</w:t>
      </w:r>
    </w:p>
    <w:p w:rsidR="00515198" w:rsidRPr="00407FAC" w:rsidRDefault="00515198" w:rsidP="00515198">
      <w:pPr>
        <w:rPr>
          <w:b/>
          <w:sz w:val="24"/>
          <w:szCs w:val="24"/>
          <w:lang w:val="sma-NO"/>
        </w:rPr>
      </w:pPr>
    </w:p>
    <w:p w:rsidR="00515198" w:rsidRPr="00407FAC" w:rsidRDefault="00515198" w:rsidP="00515198">
      <w:pPr>
        <w:rPr>
          <w:b/>
          <w:sz w:val="24"/>
          <w:szCs w:val="24"/>
          <w:lang w:val="sma-NO"/>
        </w:rPr>
      </w:pPr>
      <w:r w:rsidRPr="00407FAC">
        <w:rPr>
          <w:b/>
          <w:sz w:val="24"/>
          <w:szCs w:val="24"/>
          <w:lang w:val="sma-NO"/>
        </w:rPr>
        <w:t>Skuvlegærjagåetie:</w:t>
      </w:r>
    </w:p>
    <w:p w:rsidR="00515198" w:rsidRPr="00407FAC" w:rsidRDefault="00515198" w:rsidP="00515198">
      <w:pPr>
        <w:rPr>
          <w:sz w:val="24"/>
          <w:szCs w:val="24"/>
          <w:lang w:val="sma-NO"/>
        </w:rPr>
      </w:pPr>
      <w:r w:rsidRPr="00407FAC">
        <w:rPr>
          <w:sz w:val="24"/>
          <w:szCs w:val="24"/>
          <w:lang w:val="sma-NO"/>
        </w:rPr>
        <w:t xml:space="preserve">Dam </w:t>
      </w:r>
      <w:r w:rsidR="00D928E0" w:rsidRPr="00407FAC">
        <w:rPr>
          <w:sz w:val="24"/>
          <w:szCs w:val="24"/>
          <w:lang w:val="sma-NO"/>
        </w:rPr>
        <w:t>gaahpetijjem</w:t>
      </w:r>
      <w:r w:rsidRPr="00407FAC">
        <w:rPr>
          <w:sz w:val="24"/>
          <w:szCs w:val="24"/>
          <w:lang w:val="sma-NO"/>
        </w:rPr>
        <w:t xml:space="preserve"> </w:t>
      </w:r>
      <w:r w:rsidR="00D928E0" w:rsidRPr="00407FAC">
        <w:rPr>
          <w:sz w:val="24"/>
          <w:szCs w:val="24"/>
          <w:lang w:val="sma-NO"/>
        </w:rPr>
        <w:t>jorkestovveme</w:t>
      </w:r>
      <w:r w:rsidRPr="00407FAC">
        <w:rPr>
          <w:sz w:val="24"/>
          <w:szCs w:val="24"/>
          <w:lang w:val="sma-NO"/>
        </w:rPr>
        <w:t xml:space="preserve"> guktie edtja skuvlemaanide </w:t>
      </w:r>
      <w:r w:rsidR="00D928E0" w:rsidRPr="00407FAC">
        <w:rPr>
          <w:sz w:val="24"/>
          <w:szCs w:val="24"/>
          <w:lang w:val="sma-NO"/>
        </w:rPr>
        <w:t>sjïehtedh</w:t>
      </w:r>
      <w:r w:rsidRPr="00407FAC">
        <w:rPr>
          <w:sz w:val="24"/>
          <w:szCs w:val="24"/>
          <w:lang w:val="sma-NO"/>
        </w:rPr>
        <w:t xml:space="preserve">, guktie dah skuvlemaanah edtjieh nuepiem utnedh desnie </w:t>
      </w:r>
      <w:r w:rsidR="00D928E0" w:rsidRPr="00407FAC">
        <w:rPr>
          <w:sz w:val="24"/>
          <w:szCs w:val="24"/>
          <w:lang w:val="sma-NO"/>
        </w:rPr>
        <w:t>skuvle-eejehtimmine</w:t>
      </w:r>
      <w:r w:rsidRPr="00407FAC">
        <w:rPr>
          <w:sz w:val="24"/>
          <w:szCs w:val="24"/>
          <w:lang w:val="sma-NO"/>
        </w:rPr>
        <w:t xml:space="preserve"> tjaangedh. </w:t>
      </w:r>
      <w:r w:rsidR="00D928E0" w:rsidRPr="00407FAC">
        <w:rPr>
          <w:sz w:val="24"/>
          <w:szCs w:val="24"/>
          <w:lang w:val="sma-NO"/>
        </w:rPr>
        <w:t xml:space="preserve">Fïerhten dåarstan  4 tæjmoeh skuvlemaanide. </w:t>
      </w:r>
      <w:r w:rsidRPr="00407FAC">
        <w:rPr>
          <w:sz w:val="24"/>
          <w:szCs w:val="24"/>
          <w:lang w:val="sma-NO"/>
        </w:rPr>
        <w:t>Ektiebarkoem skuvline/</w:t>
      </w:r>
      <w:r w:rsidR="00D928E0" w:rsidRPr="00407FAC">
        <w:rPr>
          <w:sz w:val="24"/>
          <w:szCs w:val="24"/>
          <w:lang w:val="sma-NO"/>
        </w:rPr>
        <w:t>klaassigujmie</w:t>
      </w:r>
      <w:r w:rsidRPr="00407FAC">
        <w:rPr>
          <w:sz w:val="24"/>
          <w:szCs w:val="24"/>
          <w:lang w:val="sma-NO"/>
        </w:rPr>
        <w:t xml:space="preserve"> </w:t>
      </w:r>
      <w:r w:rsidR="00D928E0" w:rsidRPr="00407FAC">
        <w:rPr>
          <w:sz w:val="24"/>
          <w:szCs w:val="24"/>
          <w:lang w:val="sma-NO"/>
        </w:rPr>
        <w:t>gærjabïhkedimmide</w:t>
      </w:r>
      <w:r w:rsidRPr="00407FAC">
        <w:rPr>
          <w:sz w:val="24"/>
          <w:szCs w:val="24"/>
          <w:lang w:val="sma-NO"/>
        </w:rPr>
        <w:t xml:space="preserve"> </w:t>
      </w:r>
      <w:r w:rsidR="00D928E0" w:rsidRPr="00407FAC">
        <w:rPr>
          <w:sz w:val="24"/>
          <w:szCs w:val="24"/>
          <w:lang w:val="sma-NO"/>
        </w:rPr>
        <w:t>jïh</w:t>
      </w:r>
      <w:r w:rsidRPr="00407FAC">
        <w:rPr>
          <w:sz w:val="24"/>
          <w:szCs w:val="24"/>
          <w:lang w:val="sma-NO"/>
        </w:rPr>
        <w:t xml:space="preserve"> </w:t>
      </w:r>
      <w:r w:rsidR="00D928E0" w:rsidRPr="00407FAC">
        <w:rPr>
          <w:sz w:val="24"/>
          <w:szCs w:val="24"/>
          <w:lang w:val="sma-NO"/>
        </w:rPr>
        <w:t>lidteratuvredorjehtimmiem</w:t>
      </w:r>
      <w:r w:rsidRPr="00407FAC">
        <w:rPr>
          <w:sz w:val="24"/>
          <w:szCs w:val="24"/>
          <w:lang w:val="sma-NO"/>
        </w:rPr>
        <w:t xml:space="preserve"> </w:t>
      </w:r>
      <w:r w:rsidR="00D928E0" w:rsidRPr="00407FAC">
        <w:rPr>
          <w:sz w:val="24"/>
          <w:szCs w:val="24"/>
          <w:lang w:val="sma-NO"/>
        </w:rPr>
        <w:t>jïh</w:t>
      </w:r>
      <w:r w:rsidRPr="00407FAC">
        <w:rPr>
          <w:sz w:val="24"/>
          <w:szCs w:val="24"/>
          <w:lang w:val="sma-NO"/>
        </w:rPr>
        <w:t xml:space="preserve"> joekehth lohkemeråajvarimmieh.</w:t>
      </w:r>
    </w:p>
    <w:p w:rsidR="00515198" w:rsidRPr="00407FAC" w:rsidRDefault="00515198" w:rsidP="00515198">
      <w:pPr>
        <w:rPr>
          <w:b/>
          <w:sz w:val="24"/>
          <w:szCs w:val="24"/>
          <w:lang w:val="sma-NO"/>
        </w:rPr>
      </w:pPr>
    </w:p>
    <w:p w:rsidR="00515198" w:rsidRPr="00407FAC" w:rsidRDefault="00515198" w:rsidP="00515198">
      <w:pPr>
        <w:rPr>
          <w:b/>
          <w:sz w:val="24"/>
          <w:szCs w:val="24"/>
          <w:lang w:val="sma-NO"/>
        </w:rPr>
      </w:pPr>
      <w:r w:rsidRPr="00407FAC">
        <w:rPr>
          <w:b/>
          <w:sz w:val="24"/>
          <w:szCs w:val="24"/>
          <w:lang w:val="sma-NO"/>
        </w:rPr>
        <w:t xml:space="preserve"> </w:t>
      </w:r>
      <w:r w:rsidR="00D928E0" w:rsidRPr="00407FAC">
        <w:rPr>
          <w:b/>
          <w:sz w:val="24"/>
          <w:szCs w:val="24"/>
          <w:lang w:val="sma-NO"/>
        </w:rPr>
        <w:t>Maanagïertegærjagåetie</w:t>
      </w:r>
      <w:r w:rsidRPr="00407FAC">
        <w:rPr>
          <w:b/>
          <w:sz w:val="24"/>
          <w:szCs w:val="24"/>
          <w:lang w:val="sma-NO"/>
        </w:rPr>
        <w:t>:</w:t>
      </w:r>
    </w:p>
    <w:p w:rsidR="00515198" w:rsidRPr="00407FAC" w:rsidRDefault="00515198" w:rsidP="00515198">
      <w:pPr>
        <w:rPr>
          <w:sz w:val="24"/>
          <w:szCs w:val="24"/>
          <w:lang w:val="sma-NO"/>
        </w:rPr>
      </w:pPr>
      <w:r w:rsidRPr="00407FAC">
        <w:rPr>
          <w:sz w:val="24"/>
          <w:szCs w:val="24"/>
          <w:lang w:val="sma-NO"/>
        </w:rPr>
        <w:t xml:space="preserve">Goevten asken 2009 </w:t>
      </w:r>
      <w:r w:rsidR="00D928E0" w:rsidRPr="00407FAC">
        <w:rPr>
          <w:sz w:val="24"/>
          <w:szCs w:val="24"/>
          <w:lang w:val="sma-NO"/>
        </w:rPr>
        <w:t>maanagïertegærjagåetie</w:t>
      </w:r>
      <w:r w:rsidRPr="00407FAC">
        <w:rPr>
          <w:sz w:val="24"/>
          <w:szCs w:val="24"/>
          <w:lang w:val="sma-NO"/>
        </w:rPr>
        <w:t xml:space="preserve"> </w:t>
      </w:r>
      <w:r w:rsidR="00D928E0" w:rsidRPr="00407FAC">
        <w:rPr>
          <w:sz w:val="24"/>
          <w:szCs w:val="24"/>
          <w:lang w:val="sma-NO"/>
        </w:rPr>
        <w:t>Maurtuan</w:t>
      </w:r>
      <w:r w:rsidRPr="00407FAC">
        <w:rPr>
          <w:sz w:val="24"/>
          <w:szCs w:val="24"/>
          <w:lang w:val="sma-NO"/>
        </w:rPr>
        <w:t xml:space="preserve"> </w:t>
      </w:r>
      <w:r w:rsidR="00D928E0" w:rsidRPr="00407FAC">
        <w:rPr>
          <w:sz w:val="24"/>
          <w:szCs w:val="24"/>
          <w:lang w:val="sma-NO"/>
        </w:rPr>
        <w:t>rïhpesovvi</w:t>
      </w:r>
      <w:r w:rsidRPr="00407FAC">
        <w:rPr>
          <w:sz w:val="24"/>
          <w:szCs w:val="24"/>
          <w:lang w:val="sma-NO"/>
        </w:rPr>
        <w:t xml:space="preserve">, </w:t>
      </w:r>
      <w:r w:rsidR="00D928E0" w:rsidRPr="00407FAC">
        <w:rPr>
          <w:sz w:val="24"/>
          <w:szCs w:val="24"/>
          <w:lang w:val="sma-NO"/>
        </w:rPr>
        <w:t>jïh</w:t>
      </w:r>
      <w:r w:rsidRPr="00407FAC">
        <w:rPr>
          <w:sz w:val="24"/>
          <w:szCs w:val="24"/>
          <w:lang w:val="sma-NO"/>
        </w:rPr>
        <w:t xml:space="preserve"> vååjnoe gujht  goh dam faaleldahkem </w:t>
      </w:r>
      <w:r w:rsidR="00D928E0" w:rsidRPr="00407FAC">
        <w:rPr>
          <w:sz w:val="24"/>
          <w:szCs w:val="24"/>
          <w:lang w:val="sma-NO"/>
        </w:rPr>
        <w:t>pruvhkieh</w:t>
      </w:r>
      <w:r w:rsidRPr="00407FAC">
        <w:rPr>
          <w:sz w:val="24"/>
          <w:szCs w:val="24"/>
          <w:lang w:val="sma-NO"/>
        </w:rPr>
        <w:t xml:space="preserve">. Hijven </w:t>
      </w:r>
      <w:r w:rsidR="00D928E0" w:rsidRPr="00407FAC">
        <w:rPr>
          <w:sz w:val="24"/>
          <w:szCs w:val="24"/>
          <w:lang w:val="sma-NO"/>
        </w:rPr>
        <w:t>gïelen</w:t>
      </w:r>
      <w:r w:rsidRPr="00407FAC">
        <w:rPr>
          <w:sz w:val="24"/>
          <w:szCs w:val="24"/>
          <w:lang w:val="sma-NO"/>
        </w:rPr>
        <w:t xml:space="preserve"> gaavhtan </w:t>
      </w:r>
      <w:r w:rsidR="00D928E0" w:rsidRPr="00407FAC">
        <w:rPr>
          <w:sz w:val="24"/>
          <w:szCs w:val="24"/>
          <w:lang w:val="sma-NO"/>
        </w:rPr>
        <w:t>jïh</w:t>
      </w:r>
      <w:r w:rsidRPr="00407FAC">
        <w:rPr>
          <w:sz w:val="24"/>
          <w:szCs w:val="24"/>
          <w:lang w:val="sma-NO"/>
        </w:rPr>
        <w:t xml:space="preserve"> eejtegh maehtieh maanide lohkedh.</w:t>
      </w:r>
    </w:p>
    <w:p w:rsidR="00515198" w:rsidRPr="00515198" w:rsidRDefault="00407FAC" w:rsidP="00407FAC">
      <w:pPr>
        <w:tabs>
          <w:tab w:val="left" w:pos="2910"/>
        </w:tabs>
        <w:rPr>
          <w:sz w:val="28"/>
          <w:szCs w:val="28"/>
          <w:lang w:val="sma-NO"/>
        </w:rPr>
      </w:pPr>
      <w:r>
        <w:rPr>
          <w:sz w:val="28"/>
          <w:szCs w:val="28"/>
          <w:lang w:val="sma-NO"/>
        </w:rPr>
        <w:tab/>
      </w:r>
    </w:p>
    <w:p w:rsidR="00515198" w:rsidRPr="00407FAC" w:rsidRDefault="00515198" w:rsidP="00515198">
      <w:pPr>
        <w:rPr>
          <w:b/>
          <w:sz w:val="24"/>
          <w:szCs w:val="24"/>
          <w:lang w:val="sma-NO"/>
        </w:rPr>
      </w:pPr>
      <w:r w:rsidRPr="00407FAC">
        <w:rPr>
          <w:b/>
          <w:sz w:val="24"/>
          <w:szCs w:val="24"/>
          <w:lang w:val="sma-NO"/>
        </w:rPr>
        <w:t>Gærjatjiehtjele Raarvihken håksoejarngesne:</w:t>
      </w:r>
    </w:p>
    <w:p w:rsidR="00515198" w:rsidRPr="00407FAC" w:rsidRDefault="00515198" w:rsidP="00515198">
      <w:pPr>
        <w:rPr>
          <w:sz w:val="24"/>
          <w:szCs w:val="24"/>
          <w:lang w:val="sma-NO"/>
        </w:rPr>
      </w:pPr>
      <w:r w:rsidRPr="00407FAC">
        <w:rPr>
          <w:sz w:val="24"/>
          <w:szCs w:val="24"/>
          <w:lang w:val="sma-NO"/>
        </w:rPr>
        <w:t xml:space="preserve">Gærjatjiehtjelem Raarvihken håksoejarngesne </w:t>
      </w:r>
      <w:r w:rsidR="00D928E0" w:rsidRPr="00407FAC">
        <w:rPr>
          <w:sz w:val="24"/>
          <w:szCs w:val="24"/>
          <w:lang w:val="sma-NO"/>
        </w:rPr>
        <w:t>rïhpesovveme</w:t>
      </w:r>
      <w:r w:rsidRPr="00407FAC">
        <w:rPr>
          <w:sz w:val="24"/>
          <w:szCs w:val="24"/>
          <w:lang w:val="sma-NO"/>
        </w:rPr>
        <w:t xml:space="preserve">. Guektien aejkien jaepesne gærjah </w:t>
      </w:r>
      <w:r w:rsidR="00D928E0" w:rsidRPr="00407FAC">
        <w:rPr>
          <w:sz w:val="24"/>
          <w:szCs w:val="24"/>
          <w:lang w:val="sma-NO"/>
        </w:rPr>
        <w:t>molsesåvva</w:t>
      </w:r>
      <w:r w:rsidRPr="00407FAC">
        <w:rPr>
          <w:sz w:val="24"/>
          <w:szCs w:val="24"/>
          <w:lang w:val="sma-NO"/>
        </w:rPr>
        <w:t>.</w:t>
      </w:r>
    </w:p>
    <w:p w:rsidR="00515198" w:rsidRPr="00407FAC" w:rsidRDefault="00515198" w:rsidP="00515198">
      <w:pPr>
        <w:rPr>
          <w:sz w:val="24"/>
          <w:szCs w:val="24"/>
          <w:lang w:val="sma-NO"/>
        </w:rPr>
      </w:pPr>
    </w:p>
    <w:p w:rsidR="00515198" w:rsidRPr="00407FAC" w:rsidRDefault="00515198" w:rsidP="00515198">
      <w:pPr>
        <w:rPr>
          <w:b/>
          <w:sz w:val="24"/>
          <w:szCs w:val="24"/>
          <w:lang w:val="sma-NO"/>
        </w:rPr>
      </w:pPr>
      <w:r w:rsidRPr="00407FAC">
        <w:rPr>
          <w:b/>
          <w:sz w:val="24"/>
          <w:szCs w:val="24"/>
          <w:lang w:val="sma-NO"/>
        </w:rPr>
        <w:lastRenderedPageBreak/>
        <w:t xml:space="preserve">Lissine dej </w:t>
      </w:r>
      <w:r w:rsidR="00D928E0" w:rsidRPr="00407FAC">
        <w:rPr>
          <w:b/>
          <w:sz w:val="24"/>
          <w:szCs w:val="24"/>
          <w:lang w:val="sma-NO"/>
        </w:rPr>
        <w:t>sïejhme</w:t>
      </w:r>
      <w:r w:rsidRPr="00407FAC">
        <w:rPr>
          <w:b/>
          <w:sz w:val="24"/>
          <w:szCs w:val="24"/>
          <w:lang w:val="sma-NO"/>
        </w:rPr>
        <w:t xml:space="preserve"> gærjagåetiedarjomidie, lea gærjagåetien jeatjah </w:t>
      </w:r>
      <w:r w:rsidR="00D928E0" w:rsidRPr="00407FAC">
        <w:rPr>
          <w:b/>
          <w:sz w:val="24"/>
          <w:szCs w:val="24"/>
          <w:lang w:val="sma-NO"/>
        </w:rPr>
        <w:t>barkoe-aamhtesh</w:t>
      </w:r>
      <w:r w:rsidRPr="00407FAC">
        <w:rPr>
          <w:b/>
          <w:sz w:val="24"/>
          <w:szCs w:val="24"/>
          <w:lang w:val="sma-NO"/>
        </w:rPr>
        <w:t xml:space="preserve"> åtneme:</w:t>
      </w:r>
    </w:p>
    <w:p w:rsidR="00515198" w:rsidRPr="00407FAC" w:rsidRDefault="00515198" w:rsidP="00515198">
      <w:pPr>
        <w:rPr>
          <w:sz w:val="24"/>
          <w:szCs w:val="24"/>
          <w:lang w:val="sma-NO"/>
        </w:rPr>
      </w:pPr>
      <w:r w:rsidRPr="00407FAC">
        <w:rPr>
          <w:sz w:val="24"/>
          <w:szCs w:val="24"/>
          <w:lang w:val="sma-NO"/>
        </w:rPr>
        <w:t>Ektiebarkoem Namdalen gærjagåetiej gujmie jåerhkeme guktie gærjagåetie soejkesjem evtiedidh.</w:t>
      </w:r>
    </w:p>
    <w:p w:rsidR="00515198" w:rsidRDefault="00515198" w:rsidP="00515198">
      <w:pPr>
        <w:rPr>
          <w:sz w:val="24"/>
          <w:szCs w:val="24"/>
          <w:lang w:val="sma-NO"/>
        </w:rPr>
      </w:pPr>
      <w:r w:rsidRPr="00407FAC">
        <w:rPr>
          <w:sz w:val="24"/>
          <w:szCs w:val="24"/>
          <w:lang w:val="sma-NO"/>
        </w:rPr>
        <w:t xml:space="preserve">Tjåanghkoesijjie  siebriedahkesne datovreiehkedi gujmie gusnie åenehks </w:t>
      </w:r>
      <w:r w:rsidR="00D928E0" w:rsidRPr="00407FAC">
        <w:rPr>
          <w:sz w:val="24"/>
          <w:szCs w:val="24"/>
          <w:lang w:val="sma-NO"/>
        </w:rPr>
        <w:t>daatalïerehtimmine</w:t>
      </w:r>
      <w:r w:rsidR="00407FAC">
        <w:rPr>
          <w:sz w:val="24"/>
          <w:szCs w:val="24"/>
          <w:lang w:val="sma-NO"/>
        </w:rPr>
        <w:t>/voeressurfe.</w:t>
      </w:r>
    </w:p>
    <w:p w:rsidR="00407FAC" w:rsidRPr="00407FAC" w:rsidRDefault="00407FAC" w:rsidP="00515198">
      <w:pPr>
        <w:rPr>
          <w:sz w:val="24"/>
          <w:szCs w:val="24"/>
          <w:lang w:val="sma-NO"/>
        </w:rPr>
      </w:pPr>
    </w:p>
    <w:p w:rsidR="00515198" w:rsidRPr="00407FAC" w:rsidRDefault="00407FAC" w:rsidP="00515198">
      <w:pPr>
        <w:rPr>
          <w:b/>
          <w:sz w:val="24"/>
          <w:szCs w:val="24"/>
          <w:lang w:val="sma-NO"/>
        </w:rPr>
      </w:pPr>
      <w:r w:rsidRPr="00407FAC">
        <w:rPr>
          <w:b/>
          <w:sz w:val="24"/>
          <w:szCs w:val="24"/>
          <w:lang w:val="sma-NO"/>
        </w:rPr>
        <w:t>V</w:t>
      </w:r>
      <w:r w:rsidR="00515198" w:rsidRPr="00407FAC">
        <w:rPr>
          <w:b/>
          <w:sz w:val="24"/>
          <w:szCs w:val="24"/>
          <w:lang w:val="sma-NO"/>
        </w:rPr>
        <w:t>oejemesavka</w:t>
      </w:r>
    </w:p>
    <w:p w:rsidR="00515198" w:rsidRPr="00407FAC" w:rsidRDefault="00515198" w:rsidP="00515198">
      <w:pPr>
        <w:rPr>
          <w:sz w:val="24"/>
          <w:szCs w:val="24"/>
          <w:lang w:val="sma-NO"/>
        </w:rPr>
      </w:pPr>
      <w:r w:rsidRPr="00407FAC">
        <w:rPr>
          <w:sz w:val="24"/>
          <w:szCs w:val="24"/>
          <w:lang w:val="sma-NO"/>
        </w:rPr>
        <w:t xml:space="preserve">Voejemesavkan </w:t>
      </w:r>
      <w:r w:rsidR="00D928E0" w:rsidRPr="00407FAC">
        <w:rPr>
          <w:sz w:val="24"/>
          <w:szCs w:val="24"/>
          <w:lang w:val="sma-NO"/>
        </w:rPr>
        <w:t>sjïere</w:t>
      </w:r>
      <w:r w:rsidRPr="00407FAC">
        <w:rPr>
          <w:sz w:val="24"/>
          <w:szCs w:val="24"/>
          <w:lang w:val="sma-NO"/>
        </w:rPr>
        <w:t xml:space="preserve"> gaahpoetijjh, måantan </w:t>
      </w:r>
      <w:r w:rsidR="00D928E0" w:rsidRPr="00407FAC">
        <w:rPr>
          <w:sz w:val="24"/>
          <w:szCs w:val="24"/>
          <w:lang w:val="sma-NO"/>
        </w:rPr>
        <w:t>jïh</w:t>
      </w:r>
      <w:r w:rsidRPr="00407FAC">
        <w:rPr>
          <w:sz w:val="24"/>
          <w:szCs w:val="24"/>
          <w:lang w:val="sma-NO"/>
        </w:rPr>
        <w:t xml:space="preserve"> gaskevåhkoe. </w:t>
      </w:r>
      <w:r w:rsidR="00D928E0" w:rsidRPr="00407FAC">
        <w:rPr>
          <w:sz w:val="24"/>
          <w:szCs w:val="24"/>
          <w:lang w:val="sma-NO"/>
        </w:rPr>
        <w:t>Fierhten</w:t>
      </w:r>
      <w:r w:rsidRPr="00407FAC">
        <w:rPr>
          <w:sz w:val="24"/>
          <w:szCs w:val="24"/>
          <w:lang w:val="sma-NO"/>
        </w:rPr>
        <w:t xml:space="preserve"> gåalmede våhkoe </w:t>
      </w:r>
      <w:r w:rsidR="00D928E0" w:rsidRPr="00407FAC">
        <w:rPr>
          <w:sz w:val="24"/>
          <w:szCs w:val="24"/>
          <w:lang w:val="sma-NO"/>
        </w:rPr>
        <w:t>bïjvelåbpoe</w:t>
      </w:r>
      <w:r w:rsidRPr="00407FAC">
        <w:rPr>
          <w:sz w:val="24"/>
          <w:szCs w:val="24"/>
          <w:lang w:val="sma-NO"/>
        </w:rPr>
        <w:t xml:space="preserve"> tjaetsie. </w:t>
      </w:r>
      <w:r w:rsidR="00D928E0" w:rsidRPr="00407FAC">
        <w:rPr>
          <w:sz w:val="24"/>
          <w:szCs w:val="24"/>
          <w:lang w:val="sma-NO"/>
        </w:rPr>
        <w:t>Jïh</w:t>
      </w:r>
      <w:r w:rsidRPr="00407FAC">
        <w:rPr>
          <w:sz w:val="24"/>
          <w:szCs w:val="24"/>
          <w:lang w:val="sma-NO"/>
        </w:rPr>
        <w:t xml:space="preserve"> </w:t>
      </w:r>
      <w:r w:rsidR="00D928E0" w:rsidRPr="00407FAC">
        <w:rPr>
          <w:sz w:val="24"/>
          <w:szCs w:val="24"/>
          <w:lang w:val="sma-NO"/>
        </w:rPr>
        <w:t>jïjnjesh</w:t>
      </w:r>
      <w:r w:rsidRPr="00407FAC">
        <w:rPr>
          <w:sz w:val="24"/>
          <w:szCs w:val="24"/>
          <w:lang w:val="sma-NO"/>
        </w:rPr>
        <w:t xml:space="preserve"> dahkoe dellie båetieh. Dellie voejemesavka gaahpode </w:t>
      </w:r>
      <w:r w:rsidR="00D928E0" w:rsidRPr="00407FAC">
        <w:rPr>
          <w:sz w:val="24"/>
          <w:szCs w:val="24"/>
          <w:lang w:val="sma-NO"/>
        </w:rPr>
        <w:t>bearjadahken</w:t>
      </w:r>
      <w:r w:rsidRPr="00407FAC">
        <w:rPr>
          <w:sz w:val="24"/>
          <w:szCs w:val="24"/>
          <w:lang w:val="sma-NO"/>
        </w:rPr>
        <w:t xml:space="preserve"> </w:t>
      </w:r>
      <w:r w:rsidR="00D928E0" w:rsidRPr="00407FAC">
        <w:rPr>
          <w:sz w:val="24"/>
          <w:szCs w:val="24"/>
          <w:lang w:val="sma-NO"/>
        </w:rPr>
        <w:t>jïh</w:t>
      </w:r>
      <w:r w:rsidRPr="00407FAC">
        <w:rPr>
          <w:sz w:val="24"/>
          <w:szCs w:val="24"/>
          <w:lang w:val="sma-NO"/>
        </w:rPr>
        <w:t xml:space="preserve"> </w:t>
      </w:r>
      <w:r w:rsidR="00D928E0" w:rsidRPr="00407FAC">
        <w:rPr>
          <w:sz w:val="24"/>
          <w:szCs w:val="24"/>
          <w:lang w:val="sma-NO"/>
        </w:rPr>
        <w:t>laavvadahken</w:t>
      </w:r>
      <w:r w:rsidRPr="00407FAC">
        <w:rPr>
          <w:sz w:val="24"/>
          <w:szCs w:val="24"/>
          <w:lang w:val="sma-NO"/>
        </w:rPr>
        <w:t>.</w:t>
      </w:r>
    </w:p>
    <w:p w:rsidR="00515198" w:rsidRPr="00407FAC" w:rsidRDefault="00515198" w:rsidP="00515198">
      <w:pPr>
        <w:rPr>
          <w:sz w:val="24"/>
          <w:szCs w:val="24"/>
          <w:lang w:val="sma-NO"/>
        </w:rPr>
      </w:pPr>
      <w:r w:rsidRPr="00407FAC">
        <w:rPr>
          <w:sz w:val="24"/>
          <w:szCs w:val="24"/>
          <w:lang w:val="sma-NO"/>
        </w:rPr>
        <w:t xml:space="preserve">Lissine dellie skuvlemaanah voejemesavkam </w:t>
      </w:r>
      <w:r w:rsidR="00D928E0" w:rsidRPr="00407FAC">
        <w:rPr>
          <w:sz w:val="24"/>
          <w:szCs w:val="24"/>
          <w:lang w:val="sma-NO"/>
        </w:rPr>
        <w:t>fïerhten</w:t>
      </w:r>
      <w:r w:rsidRPr="00407FAC">
        <w:rPr>
          <w:sz w:val="24"/>
          <w:szCs w:val="24"/>
          <w:lang w:val="sma-NO"/>
        </w:rPr>
        <w:t xml:space="preserve"> biejjien pruvhkieh.</w:t>
      </w:r>
    </w:p>
    <w:p w:rsidR="00515198" w:rsidRPr="00515198" w:rsidRDefault="00515198" w:rsidP="00515198">
      <w:pPr>
        <w:rPr>
          <w:sz w:val="28"/>
          <w:szCs w:val="28"/>
          <w:lang w:val="sma-NO"/>
        </w:rPr>
      </w:pPr>
    </w:p>
    <w:p w:rsidR="00515198" w:rsidRPr="00407FAC" w:rsidRDefault="00515198" w:rsidP="00515198">
      <w:pPr>
        <w:rPr>
          <w:b/>
          <w:sz w:val="24"/>
          <w:szCs w:val="24"/>
          <w:lang w:val="sma-NO"/>
        </w:rPr>
      </w:pPr>
      <w:r w:rsidRPr="00407FAC">
        <w:rPr>
          <w:b/>
          <w:sz w:val="24"/>
          <w:szCs w:val="24"/>
          <w:lang w:val="sma-NO"/>
        </w:rPr>
        <w:t>4.5</w:t>
      </w:r>
      <w:r w:rsidRPr="00407FAC">
        <w:rPr>
          <w:b/>
          <w:sz w:val="24"/>
          <w:szCs w:val="24"/>
          <w:lang w:val="sma-NO"/>
        </w:rPr>
        <w:tab/>
        <w:t xml:space="preserve">Guktie lea dej </w:t>
      </w:r>
      <w:r w:rsidR="00D928E0" w:rsidRPr="00407FAC">
        <w:rPr>
          <w:b/>
          <w:sz w:val="24"/>
          <w:szCs w:val="24"/>
          <w:lang w:val="sma-NO"/>
        </w:rPr>
        <w:t>åejviehaestiemidie</w:t>
      </w:r>
      <w:r w:rsidRPr="00407FAC">
        <w:rPr>
          <w:b/>
          <w:sz w:val="24"/>
          <w:szCs w:val="24"/>
          <w:lang w:val="sma-NO"/>
        </w:rPr>
        <w:t xml:space="preserve"> 2013</w:t>
      </w:r>
    </w:p>
    <w:p w:rsidR="00515198" w:rsidRPr="00407FAC" w:rsidRDefault="00515198" w:rsidP="00515198">
      <w:pPr>
        <w:rPr>
          <w:b/>
          <w:sz w:val="24"/>
          <w:szCs w:val="24"/>
          <w:lang w:val="sma-NO"/>
        </w:rPr>
      </w:pPr>
      <w:r w:rsidRPr="00407FAC">
        <w:rPr>
          <w:b/>
          <w:sz w:val="24"/>
          <w:szCs w:val="24"/>
          <w:lang w:val="sma-NO"/>
        </w:rPr>
        <w:t>Skuvle</w:t>
      </w:r>
    </w:p>
    <w:p w:rsidR="00515198" w:rsidRPr="004F7035" w:rsidRDefault="00515198" w:rsidP="004F7035">
      <w:pPr>
        <w:pStyle w:val="Listeavsnitt"/>
        <w:numPr>
          <w:ilvl w:val="0"/>
          <w:numId w:val="2"/>
        </w:numPr>
        <w:rPr>
          <w:sz w:val="24"/>
          <w:szCs w:val="24"/>
          <w:lang w:val="sma-NO"/>
        </w:rPr>
      </w:pPr>
      <w:r w:rsidRPr="004F7035">
        <w:rPr>
          <w:sz w:val="24"/>
          <w:szCs w:val="24"/>
          <w:lang w:val="sma-NO"/>
        </w:rPr>
        <w:t xml:space="preserve">hijven dej </w:t>
      </w:r>
      <w:r w:rsidR="00D928E0" w:rsidRPr="004F7035">
        <w:rPr>
          <w:sz w:val="24"/>
          <w:szCs w:val="24"/>
          <w:lang w:val="sma-NO"/>
        </w:rPr>
        <w:t>nasjonaale</w:t>
      </w:r>
      <w:r w:rsidRPr="004F7035">
        <w:rPr>
          <w:sz w:val="24"/>
          <w:szCs w:val="24"/>
          <w:lang w:val="sma-NO"/>
        </w:rPr>
        <w:t xml:space="preserve"> </w:t>
      </w:r>
      <w:r w:rsidR="00D928E0" w:rsidRPr="004F7035">
        <w:rPr>
          <w:sz w:val="24"/>
          <w:szCs w:val="24"/>
          <w:lang w:val="sma-NO"/>
        </w:rPr>
        <w:t>pryøvine</w:t>
      </w:r>
      <w:r w:rsidRPr="004F7035">
        <w:rPr>
          <w:sz w:val="24"/>
          <w:szCs w:val="24"/>
          <w:lang w:val="sma-NO"/>
        </w:rPr>
        <w:t xml:space="preserve"> 2013 buektiehtidh.</w:t>
      </w:r>
    </w:p>
    <w:p w:rsidR="00515198" w:rsidRPr="00407FAC" w:rsidRDefault="00D928E0" w:rsidP="00515198">
      <w:pPr>
        <w:rPr>
          <w:sz w:val="24"/>
          <w:szCs w:val="24"/>
          <w:lang w:val="sma-NO"/>
        </w:rPr>
      </w:pPr>
      <w:r w:rsidRPr="00407FAC">
        <w:rPr>
          <w:sz w:val="24"/>
          <w:szCs w:val="24"/>
          <w:lang w:val="sma-NO"/>
        </w:rPr>
        <w:t>Dïedte</w:t>
      </w:r>
      <w:r w:rsidR="00515198" w:rsidRPr="00407FAC">
        <w:rPr>
          <w:sz w:val="24"/>
          <w:szCs w:val="24"/>
          <w:lang w:val="sma-NO"/>
        </w:rPr>
        <w:t xml:space="preserve">: Goevtesen åvtehke </w:t>
      </w:r>
      <w:r w:rsidRPr="00407FAC">
        <w:rPr>
          <w:sz w:val="24"/>
          <w:szCs w:val="24"/>
          <w:lang w:val="sma-NO"/>
        </w:rPr>
        <w:t>jïh</w:t>
      </w:r>
      <w:r w:rsidR="00515198" w:rsidRPr="00407FAC">
        <w:rPr>
          <w:sz w:val="24"/>
          <w:szCs w:val="24"/>
          <w:lang w:val="sma-NO"/>
        </w:rPr>
        <w:t xml:space="preserve"> learerh</w:t>
      </w:r>
    </w:p>
    <w:p w:rsidR="00515198" w:rsidRPr="00407FAC" w:rsidRDefault="00515198" w:rsidP="00515198">
      <w:pPr>
        <w:rPr>
          <w:sz w:val="24"/>
          <w:szCs w:val="24"/>
          <w:lang w:val="sma-NO"/>
        </w:rPr>
      </w:pPr>
      <w:r w:rsidRPr="00407FAC">
        <w:rPr>
          <w:sz w:val="24"/>
          <w:szCs w:val="24"/>
          <w:lang w:val="sma-NO"/>
        </w:rPr>
        <w:t>Guktie lea: Dorjeme</w:t>
      </w:r>
    </w:p>
    <w:p w:rsidR="00515198" w:rsidRPr="00407FAC" w:rsidRDefault="00515198" w:rsidP="00515198">
      <w:pPr>
        <w:rPr>
          <w:sz w:val="24"/>
          <w:szCs w:val="24"/>
          <w:lang w:val="sma-NO"/>
        </w:rPr>
      </w:pPr>
    </w:p>
    <w:p w:rsidR="00515198" w:rsidRPr="00155A38" w:rsidRDefault="00515198" w:rsidP="00155A38">
      <w:pPr>
        <w:pStyle w:val="Listeavsnitt"/>
        <w:numPr>
          <w:ilvl w:val="0"/>
          <w:numId w:val="2"/>
        </w:numPr>
        <w:rPr>
          <w:sz w:val="24"/>
          <w:szCs w:val="24"/>
          <w:lang w:val="sma-NO"/>
        </w:rPr>
      </w:pPr>
      <w:r w:rsidRPr="00155A38">
        <w:rPr>
          <w:sz w:val="24"/>
          <w:szCs w:val="24"/>
          <w:lang w:val="sma-NO"/>
        </w:rPr>
        <w:t>Entreprenørskaapem skuvlesne skuvlejaepien 201/2014 buektiehtidh</w:t>
      </w:r>
    </w:p>
    <w:p w:rsidR="00515198" w:rsidRPr="00155A38" w:rsidRDefault="00D928E0" w:rsidP="00515198">
      <w:pPr>
        <w:rPr>
          <w:sz w:val="24"/>
          <w:szCs w:val="24"/>
          <w:lang w:val="sma-NO"/>
        </w:rPr>
      </w:pPr>
      <w:r w:rsidRPr="00155A38">
        <w:rPr>
          <w:sz w:val="24"/>
          <w:szCs w:val="24"/>
          <w:lang w:val="sma-NO"/>
        </w:rPr>
        <w:t>Dïedte</w:t>
      </w:r>
      <w:r w:rsidR="00515198" w:rsidRPr="00155A38">
        <w:rPr>
          <w:sz w:val="24"/>
          <w:szCs w:val="24"/>
          <w:lang w:val="sma-NO"/>
        </w:rPr>
        <w:t xml:space="preserve">: Goevtesen åvtehke viehkine </w:t>
      </w:r>
      <w:r w:rsidRPr="00155A38">
        <w:rPr>
          <w:sz w:val="24"/>
          <w:szCs w:val="24"/>
          <w:lang w:val="sma-NO"/>
        </w:rPr>
        <w:t>jielemesalskaapeste</w:t>
      </w:r>
      <w:r w:rsidR="00515198" w:rsidRPr="00155A38">
        <w:rPr>
          <w:sz w:val="24"/>
          <w:szCs w:val="24"/>
          <w:lang w:val="sma-NO"/>
        </w:rPr>
        <w:t xml:space="preserve"> </w:t>
      </w:r>
      <w:r w:rsidRPr="00155A38">
        <w:rPr>
          <w:sz w:val="24"/>
          <w:szCs w:val="24"/>
          <w:lang w:val="sma-NO"/>
        </w:rPr>
        <w:t>jïh</w:t>
      </w:r>
      <w:r w:rsidR="00515198" w:rsidRPr="00155A38">
        <w:rPr>
          <w:sz w:val="24"/>
          <w:szCs w:val="24"/>
          <w:lang w:val="sma-NO"/>
        </w:rPr>
        <w:t xml:space="preserve"> </w:t>
      </w:r>
      <w:r w:rsidRPr="00155A38">
        <w:rPr>
          <w:sz w:val="24"/>
          <w:szCs w:val="24"/>
          <w:lang w:val="sma-NO"/>
        </w:rPr>
        <w:t>jieliemistie</w:t>
      </w:r>
      <w:r w:rsidR="00515198" w:rsidRPr="00155A38">
        <w:rPr>
          <w:sz w:val="24"/>
          <w:szCs w:val="24"/>
          <w:lang w:val="sma-NO"/>
        </w:rPr>
        <w:t>.</w:t>
      </w:r>
    </w:p>
    <w:p w:rsidR="00515198" w:rsidRPr="00155A38" w:rsidRDefault="00515198" w:rsidP="00515198">
      <w:pPr>
        <w:rPr>
          <w:sz w:val="24"/>
          <w:szCs w:val="24"/>
          <w:lang w:val="sma-NO"/>
        </w:rPr>
      </w:pPr>
      <w:r w:rsidRPr="00155A38">
        <w:rPr>
          <w:sz w:val="24"/>
          <w:szCs w:val="24"/>
          <w:lang w:val="sma-NO"/>
        </w:rPr>
        <w:t xml:space="preserve">Guktie lea: ij leah nuepiem jakseme, menh </w:t>
      </w:r>
      <w:r w:rsidR="00D928E0" w:rsidRPr="00155A38">
        <w:rPr>
          <w:sz w:val="24"/>
          <w:szCs w:val="24"/>
          <w:lang w:val="sma-NO"/>
        </w:rPr>
        <w:t>sïjhtebe</w:t>
      </w:r>
      <w:r w:rsidRPr="00155A38">
        <w:rPr>
          <w:sz w:val="24"/>
          <w:szCs w:val="24"/>
          <w:lang w:val="sma-NO"/>
        </w:rPr>
        <w:t xml:space="preserve"> daejnie skuvlejaepiem 2014/15 barkedh.</w:t>
      </w:r>
    </w:p>
    <w:p w:rsidR="00515198" w:rsidRPr="00515198" w:rsidRDefault="00515198" w:rsidP="00515198">
      <w:pPr>
        <w:rPr>
          <w:sz w:val="28"/>
          <w:szCs w:val="28"/>
          <w:lang w:val="sma-NO"/>
        </w:rPr>
      </w:pPr>
    </w:p>
    <w:p w:rsidR="00515198" w:rsidRPr="00155A38" w:rsidRDefault="00515198" w:rsidP="00155A38">
      <w:pPr>
        <w:pStyle w:val="Listeavsnitt"/>
        <w:numPr>
          <w:ilvl w:val="0"/>
          <w:numId w:val="2"/>
        </w:numPr>
        <w:rPr>
          <w:sz w:val="24"/>
          <w:szCs w:val="24"/>
          <w:lang w:val="sma-NO"/>
        </w:rPr>
      </w:pPr>
      <w:r w:rsidRPr="00155A38">
        <w:rPr>
          <w:sz w:val="24"/>
          <w:szCs w:val="24"/>
          <w:lang w:val="sma-NO"/>
        </w:rPr>
        <w:t xml:space="preserve">Maahtoem skuvlesne </w:t>
      </w:r>
      <w:r w:rsidR="00D928E0" w:rsidRPr="00155A38">
        <w:rPr>
          <w:sz w:val="24"/>
          <w:szCs w:val="24"/>
          <w:lang w:val="sma-NO"/>
        </w:rPr>
        <w:t>jïh</w:t>
      </w:r>
      <w:r w:rsidRPr="00155A38">
        <w:rPr>
          <w:sz w:val="24"/>
          <w:szCs w:val="24"/>
          <w:lang w:val="sma-NO"/>
        </w:rPr>
        <w:t xml:space="preserve"> maanagiertesne vijriebasse dan </w:t>
      </w:r>
      <w:r w:rsidR="00D928E0" w:rsidRPr="00155A38">
        <w:rPr>
          <w:sz w:val="24"/>
          <w:szCs w:val="24"/>
          <w:lang w:val="sma-NO"/>
        </w:rPr>
        <w:t>lïerehtimmielaaken</w:t>
      </w:r>
      <w:r w:rsidRPr="00155A38">
        <w:rPr>
          <w:sz w:val="24"/>
          <w:szCs w:val="24"/>
          <w:lang w:val="sma-NO"/>
        </w:rPr>
        <w:t xml:space="preserve"> </w:t>
      </w:r>
      <w:r w:rsidR="00D928E0" w:rsidRPr="00155A38">
        <w:rPr>
          <w:sz w:val="24"/>
          <w:szCs w:val="24"/>
          <w:lang w:val="sma-NO"/>
        </w:rPr>
        <w:t>jïh</w:t>
      </w:r>
      <w:r w:rsidRPr="00155A38">
        <w:rPr>
          <w:sz w:val="24"/>
          <w:szCs w:val="24"/>
          <w:lang w:val="sma-NO"/>
        </w:rPr>
        <w:t xml:space="preserve"> </w:t>
      </w:r>
      <w:r w:rsidR="00D928E0" w:rsidRPr="00155A38">
        <w:rPr>
          <w:sz w:val="24"/>
          <w:szCs w:val="24"/>
          <w:lang w:val="sma-NO"/>
        </w:rPr>
        <w:t>maanagïerte-laaken</w:t>
      </w:r>
      <w:r w:rsidRPr="00155A38">
        <w:rPr>
          <w:sz w:val="24"/>
          <w:szCs w:val="24"/>
          <w:lang w:val="sma-NO"/>
        </w:rPr>
        <w:t xml:space="preserve"> mietie </w:t>
      </w:r>
      <w:r w:rsidR="00D928E0" w:rsidRPr="00155A38">
        <w:rPr>
          <w:sz w:val="24"/>
          <w:szCs w:val="24"/>
          <w:lang w:val="sma-NO"/>
        </w:rPr>
        <w:t>evtiedieh</w:t>
      </w:r>
      <w:r w:rsidRPr="00155A38">
        <w:rPr>
          <w:sz w:val="24"/>
          <w:szCs w:val="24"/>
          <w:lang w:val="sma-NO"/>
        </w:rPr>
        <w:t>.</w:t>
      </w:r>
    </w:p>
    <w:p w:rsidR="00515198" w:rsidRPr="00155A38" w:rsidRDefault="00D928E0" w:rsidP="00515198">
      <w:pPr>
        <w:rPr>
          <w:sz w:val="24"/>
          <w:szCs w:val="24"/>
          <w:lang w:val="sma-NO"/>
        </w:rPr>
      </w:pPr>
      <w:r w:rsidRPr="00155A38">
        <w:rPr>
          <w:sz w:val="24"/>
          <w:szCs w:val="24"/>
          <w:lang w:val="sma-NO"/>
        </w:rPr>
        <w:t>Dïedte</w:t>
      </w:r>
      <w:r w:rsidR="00155A38" w:rsidRPr="00155A38">
        <w:rPr>
          <w:sz w:val="24"/>
          <w:szCs w:val="24"/>
          <w:lang w:val="sma-NO"/>
        </w:rPr>
        <w:t>: G</w:t>
      </w:r>
      <w:r w:rsidR="00515198" w:rsidRPr="00155A38">
        <w:rPr>
          <w:sz w:val="24"/>
          <w:szCs w:val="24"/>
          <w:lang w:val="sma-NO"/>
        </w:rPr>
        <w:t>oevtesen åvtehke</w:t>
      </w:r>
    </w:p>
    <w:p w:rsidR="00515198" w:rsidRPr="00155A38" w:rsidRDefault="00155A38" w:rsidP="00515198">
      <w:pPr>
        <w:rPr>
          <w:sz w:val="24"/>
          <w:szCs w:val="24"/>
          <w:lang w:val="sma-NO"/>
        </w:rPr>
      </w:pPr>
      <w:r w:rsidRPr="00155A38">
        <w:rPr>
          <w:sz w:val="24"/>
          <w:szCs w:val="24"/>
          <w:lang w:val="sma-NO"/>
        </w:rPr>
        <w:lastRenderedPageBreak/>
        <w:t>Guktie lea: D</w:t>
      </w:r>
      <w:r w:rsidR="00515198" w:rsidRPr="00155A38">
        <w:rPr>
          <w:sz w:val="24"/>
          <w:szCs w:val="24"/>
          <w:lang w:val="sma-NO"/>
        </w:rPr>
        <w:t xml:space="preserve">orjeme, joekoen gosse libie faagegapth sæjjasadtjide maanagiertesne faagebarkijinie buektiehtamme </w:t>
      </w:r>
      <w:r w:rsidR="00A038AE" w:rsidRPr="00155A38">
        <w:rPr>
          <w:sz w:val="24"/>
          <w:szCs w:val="24"/>
          <w:lang w:val="sma-NO"/>
        </w:rPr>
        <w:t>jïh</w:t>
      </w:r>
      <w:r w:rsidR="00515198" w:rsidRPr="00155A38">
        <w:rPr>
          <w:sz w:val="24"/>
          <w:szCs w:val="24"/>
          <w:lang w:val="sma-NO"/>
        </w:rPr>
        <w:t xml:space="preserve"> saemien lohkehtæjjam åådtjeme.</w:t>
      </w:r>
    </w:p>
    <w:p w:rsidR="00515198" w:rsidRPr="00155A38" w:rsidRDefault="00515198" w:rsidP="00155A38">
      <w:pPr>
        <w:pStyle w:val="Listeavsnitt"/>
        <w:numPr>
          <w:ilvl w:val="0"/>
          <w:numId w:val="2"/>
        </w:numPr>
        <w:rPr>
          <w:sz w:val="24"/>
          <w:szCs w:val="24"/>
          <w:lang w:val="sma-NO"/>
        </w:rPr>
      </w:pPr>
      <w:r w:rsidRPr="00155A38">
        <w:rPr>
          <w:sz w:val="24"/>
          <w:szCs w:val="24"/>
          <w:lang w:val="sma-NO"/>
        </w:rPr>
        <w:t xml:space="preserve">Pryøvedh guktie 5 % </w:t>
      </w:r>
      <w:r w:rsidR="00A038AE" w:rsidRPr="00155A38">
        <w:rPr>
          <w:sz w:val="24"/>
          <w:szCs w:val="24"/>
          <w:lang w:val="sma-NO"/>
        </w:rPr>
        <w:t>jïjnjebh</w:t>
      </w:r>
      <w:r w:rsidRPr="00155A38">
        <w:rPr>
          <w:sz w:val="24"/>
          <w:szCs w:val="24"/>
          <w:lang w:val="sma-NO"/>
        </w:rPr>
        <w:t xml:space="preserve"> almetjh edtjieh gærjagåatan båetedh.</w:t>
      </w:r>
    </w:p>
    <w:p w:rsidR="00515198" w:rsidRPr="00155A38" w:rsidRDefault="00A038AE" w:rsidP="00515198">
      <w:pPr>
        <w:rPr>
          <w:sz w:val="24"/>
          <w:szCs w:val="24"/>
          <w:lang w:val="sma-NO"/>
        </w:rPr>
      </w:pPr>
      <w:r w:rsidRPr="00155A38">
        <w:rPr>
          <w:sz w:val="24"/>
          <w:szCs w:val="24"/>
          <w:lang w:val="sma-NO"/>
        </w:rPr>
        <w:t>Dïedte</w:t>
      </w:r>
      <w:r w:rsidR="00515198" w:rsidRPr="00155A38">
        <w:rPr>
          <w:sz w:val="24"/>
          <w:szCs w:val="24"/>
          <w:lang w:val="sma-NO"/>
        </w:rPr>
        <w:t>: gærjagåetien åvtehke</w:t>
      </w:r>
    </w:p>
    <w:p w:rsidR="00515198" w:rsidRPr="00155A38" w:rsidRDefault="00155A38" w:rsidP="00515198">
      <w:pPr>
        <w:rPr>
          <w:sz w:val="24"/>
          <w:szCs w:val="24"/>
          <w:lang w:val="sma-NO"/>
        </w:rPr>
      </w:pPr>
      <w:r>
        <w:rPr>
          <w:sz w:val="24"/>
          <w:szCs w:val="24"/>
          <w:lang w:val="sma-NO"/>
        </w:rPr>
        <w:t>Guktie lea: D</w:t>
      </w:r>
      <w:r w:rsidR="00515198" w:rsidRPr="00155A38">
        <w:rPr>
          <w:sz w:val="24"/>
          <w:szCs w:val="24"/>
          <w:lang w:val="sma-NO"/>
        </w:rPr>
        <w:t>orjeme</w:t>
      </w:r>
    </w:p>
    <w:p w:rsidR="00515198" w:rsidRPr="00515198" w:rsidRDefault="00515198" w:rsidP="00515198">
      <w:pPr>
        <w:rPr>
          <w:sz w:val="28"/>
          <w:szCs w:val="28"/>
          <w:lang w:val="sma-NO"/>
        </w:rPr>
      </w:pPr>
    </w:p>
    <w:p w:rsidR="00515198" w:rsidRPr="00155A38" w:rsidRDefault="00515198" w:rsidP="00155A38">
      <w:pPr>
        <w:pStyle w:val="Listeavsnitt"/>
        <w:numPr>
          <w:ilvl w:val="0"/>
          <w:numId w:val="2"/>
        </w:numPr>
        <w:rPr>
          <w:sz w:val="24"/>
          <w:szCs w:val="24"/>
          <w:lang w:val="sma-NO"/>
        </w:rPr>
      </w:pPr>
      <w:r w:rsidRPr="00155A38">
        <w:rPr>
          <w:sz w:val="24"/>
          <w:szCs w:val="24"/>
          <w:lang w:val="sma-NO"/>
        </w:rPr>
        <w:t xml:space="preserve">Skuvlese </w:t>
      </w:r>
      <w:r w:rsidR="00A038AE" w:rsidRPr="00155A38">
        <w:rPr>
          <w:sz w:val="24"/>
          <w:szCs w:val="24"/>
          <w:lang w:val="sma-NO"/>
        </w:rPr>
        <w:t>jïh</w:t>
      </w:r>
      <w:r w:rsidRPr="00155A38">
        <w:rPr>
          <w:sz w:val="24"/>
          <w:szCs w:val="24"/>
          <w:lang w:val="sma-NO"/>
        </w:rPr>
        <w:t xml:space="preserve"> maanagiertese </w:t>
      </w:r>
      <w:r w:rsidR="00A038AE" w:rsidRPr="00155A38">
        <w:rPr>
          <w:sz w:val="24"/>
          <w:szCs w:val="24"/>
          <w:lang w:val="sma-NO"/>
        </w:rPr>
        <w:t>guektiengïelevoete</w:t>
      </w:r>
      <w:r w:rsidRPr="00155A38">
        <w:rPr>
          <w:sz w:val="24"/>
          <w:szCs w:val="24"/>
          <w:lang w:val="sma-NO"/>
        </w:rPr>
        <w:t xml:space="preserve"> faaleldahkem skuvlejaepien  2013/2014 åadtjodh, guktie </w:t>
      </w:r>
      <w:r w:rsidR="00A038AE" w:rsidRPr="00155A38">
        <w:rPr>
          <w:sz w:val="24"/>
          <w:szCs w:val="24"/>
          <w:lang w:val="sma-NO"/>
        </w:rPr>
        <w:t>sïejhme</w:t>
      </w:r>
      <w:r w:rsidRPr="00155A38">
        <w:rPr>
          <w:sz w:val="24"/>
          <w:szCs w:val="24"/>
          <w:lang w:val="sma-NO"/>
        </w:rPr>
        <w:t xml:space="preserve"> faaleldahke sjædta gosse Raarvihke guektien </w:t>
      </w:r>
      <w:r w:rsidR="00A038AE" w:rsidRPr="00155A38">
        <w:rPr>
          <w:sz w:val="24"/>
          <w:szCs w:val="24"/>
          <w:lang w:val="sma-NO"/>
        </w:rPr>
        <w:t>gïelen</w:t>
      </w:r>
      <w:r w:rsidRPr="00155A38">
        <w:rPr>
          <w:sz w:val="24"/>
          <w:szCs w:val="24"/>
          <w:lang w:val="sma-NO"/>
        </w:rPr>
        <w:t xml:space="preserve"> </w:t>
      </w:r>
      <w:r w:rsidR="00A038AE" w:rsidRPr="00155A38">
        <w:rPr>
          <w:sz w:val="24"/>
          <w:szCs w:val="24"/>
          <w:lang w:val="sma-NO"/>
        </w:rPr>
        <w:t>tjïelte</w:t>
      </w:r>
      <w:r w:rsidRPr="00155A38">
        <w:rPr>
          <w:sz w:val="24"/>
          <w:szCs w:val="24"/>
          <w:lang w:val="sma-NO"/>
        </w:rPr>
        <w:t xml:space="preserve"> </w:t>
      </w:r>
      <w:r w:rsidR="00A038AE" w:rsidRPr="00155A38">
        <w:rPr>
          <w:sz w:val="24"/>
          <w:szCs w:val="24"/>
          <w:lang w:val="sma-NO"/>
        </w:rPr>
        <w:t>sjïdteme</w:t>
      </w:r>
      <w:r w:rsidRPr="00155A38">
        <w:rPr>
          <w:sz w:val="24"/>
          <w:szCs w:val="24"/>
          <w:lang w:val="sma-NO"/>
        </w:rPr>
        <w:t>.</w:t>
      </w:r>
    </w:p>
    <w:p w:rsidR="00515198" w:rsidRPr="00155A38" w:rsidRDefault="00A038AE" w:rsidP="00515198">
      <w:pPr>
        <w:rPr>
          <w:sz w:val="24"/>
          <w:szCs w:val="24"/>
          <w:lang w:val="sma-NO"/>
        </w:rPr>
      </w:pPr>
      <w:r w:rsidRPr="00155A38">
        <w:rPr>
          <w:sz w:val="24"/>
          <w:szCs w:val="24"/>
          <w:lang w:val="sma-NO"/>
        </w:rPr>
        <w:t>Dïedte</w:t>
      </w:r>
      <w:r w:rsidR="00515198" w:rsidRPr="00155A38">
        <w:rPr>
          <w:sz w:val="24"/>
          <w:szCs w:val="24"/>
          <w:lang w:val="sma-NO"/>
        </w:rPr>
        <w:t xml:space="preserve">: Goevtesen åvtehke </w:t>
      </w:r>
      <w:r w:rsidRPr="00155A38">
        <w:rPr>
          <w:sz w:val="24"/>
          <w:szCs w:val="24"/>
          <w:lang w:val="sma-NO"/>
        </w:rPr>
        <w:t>jïh</w:t>
      </w:r>
      <w:r w:rsidR="00515198" w:rsidRPr="00155A38">
        <w:rPr>
          <w:sz w:val="24"/>
          <w:szCs w:val="24"/>
          <w:lang w:val="sma-NO"/>
        </w:rPr>
        <w:t xml:space="preserve"> skuvlen saemien lohkedæjja.</w:t>
      </w:r>
    </w:p>
    <w:p w:rsidR="00515198" w:rsidRPr="00155A38" w:rsidRDefault="00515198" w:rsidP="00515198">
      <w:pPr>
        <w:rPr>
          <w:sz w:val="24"/>
          <w:szCs w:val="24"/>
          <w:lang w:val="sma-NO"/>
        </w:rPr>
      </w:pPr>
      <w:r w:rsidRPr="00155A38">
        <w:rPr>
          <w:sz w:val="24"/>
          <w:szCs w:val="24"/>
          <w:lang w:val="sma-NO"/>
        </w:rPr>
        <w:t xml:space="preserve">Guktie lea: aalkeme, menh  saemien </w:t>
      </w:r>
      <w:r w:rsidR="007671A3" w:rsidRPr="00155A38">
        <w:rPr>
          <w:sz w:val="24"/>
          <w:szCs w:val="24"/>
          <w:lang w:val="sma-NO"/>
        </w:rPr>
        <w:t>maahtoejilliedimmie</w:t>
      </w:r>
      <w:r w:rsidRPr="00155A38">
        <w:rPr>
          <w:sz w:val="24"/>
          <w:szCs w:val="24"/>
          <w:lang w:val="sma-NO"/>
        </w:rPr>
        <w:t xml:space="preserve">  </w:t>
      </w:r>
      <w:r w:rsidR="007671A3" w:rsidRPr="00155A38">
        <w:rPr>
          <w:sz w:val="24"/>
          <w:szCs w:val="24"/>
          <w:lang w:val="sma-NO"/>
        </w:rPr>
        <w:t>easkah</w:t>
      </w:r>
      <w:r w:rsidRPr="00155A38">
        <w:rPr>
          <w:sz w:val="24"/>
          <w:szCs w:val="24"/>
          <w:lang w:val="sma-NO"/>
        </w:rPr>
        <w:t xml:space="preserve"> </w:t>
      </w:r>
      <w:r w:rsidR="007671A3" w:rsidRPr="00155A38">
        <w:rPr>
          <w:sz w:val="24"/>
          <w:szCs w:val="24"/>
          <w:lang w:val="sma-NO"/>
        </w:rPr>
        <w:t>skuvlejaepien</w:t>
      </w:r>
      <w:r w:rsidRPr="00155A38">
        <w:rPr>
          <w:sz w:val="24"/>
          <w:szCs w:val="24"/>
          <w:lang w:val="sma-NO"/>
        </w:rPr>
        <w:t xml:space="preserve"> 2014/2015 aelkieh.</w:t>
      </w:r>
    </w:p>
    <w:p w:rsidR="00515198" w:rsidRPr="00155A38" w:rsidRDefault="00515198" w:rsidP="00515198">
      <w:pPr>
        <w:rPr>
          <w:sz w:val="24"/>
          <w:szCs w:val="24"/>
          <w:lang w:val="sma-NO"/>
        </w:rPr>
      </w:pPr>
    </w:p>
    <w:p w:rsidR="00515198" w:rsidRPr="00155A38" w:rsidRDefault="00515198" w:rsidP="00155A38">
      <w:pPr>
        <w:pStyle w:val="Listeavsnitt"/>
        <w:numPr>
          <w:ilvl w:val="0"/>
          <w:numId w:val="2"/>
        </w:numPr>
        <w:rPr>
          <w:sz w:val="24"/>
          <w:szCs w:val="24"/>
          <w:lang w:val="sma-NO"/>
        </w:rPr>
      </w:pPr>
      <w:r w:rsidRPr="00155A38">
        <w:rPr>
          <w:sz w:val="24"/>
          <w:szCs w:val="24"/>
          <w:lang w:val="sma-NO"/>
        </w:rPr>
        <w:t xml:space="preserve">Barkijh maanagiertese jaepien 2013/2014 </w:t>
      </w:r>
      <w:r w:rsidR="007671A3" w:rsidRPr="00155A38">
        <w:rPr>
          <w:sz w:val="24"/>
          <w:szCs w:val="24"/>
          <w:lang w:val="sma-NO"/>
        </w:rPr>
        <w:t>sjïehtesjadtedh</w:t>
      </w:r>
      <w:r w:rsidRPr="00155A38">
        <w:rPr>
          <w:sz w:val="24"/>
          <w:szCs w:val="24"/>
          <w:lang w:val="sma-NO"/>
        </w:rPr>
        <w:t xml:space="preserve">, </w:t>
      </w:r>
      <w:r w:rsidR="007671A3" w:rsidRPr="00155A38">
        <w:rPr>
          <w:sz w:val="24"/>
          <w:szCs w:val="24"/>
          <w:lang w:val="sma-NO"/>
        </w:rPr>
        <w:t>maanagïerte-laaken</w:t>
      </w:r>
      <w:r w:rsidRPr="00155A38">
        <w:rPr>
          <w:sz w:val="24"/>
          <w:szCs w:val="24"/>
          <w:lang w:val="sma-NO"/>
        </w:rPr>
        <w:t xml:space="preserve"> mietie jaepien minngiegietjeste 2013/2014.</w:t>
      </w:r>
    </w:p>
    <w:p w:rsidR="00515198" w:rsidRPr="00155A38" w:rsidRDefault="007671A3" w:rsidP="00515198">
      <w:pPr>
        <w:rPr>
          <w:sz w:val="24"/>
          <w:szCs w:val="24"/>
          <w:lang w:val="sma-NO"/>
        </w:rPr>
      </w:pPr>
      <w:r w:rsidRPr="00155A38">
        <w:rPr>
          <w:sz w:val="24"/>
          <w:szCs w:val="24"/>
          <w:lang w:val="sma-NO"/>
        </w:rPr>
        <w:t>Dïedte</w:t>
      </w:r>
      <w:r w:rsidR="00515198" w:rsidRPr="00155A38">
        <w:rPr>
          <w:sz w:val="24"/>
          <w:szCs w:val="24"/>
          <w:lang w:val="sma-NO"/>
        </w:rPr>
        <w:t xml:space="preserve">: Goevtesen åvtehke </w:t>
      </w:r>
      <w:r w:rsidRPr="00155A38">
        <w:rPr>
          <w:sz w:val="24"/>
          <w:szCs w:val="24"/>
          <w:lang w:val="sma-NO"/>
        </w:rPr>
        <w:t>jïh</w:t>
      </w:r>
      <w:r w:rsidR="00515198" w:rsidRPr="00155A38">
        <w:rPr>
          <w:sz w:val="24"/>
          <w:szCs w:val="24"/>
          <w:lang w:val="sma-NO"/>
        </w:rPr>
        <w:t xml:space="preserve"> </w:t>
      </w:r>
      <w:r w:rsidRPr="00155A38">
        <w:rPr>
          <w:sz w:val="24"/>
          <w:szCs w:val="24"/>
          <w:lang w:val="sma-NO"/>
        </w:rPr>
        <w:t>maanagïerten</w:t>
      </w:r>
      <w:r w:rsidR="00515198" w:rsidRPr="00155A38">
        <w:rPr>
          <w:sz w:val="24"/>
          <w:szCs w:val="24"/>
          <w:lang w:val="sma-NO"/>
        </w:rPr>
        <w:t xml:space="preserve"> åvtehke.</w:t>
      </w:r>
    </w:p>
    <w:p w:rsidR="00515198" w:rsidRPr="00155A38" w:rsidRDefault="00515198" w:rsidP="00515198">
      <w:pPr>
        <w:rPr>
          <w:sz w:val="24"/>
          <w:szCs w:val="24"/>
          <w:lang w:val="sma-NO"/>
        </w:rPr>
      </w:pPr>
      <w:r w:rsidRPr="00155A38">
        <w:rPr>
          <w:sz w:val="24"/>
          <w:szCs w:val="24"/>
          <w:lang w:val="sma-NO"/>
        </w:rPr>
        <w:t xml:space="preserve">Guktie lea: Dorjeme </w:t>
      </w:r>
      <w:r w:rsidR="007671A3" w:rsidRPr="00155A38">
        <w:rPr>
          <w:sz w:val="24"/>
          <w:szCs w:val="24"/>
          <w:lang w:val="sma-NO"/>
        </w:rPr>
        <w:t>mïetsken</w:t>
      </w:r>
      <w:r w:rsidRPr="00155A38">
        <w:rPr>
          <w:sz w:val="24"/>
          <w:szCs w:val="24"/>
          <w:lang w:val="sma-NO"/>
        </w:rPr>
        <w:t xml:space="preserve"> 1.biejjeste 2013.</w:t>
      </w:r>
    </w:p>
    <w:p w:rsidR="00515198" w:rsidRPr="00155A38" w:rsidRDefault="00515198" w:rsidP="00515198">
      <w:pPr>
        <w:rPr>
          <w:sz w:val="24"/>
          <w:szCs w:val="24"/>
          <w:lang w:val="sma-NO"/>
        </w:rPr>
      </w:pPr>
    </w:p>
    <w:p w:rsidR="00515198" w:rsidRPr="00155A38" w:rsidRDefault="00515198" w:rsidP="00515198">
      <w:pPr>
        <w:pStyle w:val="Listeavsnitt"/>
        <w:numPr>
          <w:ilvl w:val="0"/>
          <w:numId w:val="2"/>
        </w:numPr>
        <w:rPr>
          <w:sz w:val="24"/>
          <w:szCs w:val="24"/>
          <w:lang w:val="sma-NO"/>
        </w:rPr>
      </w:pPr>
      <w:r w:rsidRPr="00155A38">
        <w:rPr>
          <w:sz w:val="24"/>
          <w:szCs w:val="24"/>
          <w:lang w:val="sma-NO"/>
        </w:rPr>
        <w:t xml:space="preserve">Reektestem politihke </w:t>
      </w:r>
      <w:r w:rsidR="007671A3" w:rsidRPr="00155A38">
        <w:rPr>
          <w:sz w:val="24"/>
          <w:szCs w:val="24"/>
          <w:lang w:val="sma-NO"/>
        </w:rPr>
        <w:t>gïetedallese</w:t>
      </w:r>
      <w:r w:rsidRPr="00155A38">
        <w:rPr>
          <w:sz w:val="24"/>
          <w:szCs w:val="24"/>
          <w:lang w:val="sma-NO"/>
        </w:rPr>
        <w:t xml:space="preserve"> gålkoe 2013 </w:t>
      </w:r>
      <w:r w:rsidR="007671A3" w:rsidRPr="00155A38">
        <w:rPr>
          <w:sz w:val="24"/>
          <w:szCs w:val="24"/>
          <w:lang w:val="sma-NO"/>
        </w:rPr>
        <w:t>jïh</w:t>
      </w:r>
      <w:r w:rsidRPr="00155A38">
        <w:rPr>
          <w:sz w:val="24"/>
          <w:szCs w:val="24"/>
          <w:lang w:val="sma-NO"/>
        </w:rPr>
        <w:t xml:space="preserve"> voerhtjen  2014 tjaeledh, guktie lea skuvlesne </w:t>
      </w:r>
      <w:r w:rsidR="007671A3" w:rsidRPr="00155A38">
        <w:rPr>
          <w:sz w:val="24"/>
          <w:szCs w:val="24"/>
          <w:lang w:val="sma-NO"/>
        </w:rPr>
        <w:t>jïh</w:t>
      </w:r>
      <w:r w:rsidRPr="00155A38">
        <w:rPr>
          <w:sz w:val="24"/>
          <w:szCs w:val="24"/>
          <w:lang w:val="sma-NO"/>
        </w:rPr>
        <w:t xml:space="preserve"> maanagiertesne .</w:t>
      </w:r>
    </w:p>
    <w:p w:rsidR="00515198" w:rsidRPr="00155A38" w:rsidRDefault="007671A3" w:rsidP="00515198">
      <w:pPr>
        <w:rPr>
          <w:sz w:val="24"/>
          <w:szCs w:val="24"/>
          <w:lang w:val="sma-NO"/>
        </w:rPr>
      </w:pPr>
      <w:r w:rsidRPr="00155A38">
        <w:rPr>
          <w:sz w:val="24"/>
          <w:szCs w:val="24"/>
          <w:lang w:val="sma-NO"/>
        </w:rPr>
        <w:t>Dïedte</w:t>
      </w:r>
      <w:r w:rsidR="00515198" w:rsidRPr="00155A38">
        <w:rPr>
          <w:sz w:val="24"/>
          <w:szCs w:val="24"/>
          <w:lang w:val="sma-NO"/>
        </w:rPr>
        <w:t xml:space="preserve">: Goevtesen åvtehke </w:t>
      </w:r>
      <w:r w:rsidRPr="00155A38">
        <w:rPr>
          <w:sz w:val="24"/>
          <w:szCs w:val="24"/>
          <w:lang w:val="sma-NO"/>
        </w:rPr>
        <w:t>jïh</w:t>
      </w:r>
      <w:r w:rsidR="00515198" w:rsidRPr="00155A38">
        <w:rPr>
          <w:sz w:val="24"/>
          <w:szCs w:val="24"/>
          <w:lang w:val="sma-NO"/>
        </w:rPr>
        <w:t xml:space="preserve"> </w:t>
      </w:r>
      <w:r w:rsidRPr="00155A38">
        <w:rPr>
          <w:sz w:val="24"/>
          <w:szCs w:val="24"/>
          <w:lang w:val="sma-NO"/>
        </w:rPr>
        <w:t>maanagïerten</w:t>
      </w:r>
      <w:r w:rsidR="00515198" w:rsidRPr="00155A38">
        <w:rPr>
          <w:sz w:val="24"/>
          <w:szCs w:val="24"/>
          <w:lang w:val="sma-NO"/>
        </w:rPr>
        <w:t xml:space="preserve"> åvtehke.</w:t>
      </w:r>
    </w:p>
    <w:p w:rsidR="00515198" w:rsidRPr="00155A38" w:rsidRDefault="00515198" w:rsidP="00515198">
      <w:pPr>
        <w:rPr>
          <w:sz w:val="24"/>
          <w:szCs w:val="24"/>
          <w:lang w:val="sma-NO"/>
        </w:rPr>
      </w:pPr>
      <w:r w:rsidRPr="00155A38">
        <w:rPr>
          <w:sz w:val="24"/>
          <w:szCs w:val="24"/>
          <w:lang w:val="sma-NO"/>
        </w:rPr>
        <w:t>Guktie lea: ibie daan tjaktjen 2013 buektiehtamme guktie barkigapth orreme.</w:t>
      </w:r>
    </w:p>
    <w:p w:rsidR="00515198" w:rsidRPr="00155A38" w:rsidRDefault="00515198" w:rsidP="00515198">
      <w:pPr>
        <w:rPr>
          <w:sz w:val="24"/>
          <w:szCs w:val="24"/>
          <w:lang w:val="sma-NO"/>
        </w:rPr>
      </w:pPr>
    </w:p>
    <w:p w:rsidR="00515198" w:rsidRPr="00155A38" w:rsidRDefault="00515198" w:rsidP="00515198">
      <w:pPr>
        <w:rPr>
          <w:sz w:val="24"/>
          <w:szCs w:val="24"/>
          <w:lang w:val="sma-NO"/>
        </w:rPr>
      </w:pPr>
    </w:p>
    <w:p w:rsidR="00515198" w:rsidRPr="00155A38" w:rsidRDefault="00515198" w:rsidP="00515198">
      <w:pPr>
        <w:rPr>
          <w:sz w:val="24"/>
          <w:szCs w:val="24"/>
          <w:lang w:val="sma-NO"/>
        </w:rPr>
      </w:pPr>
    </w:p>
    <w:p w:rsidR="00515198" w:rsidRPr="00155A38" w:rsidRDefault="00515198" w:rsidP="00515198">
      <w:pPr>
        <w:rPr>
          <w:sz w:val="24"/>
          <w:szCs w:val="24"/>
          <w:lang w:val="sma-NO"/>
        </w:rPr>
      </w:pPr>
    </w:p>
    <w:p w:rsidR="00515198" w:rsidRPr="00515198" w:rsidRDefault="00515198" w:rsidP="00515198">
      <w:pPr>
        <w:rPr>
          <w:sz w:val="28"/>
          <w:szCs w:val="28"/>
          <w:lang w:val="sma-NO"/>
        </w:rPr>
      </w:pPr>
    </w:p>
    <w:p w:rsidR="00515198" w:rsidRPr="00515198" w:rsidRDefault="00515198" w:rsidP="00515198">
      <w:pPr>
        <w:rPr>
          <w:sz w:val="28"/>
          <w:szCs w:val="28"/>
          <w:lang w:val="sma-NO"/>
        </w:rPr>
      </w:pPr>
      <w:r w:rsidRPr="00515198">
        <w:rPr>
          <w:sz w:val="28"/>
          <w:szCs w:val="28"/>
          <w:lang w:val="sma-NO"/>
        </w:rPr>
        <w:lastRenderedPageBreak/>
        <w:tab/>
      </w:r>
      <w:r w:rsidRPr="00515198">
        <w:rPr>
          <w:sz w:val="28"/>
          <w:szCs w:val="28"/>
          <w:lang w:val="sma-NO"/>
        </w:rPr>
        <w:tab/>
      </w:r>
      <w:r w:rsidRPr="00515198">
        <w:rPr>
          <w:sz w:val="28"/>
          <w:szCs w:val="28"/>
          <w:lang w:val="sma-NO"/>
        </w:rPr>
        <w:tab/>
      </w:r>
    </w:p>
    <w:p w:rsidR="00515198" w:rsidRPr="00155A38" w:rsidRDefault="00515198" w:rsidP="00155A38">
      <w:pPr>
        <w:pStyle w:val="Listeavsnitt"/>
        <w:numPr>
          <w:ilvl w:val="0"/>
          <w:numId w:val="2"/>
        </w:numPr>
        <w:rPr>
          <w:sz w:val="24"/>
          <w:szCs w:val="24"/>
          <w:lang w:val="sma-NO"/>
        </w:rPr>
      </w:pPr>
      <w:r w:rsidRPr="00155A38">
        <w:rPr>
          <w:sz w:val="24"/>
          <w:szCs w:val="24"/>
          <w:lang w:val="sma-NO"/>
        </w:rPr>
        <w:t xml:space="preserve">Ektiebarkoem eejhtegi gujmie dej </w:t>
      </w:r>
      <w:r w:rsidR="007671A3" w:rsidRPr="00155A38">
        <w:rPr>
          <w:sz w:val="24"/>
          <w:szCs w:val="24"/>
          <w:lang w:val="sma-NO"/>
        </w:rPr>
        <w:t>krïevnassi</w:t>
      </w:r>
      <w:r w:rsidRPr="00155A38">
        <w:rPr>
          <w:sz w:val="24"/>
          <w:szCs w:val="24"/>
          <w:lang w:val="sma-NO"/>
        </w:rPr>
        <w:t xml:space="preserve"> </w:t>
      </w:r>
      <w:r w:rsidR="007671A3" w:rsidRPr="00155A38">
        <w:rPr>
          <w:sz w:val="24"/>
          <w:szCs w:val="24"/>
          <w:lang w:val="sma-NO"/>
        </w:rPr>
        <w:t>bïjre</w:t>
      </w:r>
      <w:r w:rsidRPr="00155A38">
        <w:rPr>
          <w:sz w:val="24"/>
          <w:szCs w:val="24"/>
          <w:lang w:val="sma-NO"/>
        </w:rPr>
        <w:t xml:space="preserve"> </w:t>
      </w:r>
      <w:r w:rsidR="007671A3" w:rsidRPr="00155A38">
        <w:rPr>
          <w:sz w:val="24"/>
          <w:szCs w:val="24"/>
          <w:lang w:val="sma-NO"/>
        </w:rPr>
        <w:t>lïerehtimmielaakesne</w:t>
      </w:r>
      <w:r w:rsidRPr="00155A38">
        <w:rPr>
          <w:sz w:val="24"/>
          <w:szCs w:val="24"/>
          <w:lang w:val="sma-NO"/>
        </w:rPr>
        <w:t xml:space="preserve">  evtiedidh.</w:t>
      </w:r>
    </w:p>
    <w:p w:rsidR="00515198" w:rsidRPr="00155A38" w:rsidRDefault="007671A3" w:rsidP="00515198">
      <w:pPr>
        <w:rPr>
          <w:sz w:val="24"/>
          <w:szCs w:val="24"/>
          <w:lang w:val="sma-NO"/>
        </w:rPr>
      </w:pPr>
      <w:r w:rsidRPr="00155A38">
        <w:rPr>
          <w:sz w:val="24"/>
          <w:szCs w:val="24"/>
          <w:lang w:val="sma-NO"/>
        </w:rPr>
        <w:t>Dïedte</w:t>
      </w:r>
      <w:r w:rsidR="00515198" w:rsidRPr="00155A38">
        <w:rPr>
          <w:sz w:val="24"/>
          <w:szCs w:val="24"/>
          <w:lang w:val="sma-NO"/>
        </w:rPr>
        <w:t>: Goevtesen åvtehke</w:t>
      </w:r>
    </w:p>
    <w:p w:rsidR="00515198" w:rsidRPr="00155A38" w:rsidRDefault="00515198" w:rsidP="00515198">
      <w:pPr>
        <w:rPr>
          <w:sz w:val="24"/>
          <w:szCs w:val="24"/>
          <w:lang w:val="sma-NO"/>
        </w:rPr>
      </w:pPr>
      <w:r w:rsidRPr="00155A38">
        <w:rPr>
          <w:sz w:val="24"/>
          <w:szCs w:val="24"/>
          <w:lang w:val="sma-NO"/>
        </w:rPr>
        <w:t xml:space="preserve">Guktie lea: Mijjieh barkijehaestemh åtneme </w:t>
      </w:r>
      <w:r w:rsidR="007671A3" w:rsidRPr="00155A38">
        <w:rPr>
          <w:sz w:val="24"/>
          <w:szCs w:val="24"/>
          <w:lang w:val="sma-NO"/>
        </w:rPr>
        <w:t>jïh</w:t>
      </w:r>
      <w:r w:rsidRPr="00155A38">
        <w:rPr>
          <w:sz w:val="24"/>
          <w:szCs w:val="24"/>
          <w:lang w:val="sma-NO"/>
        </w:rPr>
        <w:t xml:space="preserve"> ibie </w:t>
      </w:r>
      <w:r w:rsidR="007671A3" w:rsidRPr="00155A38">
        <w:rPr>
          <w:sz w:val="24"/>
          <w:szCs w:val="24"/>
          <w:lang w:val="sma-NO"/>
        </w:rPr>
        <w:t>tjaaleldh</w:t>
      </w:r>
      <w:r w:rsidRPr="00155A38">
        <w:rPr>
          <w:sz w:val="24"/>
          <w:szCs w:val="24"/>
          <w:lang w:val="sma-NO"/>
        </w:rPr>
        <w:t xml:space="preserve"> barkoenjoelkedassh åtneme, </w:t>
      </w:r>
      <w:r w:rsidR="007671A3" w:rsidRPr="00155A38">
        <w:rPr>
          <w:sz w:val="24"/>
          <w:szCs w:val="24"/>
          <w:lang w:val="sma-NO"/>
        </w:rPr>
        <w:t>jïh</w:t>
      </w:r>
      <w:r w:rsidRPr="00155A38">
        <w:rPr>
          <w:sz w:val="24"/>
          <w:szCs w:val="24"/>
          <w:lang w:val="sma-NO"/>
        </w:rPr>
        <w:t xml:space="preserve"> dellie libie nosseme ektieorgaanine </w:t>
      </w:r>
      <w:r w:rsidR="007671A3" w:rsidRPr="00155A38">
        <w:rPr>
          <w:sz w:val="24"/>
          <w:szCs w:val="24"/>
          <w:lang w:val="sma-NO"/>
        </w:rPr>
        <w:t>rïhpestamme</w:t>
      </w:r>
      <w:r w:rsidRPr="00155A38">
        <w:rPr>
          <w:sz w:val="24"/>
          <w:szCs w:val="24"/>
          <w:lang w:val="sma-NO"/>
        </w:rPr>
        <w:t xml:space="preserve"> mij laaken mietie. Råajvarimmine aalkeme guktie daate buerebe laakan tjaktjeste 2014/15 sjædta.</w:t>
      </w:r>
    </w:p>
    <w:p w:rsidR="00515198" w:rsidRPr="00515198" w:rsidRDefault="00515198" w:rsidP="00515198">
      <w:pPr>
        <w:rPr>
          <w:sz w:val="28"/>
          <w:szCs w:val="28"/>
          <w:lang w:val="sma-NO"/>
        </w:rPr>
      </w:pPr>
    </w:p>
    <w:p w:rsidR="00515198" w:rsidRPr="00155A38" w:rsidRDefault="00515198" w:rsidP="00515198">
      <w:pPr>
        <w:rPr>
          <w:b/>
          <w:sz w:val="24"/>
          <w:szCs w:val="24"/>
          <w:lang w:val="sma-NO"/>
        </w:rPr>
      </w:pPr>
      <w:r w:rsidRPr="00155A38">
        <w:rPr>
          <w:b/>
          <w:sz w:val="24"/>
          <w:szCs w:val="24"/>
          <w:lang w:val="sma-NO"/>
        </w:rPr>
        <w:t xml:space="preserve">5.0 Healsoe- </w:t>
      </w:r>
      <w:r w:rsidR="007671A3" w:rsidRPr="00155A38">
        <w:rPr>
          <w:b/>
          <w:sz w:val="24"/>
          <w:szCs w:val="24"/>
          <w:lang w:val="sma-NO"/>
        </w:rPr>
        <w:t>jïh</w:t>
      </w:r>
      <w:r w:rsidRPr="00155A38">
        <w:rPr>
          <w:b/>
          <w:sz w:val="24"/>
          <w:szCs w:val="24"/>
          <w:lang w:val="sma-NO"/>
        </w:rPr>
        <w:t xml:space="preserve"> håksoegoevtese</w:t>
      </w:r>
    </w:p>
    <w:p w:rsidR="00515198" w:rsidRPr="00155A38" w:rsidRDefault="00515198" w:rsidP="00515198">
      <w:pPr>
        <w:rPr>
          <w:b/>
          <w:sz w:val="24"/>
          <w:szCs w:val="24"/>
          <w:lang w:val="sma-NO"/>
        </w:rPr>
      </w:pPr>
      <w:r w:rsidRPr="00155A38">
        <w:rPr>
          <w:b/>
          <w:sz w:val="24"/>
          <w:szCs w:val="24"/>
          <w:lang w:val="sma-NO"/>
        </w:rPr>
        <w:t xml:space="preserve">5.1 </w:t>
      </w:r>
      <w:r w:rsidR="00155A38" w:rsidRPr="00155A38">
        <w:rPr>
          <w:b/>
          <w:sz w:val="24"/>
          <w:szCs w:val="24"/>
          <w:lang w:val="sma-NO"/>
        </w:rPr>
        <w:t>S</w:t>
      </w:r>
      <w:r w:rsidR="007671A3" w:rsidRPr="00155A38">
        <w:rPr>
          <w:b/>
          <w:sz w:val="24"/>
          <w:szCs w:val="24"/>
          <w:lang w:val="sma-NO"/>
        </w:rPr>
        <w:t>ïejhme</w:t>
      </w:r>
      <w:r w:rsidRPr="00155A38">
        <w:rPr>
          <w:b/>
          <w:sz w:val="24"/>
          <w:szCs w:val="24"/>
          <w:lang w:val="sma-NO"/>
        </w:rPr>
        <w:t>.</w:t>
      </w:r>
    </w:p>
    <w:p w:rsidR="00515198" w:rsidRPr="00155A38" w:rsidRDefault="00515198" w:rsidP="00515198">
      <w:pPr>
        <w:rPr>
          <w:sz w:val="24"/>
          <w:szCs w:val="24"/>
          <w:lang w:val="sma-NO"/>
        </w:rPr>
      </w:pPr>
      <w:r w:rsidRPr="00155A38">
        <w:rPr>
          <w:sz w:val="24"/>
          <w:szCs w:val="24"/>
          <w:lang w:val="sma-NO"/>
        </w:rPr>
        <w:t xml:space="preserve">Raarvihken </w:t>
      </w:r>
      <w:r w:rsidR="007671A3" w:rsidRPr="00155A38">
        <w:rPr>
          <w:sz w:val="24"/>
          <w:szCs w:val="24"/>
          <w:lang w:val="sma-NO"/>
        </w:rPr>
        <w:t>tjïelte</w:t>
      </w:r>
      <w:r w:rsidRPr="00155A38">
        <w:rPr>
          <w:sz w:val="24"/>
          <w:szCs w:val="24"/>
          <w:lang w:val="sma-NO"/>
        </w:rPr>
        <w:t xml:space="preserve"> lea boelhkesne gusnie tjoerebe beetnegh speeredh. Tjoerimh </w:t>
      </w:r>
      <w:r w:rsidR="007671A3" w:rsidRPr="00155A38">
        <w:rPr>
          <w:sz w:val="24"/>
          <w:szCs w:val="24"/>
          <w:lang w:val="sma-NO"/>
        </w:rPr>
        <w:t>geesjele</w:t>
      </w:r>
      <w:r w:rsidRPr="00155A38">
        <w:rPr>
          <w:sz w:val="24"/>
          <w:szCs w:val="24"/>
          <w:lang w:val="sma-NO"/>
        </w:rPr>
        <w:t xml:space="preserve"> laakan dam burriem </w:t>
      </w:r>
      <w:r w:rsidR="007671A3" w:rsidRPr="00155A38">
        <w:rPr>
          <w:sz w:val="24"/>
          <w:szCs w:val="24"/>
          <w:lang w:val="sma-NO"/>
        </w:rPr>
        <w:t>gïehtjedidh</w:t>
      </w:r>
      <w:r w:rsidRPr="00155A38">
        <w:rPr>
          <w:sz w:val="24"/>
          <w:szCs w:val="24"/>
          <w:lang w:val="sma-NO"/>
        </w:rPr>
        <w:t xml:space="preserve"> </w:t>
      </w:r>
      <w:r w:rsidR="007671A3" w:rsidRPr="00155A38">
        <w:rPr>
          <w:sz w:val="24"/>
          <w:szCs w:val="24"/>
          <w:lang w:val="sma-NO"/>
        </w:rPr>
        <w:t>jïh</w:t>
      </w:r>
      <w:r w:rsidRPr="00155A38">
        <w:rPr>
          <w:sz w:val="24"/>
          <w:szCs w:val="24"/>
          <w:lang w:val="sma-NO"/>
        </w:rPr>
        <w:t xml:space="preserve"> tjoerimh </w:t>
      </w:r>
      <w:r w:rsidR="007671A3" w:rsidRPr="00155A38">
        <w:rPr>
          <w:sz w:val="24"/>
          <w:szCs w:val="24"/>
          <w:lang w:val="sma-NO"/>
        </w:rPr>
        <w:t>tjïelke</w:t>
      </w:r>
      <w:r w:rsidRPr="00155A38">
        <w:rPr>
          <w:sz w:val="24"/>
          <w:szCs w:val="24"/>
          <w:lang w:val="sma-NO"/>
        </w:rPr>
        <w:t xml:space="preserve"> </w:t>
      </w:r>
      <w:r w:rsidR="007671A3" w:rsidRPr="00155A38">
        <w:rPr>
          <w:sz w:val="24"/>
          <w:szCs w:val="24"/>
          <w:lang w:val="sma-NO"/>
        </w:rPr>
        <w:t>reereles</w:t>
      </w:r>
      <w:r w:rsidRPr="00155A38">
        <w:rPr>
          <w:sz w:val="24"/>
          <w:szCs w:val="24"/>
          <w:lang w:val="sma-NO"/>
        </w:rPr>
        <w:t xml:space="preserve"> </w:t>
      </w:r>
      <w:r w:rsidR="007671A3" w:rsidRPr="00155A38">
        <w:rPr>
          <w:sz w:val="24"/>
          <w:szCs w:val="24"/>
          <w:lang w:val="sma-NO"/>
        </w:rPr>
        <w:t>jïh</w:t>
      </w:r>
      <w:r w:rsidRPr="00155A38">
        <w:rPr>
          <w:sz w:val="24"/>
          <w:szCs w:val="24"/>
          <w:lang w:val="sma-NO"/>
        </w:rPr>
        <w:t xml:space="preserve"> politihkeles  guktie edtjimh </w:t>
      </w:r>
      <w:r w:rsidR="007671A3" w:rsidRPr="00155A38">
        <w:rPr>
          <w:sz w:val="24"/>
          <w:szCs w:val="24"/>
          <w:lang w:val="sma-NO"/>
        </w:rPr>
        <w:t>prioriteeredh</w:t>
      </w:r>
      <w:r w:rsidRPr="00155A38">
        <w:rPr>
          <w:sz w:val="24"/>
          <w:szCs w:val="24"/>
          <w:lang w:val="sma-NO"/>
        </w:rPr>
        <w:t xml:space="preserve"> åvtelen meehtimh budsjedtem 2014 </w:t>
      </w:r>
      <w:r w:rsidR="007671A3" w:rsidRPr="00155A38">
        <w:rPr>
          <w:sz w:val="24"/>
          <w:szCs w:val="24"/>
          <w:lang w:val="sma-NO"/>
        </w:rPr>
        <w:t>jïh</w:t>
      </w:r>
      <w:r w:rsidRPr="00155A38">
        <w:rPr>
          <w:sz w:val="24"/>
          <w:szCs w:val="24"/>
          <w:lang w:val="sma-NO"/>
        </w:rPr>
        <w:t xml:space="preserve"> økonomijesoejkesjem 2014 raejeste-2017 raajan nænnoestidh. Ulmie lea gaajhkesh dovnesh edtjieh guarkedh magkeres haestemh båetije </w:t>
      </w:r>
      <w:r w:rsidR="007671A3" w:rsidRPr="00155A38">
        <w:rPr>
          <w:sz w:val="24"/>
          <w:szCs w:val="24"/>
          <w:lang w:val="sma-NO"/>
        </w:rPr>
        <w:t>biejjide</w:t>
      </w:r>
      <w:r w:rsidRPr="00155A38">
        <w:rPr>
          <w:sz w:val="24"/>
          <w:szCs w:val="24"/>
          <w:lang w:val="sma-NO"/>
        </w:rPr>
        <w:t xml:space="preserve"> utnebe, «Akte </w:t>
      </w:r>
      <w:r w:rsidR="007671A3" w:rsidRPr="00155A38">
        <w:rPr>
          <w:sz w:val="24"/>
          <w:szCs w:val="24"/>
          <w:lang w:val="sma-NO"/>
        </w:rPr>
        <w:t>jielije</w:t>
      </w:r>
      <w:r w:rsidRPr="00155A38">
        <w:rPr>
          <w:sz w:val="24"/>
          <w:szCs w:val="24"/>
          <w:lang w:val="sma-NO"/>
        </w:rPr>
        <w:t xml:space="preserve"> voene» årrodh, hijven darjomefaaleldahke </w:t>
      </w:r>
      <w:r w:rsidR="007671A3" w:rsidRPr="00155A38">
        <w:rPr>
          <w:sz w:val="24"/>
          <w:szCs w:val="24"/>
          <w:lang w:val="sma-NO"/>
        </w:rPr>
        <w:t>jïh</w:t>
      </w:r>
      <w:r w:rsidRPr="00155A38">
        <w:rPr>
          <w:sz w:val="24"/>
          <w:szCs w:val="24"/>
          <w:lang w:val="sma-NO"/>
        </w:rPr>
        <w:t xml:space="preserve"> hijven økonomije. Dam libie daan jaepien </w:t>
      </w:r>
      <w:r w:rsidR="007671A3" w:rsidRPr="00155A38">
        <w:rPr>
          <w:sz w:val="24"/>
          <w:szCs w:val="24"/>
          <w:lang w:val="sma-NO"/>
        </w:rPr>
        <w:t>HHJ:sne</w:t>
      </w:r>
      <w:r w:rsidRPr="00155A38">
        <w:rPr>
          <w:sz w:val="24"/>
          <w:szCs w:val="24"/>
          <w:lang w:val="sma-NO"/>
        </w:rPr>
        <w:t xml:space="preserve"> åtneme. Daan jaepien libie barkeme guktie maehtebe eadtjohkes laakan </w:t>
      </w:r>
      <w:r w:rsidR="007671A3" w:rsidRPr="00155A38">
        <w:rPr>
          <w:sz w:val="24"/>
          <w:szCs w:val="24"/>
          <w:lang w:val="sma-NO"/>
        </w:rPr>
        <w:t>jïh</w:t>
      </w:r>
      <w:r w:rsidRPr="00155A38">
        <w:rPr>
          <w:sz w:val="24"/>
          <w:szCs w:val="24"/>
          <w:lang w:val="sma-NO"/>
        </w:rPr>
        <w:t xml:space="preserve"> guktie beetnegh dej joekehth «dajvine» speeredh. </w:t>
      </w:r>
    </w:p>
    <w:p w:rsidR="00515198" w:rsidRPr="00155A38" w:rsidRDefault="00515198" w:rsidP="00515198">
      <w:pPr>
        <w:rPr>
          <w:sz w:val="24"/>
          <w:szCs w:val="24"/>
          <w:lang w:val="sma-NO"/>
        </w:rPr>
      </w:pPr>
      <w:r w:rsidRPr="00155A38">
        <w:rPr>
          <w:sz w:val="24"/>
          <w:szCs w:val="24"/>
          <w:lang w:val="sma-NO"/>
        </w:rPr>
        <w:t xml:space="preserve">Akte haesteme </w:t>
      </w:r>
      <w:r w:rsidR="007671A3" w:rsidRPr="00155A38">
        <w:rPr>
          <w:sz w:val="24"/>
          <w:szCs w:val="24"/>
          <w:lang w:val="sma-NO"/>
        </w:rPr>
        <w:t>gaajhkh</w:t>
      </w:r>
      <w:r w:rsidRPr="00155A38">
        <w:rPr>
          <w:sz w:val="24"/>
          <w:szCs w:val="24"/>
          <w:lang w:val="sma-NO"/>
        </w:rPr>
        <w:t xml:space="preserve"> </w:t>
      </w:r>
      <w:r w:rsidR="007671A3" w:rsidRPr="00155A38">
        <w:rPr>
          <w:sz w:val="24"/>
          <w:szCs w:val="24"/>
          <w:lang w:val="sma-NO"/>
        </w:rPr>
        <w:t>tjïeltine</w:t>
      </w:r>
      <w:r w:rsidRPr="00155A38">
        <w:rPr>
          <w:sz w:val="24"/>
          <w:szCs w:val="24"/>
          <w:lang w:val="sma-NO"/>
        </w:rPr>
        <w:t xml:space="preserve"> båarasåbpoe båarasåbpoe  almetjh åadtjobe. Mijjieh daejrebe båetije biejjide </w:t>
      </w:r>
      <w:r w:rsidR="007671A3" w:rsidRPr="00155A38">
        <w:rPr>
          <w:sz w:val="24"/>
          <w:szCs w:val="24"/>
          <w:lang w:val="sma-NO"/>
        </w:rPr>
        <w:t>jïjnjh</w:t>
      </w:r>
      <w:r w:rsidRPr="00155A38">
        <w:rPr>
          <w:sz w:val="24"/>
          <w:szCs w:val="24"/>
          <w:lang w:val="sma-NO"/>
        </w:rPr>
        <w:t xml:space="preserve"> </w:t>
      </w:r>
      <w:r w:rsidR="007671A3" w:rsidRPr="00155A38">
        <w:rPr>
          <w:sz w:val="24"/>
          <w:szCs w:val="24"/>
          <w:lang w:val="sma-NO"/>
        </w:rPr>
        <w:t>båeries</w:t>
      </w:r>
      <w:r w:rsidRPr="00155A38">
        <w:rPr>
          <w:sz w:val="24"/>
          <w:szCs w:val="24"/>
          <w:lang w:val="sma-NO"/>
        </w:rPr>
        <w:t xml:space="preserve"> almetjh </w:t>
      </w:r>
      <w:r w:rsidR="007671A3" w:rsidRPr="00155A38">
        <w:rPr>
          <w:sz w:val="24"/>
          <w:szCs w:val="24"/>
          <w:lang w:val="sma-NO"/>
        </w:rPr>
        <w:t>jïh</w:t>
      </w:r>
      <w:r w:rsidRPr="00155A38">
        <w:rPr>
          <w:sz w:val="24"/>
          <w:szCs w:val="24"/>
          <w:lang w:val="sma-NO"/>
        </w:rPr>
        <w:t xml:space="preserve"> vaenieh </w:t>
      </w:r>
      <w:r w:rsidR="007671A3" w:rsidRPr="00155A38">
        <w:rPr>
          <w:sz w:val="24"/>
          <w:szCs w:val="24"/>
          <w:lang w:val="sma-NO"/>
        </w:rPr>
        <w:t>såjhterh</w:t>
      </w:r>
      <w:r w:rsidRPr="00155A38">
        <w:rPr>
          <w:sz w:val="24"/>
          <w:szCs w:val="24"/>
          <w:lang w:val="sma-NO"/>
        </w:rPr>
        <w:t xml:space="preserve"> åadtjobe. Dan gaavhtan lea vihkeles Nøørjen </w:t>
      </w:r>
      <w:r w:rsidR="007671A3" w:rsidRPr="00155A38">
        <w:rPr>
          <w:sz w:val="24"/>
          <w:szCs w:val="24"/>
          <w:lang w:val="sma-NO"/>
        </w:rPr>
        <w:t>tjïelth</w:t>
      </w:r>
      <w:r w:rsidRPr="00155A38">
        <w:rPr>
          <w:sz w:val="24"/>
          <w:szCs w:val="24"/>
          <w:lang w:val="sma-NO"/>
        </w:rPr>
        <w:t xml:space="preserve"> aelkieh jeatjh </w:t>
      </w:r>
      <w:r w:rsidR="007671A3" w:rsidRPr="00155A38">
        <w:rPr>
          <w:sz w:val="24"/>
          <w:szCs w:val="24"/>
          <w:lang w:val="sma-NO"/>
        </w:rPr>
        <w:t>laakan</w:t>
      </w:r>
      <w:r w:rsidRPr="00155A38">
        <w:rPr>
          <w:sz w:val="24"/>
          <w:szCs w:val="24"/>
          <w:lang w:val="sma-NO"/>
        </w:rPr>
        <w:t xml:space="preserve"> ussjiedidh </w:t>
      </w:r>
      <w:r w:rsidR="007671A3" w:rsidRPr="00155A38">
        <w:rPr>
          <w:sz w:val="24"/>
          <w:szCs w:val="24"/>
          <w:lang w:val="sma-NO"/>
        </w:rPr>
        <w:t>jïh</w:t>
      </w:r>
      <w:r w:rsidRPr="00155A38">
        <w:rPr>
          <w:sz w:val="24"/>
          <w:szCs w:val="24"/>
          <w:lang w:val="sma-NO"/>
        </w:rPr>
        <w:t xml:space="preserve"> dam </w:t>
      </w:r>
      <w:r w:rsidR="007671A3" w:rsidRPr="00155A38">
        <w:rPr>
          <w:sz w:val="24"/>
          <w:szCs w:val="24"/>
          <w:lang w:val="sma-NO"/>
        </w:rPr>
        <w:t>healsoe</w:t>
      </w:r>
      <w:r w:rsidRPr="00155A38">
        <w:rPr>
          <w:sz w:val="24"/>
          <w:szCs w:val="24"/>
          <w:lang w:val="sma-NO"/>
        </w:rPr>
        <w:t xml:space="preserve"> </w:t>
      </w:r>
      <w:r w:rsidR="007671A3" w:rsidRPr="00155A38">
        <w:rPr>
          <w:sz w:val="24"/>
          <w:szCs w:val="24"/>
          <w:lang w:val="sma-NO"/>
        </w:rPr>
        <w:t>jïh</w:t>
      </w:r>
      <w:r w:rsidRPr="00155A38">
        <w:rPr>
          <w:sz w:val="24"/>
          <w:szCs w:val="24"/>
          <w:lang w:val="sma-NO"/>
        </w:rPr>
        <w:t xml:space="preserve"> håksoebarkijimaahtoem jeatjh laakan nuhtjedh. Soejkesjh </w:t>
      </w:r>
      <w:r w:rsidR="007671A3" w:rsidRPr="00155A38">
        <w:rPr>
          <w:sz w:val="24"/>
          <w:szCs w:val="24"/>
          <w:lang w:val="sma-NO"/>
        </w:rPr>
        <w:t>voereshåksosne</w:t>
      </w:r>
      <w:r w:rsidRPr="00155A38">
        <w:rPr>
          <w:sz w:val="24"/>
          <w:szCs w:val="24"/>
          <w:lang w:val="sma-NO"/>
        </w:rPr>
        <w:t xml:space="preserve"> mijjen </w:t>
      </w:r>
      <w:r w:rsidR="007671A3" w:rsidRPr="00155A38">
        <w:rPr>
          <w:sz w:val="24"/>
          <w:szCs w:val="24"/>
          <w:lang w:val="sma-NO"/>
        </w:rPr>
        <w:t>tjïelte</w:t>
      </w:r>
      <w:r w:rsidRPr="00155A38">
        <w:rPr>
          <w:sz w:val="24"/>
          <w:szCs w:val="24"/>
          <w:lang w:val="sma-NO"/>
        </w:rPr>
        <w:t xml:space="preserve"> maahta faaledh maehtieh guhkebem gåetesne årrodh.</w:t>
      </w:r>
    </w:p>
    <w:p w:rsidR="00515198" w:rsidRPr="00155A38" w:rsidRDefault="00515198" w:rsidP="00515198">
      <w:pPr>
        <w:rPr>
          <w:sz w:val="24"/>
          <w:szCs w:val="24"/>
          <w:lang w:val="sma-NO"/>
        </w:rPr>
      </w:pPr>
      <w:r w:rsidRPr="00155A38">
        <w:rPr>
          <w:sz w:val="24"/>
          <w:szCs w:val="24"/>
          <w:lang w:val="sma-NO"/>
        </w:rPr>
        <w:t xml:space="preserve">Stoerredigkien </w:t>
      </w:r>
      <w:r w:rsidR="007671A3" w:rsidRPr="00155A38">
        <w:rPr>
          <w:sz w:val="24"/>
          <w:szCs w:val="24"/>
          <w:lang w:val="sma-NO"/>
        </w:rPr>
        <w:t>bïevnese</w:t>
      </w:r>
      <w:r w:rsidRPr="00155A38">
        <w:rPr>
          <w:sz w:val="24"/>
          <w:szCs w:val="24"/>
          <w:lang w:val="sma-NO"/>
        </w:rPr>
        <w:t xml:space="preserve"> (st.bievn) 47 </w:t>
      </w:r>
      <w:r w:rsidR="007671A3" w:rsidRPr="00155A38">
        <w:rPr>
          <w:sz w:val="24"/>
          <w:szCs w:val="24"/>
          <w:lang w:val="sma-NO"/>
        </w:rPr>
        <w:t>ektiedimmienjorkese</w:t>
      </w:r>
      <w:r w:rsidRPr="00155A38">
        <w:rPr>
          <w:sz w:val="24"/>
          <w:szCs w:val="24"/>
          <w:lang w:val="sma-NO"/>
        </w:rPr>
        <w:t xml:space="preserve"> orre </w:t>
      </w:r>
      <w:r w:rsidR="007671A3" w:rsidRPr="00155A38">
        <w:rPr>
          <w:sz w:val="24"/>
          <w:szCs w:val="24"/>
          <w:lang w:val="sma-NO"/>
        </w:rPr>
        <w:t>tjïelterollem</w:t>
      </w:r>
      <w:r w:rsidRPr="00155A38">
        <w:rPr>
          <w:sz w:val="24"/>
          <w:szCs w:val="24"/>
          <w:lang w:val="sma-NO"/>
        </w:rPr>
        <w:t xml:space="preserve"> healsosne </w:t>
      </w:r>
      <w:r w:rsidR="007671A3" w:rsidRPr="00155A38">
        <w:rPr>
          <w:sz w:val="24"/>
          <w:szCs w:val="24"/>
          <w:lang w:val="sma-NO"/>
        </w:rPr>
        <w:t>jïh</w:t>
      </w:r>
      <w:r w:rsidRPr="00155A38">
        <w:rPr>
          <w:sz w:val="24"/>
          <w:szCs w:val="24"/>
          <w:lang w:val="sma-NO"/>
        </w:rPr>
        <w:t xml:space="preserve"> håksosne </w:t>
      </w:r>
      <w:r w:rsidR="007671A3" w:rsidRPr="00155A38">
        <w:rPr>
          <w:sz w:val="24"/>
          <w:szCs w:val="24"/>
          <w:lang w:val="sma-NO"/>
        </w:rPr>
        <w:t>bïeljeli</w:t>
      </w:r>
      <w:r w:rsidRPr="00155A38">
        <w:rPr>
          <w:sz w:val="24"/>
          <w:szCs w:val="24"/>
          <w:lang w:val="sma-NO"/>
        </w:rPr>
        <w:t xml:space="preserve">. Orre healsoe- </w:t>
      </w:r>
      <w:r w:rsidR="007671A3" w:rsidRPr="00155A38">
        <w:rPr>
          <w:sz w:val="24"/>
          <w:szCs w:val="24"/>
          <w:lang w:val="sma-NO"/>
        </w:rPr>
        <w:t>jïh</w:t>
      </w:r>
      <w:r w:rsidRPr="00155A38">
        <w:rPr>
          <w:sz w:val="24"/>
          <w:szCs w:val="24"/>
          <w:lang w:val="sma-NO"/>
        </w:rPr>
        <w:t xml:space="preserve"> håksoelaake lea « daan beajjetjen tjoevkem» vuajneme. Daate laake </w:t>
      </w:r>
      <w:r w:rsidR="007671A3" w:rsidRPr="00155A38">
        <w:rPr>
          <w:sz w:val="24"/>
          <w:szCs w:val="24"/>
          <w:lang w:val="sma-NO"/>
        </w:rPr>
        <w:t>jeahta</w:t>
      </w:r>
      <w:r w:rsidRPr="00155A38">
        <w:rPr>
          <w:sz w:val="24"/>
          <w:szCs w:val="24"/>
          <w:lang w:val="sma-NO"/>
        </w:rPr>
        <w:t xml:space="preserve"> </w:t>
      </w:r>
      <w:r w:rsidR="007671A3" w:rsidRPr="00155A38">
        <w:rPr>
          <w:sz w:val="24"/>
          <w:szCs w:val="24"/>
          <w:lang w:val="sma-NO"/>
        </w:rPr>
        <w:t>tjïelten</w:t>
      </w:r>
      <w:r w:rsidRPr="00155A38">
        <w:rPr>
          <w:sz w:val="24"/>
          <w:szCs w:val="24"/>
          <w:lang w:val="sma-NO"/>
        </w:rPr>
        <w:t xml:space="preserve"> </w:t>
      </w:r>
      <w:r w:rsidR="007671A3" w:rsidRPr="00155A38">
        <w:rPr>
          <w:sz w:val="24"/>
          <w:szCs w:val="24"/>
          <w:lang w:val="sma-NO"/>
        </w:rPr>
        <w:t>dïedte</w:t>
      </w:r>
      <w:r w:rsidRPr="00155A38">
        <w:rPr>
          <w:sz w:val="24"/>
          <w:szCs w:val="24"/>
          <w:lang w:val="sma-NO"/>
        </w:rPr>
        <w:t xml:space="preserve"> voenen almetji healsoem </w:t>
      </w:r>
      <w:r w:rsidR="007671A3" w:rsidRPr="00155A38">
        <w:rPr>
          <w:sz w:val="24"/>
          <w:szCs w:val="24"/>
          <w:lang w:val="sma-NO"/>
        </w:rPr>
        <w:t>starnedh</w:t>
      </w:r>
      <w:r w:rsidRPr="00155A38">
        <w:rPr>
          <w:sz w:val="24"/>
          <w:szCs w:val="24"/>
          <w:lang w:val="sma-NO"/>
        </w:rPr>
        <w:t xml:space="preserve">, </w:t>
      </w:r>
      <w:r w:rsidR="007671A3" w:rsidRPr="00155A38">
        <w:rPr>
          <w:sz w:val="24"/>
          <w:szCs w:val="24"/>
          <w:lang w:val="sma-NO"/>
        </w:rPr>
        <w:t>jïh</w:t>
      </w:r>
      <w:r w:rsidRPr="00155A38">
        <w:rPr>
          <w:sz w:val="24"/>
          <w:szCs w:val="24"/>
          <w:lang w:val="sma-NO"/>
        </w:rPr>
        <w:t xml:space="preserve"> </w:t>
      </w:r>
      <w:r w:rsidR="007671A3" w:rsidRPr="00155A38">
        <w:rPr>
          <w:sz w:val="24"/>
          <w:szCs w:val="24"/>
          <w:lang w:val="sma-NO"/>
        </w:rPr>
        <w:t>dïhte</w:t>
      </w:r>
      <w:r w:rsidRPr="00155A38">
        <w:rPr>
          <w:sz w:val="24"/>
          <w:szCs w:val="24"/>
          <w:lang w:val="sma-NO"/>
        </w:rPr>
        <w:t xml:space="preserve"> orre åålmehhealsoelaakesne reeremen </w:t>
      </w:r>
      <w:r w:rsidR="007671A3" w:rsidRPr="00155A38">
        <w:rPr>
          <w:sz w:val="24"/>
          <w:szCs w:val="24"/>
          <w:lang w:val="sma-NO"/>
        </w:rPr>
        <w:t>jïh</w:t>
      </w:r>
      <w:r w:rsidRPr="00155A38">
        <w:rPr>
          <w:sz w:val="24"/>
          <w:szCs w:val="24"/>
          <w:lang w:val="sma-NO"/>
        </w:rPr>
        <w:t xml:space="preserve"> siebriedahki </w:t>
      </w:r>
      <w:r w:rsidR="007671A3" w:rsidRPr="00155A38">
        <w:rPr>
          <w:sz w:val="24"/>
          <w:szCs w:val="24"/>
          <w:lang w:val="sma-NO"/>
        </w:rPr>
        <w:t>dïedte</w:t>
      </w:r>
      <w:r w:rsidRPr="00155A38">
        <w:rPr>
          <w:sz w:val="24"/>
          <w:szCs w:val="24"/>
          <w:lang w:val="sma-NO"/>
        </w:rPr>
        <w:t xml:space="preserve"> </w:t>
      </w:r>
      <w:r w:rsidR="007671A3" w:rsidRPr="00155A38">
        <w:rPr>
          <w:sz w:val="24"/>
          <w:szCs w:val="24"/>
          <w:lang w:val="sma-NO"/>
        </w:rPr>
        <w:t>åålmehhealsoem</w:t>
      </w:r>
      <w:r w:rsidRPr="00155A38">
        <w:rPr>
          <w:sz w:val="24"/>
          <w:szCs w:val="24"/>
          <w:lang w:val="sma-NO"/>
        </w:rPr>
        <w:t xml:space="preserve"> </w:t>
      </w:r>
      <w:r w:rsidR="007671A3" w:rsidRPr="00155A38">
        <w:rPr>
          <w:sz w:val="24"/>
          <w:szCs w:val="24"/>
          <w:lang w:val="sma-NO"/>
        </w:rPr>
        <w:t>styngkedh</w:t>
      </w:r>
      <w:r w:rsidRPr="00155A38">
        <w:rPr>
          <w:sz w:val="24"/>
          <w:szCs w:val="24"/>
          <w:lang w:val="sma-NO"/>
        </w:rPr>
        <w:t xml:space="preserve">. Åålmehealsoelaake edtja vaaksjodh guktie </w:t>
      </w:r>
      <w:r w:rsidR="007671A3" w:rsidRPr="00155A38">
        <w:rPr>
          <w:sz w:val="24"/>
          <w:szCs w:val="24"/>
          <w:lang w:val="sma-NO"/>
        </w:rPr>
        <w:t>tjïelth</w:t>
      </w:r>
      <w:r w:rsidRPr="00155A38">
        <w:rPr>
          <w:sz w:val="24"/>
          <w:szCs w:val="24"/>
          <w:lang w:val="sma-NO"/>
        </w:rPr>
        <w:t xml:space="preserve"> råajvarimmiej gujmie aelkieh </w:t>
      </w:r>
      <w:r w:rsidR="007671A3" w:rsidRPr="00155A38">
        <w:rPr>
          <w:sz w:val="24"/>
          <w:szCs w:val="24"/>
          <w:lang w:val="sma-NO"/>
        </w:rPr>
        <w:t>jïh</w:t>
      </w:r>
      <w:r w:rsidRPr="00155A38">
        <w:rPr>
          <w:sz w:val="24"/>
          <w:szCs w:val="24"/>
          <w:lang w:val="sma-NO"/>
        </w:rPr>
        <w:t xml:space="preserve"> </w:t>
      </w:r>
      <w:r w:rsidR="007671A3" w:rsidRPr="00155A38">
        <w:rPr>
          <w:sz w:val="24"/>
          <w:szCs w:val="24"/>
          <w:lang w:val="sma-NO"/>
        </w:rPr>
        <w:t>geesjele</w:t>
      </w:r>
      <w:r w:rsidRPr="00155A38">
        <w:rPr>
          <w:sz w:val="24"/>
          <w:szCs w:val="24"/>
          <w:lang w:val="sma-NO"/>
        </w:rPr>
        <w:t xml:space="preserve"> daejnie barkieh. Dellie </w:t>
      </w:r>
      <w:r w:rsidR="007671A3" w:rsidRPr="00155A38">
        <w:rPr>
          <w:sz w:val="24"/>
          <w:szCs w:val="24"/>
          <w:lang w:val="sma-NO"/>
        </w:rPr>
        <w:t>gïehtjedidh</w:t>
      </w:r>
      <w:r w:rsidRPr="00155A38">
        <w:rPr>
          <w:sz w:val="24"/>
          <w:szCs w:val="24"/>
          <w:lang w:val="sma-NO"/>
        </w:rPr>
        <w:t xml:space="preserve"> guhkies </w:t>
      </w:r>
      <w:r w:rsidR="007671A3" w:rsidRPr="00155A38">
        <w:rPr>
          <w:sz w:val="24"/>
          <w:szCs w:val="24"/>
          <w:lang w:val="sma-NO"/>
        </w:rPr>
        <w:t>jïh</w:t>
      </w:r>
      <w:r w:rsidRPr="00155A38">
        <w:rPr>
          <w:sz w:val="24"/>
          <w:szCs w:val="24"/>
          <w:lang w:val="sma-NO"/>
        </w:rPr>
        <w:t xml:space="preserve"> </w:t>
      </w:r>
      <w:r w:rsidR="007671A3" w:rsidRPr="00155A38">
        <w:rPr>
          <w:sz w:val="24"/>
          <w:szCs w:val="24"/>
          <w:lang w:val="sma-NO"/>
        </w:rPr>
        <w:t>geesjele</w:t>
      </w:r>
      <w:r w:rsidRPr="00155A38">
        <w:rPr>
          <w:sz w:val="24"/>
          <w:szCs w:val="24"/>
          <w:lang w:val="sma-NO"/>
        </w:rPr>
        <w:t xml:space="preserve"> </w:t>
      </w:r>
      <w:r w:rsidR="007671A3" w:rsidRPr="00155A38">
        <w:rPr>
          <w:sz w:val="24"/>
          <w:szCs w:val="24"/>
          <w:lang w:val="sma-NO"/>
        </w:rPr>
        <w:t>ålmahealsoebarkojne</w:t>
      </w:r>
      <w:r w:rsidRPr="00155A38">
        <w:rPr>
          <w:sz w:val="24"/>
          <w:szCs w:val="24"/>
          <w:lang w:val="sma-NO"/>
        </w:rPr>
        <w:t xml:space="preserve"> aelkieh.</w:t>
      </w:r>
    </w:p>
    <w:p w:rsidR="00515198" w:rsidRPr="00155A38" w:rsidRDefault="00515198" w:rsidP="00515198">
      <w:pPr>
        <w:rPr>
          <w:sz w:val="24"/>
          <w:szCs w:val="24"/>
          <w:lang w:val="sma-NO"/>
        </w:rPr>
      </w:pPr>
      <w:r w:rsidRPr="00155A38">
        <w:rPr>
          <w:sz w:val="24"/>
          <w:szCs w:val="24"/>
          <w:lang w:val="sma-NO"/>
        </w:rPr>
        <w:t xml:space="preserve">Maehtebe aaj neebnedh mijjieh mah goevtesne barkebe </w:t>
      </w:r>
      <w:r w:rsidR="007671A3" w:rsidRPr="00155A38">
        <w:rPr>
          <w:sz w:val="24"/>
          <w:szCs w:val="24"/>
          <w:lang w:val="sma-NO"/>
        </w:rPr>
        <w:t>vööjnimh</w:t>
      </w:r>
      <w:r w:rsidRPr="00155A38">
        <w:rPr>
          <w:sz w:val="24"/>
          <w:szCs w:val="24"/>
          <w:lang w:val="sma-NO"/>
        </w:rPr>
        <w:t xml:space="preserve">  daerpies maahtoem </w:t>
      </w:r>
      <w:r w:rsidR="007671A3" w:rsidRPr="00155A38">
        <w:rPr>
          <w:sz w:val="24"/>
          <w:szCs w:val="24"/>
          <w:lang w:val="sma-NO"/>
        </w:rPr>
        <w:t>prosjektine</w:t>
      </w:r>
      <w:r w:rsidRPr="00155A38">
        <w:rPr>
          <w:sz w:val="24"/>
          <w:szCs w:val="24"/>
          <w:lang w:val="sma-NO"/>
        </w:rPr>
        <w:t xml:space="preserve"> </w:t>
      </w:r>
      <w:r w:rsidR="007671A3" w:rsidRPr="00155A38">
        <w:rPr>
          <w:sz w:val="24"/>
          <w:szCs w:val="24"/>
          <w:lang w:val="sma-NO"/>
        </w:rPr>
        <w:t>utnedh. Siejhme</w:t>
      </w:r>
      <w:r w:rsidRPr="00155A38">
        <w:rPr>
          <w:sz w:val="24"/>
          <w:szCs w:val="24"/>
          <w:lang w:val="sma-NO"/>
        </w:rPr>
        <w:t xml:space="preserve"> </w:t>
      </w:r>
      <w:r w:rsidR="007671A3" w:rsidRPr="00155A38">
        <w:rPr>
          <w:sz w:val="24"/>
          <w:szCs w:val="24"/>
          <w:lang w:val="sma-NO"/>
        </w:rPr>
        <w:t>sjïdteme</w:t>
      </w:r>
      <w:r w:rsidRPr="00155A38">
        <w:rPr>
          <w:sz w:val="24"/>
          <w:szCs w:val="24"/>
          <w:lang w:val="sma-NO"/>
        </w:rPr>
        <w:t xml:space="preserve"> prosjeekth aarkebiejjine utnedh,  byjjes darjomisnie  daate </w:t>
      </w:r>
      <w:r w:rsidR="007671A3" w:rsidRPr="00155A38">
        <w:rPr>
          <w:sz w:val="24"/>
          <w:szCs w:val="24"/>
          <w:lang w:val="sma-NO"/>
        </w:rPr>
        <w:t>sïejhme</w:t>
      </w:r>
      <w:r w:rsidRPr="00155A38">
        <w:rPr>
          <w:sz w:val="24"/>
          <w:szCs w:val="24"/>
          <w:lang w:val="sma-NO"/>
        </w:rPr>
        <w:t xml:space="preserve"> aaj </w:t>
      </w:r>
      <w:r w:rsidR="007671A3" w:rsidRPr="00155A38">
        <w:rPr>
          <w:sz w:val="24"/>
          <w:szCs w:val="24"/>
          <w:lang w:val="sma-NO"/>
        </w:rPr>
        <w:t>sjïdteme</w:t>
      </w:r>
      <w:r w:rsidRPr="00155A38">
        <w:rPr>
          <w:sz w:val="24"/>
          <w:szCs w:val="24"/>
          <w:lang w:val="sma-NO"/>
        </w:rPr>
        <w:t xml:space="preserve">. Daate lea hijven </w:t>
      </w:r>
      <w:r w:rsidR="007671A3" w:rsidRPr="00155A38">
        <w:rPr>
          <w:sz w:val="24"/>
          <w:szCs w:val="24"/>
          <w:lang w:val="sma-NO"/>
        </w:rPr>
        <w:t>siebriedahkine</w:t>
      </w:r>
      <w:r w:rsidRPr="00155A38">
        <w:rPr>
          <w:sz w:val="24"/>
          <w:szCs w:val="24"/>
          <w:lang w:val="sma-NO"/>
        </w:rPr>
        <w:t xml:space="preserve"> mij dohkh diekie </w:t>
      </w:r>
      <w:r w:rsidR="007671A3" w:rsidRPr="00155A38">
        <w:rPr>
          <w:sz w:val="24"/>
          <w:szCs w:val="24"/>
          <w:lang w:val="sma-NO"/>
        </w:rPr>
        <w:t>jorkestuvvieh</w:t>
      </w:r>
      <w:r w:rsidRPr="00155A38">
        <w:rPr>
          <w:sz w:val="24"/>
          <w:szCs w:val="24"/>
          <w:lang w:val="sma-NO"/>
        </w:rPr>
        <w:t xml:space="preserve">, mejtie lea økonomijen hijven </w:t>
      </w:r>
      <w:r w:rsidR="007671A3" w:rsidRPr="00155A38">
        <w:rPr>
          <w:sz w:val="24"/>
          <w:szCs w:val="24"/>
          <w:lang w:val="sma-NO"/>
        </w:rPr>
        <w:t>jïh</w:t>
      </w:r>
      <w:r w:rsidRPr="00155A38">
        <w:rPr>
          <w:sz w:val="24"/>
          <w:szCs w:val="24"/>
          <w:lang w:val="sma-NO"/>
        </w:rPr>
        <w:t xml:space="preserve"> </w:t>
      </w:r>
      <w:r w:rsidR="007671A3" w:rsidRPr="00155A38">
        <w:rPr>
          <w:sz w:val="24"/>
          <w:szCs w:val="24"/>
          <w:lang w:val="sma-NO"/>
        </w:rPr>
        <w:t>åenehks</w:t>
      </w:r>
      <w:r w:rsidRPr="00155A38">
        <w:rPr>
          <w:sz w:val="24"/>
          <w:szCs w:val="24"/>
          <w:lang w:val="sma-NO"/>
        </w:rPr>
        <w:t xml:space="preserve"> ohtsemeraajh.</w:t>
      </w:r>
    </w:p>
    <w:p w:rsidR="00515198" w:rsidRPr="00155A38" w:rsidRDefault="00515198" w:rsidP="00515198">
      <w:pPr>
        <w:rPr>
          <w:sz w:val="24"/>
          <w:szCs w:val="24"/>
          <w:lang w:val="sma-NO"/>
        </w:rPr>
      </w:pPr>
      <w:r w:rsidRPr="00155A38">
        <w:rPr>
          <w:sz w:val="24"/>
          <w:szCs w:val="24"/>
          <w:lang w:val="sma-NO"/>
        </w:rPr>
        <w:lastRenderedPageBreak/>
        <w:t xml:space="preserve">Goevtesne libie </w:t>
      </w:r>
      <w:r w:rsidR="007671A3" w:rsidRPr="00155A38">
        <w:rPr>
          <w:sz w:val="24"/>
          <w:szCs w:val="24"/>
          <w:lang w:val="sma-NO"/>
        </w:rPr>
        <w:t>gïehtjedamme</w:t>
      </w:r>
      <w:r w:rsidRPr="00155A38">
        <w:rPr>
          <w:sz w:val="24"/>
          <w:szCs w:val="24"/>
          <w:lang w:val="sma-NO"/>
        </w:rPr>
        <w:t xml:space="preserve"> magkeres nuepieh gååvnese, mij lea hijven Raarvihken </w:t>
      </w:r>
      <w:r w:rsidR="007671A3" w:rsidRPr="00155A38">
        <w:rPr>
          <w:sz w:val="24"/>
          <w:szCs w:val="24"/>
          <w:lang w:val="sma-NO"/>
        </w:rPr>
        <w:t>tjïeltese</w:t>
      </w:r>
      <w:r w:rsidRPr="00155A38">
        <w:rPr>
          <w:sz w:val="24"/>
          <w:szCs w:val="24"/>
          <w:lang w:val="sma-NO"/>
        </w:rPr>
        <w:t xml:space="preserve">. Daah </w:t>
      </w:r>
      <w:r w:rsidR="007671A3" w:rsidRPr="00155A38">
        <w:rPr>
          <w:sz w:val="24"/>
          <w:szCs w:val="24"/>
          <w:lang w:val="sma-NO"/>
        </w:rPr>
        <w:t>råajvarimmieh</w:t>
      </w:r>
      <w:r w:rsidRPr="00155A38">
        <w:rPr>
          <w:sz w:val="24"/>
          <w:szCs w:val="24"/>
          <w:lang w:val="sma-NO"/>
        </w:rPr>
        <w:t xml:space="preserve"> fysioterapeutesne, sosiaalesne, darjomisnie </w:t>
      </w:r>
      <w:r w:rsidR="007671A3" w:rsidRPr="00155A38">
        <w:rPr>
          <w:sz w:val="24"/>
          <w:szCs w:val="24"/>
          <w:lang w:val="sma-NO"/>
        </w:rPr>
        <w:t>jïh</w:t>
      </w:r>
      <w:r w:rsidRPr="00155A38">
        <w:rPr>
          <w:sz w:val="24"/>
          <w:szCs w:val="24"/>
          <w:lang w:val="sma-NO"/>
        </w:rPr>
        <w:t xml:space="preserve"> øørneme/faaleldahkh healsosne </w:t>
      </w:r>
      <w:r w:rsidR="007671A3" w:rsidRPr="00155A38">
        <w:rPr>
          <w:sz w:val="24"/>
          <w:szCs w:val="24"/>
          <w:lang w:val="sma-NO"/>
        </w:rPr>
        <w:t>jïh</w:t>
      </w:r>
      <w:r w:rsidRPr="00155A38">
        <w:rPr>
          <w:sz w:val="24"/>
          <w:szCs w:val="24"/>
          <w:lang w:val="sma-NO"/>
        </w:rPr>
        <w:t xml:space="preserve"> håksoesektovresne.</w:t>
      </w:r>
    </w:p>
    <w:p w:rsidR="00515198" w:rsidRPr="00155A38" w:rsidRDefault="00515198" w:rsidP="00515198">
      <w:pPr>
        <w:rPr>
          <w:sz w:val="24"/>
          <w:szCs w:val="24"/>
          <w:lang w:val="sma-NO"/>
        </w:rPr>
      </w:pPr>
    </w:p>
    <w:p w:rsidR="00515198" w:rsidRPr="00460B3F" w:rsidRDefault="00515198" w:rsidP="00515198">
      <w:pPr>
        <w:rPr>
          <w:b/>
          <w:sz w:val="24"/>
          <w:szCs w:val="24"/>
          <w:lang w:val="sma-NO"/>
        </w:rPr>
      </w:pPr>
      <w:r w:rsidRPr="00460B3F">
        <w:rPr>
          <w:b/>
          <w:sz w:val="24"/>
          <w:szCs w:val="24"/>
          <w:lang w:val="sma-NO"/>
        </w:rPr>
        <w:t xml:space="preserve">5.2  Guktie dah haestemh 2013- healsoe </w:t>
      </w:r>
      <w:r w:rsidR="007671A3" w:rsidRPr="00460B3F">
        <w:rPr>
          <w:b/>
          <w:sz w:val="24"/>
          <w:szCs w:val="24"/>
          <w:lang w:val="sma-NO"/>
        </w:rPr>
        <w:t>jïh</w:t>
      </w:r>
      <w:r w:rsidRPr="00460B3F">
        <w:rPr>
          <w:b/>
          <w:sz w:val="24"/>
          <w:szCs w:val="24"/>
          <w:lang w:val="sma-NO"/>
        </w:rPr>
        <w:t xml:space="preserve"> håksosne</w:t>
      </w:r>
    </w:p>
    <w:p w:rsidR="00515198" w:rsidRPr="00460B3F" w:rsidRDefault="00515198" w:rsidP="00515198">
      <w:pPr>
        <w:rPr>
          <w:b/>
          <w:sz w:val="24"/>
          <w:szCs w:val="24"/>
          <w:lang w:val="sma-NO"/>
        </w:rPr>
      </w:pPr>
      <w:r w:rsidRPr="00460B3F">
        <w:rPr>
          <w:b/>
          <w:sz w:val="24"/>
          <w:szCs w:val="24"/>
          <w:lang w:val="sma-NO"/>
        </w:rPr>
        <w:t xml:space="preserve">Burrieråajavrimmie, evtiedimmie </w:t>
      </w:r>
      <w:r w:rsidR="007671A3" w:rsidRPr="00460B3F">
        <w:rPr>
          <w:b/>
          <w:sz w:val="24"/>
          <w:szCs w:val="24"/>
          <w:lang w:val="sma-NO"/>
        </w:rPr>
        <w:t>jïh</w:t>
      </w:r>
      <w:r w:rsidRPr="00460B3F">
        <w:rPr>
          <w:b/>
          <w:sz w:val="24"/>
          <w:szCs w:val="24"/>
          <w:lang w:val="sma-NO"/>
        </w:rPr>
        <w:t xml:space="preserve"> organisasjovneulmie 2013</w:t>
      </w:r>
    </w:p>
    <w:p w:rsidR="00515198" w:rsidRPr="00460B3F" w:rsidRDefault="007671A3" w:rsidP="00515198">
      <w:pPr>
        <w:rPr>
          <w:sz w:val="24"/>
          <w:szCs w:val="24"/>
          <w:lang w:val="sma-NO"/>
        </w:rPr>
      </w:pPr>
      <w:r w:rsidRPr="00460B3F">
        <w:rPr>
          <w:sz w:val="24"/>
          <w:szCs w:val="24"/>
          <w:lang w:val="sma-NO"/>
        </w:rPr>
        <w:t>Jaepiebïevnesne</w:t>
      </w:r>
      <w:r w:rsidR="00515198" w:rsidRPr="00460B3F">
        <w:rPr>
          <w:sz w:val="24"/>
          <w:szCs w:val="24"/>
          <w:lang w:val="sma-NO"/>
        </w:rPr>
        <w:t xml:space="preserve"> 2012- åejviehaestemh 2013- healsoe </w:t>
      </w:r>
      <w:r w:rsidRPr="00460B3F">
        <w:rPr>
          <w:sz w:val="24"/>
          <w:szCs w:val="24"/>
          <w:lang w:val="sma-NO"/>
        </w:rPr>
        <w:t>jïh</w:t>
      </w:r>
      <w:r w:rsidR="00515198" w:rsidRPr="00460B3F">
        <w:rPr>
          <w:sz w:val="24"/>
          <w:szCs w:val="24"/>
          <w:lang w:val="sma-NO"/>
        </w:rPr>
        <w:t xml:space="preserve"> håksoe, </w:t>
      </w:r>
      <w:r w:rsidRPr="00460B3F">
        <w:rPr>
          <w:sz w:val="24"/>
          <w:szCs w:val="24"/>
          <w:lang w:val="sma-NO"/>
        </w:rPr>
        <w:t>gïehtjedibie</w:t>
      </w:r>
      <w:r w:rsidR="00515198" w:rsidRPr="00460B3F">
        <w:rPr>
          <w:sz w:val="24"/>
          <w:szCs w:val="24"/>
          <w:lang w:val="sma-NO"/>
        </w:rPr>
        <w:t>:</w:t>
      </w:r>
    </w:p>
    <w:p w:rsidR="00515198" w:rsidRPr="00460B3F" w:rsidRDefault="00515198" w:rsidP="00460B3F">
      <w:pPr>
        <w:pStyle w:val="Listeavsnitt"/>
        <w:numPr>
          <w:ilvl w:val="0"/>
          <w:numId w:val="3"/>
        </w:numPr>
        <w:rPr>
          <w:sz w:val="24"/>
          <w:szCs w:val="24"/>
          <w:lang w:val="sma-NO"/>
        </w:rPr>
      </w:pPr>
      <w:r w:rsidRPr="00460B3F">
        <w:rPr>
          <w:sz w:val="24"/>
          <w:szCs w:val="24"/>
          <w:lang w:val="sma-NO"/>
        </w:rPr>
        <w:t xml:space="preserve">Barkijh, </w:t>
      </w:r>
      <w:r w:rsidR="007671A3" w:rsidRPr="00460B3F">
        <w:rPr>
          <w:sz w:val="24"/>
          <w:szCs w:val="24"/>
          <w:lang w:val="sma-NO"/>
        </w:rPr>
        <w:t>maahtoejilliedimmie</w:t>
      </w:r>
      <w:r w:rsidRPr="00460B3F">
        <w:rPr>
          <w:sz w:val="24"/>
          <w:szCs w:val="24"/>
          <w:lang w:val="sma-NO"/>
        </w:rPr>
        <w:t xml:space="preserve"> </w:t>
      </w:r>
      <w:r w:rsidR="007671A3" w:rsidRPr="00460B3F">
        <w:rPr>
          <w:sz w:val="24"/>
          <w:szCs w:val="24"/>
          <w:lang w:val="sma-NO"/>
        </w:rPr>
        <w:t>jïh</w:t>
      </w:r>
      <w:r w:rsidRPr="00460B3F">
        <w:rPr>
          <w:sz w:val="24"/>
          <w:szCs w:val="24"/>
          <w:lang w:val="sma-NO"/>
        </w:rPr>
        <w:t xml:space="preserve"> økonomije. Ektiedimmiejorkese mijjese aaj haestemh 2013 </w:t>
      </w:r>
      <w:r w:rsidR="007671A3" w:rsidRPr="00460B3F">
        <w:rPr>
          <w:sz w:val="24"/>
          <w:szCs w:val="24"/>
          <w:lang w:val="sma-NO"/>
        </w:rPr>
        <w:t>vadta</w:t>
      </w:r>
      <w:r w:rsidRPr="00460B3F">
        <w:rPr>
          <w:sz w:val="24"/>
          <w:szCs w:val="24"/>
          <w:lang w:val="sma-NO"/>
        </w:rPr>
        <w:t xml:space="preserve">, gosse lea barkijh, </w:t>
      </w:r>
      <w:r w:rsidR="007671A3" w:rsidRPr="00460B3F">
        <w:rPr>
          <w:sz w:val="24"/>
          <w:szCs w:val="24"/>
          <w:lang w:val="sma-NO"/>
        </w:rPr>
        <w:t>maahtoejilliedimmesne</w:t>
      </w:r>
      <w:r w:rsidRPr="00460B3F">
        <w:rPr>
          <w:sz w:val="24"/>
          <w:szCs w:val="24"/>
          <w:lang w:val="sma-NO"/>
        </w:rPr>
        <w:t xml:space="preserve"> </w:t>
      </w:r>
      <w:r w:rsidR="007671A3" w:rsidRPr="00460B3F">
        <w:rPr>
          <w:sz w:val="24"/>
          <w:szCs w:val="24"/>
          <w:lang w:val="sma-NO"/>
        </w:rPr>
        <w:t>jïh</w:t>
      </w:r>
      <w:r w:rsidRPr="00460B3F">
        <w:rPr>
          <w:sz w:val="24"/>
          <w:szCs w:val="24"/>
          <w:lang w:val="sma-NO"/>
        </w:rPr>
        <w:t xml:space="preserve"> økonomijesne.</w:t>
      </w:r>
    </w:p>
    <w:p w:rsidR="00515198" w:rsidRPr="00460B3F" w:rsidRDefault="007671A3" w:rsidP="00460B3F">
      <w:pPr>
        <w:pStyle w:val="Listeavsnitt"/>
        <w:numPr>
          <w:ilvl w:val="0"/>
          <w:numId w:val="3"/>
        </w:numPr>
        <w:rPr>
          <w:sz w:val="24"/>
          <w:szCs w:val="24"/>
          <w:lang w:val="sma-NO"/>
        </w:rPr>
      </w:pPr>
      <w:r w:rsidRPr="00460B3F">
        <w:rPr>
          <w:sz w:val="24"/>
          <w:szCs w:val="24"/>
          <w:lang w:val="sma-NO"/>
        </w:rPr>
        <w:t>Sïjhtebe</w:t>
      </w:r>
      <w:r w:rsidR="00515198" w:rsidRPr="00460B3F">
        <w:rPr>
          <w:sz w:val="24"/>
          <w:szCs w:val="24"/>
          <w:lang w:val="sma-NO"/>
        </w:rPr>
        <w:t xml:space="preserve"> 2013 dejtie </w:t>
      </w:r>
      <w:r w:rsidRPr="00460B3F">
        <w:rPr>
          <w:sz w:val="24"/>
          <w:szCs w:val="24"/>
          <w:lang w:val="sma-NO"/>
        </w:rPr>
        <w:t>nuhtijidie</w:t>
      </w:r>
      <w:r w:rsidR="00515198" w:rsidRPr="00460B3F">
        <w:rPr>
          <w:sz w:val="24"/>
          <w:szCs w:val="24"/>
          <w:lang w:val="sma-NO"/>
        </w:rPr>
        <w:t xml:space="preserve"> jarngese </w:t>
      </w:r>
      <w:r w:rsidRPr="00460B3F">
        <w:rPr>
          <w:sz w:val="24"/>
          <w:szCs w:val="24"/>
          <w:lang w:val="sma-NO"/>
        </w:rPr>
        <w:t>bïejedh</w:t>
      </w:r>
      <w:r w:rsidR="00515198" w:rsidRPr="00460B3F">
        <w:rPr>
          <w:sz w:val="24"/>
          <w:szCs w:val="24"/>
          <w:lang w:val="sma-NO"/>
        </w:rPr>
        <w:t xml:space="preserve">. Feeledimmiem tjoktjeminie gusnie maehtebe vuejnedh guktie jeatjebh darjoeh </w:t>
      </w:r>
      <w:r w:rsidRPr="00460B3F">
        <w:rPr>
          <w:sz w:val="24"/>
          <w:szCs w:val="24"/>
          <w:lang w:val="sma-NO"/>
        </w:rPr>
        <w:t>jïh</w:t>
      </w:r>
      <w:r w:rsidR="00515198" w:rsidRPr="00460B3F">
        <w:rPr>
          <w:sz w:val="24"/>
          <w:szCs w:val="24"/>
          <w:lang w:val="sma-NO"/>
        </w:rPr>
        <w:t xml:space="preserve"> guktie voeresgåetiem </w:t>
      </w:r>
      <w:r w:rsidRPr="00460B3F">
        <w:rPr>
          <w:sz w:val="24"/>
          <w:szCs w:val="24"/>
          <w:lang w:val="sma-NO"/>
        </w:rPr>
        <w:t>stuvrieh</w:t>
      </w:r>
      <w:r w:rsidR="00515198" w:rsidRPr="00460B3F">
        <w:rPr>
          <w:sz w:val="24"/>
          <w:szCs w:val="24"/>
          <w:lang w:val="sma-NO"/>
        </w:rPr>
        <w:t>.  Goevtesen åvtehke sæjhta 2013 dagkeres feeledimmiem soejkesjidh.</w:t>
      </w:r>
    </w:p>
    <w:p w:rsidR="00515198" w:rsidRPr="00460B3F" w:rsidRDefault="00515198" w:rsidP="00460B3F">
      <w:pPr>
        <w:pStyle w:val="Listeavsnitt"/>
        <w:numPr>
          <w:ilvl w:val="0"/>
          <w:numId w:val="3"/>
        </w:numPr>
        <w:rPr>
          <w:sz w:val="24"/>
          <w:szCs w:val="24"/>
          <w:lang w:val="sma-NO"/>
        </w:rPr>
      </w:pPr>
      <w:r w:rsidRPr="00460B3F">
        <w:rPr>
          <w:sz w:val="24"/>
          <w:szCs w:val="24"/>
          <w:lang w:val="sma-NO"/>
        </w:rPr>
        <w:t xml:space="preserve">Healsoeevtiedimmiebarkojne. Ektiedimmie Lijren </w:t>
      </w:r>
      <w:r w:rsidR="007671A3" w:rsidRPr="00460B3F">
        <w:rPr>
          <w:sz w:val="24"/>
          <w:szCs w:val="24"/>
          <w:lang w:val="sma-NO"/>
        </w:rPr>
        <w:t>tjïeltine</w:t>
      </w:r>
      <w:r w:rsidRPr="00460B3F">
        <w:rPr>
          <w:sz w:val="24"/>
          <w:szCs w:val="24"/>
          <w:lang w:val="sma-NO"/>
        </w:rPr>
        <w:t xml:space="preserve"> </w:t>
      </w:r>
      <w:r w:rsidR="007671A3" w:rsidRPr="00460B3F">
        <w:rPr>
          <w:sz w:val="24"/>
          <w:szCs w:val="24"/>
          <w:lang w:val="sma-NO"/>
        </w:rPr>
        <w:t>friskesjielieminie</w:t>
      </w:r>
      <w:r w:rsidRPr="00460B3F">
        <w:rPr>
          <w:sz w:val="24"/>
          <w:szCs w:val="24"/>
          <w:lang w:val="sma-NO"/>
        </w:rPr>
        <w:t xml:space="preserve"> gåabpatjinie </w:t>
      </w:r>
      <w:r w:rsidR="007671A3" w:rsidRPr="00460B3F">
        <w:rPr>
          <w:sz w:val="24"/>
          <w:szCs w:val="24"/>
          <w:lang w:val="sma-NO"/>
        </w:rPr>
        <w:t>tjïeltine</w:t>
      </w:r>
      <w:r w:rsidRPr="00460B3F">
        <w:rPr>
          <w:sz w:val="24"/>
          <w:szCs w:val="24"/>
          <w:lang w:val="sma-NO"/>
        </w:rPr>
        <w:t xml:space="preserve">. Kuvsjefaaleldahke </w:t>
      </w:r>
      <w:r w:rsidR="007671A3" w:rsidRPr="00460B3F">
        <w:rPr>
          <w:sz w:val="24"/>
          <w:szCs w:val="24"/>
          <w:lang w:val="sma-NO"/>
        </w:rPr>
        <w:t>tjïeltine</w:t>
      </w:r>
      <w:r w:rsidRPr="00460B3F">
        <w:rPr>
          <w:sz w:val="24"/>
          <w:szCs w:val="24"/>
          <w:lang w:val="sma-NO"/>
        </w:rPr>
        <w:t xml:space="preserve"> sjædta, </w:t>
      </w:r>
      <w:r w:rsidR="007671A3" w:rsidRPr="00460B3F">
        <w:rPr>
          <w:sz w:val="24"/>
          <w:szCs w:val="24"/>
          <w:lang w:val="sma-NO"/>
        </w:rPr>
        <w:t>jïh</w:t>
      </w:r>
      <w:r w:rsidRPr="00460B3F">
        <w:rPr>
          <w:sz w:val="24"/>
          <w:szCs w:val="24"/>
          <w:lang w:val="sma-NO"/>
        </w:rPr>
        <w:t xml:space="preserve"> faaleldahke 2013 lea </w:t>
      </w:r>
      <w:r w:rsidR="007671A3" w:rsidRPr="00460B3F">
        <w:rPr>
          <w:sz w:val="24"/>
          <w:szCs w:val="24"/>
          <w:lang w:val="sma-NO"/>
        </w:rPr>
        <w:t>gïehtjedidh</w:t>
      </w:r>
      <w:r w:rsidRPr="00460B3F">
        <w:rPr>
          <w:sz w:val="24"/>
          <w:szCs w:val="24"/>
          <w:lang w:val="sma-NO"/>
        </w:rPr>
        <w:t xml:space="preserve"> magkeres darpoe </w:t>
      </w:r>
      <w:r w:rsidR="007671A3" w:rsidRPr="00460B3F">
        <w:rPr>
          <w:sz w:val="24"/>
          <w:szCs w:val="24"/>
          <w:lang w:val="sma-NO"/>
        </w:rPr>
        <w:t>jïh</w:t>
      </w:r>
      <w:r w:rsidRPr="00460B3F">
        <w:rPr>
          <w:sz w:val="24"/>
          <w:szCs w:val="24"/>
          <w:lang w:val="sma-NO"/>
        </w:rPr>
        <w:t xml:space="preserve"> viehkievierhtieh voeresalmetjh mah annje gåetesne </w:t>
      </w:r>
      <w:r w:rsidR="007671A3" w:rsidRPr="00460B3F">
        <w:rPr>
          <w:sz w:val="24"/>
          <w:szCs w:val="24"/>
          <w:lang w:val="sma-NO"/>
        </w:rPr>
        <w:t>daarpesjieh</w:t>
      </w:r>
      <w:r w:rsidRPr="00460B3F">
        <w:rPr>
          <w:sz w:val="24"/>
          <w:szCs w:val="24"/>
          <w:lang w:val="sma-NO"/>
        </w:rPr>
        <w:t>.</w:t>
      </w:r>
    </w:p>
    <w:p w:rsidR="00515198" w:rsidRPr="00460B3F" w:rsidRDefault="00515198" w:rsidP="00460B3F">
      <w:pPr>
        <w:pStyle w:val="Listeavsnitt"/>
        <w:numPr>
          <w:ilvl w:val="0"/>
          <w:numId w:val="3"/>
        </w:numPr>
        <w:rPr>
          <w:sz w:val="24"/>
          <w:szCs w:val="24"/>
          <w:lang w:val="sma-NO"/>
        </w:rPr>
      </w:pPr>
      <w:r w:rsidRPr="00460B3F">
        <w:rPr>
          <w:sz w:val="24"/>
          <w:szCs w:val="24"/>
          <w:lang w:val="sma-NO"/>
        </w:rPr>
        <w:t xml:space="preserve">Jaepien 2011 </w:t>
      </w:r>
      <w:r w:rsidR="007671A3" w:rsidRPr="00460B3F">
        <w:rPr>
          <w:sz w:val="24"/>
          <w:szCs w:val="24"/>
          <w:lang w:val="sma-NO"/>
        </w:rPr>
        <w:t>jïh</w:t>
      </w:r>
      <w:r w:rsidRPr="00460B3F">
        <w:rPr>
          <w:sz w:val="24"/>
          <w:szCs w:val="24"/>
          <w:lang w:val="sma-NO"/>
        </w:rPr>
        <w:t xml:space="preserve"> 2012 idtji  Raarvihke dej sijjiem Namdalen Rehabiliteringesne nuhtjh. Dam darpoem </w:t>
      </w:r>
      <w:r w:rsidR="007671A3" w:rsidRPr="00460B3F">
        <w:rPr>
          <w:sz w:val="24"/>
          <w:szCs w:val="24"/>
          <w:lang w:val="sma-NO"/>
        </w:rPr>
        <w:t>tjïeltine</w:t>
      </w:r>
      <w:r w:rsidRPr="00460B3F">
        <w:rPr>
          <w:sz w:val="24"/>
          <w:szCs w:val="24"/>
          <w:lang w:val="sma-NO"/>
        </w:rPr>
        <w:t xml:space="preserve"> </w:t>
      </w:r>
      <w:r w:rsidR="007671A3" w:rsidRPr="00460B3F">
        <w:rPr>
          <w:sz w:val="24"/>
          <w:szCs w:val="24"/>
          <w:lang w:val="sma-NO"/>
        </w:rPr>
        <w:t>gïehtjedidh</w:t>
      </w:r>
      <w:r w:rsidRPr="00460B3F">
        <w:rPr>
          <w:sz w:val="24"/>
          <w:szCs w:val="24"/>
          <w:lang w:val="sma-NO"/>
        </w:rPr>
        <w:t xml:space="preserve"> </w:t>
      </w:r>
      <w:r w:rsidR="007671A3" w:rsidRPr="00460B3F">
        <w:rPr>
          <w:sz w:val="24"/>
          <w:szCs w:val="24"/>
          <w:lang w:val="sma-NO"/>
        </w:rPr>
        <w:t>jïh</w:t>
      </w:r>
      <w:r w:rsidRPr="00460B3F">
        <w:rPr>
          <w:sz w:val="24"/>
          <w:szCs w:val="24"/>
          <w:lang w:val="sma-NO"/>
        </w:rPr>
        <w:t xml:space="preserve"> eadtjohkes laakan dam faaleldahken Raarvihken </w:t>
      </w:r>
      <w:r w:rsidR="007671A3" w:rsidRPr="00460B3F">
        <w:rPr>
          <w:sz w:val="24"/>
          <w:szCs w:val="24"/>
          <w:lang w:val="sma-NO"/>
        </w:rPr>
        <w:t>tjïeltesne</w:t>
      </w:r>
      <w:r w:rsidRPr="00460B3F">
        <w:rPr>
          <w:sz w:val="24"/>
          <w:szCs w:val="24"/>
          <w:lang w:val="sma-NO"/>
        </w:rPr>
        <w:t xml:space="preserve"> vuesiehtidh.</w:t>
      </w:r>
    </w:p>
    <w:p w:rsidR="00460B3F" w:rsidRDefault="00515198" w:rsidP="00515198">
      <w:pPr>
        <w:pStyle w:val="Listeavsnitt"/>
        <w:numPr>
          <w:ilvl w:val="0"/>
          <w:numId w:val="3"/>
        </w:numPr>
        <w:rPr>
          <w:sz w:val="24"/>
          <w:szCs w:val="24"/>
          <w:lang w:val="sma-NO"/>
        </w:rPr>
      </w:pPr>
      <w:r w:rsidRPr="00460B3F">
        <w:rPr>
          <w:sz w:val="24"/>
          <w:szCs w:val="24"/>
          <w:lang w:val="sma-NO"/>
        </w:rPr>
        <w:t xml:space="preserve">«Buerebe </w:t>
      </w:r>
      <w:r w:rsidR="007671A3" w:rsidRPr="00460B3F">
        <w:rPr>
          <w:sz w:val="24"/>
          <w:szCs w:val="24"/>
          <w:lang w:val="sma-NO"/>
        </w:rPr>
        <w:t>healsoeprosjektine</w:t>
      </w:r>
      <w:r w:rsidRPr="00460B3F">
        <w:rPr>
          <w:sz w:val="24"/>
          <w:szCs w:val="24"/>
          <w:lang w:val="sma-NO"/>
        </w:rPr>
        <w:t xml:space="preserve">» jåerhkebe 2013, </w:t>
      </w:r>
      <w:r w:rsidR="007671A3" w:rsidRPr="00460B3F">
        <w:rPr>
          <w:sz w:val="24"/>
          <w:szCs w:val="24"/>
          <w:lang w:val="sma-NO"/>
        </w:rPr>
        <w:t>jïh</w:t>
      </w:r>
      <w:r w:rsidRPr="00460B3F">
        <w:rPr>
          <w:sz w:val="24"/>
          <w:szCs w:val="24"/>
          <w:lang w:val="sma-NO"/>
        </w:rPr>
        <w:t xml:space="preserve"> </w:t>
      </w:r>
      <w:r w:rsidR="007671A3" w:rsidRPr="00460B3F">
        <w:rPr>
          <w:sz w:val="24"/>
          <w:szCs w:val="24"/>
          <w:lang w:val="sma-NO"/>
        </w:rPr>
        <w:t>sïjhtebe</w:t>
      </w:r>
      <w:r w:rsidRPr="00460B3F">
        <w:rPr>
          <w:sz w:val="24"/>
          <w:szCs w:val="24"/>
          <w:lang w:val="sma-NO"/>
        </w:rPr>
        <w:t xml:space="preserve"> barkedh guktie vaenebh </w:t>
      </w:r>
      <w:r w:rsidR="007671A3" w:rsidRPr="00460B3F">
        <w:rPr>
          <w:sz w:val="24"/>
          <w:szCs w:val="24"/>
          <w:lang w:val="sma-NO"/>
        </w:rPr>
        <w:t>skïemtjebiejjie</w:t>
      </w:r>
      <w:r w:rsidRPr="00460B3F">
        <w:rPr>
          <w:sz w:val="24"/>
          <w:szCs w:val="24"/>
          <w:lang w:val="sma-NO"/>
        </w:rPr>
        <w:t xml:space="preserve"> sjædta </w:t>
      </w:r>
      <w:r w:rsidR="007671A3" w:rsidRPr="00460B3F">
        <w:rPr>
          <w:sz w:val="24"/>
          <w:szCs w:val="24"/>
          <w:lang w:val="sma-NO"/>
        </w:rPr>
        <w:t>jïh</w:t>
      </w:r>
      <w:r w:rsidRPr="00460B3F">
        <w:rPr>
          <w:sz w:val="24"/>
          <w:szCs w:val="24"/>
          <w:lang w:val="sma-NO"/>
        </w:rPr>
        <w:t xml:space="preserve"> dejtie </w:t>
      </w:r>
      <w:r w:rsidR="007671A3" w:rsidRPr="00460B3F">
        <w:rPr>
          <w:sz w:val="24"/>
          <w:szCs w:val="24"/>
          <w:lang w:val="sma-NO"/>
        </w:rPr>
        <w:t>fulkedh</w:t>
      </w:r>
      <w:r w:rsidRPr="00460B3F">
        <w:rPr>
          <w:sz w:val="24"/>
          <w:szCs w:val="24"/>
          <w:lang w:val="sma-NO"/>
        </w:rPr>
        <w:t xml:space="preserve"> guktie bååstide barkose båetieh. Healsoebarkoe goevtesne lea jarngesne, dovne barkijidie </w:t>
      </w:r>
      <w:r w:rsidR="007671A3" w:rsidRPr="00460B3F">
        <w:rPr>
          <w:sz w:val="24"/>
          <w:szCs w:val="24"/>
          <w:lang w:val="sma-NO"/>
        </w:rPr>
        <w:t>jïh</w:t>
      </w:r>
      <w:r w:rsidRPr="00460B3F">
        <w:rPr>
          <w:sz w:val="24"/>
          <w:szCs w:val="24"/>
          <w:lang w:val="sma-NO"/>
        </w:rPr>
        <w:t xml:space="preserve"> voenen almetjidie mah Raarvihken </w:t>
      </w:r>
      <w:r w:rsidR="007671A3" w:rsidRPr="00460B3F">
        <w:rPr>
          <w:sz w:val="24"/>
          <w:szCs w:val="24"/>
          <w:lang w:val="sma-NO"/>
        </w:rPr>
        <w:t>tjïeltesne</w:t>
      </w:r>
      <w:r w:rsidRPr="00460B3F">
        <w:rPr>
          <w:sz w:val="24"/>
          <w:szCs w:val="24"/>
          <w:lang w:val="sma-NO"/>
        </w:rPr>
        <w:t xml:space="preserve"> årroeminie.</w:t>
      </w:r>
    </w:p>
    <w:p w:rsidR="00515198" w:rsidRPr="00460B3F" w:rsidRDefault="00515198" w:rsidP="00515198">
      <w:pPr>
        <w:pStyle w:val="Listeavsnitt"/>
        <w:numPr>
          <w:ilvl w:val="0"/>
          <w:numId w:val="3"/>
        </w:numPr>
        <w:rPr>
          <w:sz w:val="24"/>
          <w:szCs w:val="24"/>
          <w:lang w:val="sma-NO"/>
        </w:rPr>
      </w:pPr>
      <w:r w:rsidRPr="00460B3F">
        <w:rPr>
          <w:sz w:val="24"/>
          <w:szCs w:val="24"/>
          <w:lang w:val="sma-NO"/>
        </w:rPr>
        <w:t xml:space="preserve">Goevtesne </w:t>
      </w:r>
      <w:r w:rsidR="007671A3" w:rsidRPr="00460B3F">
        <w:rPr>
          <w:sz w:val="24"/>
          <w:szCs w:val="24"/>
          <w:lang w:val="sma-NO"/>
        </w:rPr>
        <w:t>maahtoejilliedimmieh</w:t>
      </w:r>
      <w:r w:rsidRPr="00460B3F">
        <w:rPr>
          <w:sz w:val="24"/>
          <w:szCs w:val="24"/>
          <w:lang w:val="sma-NO"/>
        </w:rPr>
        <w:t xml:space="preserve"> </w:t>
      </w:r>
      <w:r w:rsidR="007671A3" w:rsidRPr="00460B3F">
        <w:rPr>
          <w:sz w:val="24"/>
          <w:szCs w:val="24"/>
          <w:lang w:val="sma-NO"/>
        </w:rPr>
        <w:t>prosjektebarkojne</w:t>
      </w:r>
      <w:r w:rsidRPr="00460B3F">
        <w:rPr>
          <w:sz w:val="24"/>
          <w:szCs w:val="24"/>
          <w:lang w:val="sma-NO"/>
        </w:rPr>
        <w:t>.</w:t>
      </w:r>
    </w:p>
    <w:p w:rsidR="00515198" w:rsidRPr="00460B3F" w:rsidRDefault="00515198" w:rsidP="00515198">
      <w:pPr>
        <w:pStyle w:val="Listeavsnitt"/>
        <w:numPr>
          <w:ilvl w:val="0"/>
          <w:numId w:val="3"/>
        </w:numPr>
        <w:rPr>
          <w:sz w:val="24"/>
          <w:szCs w:val="24"/>
          <w:lang w:val="sma-NO"/>
        </w:rPr>
      </w:pPr>
      <w:r w:rsidRPr="00460B3F">
        <w:rPr>
          <w:sz w:val="24"/>
          <w:szCs w:val="24"/>
          <w:lang w:val="sma-NO"/>
        </w:rPr>
        <w:t xml:space="preserve">HHJ:sne </w:t>
      </w:r>
      <w:r w:rsidR="007671A3" w:rsidRPr="00460B3F">
        <w:rPr>
          <w:sz w:val="24"/>
          <w:szCs w:val="24"/>
          <w:lang w:val="sma-NO"/>
        </w:rPr>
        <w:t>sjisjnjelevaaksjome</w:t>
      </w:r>
      <w:r w:rsidRPr="00460B3F">
        <w:rPr>
          <w:sz w:val="24"/>
          <w:szCs w:val="24"/>
          <w:lang w:val="sma-NO"/>
        </w:rPr>
        <w:t xml:space="preserve"> .</w:t>
      </w:r>
    </w:p>
    <w:p w:rsidR="00515198" w:rsidRPr="00460B3F" w:rsidRDefault="00515198" w:rsidP="00460B3F">
      <w:pPr>
        <w:pStyle w:val="Listeavsnitt"/>
        <w:numPr>
          <w:ilvl w:val="0"/>
          <w:numId w:val="3"/>
        </w:numPr>
        <w:rPr>
          <w:sz w:val="24"/>
          <w:szCs w:val="24"/>
          <w:lang w:val="sma-NO"/>
        </w:rPr>
      </w:pPr>
      <w:r w:rsidRPr="00460B3F">
        <w:rPr>
          <w:sz w:val="24"/>
          <w:szCs w:val="24"/>
          <w:lang w:val="sma-NO"/>
        </w:rPr>
        <w:t xml:space="preserve">Soejkesjebarkoe:  dejnie orre Healsoe </w:t>
      </w:r>
      <w:r w:rsidR="007671A3" w:rsidRPr="00460B3F">
        <w:rPr>
          <w:sz w:val="24"/>
          <w:szCs w:val="24"/>
          <w:lang w:val="sma-NO"/>
        </w:rPr>
        <w:t>jïh</w:t>
      </w:r>
      <w:r w:rsidRPr="00460B3F">
        <w:rPr>
          <w:sz w:val="24"/>
          <w:szCs w:val="24"/>
          <w:lang w:val="sma-NO"/>
        </w:rPr>
        <w:t xml:space="preserve"> håksoesoejkesjinie </w:t>
      </w:r>
      <w:r w:rsidR="007671A3" w:rsidRPr="00460B3F">
        <w:rPr>
          <w:sz w:val="24"/>
          <w:szCs w:val="24"/>
          <w:lang w:val="sma-NO"/>
        </w:rPr>
        <w:t>galhkedh-</w:t>
      </w:r>
      <w:r w:rsidRPr="00460B3F">
        <w:rPr>
          <w:sz w:val="24"/>
          <w:szCs w:val="24"/>
          <w:lang w:val="sma-NO"/>
        </w:rPr>
        <w:t xml:space="preserve"> ( Håksoesoejkesje 2015).  Årromesosiaale darjomesoejkesjem </w:t>
      </w:r>
      <w:r w:rsidR="007671A3" w:rsidRPr="00460B3F">
        <w:rPr>
          <w:sz w:val="24"/>
          <w:szCs w:val="24"/>
          <w:lang w:val="sma-NO"/>
        </w:rPr>
        <w:t>sjïehtesjidh</w:t>
      </w:r>
      <w:r w:rsidRPr="00460B3F">
        <w:rPr>
          <w:sz w:val="24"/>
          <w:szCs w:val="24"/>
          <w:lang w:val="sma-NO"/>
        </w:rPr>
        <w:t xml:space="preserve">, meatan årrodh </w:t>
      </w:r>
      <w:r w:rsidR="007671A3" w:rsidRPr="00460B3F">
        <w:rPr>
          <w:sz w:val="24"/>
          <w:szCs w:val="24"/>
          <w:lang w:val="sma-NO"/>
        </w:rPr>
        <w:t>rus-soejkesjem</w:t>
      </w:r>
      <w:r w:rsidRPr="00460B3F">
        <w:rPr>
          <w:sz w:val="24"/>
          <w:szCs w:val="24"/>
          <w:lang w:val="sma-NO"/>
        </w:rPr>
        <w:t xml:space="preserve"> Indre Namdalesne </w:t>
      </w:r>
      <w:r w:rsidR="007671A3" w:rsidRPr="00460B3F">
        <w:rPr>
          <w:sz w:val="24"/>
          <w:szCs w:val="24"/>
          <w:lang w:val="sma-NO"/>
        </w:rPr>
        <w:t>gïetedalledh</w:t>
      </w:r>
      <w:r w:rsidRPr="00460B3F">
        <w:rPr>
          <w:sz w:val="24"/>
          <w:szCs w:val="24"/>
          <w:lang w:val="sma-NO"/>
        </w:rPr>
        <w:t xml:space="preserve"> </w:t>
      </w:r>
      <w:r w:rsidR="007671A3" w:rsidRPr="00460B3F">
        <w:rPr>
          <w:sz w:val="24"/>
          <w:szCs w:val="24"/>
          <w:lang w:val="sma-NO"/>
        </w:rPr>
        <w:t>jïh</w:t>
      </w:r>
      <w:r w:rsidRPr="00460B3F">
        <w:rPr>
          <w:sz w:val="24"/>
          <w:szCs w:val="24"/>
          <w:lang w:val="sma-NO"/>
        </w:rPr>
        <w:t xml:space="preserve"> lokaale </w:t>
      </w:r>
      <w:r w:rsidR="007671A3" w:rsidRPr="00460B3F">
        <w:rPr>
          <w:sz w:val="24"/>
          <w:szCs w:val="24"/>
          <w:lang w:val="sma-NO"/>
        </w:rPr>
        <w:t>Rus-soejkesjem</w:t>
      </w:r>
      <w:r w:rsidRPr="00460B3F">
        <w:rPr>
          <w:sz w:val="24"/>
          <w:szCs w:val="24"/>
          <w:lang w:val="sma-NO"/>
        </w:rPr>
        <w:t xml:space="preserve"> </w:t>
      </w:r>
      <w:r w:rsidR="007671A3" w:rsidRPr="00460B3F">
        <w:rPr>
          <w:sz w:val="24"/>
          <w:szCs w:val="24"/>
          <w:lang w:val="sma-NO"/>
        </w:rPr>
        <w:t>öörnedh</w:t>
      </w:r>
      <w:r w:rsidRPr="00460B3F">
        <w:rPr>
          <w:sz w:val="24"/>
          <w:szCs w:val="24"/>
          <w:lang w:val="sma-NO"/>
        </w:rPr>
        <w:t>.</w:t>
      </w:r>
    </w:p>
    <w:p w:rsidR="00515198" w:rsidRPr="00460B3F" w:rsidRDefault="00515198" w:rsidP="00460B3F">
      <w:pPr>
        <w:pStyle w:val="Listeavsnitt"/>
        <w:numPr>
          <w:ilvl w:val="0"/>
          <w:numId w:val="3"/>
        </w:numPr>
        <w:rPr>
          <w:sz w:val="24"/>
          <w:szCs w:val="24"/>
          <w:lang w:val="sma-NO"/>
        </w:rPr>
      </w:pPr>
      <w:r w:rsidRPr="00460B3F">
        <w:rPr>
          <w:sz w:val="24"/>
          <w:szCs w:val="24"/>
          <w:lang w:val="sma-NO"/>
        </w:rPr>
        <w:t xml:space="preserve">Jijtjesyjtehts sektovre:  ektiebarkoe jijtjesyjtehts </w:t>
      </w:r>
      <w:r w:rsidR="007671A3" w:rsidRPr="00460B3F">
        <w:rPr>
          <w:sz w:val="24"/>
          <w:szCs w:val="24"/>
          <w:lang w:val="sma-NO"/>
        </w:rPr>
        <w:t>organisasjovni</w:t>
      </w:r>
      <w:r w:rsidRPr="00460B3F">
        <w:rPr>
          <w:sz w:val="24"/>
          <w:szCs w:val="24"/>
          <w:lang w:val="sma-NO"/>
        </w:rPr>
        <w:t xml:space="preserve"> gujmie </w:t>
      </w:r>
      <w:r w:rsidR="007671A3" w:rsidRPr="00460B3F">
        <w:rPr>
          <w:sz w:val="24"/>
          <w:szCs w:val="24"/>
          <w:lang w:val="sma-NO"/>
        </w:rPr>
        <w:t>jïh</w:t>
      </w:r>
      <w:r w:rsidRPr="00460B3F">
        <w:rPr>
          <w:sz w:val="24"/>
          <w:szCs w:val="24"/>
          <w:lang w:val="sma-NO"/>
        </w:rPr>
        <w:t xml:space="preserve"> pryøvedh ektiebarkoem laagi/siebriej </w:t>
      </w:r>
      <w:r w:rsidR="007671A3" w:rsidRPr="00460B3F">
        <w:rPr>
          <w:sz w:val="24"/>
          <w:szCs w:val="24"/>
          <w:lang w:val="sma-NO"/>
        </w:rPr>
        <w:t>jïh</w:t>
      </w:r>
      <w:r w:rsidRPr="00460B3F">
        <w:rPr>
          <w:sz w:val="24"/>
          <w:szCs w:val="24"/>
          <w:lang w:val="sma-NO"/>
        </w:rPr>
        <w:t xml:space="preserve"> goevtesi gaskem buektiehtidh, vg. Rørsla, desnie Raarvihken </w:t>
      </w:r>
      <w:r w:rsidR="007671A3" w:rsidRPr="00460B3F">
        <w:rPr>
          <w:sz w:val="24"/>
          <w:szCs w:val="24"/>
          <w:lang w:val="sma-NO"/>
        </w:rPr>
        <w:t>tjïelte</w:t>
      </w:r>
      <w:r w:rsidRPr="00460B3F">
        <w:rPr>
          <w:sz w:val="24"/>
          <w:szCs w:val="24"/>
          <w:lang w:val="sma-NO"/>
        </w:rPr>
        <w:t xml:space="preserve"> 50.000 kr dåarjeginie </w:t>
      </w:r>
      <w:r w:rsidR="007671A3" w:rsidRPr="00460B3F">
        <w:rPr>
          <w:sz w:val="24"/>
          <w:szCs w:val="24"/>
          <w:lang w:val="sma-NO"/>
        </w:rPr>
        <w:t>vadteme</w:t>
      </w:r>
      <w:r w:rsidRPr="00460B3F">
        <w:rPr>
          <w:sz w:val="24"/>
          <w:szCs w:val="24"/>
          <w:lang w:val="sma-NO"/>
        </w:rPr>
        <w:t xml:space="preserve"> guktie maehtieh </w:t>
      </w:r>
      <w:r w:rsidR="007671A3" w:rsidRPr="00460B3F">
        <w:rPr>
          <w:sz w:val="24"/>
          <w:szCs w:val="24"/>
          <w:lang w:val="sma-NO"/>
        </w:rPr>
        <w:t>prïhtjegem</w:t>
      </w:r>
      <w:r w:rsidRPr="00460B3F">
        <w:rPr>
          <w:sz w:val="24"/>
          <w:szCs w:val="24"/>
          <w:lang w:val="sma-NO"/>
        </w:rPr>
        <w:t xml:space="preserve"> desnie doekedh. Ektiebarkoeh maahta aamhteseiehke</w:t>
      </w:r>
      <w:r w:rsidR="00460B3F">
        <w:rPr>
          <w:sz w:val="24"/>
          <w:szCs w:val="24"/>
          <w:lang w:val="sma-NO"/>
        </w:rPr>
        <w:t xml:space="preserve">dh, feeledimmieh jj årrodh. </w:t>
      </w:r>
    </w:p>
    <w:p w:rsidR="00515198" w:rsidRPr="00460B3F" w:rsidRDefault="00515198" w:rsidP="00515198">
      <w:pPr>
        <w:rPr>
          <w:sz w:val="24"/>
          <w:szCs w:val="24"/>
          <w:lang w:val="sma-NO"/>
        </w:rPr>
      </w:pPr>
    </w:p>
    <w:p w:rsidR="00515198" w:rsidRPr="00515198" w:rsidRDefault="007671A3" w:rsidP="00515198">
      <w:pPr>
        <w:rPr>
          <w:sz w:val="28"/>
          <w:szCs w:val="28"/>
          <w:lang w:val="sma-NO"/>
        </w:rPr>
      </w:pPr>
      <w:r w:rsidRPr="00460B3F">
        <w:rPr>
          <w:sz w:val="24"/>
          <w:szCs w:val="24"/>
          <w:lang w:val="sma-NO"/>
        </w:rPr>
        <w:t>Jaepien 2013  libie gïehtelimmieråajvarimmieh, evtiedimmie jïh organisasjovneulmieh jarngesne åtneme, jïh mijjieh maehtebe jiehtedh ulmie lea Healsoe- jïh håksoesoejkesjem buektiehtidh, jïh minngemes</w:t>
      </w:r>
      <w:r w:rsidRPr="00515198">
        <w:rPr>
          <w:sz w:val="28"/>
          <w:szCs w:val="28"/>
          <w:lang w:val="sma-NO"/>
        </w:rPr>
        <w:t xml:space="preserve"> tsiehkie lea aktem lokaale Rus</w:t>
      </w:r>
      <w:r>
        <w:rPr>
          <w:sz w:val="28"/>
          <w:szCs w:val="28"/>
          <w:lang w:val="sma-NO"/>
        </w:rPr>
        <w:t>-</w:t>
      </w:r>
      <w:r w:rsidRPr="00515198">
        <w:rPr>
          <w:sz w:val="28"/>
          <w:szCs w:val="28"/>
          <w:lang w:val="sma-NO"/>
        </w:rPr>
        <w:t xml:space="preserve">soejkesjem Raarvihken tjïeltesne öörnedh. </w:t>
      </w:r>
      <w:r w:rsidR="00515198" w:rsidRPr="00515198">
        <w:rPr>
          <w:sz w:val="28"/>
          <w:szCs w:val="28"/>
          <w:lang w:val="sma-NO"/>
        </w:rPr>
        <w:t xml:space="preserve">Vijriebasse libie </w:t>
      </w:r>
      <w:r w:rsidRPr="00515198">
        <w:rPr>
          <w:sz w:val="28"/>
          <w:szCs w:val="28"/>
          <w:lang w:val="sma-NO"/>
        </w:rPr>
        <w:t>sjisjnjievaaksjomesysteemem</w:t>
      </w:r>
      <w:r w:rsidR="00515198" w:rsidRPr="00515198">
        <w:rPr>
          <w:sz w:val="28"/>
          <w:szCs w:val="28"/>
          <w:lang w:val="sma-NO"/>
        </w:rPr>
        <w:t xml:space="preserve"> dennie goevtesisnie- daate barkoe ij leah annje </w:t>
      </w:r>
      <w:r w:rsidRPr="00515198">
        <w:rPr>
          <w:sz w:val="28"/>
          <w:szCs w:val="28"/>
          <w:lang w:val="sma-NO"/>
        </w:rPr>
        <w:t>riejries</w:t>
      </w:r>
      <w:r w:rsidR="00515198" w:rsidRPr="00515198">
        <w:rPr>
          <w:sz w:val="28"/>
          <w:szCs w:val="28"/>
          <w:lang w:val="sma-NO"/>
        </w:rPr>
        <w:t xml:space="preserve">. </w:t>
      </w:r>
      <w:r w:rsidRPr="00515198">
        <w:rPr>
          <w:sz w:val="28"/>
          <w:szCs w:val="28"/>
          <w:lang w:val="sma-NO"/>
        </w:rPr>
        <w:t>Sïjhtebe</w:t>
      </w:r>
      <w:r w:rsidR="00515198" w:rsidRPr="00515198">
        <w:rPr>
          <w:sz w:val="28"/>
          <w:szCs w:val="28"/>
          <w:lang w:val="sma-NO"/>
        </w:rPr>
        <w:t xml:space="preserve"> vielie daej tsiehkiej gujmie jaepien 2014 barkedh.</w:t>
      </w:r>
    </w:p>
    <w:p w:rsidR="00515198" w:rsidRPr="00460B3F" w:rsidRDefault="00515198" w:rsidP="00515198">
      <w:pPr>
        <w:rPr>
          <w:sz w:val="24"/>
          <w:szCs w:val="24"/>
          <w:lang w:val="sma-NO"/>
        </w:rPr>
      </w:pPr>
      <w:r w:rsidRPr="00460B3F">
        <w:rPr>
          <w:sz w:val="24"/>
          <w:szCs w:val="24"/>
          <w:lang w:val="sma-NO"/>
        </w:rPr>
        <w:t xml:space="preserve">Åejvietsiehkieh </w:t>
      </w:r>
      <w:r w:rsidR="007671A3" w:rsidRPr="00460B3F">
        <w:rPr>
          <w:sz w:val="24"/>
          <w:szCs w:val="24"/>
          <w:lang w:val="sma-NO"/>
        </w:rPr>
        <w:t>gïehtelimmieråajvarimmine</w:t>
      </w:r>
      <w:r w:rsidRPr="00460B3F">
        <w:rPr>
          <w:sz w:val="24"/>
          <w:szCs w:val="24"/>
          <w:lang w:val="sma-NO"/>
        </w:rPr>
        <w:t xml:space="preserve">, evtiedimmie </w:t>
      </w:r>
      <w:r w:rsidR="007671A3" w:rsidRPr="00460B3F">
        <w:rPr>
          <w:sz w:val="24"/>
          <w:szCs w:val="24"/>
          <w:lang w:val="sma-NO"/>
        </w:rPr>
        <w:t>jïh</w:t>
      </w:r>
      <w:r w:rsidRPr="00460B3F">
        <w:rPr>
          <w:sz w:val="24"/>
          <w:szCs w:val="24"/>
          <w:lang w:val="sma-NO"/>
        </w:rPr>
        <w:t xml:space="preserve"> organisasjovneulmie jaepeste 2013:</w:t>
      </w:r>
    </w:p>
    <w:p w:rsidR="00515198" w:rsidRPr="00460B3F" w:rsidRDefault="00515198" w:rsidP="00515198">
      <w:pPr>
        <w:rPr>
          <w:sz w:val="24"/>
          <w:szCs w:val="24"/>
          <w:lang w:val="sma-NO"/>
        </w:rPr>
      </w:pPr>
      <w:r w:rsidRPr="00460B3F">
        <w:rPr>
          <w:sz w:val="24"/>
          <w:szCs w:val="24"/>
          <w:lang w:val="sma-NO"/>
        </w:rPr>
        <w:t xml:space="preserve">Daate maa barkoes barkoe goevtese daejredh guktie </w:t>
      </w:r>
      <w:r w:rsidR="007671A3" w:rsidRPr="00460B3F">
        <w:rPr>
          <w:sz w:val="24"/>
          <w:szCs w:val="24"/>
          <w:lang w:val="sma-NO"/>
        </w:rPr>
        <w:t>barkijidie</w:t>
      </w:r>
      <w:r w:rsidRPr="00460B3F">
        <w:rPr>
          <w:sz w:val="24"/>
          <w:szCs w:val="24"/>
          <w:lang w:val="sma-NO"/>
        </w:rPr>
        <w:t xml:space="preserve"> </w:t>
      </w:r>
      <w:r w:rsidR="007671A3" w:rsidRPr="00460B3F">
        <w:rPr>
          <w:sz w:val="24"/>
          <w:szCs w:val="24"/>
          <w:lang w:val="sma-NO"/>
        </w:rPr>
        <w:t>jïh</w:t>
      </w:r>
      <w:r w:rsidRPr="00460B3F">
        <w:rPr>
          <w:sz w:val="24"/>
          <w:szCs w:val="24"/>
          <w:lang w:val="sma-NO"/>
        </w:rPr>
        <w:t xml:space="preserve"> </w:t>
      </w:r>
      <w:r w:rsidR="007671A3" w:rsidRPr="00460B3F">
        <w:rPr>
          <w:sz w:val="24"/>
          <w:szCs w:val="24"/>
          <w:lang w:val="sma-NO"/>
        </w:rPr>
        <w:t>beetnehvierhtide</w:t>
      </w:r>
      <w:r w:rsidRPr="00460B3F">
        <w:rPr>
          <w:sz w:val="24"/>
          <w:szCs w:val="24"/>
          <w:lang w:val="sma-NO"/>
        </w:rPr>
        <w:t xml:space="preserve"> </w:t>
      </w:r>
      <w:r w:rsidR="007671A3" w:rsidRPr="00460B3F">
        <w:rPr>
          <w:sz w:val="24"/>
          <w:szCs w:val="24"/>
          <w:lang w:val="sma-NO"/>
        </w:rPr>
        <w:t>Raarvihken</w:t>
      </w:r>
      <w:r w:rsidRPr="00460B3F">
        <w:rPr>
          <w:sz w:val="24"/>
          <w:szCs w:val="24"/>
          <w:lang w:val="sma-NO"/>
        </w:rPr>
        <w:t xml:space="preserve"> </w:t>
      </w:r>
      <w:r w:rsidR="007671A3" w:rsidRPr="00460B3F">
        <w:rPr>
          <w:sz w:val="24"/>
          <w:szCs w:val="24"/>
          <w:lang w:val="sma-NO"/>
        </w:rPr>
        <w:t>tjïeltesne</w:t>
      </w:r>
      <w:r w:rsidRPr="00460B3F">
        <w:rPr>
          <w:sz w:val="24"/>
          <w:szCs w:val="24"/>
          <w:lang w:val="sma-NO"/>
        </w:rPr>
        <w:t xml:space="preserve"> juekedh, guktie buerie</w:t>
      </w:r>
      <w:r w:rsidR="00460B3F" w:rsidRPr="00460B3F">
        <w:rPr>
          <w:sz w:val="24"/>
          <w:szCs w:val="24"/>
          <w:lang w:val="sma-NO"/>
        </w:rPr>
        <w:t xml:space="preserve"> faaleldahke almetjidie sjædta.</w:t>
      </w:r>
    </w:p>
    <w:p w:rsidR="00515198" w:rsidRPr="00460B3F" w:rsidRDefault="007671A3" w:rsidP="00515198">
      <w:pPr>
        <w:rPr>
          <w:sz w:val="24"/>
          <w:szCs w:val="24"/>
          <w:lang w:val="sma-NO"/>
        </w:rPr>
      </w:pPr>
      <w:r w:rsidRPr="00460B3F">
        <w:rPr>
          <w:sz w:val="24"/>
          <w:szCs w:val="24"/>
          <w:lang w:val="sma-NO"/>
        </w:rPr>
        <w:t>Stoerre-digkiebïevnesen</w:t>
      </w:r>
      <w:r w:rsidR="00515198" w:rsidRPr="00460B3F">
        <w:rPr>
          <w:sz w:val="24"/>
          <w:szCs w:val="24"/>
          <w:lang w:val="sma-NO"/>
        </w:rPr>
        <w:t xml:space="preserve"> (st.biev) 47  Ektiedimmiejorkesem tjirrh, dle </w:t>
      </w:r>
      <w:r w:rsidR="0037737D" w:rsidRPr="00460B3F">
        <w:rPr>
          <w:sz w:val="24"/>
          <w:szCs w:val="24"/>
          <w:lang w:val="sma-NO"/>
        </w:rPr>
        <w:t>tjïelte</w:t>
      </w:r>
      <w:r w:rsidR="00515198" w:rsidRPr="00460B3F">
        <w:rPr>
          <w:sz w:val="24"/>
          <w:szCs w:val="24"/>
          <w:lang w:val="sma-NO"/>
        </w:rPr>
        <w:t xml:space="preserve"> orre rollam healsoe </w:t>
      </w:r>
      <w:r w:rsidR="0037737D" w:rsidRPr="00460B3F">
        <w:rPr>
          <w:sz w:val="24"/>
          <w:szCs w:val="24"/>
          <w:lang w:val="sma-NO"/>
        </w:rPr>
        <w:t>jïh</w:t>
      </w:r>
      <w:r w:rsidR="00515198" w:rsidRPr="00460B3F">
        <w:rPr>
          <w:sz w:val="24"/>
          <w:szCs w:val="24"/>
          <w:lang w:val="sma-NO"/>
        </w:rPr>
        <w:t xml:space="preserve"> håksosne åådtjeme. Orre healsoe </w:t>
      </w:r>
      <w:r w:rsidR="0037737D" w:rsidRPr="00460B3F">
        <w:rPr>
          <w:sz w:val="24"/>
          <w:szCs w:val="24"/>
          <w:lang w:val="sma-NO"/>
        </w:rPr>
        <w:t>jïh</w:t>
      </w:r>
      <w:r w:rsidR="00515198" w:rsidRPr="00460B3F">
        <w:rPr>
          <w:sz w:val="24"/>
          <w:szCs w:val="24"/>
          <w:lang w:val="sma-NO"/>
        </w:rPr>
        <w:t xml:space="preserve"> håksoelaakesne </w:t>
      </w:r>
      <w:r w:rsidR="0037737D" w:rsidRPr="00460B3F">
        <w:rPr>
          <w:sz w:val="24"/>
          <w:szCs w:val="24"/>
          <w:lang w:val="sma-NO"/>
        </w:rPr>
        <w:t>tjïelten</w:t>
      </w:r>
      <w:r w:rsidR="00515198" w:rsidRPr="00460B3F">
        <w:rPr>
          <w:sz w:val="24"/>
          <w:szCs w:val="24"/>
          <w:lang w:val="sma-NO"/>
        </w:rPr>
        <w:t xml:space="preserve"> </w:t>
      </w:r>
      <w:r w:rsidR="0037737D" w:rsidRPr="00460B3F">
        <w:rPr>
          <w:sz w:val="24"/>
          <w:szCs w:val="24"/>
          <w:lang w:val="sma-NO"/>
        </w:rPr>
        <w:t>dïedte</w:t>
      </w:r>
      <w:r w:rsidR="00515198" w:rsidRPr="00460B3F">
        <w:rPr>
          <w:sz w:val="24"/>
          <w:szCs w:val="24"/>
          <w:lang w:val="sma-NO"/>
        </w:rPr>
        <w:t xml:space="preserve"> almetji healsoem vaaksjodh, </w:t>
      </w:r>
      <w:r w:rsidR="0037737D" w:rsidRPr="00460B3F">
        <w:rPr>
          <w:sz w:val="24"/>
          <w:szCs w:val="24"/>
          <w:lang w:val="sma-NO"/>
        </w:rPr>
        <w:t>jïh</w:t>
      </w:r>
      <w:r w:rsidR="00515198" w:rsidRPr="00460B3F">
        <w:rPr>
          <w:sz w:val="24"/>
          <w:szCs w:val="24"/>
          <w:lang w:val="sma-NO"/>
        </w:rPr>
        <w:t xml:space="preserve"> orre åålmeh-healsoelaakesne reeremen </w:t>
      </w:r>
      <w:r w:rsidR="0037737D" w:rsidRPr="00460B3F">
        <w:rPr>
          <w:sz w:val="24"/>
          <w:szCs w:val="24"/>
          <w:lang w:val="sma-NO"/>
        </w:rPr>
        <w:t>jïh</w:t>
      </w:r>
      <w:r w:rsidR="00515198" w:rsidRPr="00460B3F">
        <w:rPr>
          <w:sz w:val="24"/>
          <w:szCs w:val="24"/>
          <w:lang w:val="sma-NO"/>
        </w:rPr>
        <w:t xml:space="preserve"> lokaalesiebriedahken </w:t>
      </w:r>
      <w:r w:rsidR="0037737D" w:rsidRPr="00460B3F">
        <w:rPr>
          <w:sz w:val="24"/>
          <w:szCs w:val="24"/>
          <w:lang w:val="sma-NO"/>
        </w:rPr>
        <w:t>dïedte</w:t>
      </w:r>
      <w:r w:rsidR="00515198" w:rsidRPr="00460B3F">
        <w:rPr>
          <w:sz w:val="24"/>
          <w:szCs w:val="24"/>
          <w:lang w:val="sma-NO"/>
        </w:rPr>
        <w:t xml:space="preserve"> almetji healsoem nænnoestidh. Åålmeh-healsoelaake vaaksjode guktie </w:t>
      </w:r>
      <w:r w:rsidR="0037737D" w:rsidRPr="00460B3F">
        <w:rPr>
          <w:sz w:val="24"/>
          <w:szCs w:val="24"/>
          <w:lang w:val="sma-NO"/>
        </w:rPr>
        <w:t>tjïelth</w:t>
      </w:r>
      <w:r w:rsidR="00515198" w:rsidRPr="00460B3F">
        <w:rPr>
          <w:sz w:val="24"/>
          <w:szCs w:val="24"/>
          <w:lang w:val="sma-NO"/>
        </w:rPr>
        <w:t xml:space="preserve"> råajvarimmiej gujmie aelkieh. Dej </w:t>
      </w:r>
      <w:r w:rsidR="0037737D" w:rsidRPr="00460B3F">
        <w:rPr>
          <w:sz w:val="24"/>
          <w:szCs w:val="24"/>
          <w:lang w:val="sma-NO"/>
        </w:rPr>
        <w:t>taalh</w:t>
      </w:r>
      <w:r w:rsidR="00515198" w:rsidRPr="00460B3F">
        <w:rPr>
          <w:sz w:val="24"/>
          <w:szCs w:val="24"/>
          <w:lang w:val="sma-NO"/>
        </w:rPr>
        <w:t xml:space="preserve"> </w:t>
      </w:r>
      <w:r w:rsidR="0037737D" w:rsidRPr="00460B3F">
        <w:rPr>
          <w:sz w:val="24"/>
          <w:szCs w:val="24"/>
          <w:lang w:val="sma-NO"/>
        </w:rPr>
        <w:t>jïh</w:t>
      </w:r>
      <w:r w:rsidR="00515198" w:rsidRPr="00460B3F">
        <w:rPr>
          <w:sz w:val="24"/>
          <w:szCs w:val="24"/>
          <w:lang w:val="sma-NO"/>
        </w:rPr>
        <w:t xml:space="preserve"> </w:t>
      </w:r>
      <w:r w:rsidR="0037737D" w:rsidRPr="00460B3F">
        <w:rPr>
          <w:sz w:val="24"/>
          <w:szCs w:val="24"/>
          <w:lang w:val="sma-NO"/>
        </w:rPr>
        <w:t>bïevnesh</w:t>
      </w:r>
      <w:r w:rsidR="00515198" w:rsidRPr="00460B3F">
        <w:rPr>
          <w:sz w:val="24"/>
          <w:szCs w:val="24"/>
          <w:lang w:val="sma-NO"/>
        </w:rPr>
        <w:t xml:space="preserve"> maam mijjieh healsoen </w:t>
      </w:r>
      <w:r w:rsidR="0037737D" w:rsidRPr="00460B3F">
        <w:rPr>
          <w:sz w:val="24"/>
          <w:szCs w:val="24"/>
          <w:lang w:val="sma-NO"/>
        </w:rPr>
        <w:t>bïjre</w:t>
      </w:r>
      <w:r w:rsidR="00515198" w:rsidRPr="00460B3F">
        <w:rPr>
          <w:sz w:val="24"/>
          <w:szCs w:val="24"/>
          <w:lang w:val="sma-NO"/>
        </w:rPr>
        <w:t xml:space="preserve"> utnebe, maehtebe buerebe </w:t>
      </w:r>
      <w:r w:rsidR="0037737D" w:rsidRPr="00460B3F">
        <w:rPr>
          <w:sz w:val="24"/>
          <w:szCs w:val="24"/>
          <w:lang w:val="sma-NO"/>
        </w:rPr>
        <w:t>sjïdtedh</w:t>
      </w:r>
      <w:r w:rsidR="00515198" w:rsidRPr="00460B3F">
        <w:rPr>
          <w:sz w:val="24"/>
          <w:szCs w:val="24"/>
          <w:lang w:val="sma-NO"/>
        </w:rPr>
        <w:t xml:space="preserve">. Hunt 3 vuesehte dååjrehtsh </w:t>
      </w:r>
      <w:r w:rsidR="0037737D" w:rsidRPr="00460B3F">
        <w:rPr>
          <w:sz w:val="24"/>
          <w:szCs w:val="24"/>
          <w:lang w:val="sma-NO"/>
        </w:rPr>
        <w:t>sohkereskïemtjine</w:t>
      </w:r>
      <w:r w:rsidR="00515198" w:rsidRPr="00460B3F">
        <w:rPr>
          <w:sz w:val="24"/>
          <w:szCs w:val="24"/>
          <w:lang w:val="sma-NO"/>
        </w:rPr>
        <w:t xml:space="preserve">, </w:t>
      </w:r>
      <w:r w:rsidR="0037737D" w:rsidRPr="00460B3F">
        <w:rPr>
          <w:sz w:val="24"/>
          <w:szCs w:val="24"/>
          <w:lang w:val="sma-NO"/>
        </w:rPr>
        <w:t>gïsse</w:t>
      </w:r>
      <w:r w:rsidR="00515198" w:rsidRPr="00460B3F">
        <w:rPr>
          <w:sz w:val="24"/>
          <w:szCs w:val="24"/>
          <w:lang w:val="sma-NO"/>
        </w:rPr>
        <w:t xml:space="preserve"> </w:t>
      </w:r>
      <w:r w:rsidR="0037737D" w:rsidRPr="00460B3F">
        <w:rPr>
          <w:sz w:val="24"/>
          <w:szCs w:val="24"/>
          <w:lang w:val="sma-NO"/>
        </w:rPr>
        <w:t>jïh</w:t>
      </w:r>
      <w:r w:rsidR="00515198" w:rsidRPr="00460B3F">
        <w:rPr>
          <w:sz w:val="24"/>
          <w:szCs w:val="24"/>
          <w:lang w:val="sma-NO"/>
        </w:rPr>
        <w:t xml:space="preserve"> fysihke inaktiviteetem utnebe. Jaepien 2013 minngiegietjien dellie </w:t>
      </w:r>
      <w:r w:rsidR="0037737D" w:rsidRPr="00460B3F">
        <w:rPr>
          <w:sz w:val="24"/>
          <w:szCs w:val="24"/>
          <w:lang w:val="sma-NO"/>
        </w:rPr>
        <w:t>sjïere</w:t>
      </w:r>
      <w:r w:rsidR="00515198" w:rsidRPr="00460B3F">
        <w:rPr>
          <w:sz w:val="24"/>
          <w:szCs w:val="24"/>
          <w:lang w:val="sma-NO"/>
        </w:rPr>
        <w:t xml:space="preserve"> åålmehhealsoebarkijem goevtesne åadtjoejim.</w:t>
      </w:r>
    </w:p>
    <w:p w:rsidR="00515198" w:rsidRPr="00460B3F" w:rsidRDefault="00515198" w:rsidP="00515198">
      <w:pPr>
        <w:rPr>
          <w:sz w:val="24"/>
          <w:szCs w:val="24"/>
          <w:lang w:val="sma-NO"/>
        </w:rPr>
      </w:pPr>
      <w:r w:rsidRPr="00460B3F">
        <w:rPr>
          <w:sz w:val="24"/>
          <w:szCs w:val="24"/>
          <w:lang w:val="sma-NO"/>
        </w:rPr>
        <w:t xml:space="preserve">IA- barkoe, healsoe, barkoebyjrese, guktie lea jj. Jarngesne aaj orreme. </w:t>
      </w:r>
      <w:r w:rsidR="0037737D" w:rsidRPr="00460B3F">
        <w:rPr>
          <w:sz w:val="24"/>
          <w:szCs w:val="24"/>
          <w:lang w:val="sma-NO"/>
        </w:rPr>
        <w:t>Jåårhkimh</w:t>
      </w:r>
      <w:r w:rsidRPr="00460B3F">
        <w:rPr>
          <w:sz w:val="24"/>
          <w:szCs w:val="24"/>
          <w:lang w:val="sma-NO"/>
        </w:rPr>
        <w:t xml:space="preserve"> </w:t>
      </w:r>
      <w:r w:rsidR="0037737D" w:rsidRPr="00460B3F">
        <w:rPr>
          <w:sz w:val="24"/>
          <w:szCs w:val="24"/>
          <w:lang w:val="sma-NO"/>
        </w:rPr>
        <w:t>healsoeprosjektine</w:t>
      </w:r>
      <w:r w:rsidRPr="00460B3F">
        <w:rPr>
          <w:sz w:val="24"/>
          <w:szCs w:val="24"/>
          <w:lang w:val="sma-NO"/>
        </w:rPr>
        <w:t xml:space="preserve"> 2013 </w:t>
      </w:r>
      <w:r w:rsidR="0037737D" w:rsidRPr="00460B3F">
        <w:rPr>
          <w:sz w:val="24"/>
          <w:szCs w:val="24"/>
          <w:lang w:val="sma-NO"/>
        </w:rPr>
        <w:t>jïh</w:t>
      </w:r>
      <w:r w:rsidRPr="00460B3F">
        <w:rPr>
          <w:sz w:val="24"/>
          <w:szCs w:val="24"/>
          <w:lang w:val="sma-NO"/>
        </w:rPr>
        <w:t xml:space="preserve"> dejnie råajvarimmine: « Buerebe healsoem 8 våhkosne»</w:t>
      </w:r>
    </w:p>
    <w:p w:rsidR="00515198" w:rsidRPr="00460B3F" w:rsidRDefault="00515198" w:rsidP="00515198">
      <w:pPr>
        <w:rPr>
          <w:sz w:val="24"/>
          <w:szCs w:val="24"/>
          <w:lang w:val="sma-NO"/>
        </w:rPr>
      </w:pPr>
      <w:r w:rsidRPr="00460B3F">
        <w:rPr>
          <w:sz w:val="24"/>
          <w:szCs w:val="24"/>
          <w:lang w:val="sma-NO"/>
        </w:rPr>
        <w:t xml:space="preserve">Mijjieh libie aaj jaepien 2013 </w:t>
      </w:r>
      <w:r w:rsidR="0037737D" w:rsidRPr="00460B3F">
        <w:rPr>
          <w:sz w:val="24"/>
          <w:szCs w:val="24"/>
          <w:lang w:val="sma-NO"/>
        </w:rPr>
        <w:t>Starnejarnginie</w:t>
      </w:r>
      <w:r w:rsidRPr="00460B3F">
        <w:rPr>
          <w:sz w:val="24"/>
          <w:szCs w:val="24"/>
          <w:lang w:val="sma-NO"/>
        </w:rPr>
        <w:t xml:space="preserve"> Raarvihkesne </w:t>
      </w:r>
      <w:r w:rsidR="0037737D" w:rsidRPr="00460B3F">
        <w:rPr>
          <w:sz w:val="24"/>
          <w:szCs w:val="24"/>
          <w:lang w:val="sma-NO"/>
        </w:rPr>
        <w:t>jïh</w:t>
      </w:r>
      <w:r w:rsidRPr="00460B3F">
        <w:rPr>
          <w:sz w:val="24"/>
          <w:szCs w:val="24"/>
          <w:lang w:val="sma-NO"/>
        </w:rPr>
        <w:t xml:space="preserve"> ektiebarkojne Lijren </w:t>
      </w:r>
      <w:r w:rsidR="0037737D" w:rsidRPr="00460B3F">
        <w:rPr>
          <w:sz w:val="24"/>
          <w:szCs w:val="24"/>
          <w:lang w:val="sma-NO"/>
        </w:rPr>
        <w:t>tjïeltine</w:t>
      </w:r>
      <w:r w:rsidRPr="00460B3F">
        <w:rPr>
          <w:sz w:val="24"/>
          <w:szCs w:val="24"/>
          <w:lang w:val="sma-NO"/>
        </w:rPr>
        <w:t xml:space="preserve"> åtneme. Daate vihkeles tsiehkie guktie healsoem bueriedidh </w:t>
      </w:r>
      <w:r w:rsidR="0037737D" w:rsidRPr="00460B3F">
        <w:rPr>
          <w:sz w:val="24"/>
          <w:szCs w:val="24"/>
          <w:lang w:val="sma-NO"/>
        </w:rPr>
        <w:t>jïh</w:t>
      </w:r>
      <w:r w:rsidRPr="00460B3F">
        <w:rPr>
          <w:sz w:val="24"/>
          <w:szCs w:val="24"/>
          <w:lang w:val="sma-NO"/>
        </w:rPr>
        <w:t xml:space="preserve"> hijven råajvarimmie </w:t>
      </w:r>
      <w:r w:rsidR="0037737D" w:rsidRPr="00460B3F">
        <w:rPr>
          <w:sz w:val="24"/>
          <w:szCs w:val="24"/>
          <w:lang w:val="sma-NO"/>
        </w:rPr>
        <w:t>starnedh</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w:t>
      </w:r>
      <w:r w:rsidR="0037737D" w:rsidRPr="00460B3F">
        <w:rPr>
          <w:sz w:val="24"/>
          <w:szCs w:val="24"/>
          <w:lang w:val="sma-NO"/>
        </w:rPr>
        <w:t>minngemes</w:t>
      </w:r>
      <w:r w:rsidRPr="00460B3F">
        <w:rPr>
          <w:sz w:val="24"/>
          <w:szCs w:val="24"/>
          <w:lang w:val="sma-NO"/>
        </w:rPr>
        <w:t xml:space="preserve"> jaepien dåarjegh «</w:t>
      </w:r>
      <w:r w:rsidR="0037737D" w:rsidRPr="00460B3F">
        <w:rPr>
          <w:sz w:val="24"/>
          <w:szCs w:val="24"/>
          <w:lang w:val="sma-NO"/>
        </w:rPr>
        <w:t>starneråajvarimmide</w:t>
      </w:r>
      <w:r w:rsidRPr="00460B3F">
        <w:rPr>
          <w:sz w:val="24"/>
          <w:szCs w:val="24"/>
          <w:lang w:val="sma-NO"/>
        </w:rPr>
        <w:t xml:space="preserve">»  Fylhkeålmeste åadtjoejim. 2013 voenen almetjh </w:t>
      </w:r>
      <w:r w:rsidR="0037737D" w:rsidRPr="00460B3F">
        <w:rPr>
          <w:sz w:val="24"/>
          <w:szCs w:val="24"/>
          <w:lang w:val="sma-NO"/>
        </w:rPr>
        <w:t>nöödtin</w:t>
      </w:r>
      <w:r w:rsidRPr="00460B3F">
        <w:rPr>
          <w:sz w:val="24"/>
          <w:szCs w:val="24"/>
          <w:lang w:val="sma-NO"/>
        </w:rPr>
        <w:t xml:space="preserve"> kuvsjh </w:t>
      </w:r>
      <w:r w:rsidR="0037737D" w:rsidRPr="00460B3F">
        <w:rPr>
          <w:sz w:val="24"/>
          <w:szCs w:val="24"/>
          <w:lang w:val="sma-NO"/>
        </w:rPr>
        <w:t>vaeltedh</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libie </w:t>
      </w:r>
      <w:r w:rsidR="0037737D" w:rsidRPr="00460B3F">
        <w:rPr>
          <w:sz w:val="24"/>
          <w:szCs w:val="24"/>
          <w:lang w:val="sma-NO"/>
        </w:rPr>
        <w:t>gïehtjedamme</w:t>
      </w:r>
      <w:r w:rsidRPr="00460B3F">
        <w:rPr>
          <w:sz w:val="24"/>
          <w:szCs w:val="24"/>
          <w:lang w:val="sma-NO"/>
        </w:rPr>
        <w:t xml:space="preserve"> magkeres råajvarimmie,</w:t>
      </w:r>
      <w:r w:rsidR="0037737D" w:rsidRPr="00460B3F">
        <w:rPr>
          <w:sz w:val="24"/>
          <w:szCs w:val="24"/>
          <w:lang w:val="sma-NO"/>
        </w:rPr>
        <w:t>faaleldahkh</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dovne viehkievierhtieh voenen båarasåbpoe almetjh </w:t>
      </w:r>
      <w:r w:rsidR="0037737D" w:rsidRPr="00460B3F">
        <w:rPr>
          <w:sz w:val="24"/>
          <w:szCs w:val="24"/>
          <w:lang w:val="sma-NO"/>
        </w:rPr>
        <w:t>daarpesjieh</w:t>
      </w:r>
      <w:r w:rsidRPr="00460B3F">
        <w:rPr>
          <w:sz w:val="24"/>
          <w:szCs w:val="24"/>
          <w:lang w:val="sma-NO"/>
        </w:rPr>
        <w:t>.</w:t>
      </w:r>
    </w:p>
    <w:p w:rsidR="00515198" w:rsidRPr="00460B3F" w:rsidRDefault="00515198" w:rsidP="00515198">
      <w:pPr>
        <w:rPr>
          <w:sz w:val="24"/>
          <w:szCs w:val="24"/>
          <w:lang w:val="sma-NO"/>
        </w:rPr>
      </w:pPr>
      <w:r w:rsidRPr="00460B3F">
        <w:rPr>
          <w:sz w:val="24"/>
          <w:szCs w:val="24"/>
          <w:lang w:val="sma-NO"/>
        </w:rPr>
        <w:t xml:space="preserve">Jaepien 2011 </w:t>
      </w:r>
      <w:r w:rsidR="0037737D" w:rsidRPr="00460B3F">
        <w:rPr>
          <w:sz w:val="24"/>
          <w:szCs w:val="24"/>
          <w:lang w:val="sma-NO"/>
        </w:rPr>
        <w:t>jïh</w:t>
      </w:r>
      <w:r w:rsidRPr="00460B3F">
        <w:rPr>
          <w:sz w:val="24"/>
          <w:szCs w:val="24"/>
          <w:lang w:val="sma-NO"/>
        </w:rPr>
        <w:t xml:space="preserve"> 2012 idtji Raarvihken </w:t>
      </w:r>
      <w:r w:rsidR="0037737D" w:rsidRPr="00460B3F">
        <w:rPr>
          <w:sz w:val="24"/>
          <w:szCs w:val="24"/>
          <w:lang w:val="sma-NO"/>
        </w:rPr>
        <w:t>tjïelte</w:t>
      </w:r>
      <w:r w:rsidRPr="00460B3F">
        <w:rPr>
          <w:sz w:val="24"/>
          <w:szCs w:val="24"/>
          <w:lang w:val="sma-NO"/>
        </w:rPr>
        <w:t xml:space="preserve"> </w:t>
      </w:r>
      <w:r w:rsidR="0037737D" w:rsidRPr="00460B3F">
        <w:rPr>
          <w:sz w:val="24"/>
          <w:szCs w:val="24"/>
          <w:lang w:val="sma-NO"/>
        </w:rPr>
        <w:t>nöödth</w:t>
      </w:r>
      <w:r w:rsidRPr="00460B3F">
        <w:rPr>
          <w:sz w:val="24"/>
          <w:szCs w:val="24"/>
          <w:lang w:val="sma-NO"/>
        </w:rPr>
        <w:t xml:space="preserve"> sijjen sijjide Namdalen Rehabiliteringesne nuhtjedh. Jaepien 2013 lea ulmie </w:t>
      </w:r>
      <w:r w:rsidR="0037737D" w:rsidRPr="00460B3F">
        <w:rPr>
          <w:sz w:val="24"/>
          <w:szCs w:val="24"/>
          <w:lang w:val="sma-NO"/>
        </w:rPr>
        <w:t>gïehtjedidh</w:t>
      </w:r>
      <w:r w:rsidRPr="00460B3F">
        <w:rPr>
          <w:sz w:val="24"/>
          <w:szCs w:val="24"/>
          <w:lang w:val="sma-NO"/>
        </w:rPr>
        <w:t xml:space="preserve"> maam </w:t>
      </w:r>
      <w:r w:rsidR="0037737D" w:rsidRPr="00460B3F">
        <w:rPr>
          <w:sz w:val="24"/>
          <w:szCs w:val="24"/>
          <w:lang w:val="sma-NO"/>
        </w:rPr>
        <w:t>tjïeltesne</w:t>
      </w:r>
      <w:r w:rsidRPr="00460B3F">
        <w:rPr>
          <w:sz w:val="24"/>
          <w:szCs w:val="24"/>
          <w:lang w:val="sma-NO"/>
        </w:rPr>
        <w:t xml:space="preserve"> </w:t>
      </w:r>
      <w:r w:rsidR="0037737D" w:rsidRPr="00460B3F">
        <w:rPr>
          <w:sz w:val="24"/>
          <w:szCs w:val="24"/>
          <w:lang w:val="sma-NO"/>
        </w:rPr>
        <w:t>daarpesjieh</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w:t>
      </w:r>
      <w:r w:rsidR="0037737D" w:rsidRPr="00460B3F">
        <w:rPr>
          <w:sz w:val="24"/>
          <w:szCs w:val="24"/>
          <w:lang w:val="sma-NO"/>
        </w:rPr>
        <w:t>tjarke</w:t>
      </w:r>
      <w:r w:rsidRPr="00460B3F">
        <w:rPr>
          <w:sz w:val="24"/>
          <w:szCs w:val="24"/>
          <w:lang w:val="sma-NO"/>
        </w:rPr>
        <w:t xml:space="preserve"> barkedh dam faaleldahkem Raarvihkesne vuesiehtidh. 2013 dle lea </w:t>
      </w:r>
      <w:r w:rsidR="0037737D" w:rsidRPr="00460B3F">
        <w:rPr>
          <w:sz w:val="24"/>
          <w:szCs w:val="24"/>
          <w:lang w:val="sma-NO"/>
        </w:rPr>
        <w:t>tjïelte</w:t>
      </w:r>
      <w:r w:rsidRPr="00460B3F">
        <w:rPr>
          <w:sz w:val="24"/>
          <w:szCs w:val="24"/>
          <w:lang w:val="sma-NO"/>
        </w:rPr>
        <w:t xml:space="preserve"> sijjen sijjide Namdalen Rehabiliteringesne nuhtjeme.</w:t>
      </w:r>
    </w:p>
    <w:p w:rsidR="00515198" w:rsidRPr="00460B3F" w:rsidRDefault="00515198" w:rsidP="00515198">
      <w:pPr>
        <w:rPr>
          <w:sz w:val="24"/>
          <w:szCs w:val="24"/>
          <w:lang w:val="sma-NO"/>
        </w:rPr>
      </w:pPr>
      <w:r w:rsidRPr="00460B3F">
        <w:rPr>
          <w:sz w:val="24"/>
          <w:szCs w:val="24"/>
          <w:lang w:val="sma-NO"/>
        </w:rPr>
        <w:t xml:space="preserve">Ibie </w:t>
      </w:r>
      <w:r w:rsidR="0037737D" w:rsidRPr="00460B3F">
        <w:rPr>
          <w:sz w:val="24"/>
          <w:szCs w:val="24"/>
          <w:lang w:val="sma-NO"/>
        </w:rPr>
        <w:t>daarpesjh</w:t>
      </w:r>
      <w:r w:rsidRPr="00460B3F">
        <w:rPr>
          <w:sz w:val="24"/>
          <w:szCs w:val="24"/>
          <w:lang w:val="sma-NO"/>
        </w:rPr>
        <w:t xml:space="preserve"> </w:t>
      </w:r>
      <w:r w:rsidR="0037737D" w:rsidRPr="00460B3F">
        <w:rPr>
          <w:sz w:val="24"/>
          <w:szCs w:val="24"/>
          <w:lang w:val="sma-NO"/>
        </w:rPr>
        <w:t>vïenhtedh</w:t>
      </w:r>
      <w:r w:rsidRPr="00460B3F">
        <w:rPr>
          <w:sz w:val="24"/>
          <w:szCs w:val="24"/>
          <w:lang w:val="sma-NO"/>
        </w:rPr>
        <w:t xml:space="preserve"> </w:t>
      </w:r>
      <w:r w:rsidR="0037737D" w:rsidRPr="00460B3F">
        <w:rPr>
          <w:sz w:val="24"/>
          <w:szCs w:val="24"/>
          <w:lang w:val="sma-NO"/>
        </w:rPr>
        <w:t>tjïelten</w:t>
      </w:r>
      <w:r w:rsidRPr="00460B3F">
        <w:rPr>
          <w:sz w:val="24"/>
          <w:szCs w:val="24"/>
          <w:lang w:val="sma-NO"/>
        </w:rPr>
        <w:t xml:space="preserve"> barkoe åanagåbpoe </w:t>
      </w:r>
      <w:r w:rsidR="0037737D" w:rsidRPr="00460B3F">
        <w:rPr>
          <w:sz w:val="24"/>
          <w:szCs w:val="24"/>
          <w:lang w:val="sma-NO"/>
        </w:rPr>
        <w:t>sjïdth</w:t>
      </w:r>
      <w:r w:rsidRPr="00460B3F">
        <w:rPr>
          <w:sz w:val="24"/>
          <w:szCs w:val="24"/>
          <w:lang w:val="sma-NO"/>
        </w:rPr>
        <w:t xml:space="preserve">. Edtjebe healsoebarkojde, starnedimmide </w:t>
      </w:r>
      <w:r w:rsidR="0037737D" w:rsidRPr="00460B3F">
        <w:rPr>
          <w:sz w:val="24"/>
          <w:szCs w:val="24"/>
          <w:lang w:val="sma-NO"/>
        </w:rPr>
        <w:t>jïh</w:t>
      </w:r>
      <w:r w:rsidRPr="00460B3F">
        <w:rPr>
          <w:sz w:val="24"/>
          <w:szCs w:val="24"/>
          <w:lang w:val="sma-NO"/>
        </w:rPr>
        <w:t xml:space="preserve"> </w:t>
      </w:r>
      <w:r w:rsidR="0037737D" w:rsidRPr="00460B3F">
        <w:rPr>
          <w:sz w:val="24"/>
          <w:szCs w:val="24"/>
          <w:lang w:val="sma-NO"/>
        </w:rPr>
        <w:t>nuhtjidie</w:t>
      </w:r>
      <w:r w:rsidRPr="00460B3F">
        <w:rPr>
          <w:sz w:val="24"/>
          <w:szCs w:val="24"/>
          <w:lang w:val="sma-NO"/>
        </w:rPr>
        <w:t xml:space="preserve"> jarngese båetije beajjan </w:t>
      </w:r>
      <w:r w:rsidR="0037737D" w:rsidRPr="00460B3F">
        <w:rPr>
          <w:sz w:val="24"/>
          <w:szCs w:val="24"/>
          <w:lang w:val="sma-NO"/>
        </w:rPr>
        <w:t>bïejedh</w:t>
      </w:r>
      <w:r w:rsidRPr="00460B3F">
        <w:rPr>
          <w:sz w:val="24"/>
          <w:szCs w:val="24"/>
          <w:lang w:val="sma-NO"/>
        </w:rPr>
        <w:t xml:space="preserve">. Akte stoerre ulmie lea dah nuhtjijh edtjieh tuhtjedh </w:t>
      </w:r>
      <w:r w:rsidR="0037737D" w:rsidRPr="00460B3F">
        <w:rPr>
          <w:sz w:val="24"/>
          <w:szCs w:val="24"/>
          <w:lang w:val="sma-NO"/>
        </w:rPr>
        <w:t>tjïelten</w:t>
      </w:r>
      <w:r w:rsidRPr="00460B3F">
        <w:rPr>
          <w:sz w:val="24"/>
          <w:szCs w:val="24"/>
          <w:lang w:val="sma-NO"/>
        </w:rPr>
        <w:t xml:space="preserve"> hijven faaleldahkh. </w:t>
      </w:r>
    </w:p>
    <w:p w:rsidR="00515198" w:rsidRPr="00460B3F" w:rsidRDefault="00515198" w:rsidP="00515198">
      <w:pPr>
        <w:rPr>
          <w:sz w:val="24"/>
          <w:szCs w:val="24"/>
          <w:lang w:val="sma-NO"/>
        </w:rPr>
      </w:pPr>
      <w:r w:rsidRPr="00460B3F">
        <w:rPr>
          <w:sz w:val="24"/>
          <w:szCs w:val="24"/>
          <w:lang w:val="sma-NO"/>
        </w:rPr>
        <w:lastRenderedPageBreak/>
        <w:t xml:space="preserve">Håksoejarngesne libie dejtie </w:t>
      </w:r>
      <w:r w:rsidR="0037737D" w:rsidRPr="00460B3F">
        <w:rPr>
          <w:sz w:val="24"/>
          <w:szCs w:val="24"/>
          <w:lang w:val="sma-NO"/>
        </w:rPr>
        <w:t>jarkoestimmide</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w:t>
      </w:r>
      <w:r w:rsidR="0037737D" w:rsidRPr="00460B3F">
        <w:rPr>
          <w:sz w:val="24"/>
          <w:szCs w:val="24"/>
          <w:lang w:val="sma-NO"/>
        </w:rPr>
        <w:t>sjïehtesjimmide</w:t>
      </w:r>
      <w:r w:rsidRPr="00460B3F">
        <w:rPr>
          <w:sz w:val="24"/>
          <w:szCs w:val="24"/>
          <w:lang w:val="sma-NO"/>
        </w:rPr>
        <w:t xml:space="preserve"> jarngesne beajeme </w:t>
      </w:r>
      <w:r w:rsidR="0037737D" w:rsidRPr="00460B3F">
        <w:rPr>
          <w:sz w:val="24"/>
          <w:szCs w:val="24"/>
          <w:lang w:val="sma-NO"/>
        </w:rPr>
        <w:t>jïh</w:t>
      </w:r>
      <w:r w:rsidRPr="00460B3F">
        <w:rPr>
          <w:sz w:val="24"/>
          <w:szCs w:val="24"/>
          <w:lang w:val="sma-NO"/>
        </w:rPr>
        <w:t xml:space="preserve"> almetjh tuhtjeme «Bruker i Fokus/Nuhtjie jarngesne» prosjeekte  lea hijven råajvarimmie orreme, </w:t>
      </w:r>
      <w:r w:rsidR="0037737D" w:rsidRPr="00460B3F">
        <w:rPr>
          <w:sz w:val="24"/>
          <w:szCs w:val="24"/>
          <w:lang w:val="sma-NO"/>
        </w:rPr>
        <w:t>jïh</w:t>
      </w:r>
      <w:r w:rsidRPr="00460B3F">
        <w:rPr>
          <w:sz w:val="24"/>
          <w:szCs w:val="24"/>
          <w:lang w:val="sma-NO"/>
        </w:rPr>
        <w:t xml:space="preserve"> dah jarkoestimmieh lea aarkebiejjievuekieh Raarvihken håksoejarngesne </w:t>
      </w:r>
      <w:r w:rsidR="0037737D" w:rsidRPr="00460B3F">
        <w:rPr>
          <w:sz w:val="24"/>
          <w:szCs w:val="24"/>
          <w:lang w:val="sma-NO"/>
        </w:rPr>
        <w:t>sjïdteme</w:t>
      </w:r>
      <w:r w:rsidRPr="00460B3F">
        <w:rPr>
          <w:sz w:val="24"/>
          <w:szCs w:val="24"/>
          <w:lang w:val="sma-NO"/>
        </w:rPr>
        <w:t xml:space="preserve">. </w:t>
      </w:r>
      <w:r w:rsidR="0037737D" w:rsidRPr="00460B3F">
        <w:rPr>
          <w:sz w:val="24"/>
          <w:szCs w:val="24"/>
          <w:lang w:val="sma-NO"/>
        </w:rPr>
        <w:t>Sïjhtin</w:t>
      </w:r>
      <w:r w:rsidRPr="00460B3F">
        <w:rPr>
          <w:sz w:val="24"/>
          <w:szCs w:val="24"/>
          <w:lang w:val="sma-NO"/>
        </w:rPr>
        <w:t xml:space="preserve"> Nuhtjije jarngesne prosjeektem evtiedidh, </w:t>
      </w:r>
      <w:r w:rsidR="0037737D" w:rsidRPr="00460B3F">
        <w:rPr>
          <w:sz w:val="24"/>
          <w:szCs w:val="24"/>
          <w:lang w:val="sma-NO"/>
        </w:rPr>
        <w:t>jïh</w:t>
      </w:r>
      <w:r w:rsidRPr="00460B3F">
        <w:rPr>
          <w:sz w:val="24"/>
          <w:szCs w:val="24"/>
          <w:lang w:val="sma-NO"/>
        </w:rPr>
        <w:t xml:space="preserve"> dan gaavhtan eelkin </w:t>
      </w:r>
      <w:r w:rsidR="0037737D" w:rsidRPr="00460B3F">
        <w:rPr>
          <w:sz w:val="24"/>
          <w:szCs w:val="24"/>
          <w:lang w:val="sma-NO"/>
        </w:rPr>
        <w:t>ööhpehtimmiefeeledimmiem</w:t>
      </w:r>
      <w:r w:rsidRPr="00460B3F">
        <w:rPr>
          <w:sz w:val="24"/>
          <w:szCs w:val="24"/>
          <w:lang w:val="sma-NO"/>
        </w:rPr>
        <w:t xml:space="preserve"> soejkesjidh. Njoektjen 4 b. 2013, 12 Lijren </w:t>
      </w:r>
      <w:r w:rsidR="0037737D" w:rsidRPr="00460B3F">
        <w:rPr>
          <w:sz w:val="24"/>
          <w:szCs w:val="24"/>
          <w:lang w:val="sma-NO"/>
        </w:rPr>
        <w:t>tjïelteste</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Raarvihken </w:t>
      </w:r>
      <w:r w:rsidR="0037737D" w:rsidRPr="00460B3F">
        <w:rPr>
          <w:sz w:val="24"/>
          <w:szCs w:val="24"/>
          <w:lang w:val="sma-NO"/>
        </w:rPr>
        <w:t>tjïelteste</w:t>
      </w:r>
      <w:r w:rsidRPr="00460B3F">
        <w:rPr>
          <w:sz w:val="24"/>
          <w:szCs w:val="24"/>
          <w:lang w:val="sma-NO"/>
        </w:rPr>
        <w:t xml:space="preserve"> Trondhjems </w:t>
      </w:r>
      <w:r w:rsidR="0037737D" w:rsidRPr="00460B3F">
        <w:rPr>
          <w:sz w:val="24"/>
          <w:szCs w:val="24"/>
          <w:lang w:val="sma-NO"/>
        </w:rPr>
        <w:t>hospitaalen</w:t>
      </w:r>
      <w:r w:rsidRPr="00460B3F">
        <w:rPr>
          <w:sz w:val="24"/>
          <w:szCs w:val="24"/>
          <w:lang w:val="sma-NO"/>
        </w:rPr>
        <w:t xml:space="preserve"> gåajkoe </w:t>
      </w:r>
      <w:r w:rsidR="0037737D" w:rsidRPr="00460B3F">
        <w:rPr>
          <w:sz w:val="24"/>
          <w:szCs w:val="24"/>
          <w:lang w:val="sma-NO"/>
        </w:rPr>
        <w:t>vöölkin</w:t>
      </w:r>
      <w:r w:rsidRPr="00460B3F">
        <w:rPr>
          <w:sz w:val="24"/>
          <w:szCs w:val="24"/>
          <w:lang w:val="sma-NO"/>
        </w:rPr>
        <w:t xml:space="preserve">, mij lea «Livsgledesykehjem» </w:t>
      </w:r>
      <w:r w:rsidR="0037737D" w:rsidRPr="00460B3F">
        <w:rPr>
          <w:sz w:val="24"/>
          <w:szCs w:val="24"/>
          <w:lang w:val="sma-NO"/>
        </w:rPr>
        <w:t>jïh</w:t>
      </w:r>
      <w:r w:rsidRPr="00460B3F">
        <w:rPr>
          <w:sz w:val="24"/>
          <w:szCs w:val="24"/>
          <w:lang w:val="sma-NO"/>
        </w:rPr>
        <w:t xml:space="preserve"> dan mænngan </w:t>
      </w:r>
      <w:r w:rsidR="0037737D" w:rsidRPr="00460B3F">
        <w:rPr>
          <w:sz w:val="24"/>
          <w:szCs w:val="24"/>
          <w:lang w:val="sma-NO"/>
        </w:rPr>
        <w:t>Oslovasse</w:t>
      </w:r>
      <w:r w:rsidRPr="00460B3F">
        <w:rPr>
          <w:sz w:val="24"/>
          <w:szCs w:val="24"/>
          <w:lang w:val="sma-NO"/>
        </w:rPr>
        <w:t xml:space="preserve">, </w:t>
      </w:r>
      <w:r w:rsidR="0037737D" w:rsidRPr="00460B3F">
        <w:rPr>
          <w:sz w:val="24"/>
          <w:szCs w:val="24"/>
          <w:lang w:val="sma-NO"/>
        </w:rPr>
        <w:t>Fagerborg-hïejmese</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Tåsenhijemese </w:t>
      </w:r>
      <w:r w:rsidR="0037737D" w:rsidRPr="00460B3F">
        <w:rPr>
          <w:sz w:val="24"/>
          <w:szCs w:val="24"/>
          <w:lang w:val="sma-NO"/>
        </w:rPr>
        <w:t>vöölkin</w:t>
      </w:r>
      <w:r w:rsidRPr="00460B3F">
        <w:rPr>
          <w:sz w:val="24"/>
          <w:szCs w:val="24"/>
          <w:lang w:val="sma-NO"/>
        </w:rPr>
        <w:t xml:space="preserve">. Dah gøøkte voeregåetieh «Lottemodellen» mietie </w:t>
      </w:r>
      <w:r w:rsidR="0037737D" w:rsidRPr="00460B3F">
        <w:rPr>
          <w:sz w:val="24"/>
          <w:szCs w:val="24"/>
          <w:lang w:val="sma-NO"/>
        </w:rPr>
        <w:t>barkoeh</w:t>
      </w:r>
      <w:r w:rsidRPr="00460B3F">
        <w:rPr>
          <w:sz w:val="24"/>
          <w:szCs w:val="24"/>
          <w:lang w:val="sma-NO"/>
        </w:rPr>
        <w:t>.</w:t>
      </w:r>
    </w:p>
    <w:p w:rsidR="00515198" w:rsidRPr="00460B3F" w:rsidRDefault="00515198" w:rsidP="00515198">
      <w:pPr>
        <w:rPr>
          <w:sz w:val="24"/>
          <w:szCs w:val="24"/>
          <w:lang w:val="sma-NO"/>
        </w:rPr>
      </w:pPr>
      <w:r w:rsidRPr="00460B3F">
        <w:rPr>
          <w:sz w:val="24"/>
          <w:szCs w:val="24"/>
          <w:lang w:val="sma-NO"/>
        </w:rPr>
        <w:t xml:space="preserve">Økonomije, </w:t>
      </w:r>
      <w:r w:rsidR="0037737D" w:rsidRPr="00460B3F">
        <w:rPr>
          <w:sz w:val="24"/>
          <w:szCs w:val="24"/>
          <w:lang w:val="sma-NO"/>
        </w:rPr>
        <w:t>sjïehtesjimmie</w:t>
      </w:r>
      <w:r w:rsidRPr="00460B3F">
        <w:rPr>
          <w:sz w:val="24"/>
          <w:szCs w:val="24"/>
          <w:lang w:val="sma-NO"/>
        </w:rPr>
        <w:t xml:space="preserve"> dejstie darjoemistie </w:t>
      </w:r>
      <w:r w:rsidR="0037737D" w:rsidRPr="00460B3F">
        <w:rPr>
          <w:sz w:val="24"/>
          <w:szCs w:val="24"/>
          <w:lang w:val="sma-NO"/>
        </w:rPr>
        <w:t>jïh</w:t>
      </w:r>
      <w:r w:rsidRPr="00460B3F">
        <w:rPr>
          <w:sz w:val="24"/>
          <w:szCs w:val="24"/>
          <w:lang w:val="sma-NO"/>
        </w:rPr>
        <w:t xml:space="preserve"> barkijevierhtieh organisasjovnesne lea dam minngemes jaepien jarngesne orreme. Goevtesen barkijh leah tjarki barkeme pryøveme Raarvihken almetjidie hijven darjomh vedtedh </w:t>
      </w:r>
      <w:r w:rsidR="0037737D" w:rsidRPr="00460B3F">
        <w:rPr>
          <w:sz w:val="24"/>
          <w:szCs w:val="24"/>
          <w:lang w:val="sma-NO"/>
        </w:rPr>
        <w:t>jïh</w:t>
      </w:r>
      <w:r w:rsidRPr="00460B3F">
        <w:rPr>
          <w:sz w:val="24"/>
          <w:szCs w:val="24"/>
          <w:lang w:val="sma-NO"/>
        </w:rPr>
        <w:t xml:space="preserve"> dej økonomijevierhtiej </w:t>
      </w:r>
      <w:r w:rsidR="0037737D" w:rsidRPr="00460B3F">
        <w:rPr>
          <w:sz w:val="24"/>
          <w:szCs w:val="24"/>
          <w:lang w:val="sma-NO"/>
        </w:rPr>
        <w:t>sjisjnjelh</w:t>
      </w:r>
      <w:r w:rsidRPr="00460B3F">
        <w:rPr>
          <w:sz w:val="24"/>
          <w:szCs w:val="24"/>
          <w:lang w:val="sma-NO"/>
        </w:rPr>
        <w:t xml:space="preserve"> maam utnieh, </w:t>
      </w:r>
      <w:r w:rsidR="0037737D" w:rsidRPr="00460B3F">
        <w:rPr>
          <w:sz w:val="24"/>
          <w:szCs w:val="24"/>
          <w:lang w:val="sma-NO"/>
        </w:rPr>
        <w:t>jïh</w:t>
      </w:r>
      <w:r w:rsidRPr="00460B3F">
        <w:rPr>
          <w:sz w:val="24"/>
          <w:szCs w:val="24"/>
          <w:lang w:val="sma-NO"/>
        </w:rPr>
        <w:t xml:space="preserve"> dovne dejtie darjomidie mah laakesne tjåådtje.</w:t>
      </w:r>
    </w:p>
    <w:p w:rsidR="00515198" w:rsidRPr="00460B3F" w:rsidRDefault="00515198" w:rsidP="00515198">
      <w:pPr>
        <w:rPr>
          <w:sz w:val="24"/>
          <w:szCs w:val="24"/>
          <w:lang w:val="sma-NO"/>
        </w:rPr>
      </w:pPr>
      <w:r w:rsidRPr="00460B3F">
        <w:rPr>
          <w:sz w:val="24"/>
          <w:szCs w:val="24"/>
          <w:lang w:val="sma-NO"/>
        </w:rPr>
        <w:t xml:space="preserve">Mijjieh mah goevtesne barkimh vueptiestimh tjoeverimh buerebe maahtoem utnedh guktie prosjeektesne barkedh. Prosjeekth aarkebiejjie barkoeh </w:t>
      </w:r>
      <w:r w:rsidR="0037737D" w:rsidRPr="00460B3F">
        <w:rPr>
          <w:sz w:val="24"/>
          <w:szCs w:val="24"/>
          <w:lang w:val="sma-NO"/>
        </w:rPr>
        <w:t>sjïdteme</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w:t>
      </w:r>
      <w:r w:rsidR="0037737D" w:rsidRPr="00460B3F">
        <w:rPr>
          <w:sz w:val="24"/>
          <w:szCs w:val="24"/>
          <w:lang w:val="sma-NO"/>
        </w:rPr>
        <w:t>jïjnjebh</w:t>
      </w:r>
      <w:r w:rsidRPr="00460B3F">
        <w:rPr>
          <w:sz w:val="24"/>
          <w:szCs w:val="24"/>
          <w:lang w:val="sma-NO"/>
        </w:rPr>
        <w:t xml:space="preserve"> </w:t>
      </w:r>
      <w:r w:rsidR="0037737D" w:rsidRPr="00460B3F">
        <w:rPr>
          <w:sz w:val="24"/>
          <w:szCs w:val="24"/>
          <w:lang w:val="sma-NO"/>
        </w:rPr>
        <w:t>jïjnjebh</w:t>
      </w:r>
      <w:r w:rsidRPr="00460B3F">
        <w:rPr>
          <w:sz w:val="24"/>
          <w:szCs w:val="24"/>
          <w:lang w:val="sma-NO"/>
        </w:rPr>
        <w:t xml:space="preserve">  byjjes darjomh prosjeektine sjidtieh. Daate maa </w:t>
      </w:r>
      <w:r w:rsidR="0037737D" w:rsidRPr="00460B3F">
        <w:rPr>
          <w:sz w:val="24"/>
          <w:szCs w:val="24"/>
          <w:lang w:val="sma-NO"/>
        </w:rPr>
        <w:t>sïejhme</w:t>
      </w:r>
      <w:r w:rsidRPr="00460B3F">
        <w:rPr>
          <w:sz w:val="24"/>
          <w:szCs w:val="24"/>
          <w:lang w:val="sma-NO"/>
        </w:rPr>
        <w:t xml:space="preserve"> gaajhkene </w:t>
      </w:r>
      <w:r w:rsidR="0037737D" w:rsidRPr="00460B3F">
        <w:rPr>
          <w:sz w:val="24"/>
          <w:szCs w:val="24"/>
          <w:lang w:val="sma-NO"/>
        </w:rPr>
        <w:t>lehkesne</w:t>
      </w:r>
      <w:r w:rsidRPr="00460B3F">
        <w:rPr>
          <w:sz w:val="24"/>
          <w:szCs w:val="24"/>
          <w:lang w:val="sma-NO"/>
        </w:rPr>
        <w:t xml:space="preserve"> siebriedahkesne gåessie dan varki </w:t>
      </w:r>
      <w:r w:rsidR="0037737D" w:rsidRPr="00460B3F">
        <w:rPr>
          <w:sz w:val="24"/>
          <w:szCs w:val="24"/>
          <w:lang w:val="sma-NO"/>
        </w:rPr>
        <w:t>jorkeståvva</w:t>
      </w:r>
      <w:r w:rsidRPr="00460B3F">
        <w:rPr>
          <w:sz w:val="24"/>
          <w:szCs w:val="24"/>
          <w:lang w:val="sma-NO"/>
        </w:rPr>
        <w:t xml:space="preserve">, mij lea liehtemes </w:t>
      </w:r>
      <w:r w:rsidR="0037737D" w:rsidRPr="00460B3F">
        <w:rPr>
          <w:sz w:val="24"/>
          <w:szCs w:val="24"/>
          <w:lang w:val="sma-NO"/>
        </w:rPr>
        <w:t>jïh</w:t>
      </w:r>
      <w:r w:rsidRPr="00460B3F">
        <w:rPr>
          <w:sz w:val="24"/>
          <w:szCs w:val="24"/>
          <w:lang w:val="sma-NO"/>
        </w:rPr>
        <w:t xml:space="preserve"> guktie </w:t>
      </w:r>
      <w:r w:rsidR="0037737D" w:rsidRPr="00460B3F">
        <w:rPr>
          <w:sz w:val="24"/>
          <w:szCs w:val="24"/>
          <w:lang w:val="sma-NO"/>
        </w:rPr>
        <w:t>jïjnjemes</w:t>
      </w:r>
      <w:r w:rsidRPr="00460B3F">
        <w:rPr>
          <w:sz w:val="24"/>
          <w:szCs w:val="24"/>
          <w:lang w:val="sma-NO"/>
        </w:rPr>
        <w:t xml:space="preserve"> </w:t>
      </w:r>
      <w:r w:rsidR="0037737D" w:rsidRPr="00460B3F">
        <w:rPr>
          <w:sz w:val="24"/>
          <w:szCs w:val="24"/>
          <w:lang w:val="sma-NO"/>
        </w:rPr>
        <w:t>dïenesjidh</w:t>
      </w:r>
      <w:r w:rsidRPr="00460B3F">
        <w:rPr>
          <w:sz w:val="24"/>
          <w:szCs w:val="24"/>
          <w:lang w:val="sma-NO"/>
        </w:rPr>
        <w:t xml:space="preserve"> </w:t>
      </w:r>
      <w:r w:rsidR="0037737D" w:rsidRPr="00460B3F">
        <w:rPr>
          <w:sz w:val="24"/>
          <w:szCs w:val="24"/>
          <w:lang w:val="sma-NO"/>
        </w:rPr>
        <w:t>jïh</w:t>
      </w:r>
      <w:r w:rsidR="00460B3F">
        <w:rPr>
          <w:sz w:val="24"/>
          <w:szCs w:val="24"/>
          <w:lang w:val="sma-NO"/>
        </w:rPr>
        <w:t xml:space="preserve"> åenehks ohtsemeraajh.</w:t>
      </w:r>
    </w:p>
    <w:p w:rsidR="00515198" w:rsidRPr="00460B3F" w:rsidRDefault="00515198" w:rsidP="00515198">
      <w:pPr>
        <w:rPr>
          <w:sz w:val="24"/>
          <w:szCs w:val="24"/>
          <w:lang w:val="sma-NO"/>
        </w:rPr>
      </w:pPr>
      <w:r w:rsidRPr="00460B3F">
        <w:rPr>
          <w:sz w:val="24"/>
          <w:szCs w:val="24"/>
          <w:lang w:val="sma-NO"/>
        </w:rPr>
        <w:t xml:space="preserve">Mijjieh vierhtiej mietie råajvarimmide </w:t>
      </w:r>
      <w:r w:rsidR="0037737D" w:rsidRPr="00460B3F">
        <w:rPr>
          <w:sz w:val="24"/>
          <w:szCs w:val="24"/>
          <w:lang w:val="sma-NO"/>
        </w:rPr>
        <w:t>syökimh</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ussjedimh aelkedh barkijidie goevtesne </w:t>
      </w:r>
      <w:r w:rsidR="0037737D" w:rsidRPr="00460B3F">
        <w:rPr>
          <w:sz w:val="24"/>
          <w:szCs w:val="24"/>
          <w:lang w:val="sma-NO"/>
        </w:rPr>
        <w:t>edtjin</w:t>
      </w:r>
      <w:r w:rsidRPr="00460B3F">
        <w:rPr>
          <w:sz w:val="24"/>
          <w:szCs w:val="24"/>
          <w:lang w:val="sma-NO"/>
        </w:rPr>
        <w:t xml:space="preserve"> prosjeektestivremelierehtimmiem åadtjodh, guktie soejkesjidh </w:t>
      </w:r>
      <w:r w:rsidR="0037737D" w:rsidRPr="00460B3F">
        <w:rPr>
          <w:sz w:val="24"/>
          <w:szCs w:val="24"/>
          <w:lang w:val="sma-NO"/>
        </w:rPr>
        <w:t>jïh</w:t>
      </w:r>
      <w:r w:rsidRPr="00460B3F">
        <w:rPr>
          <w:sz w:val="24"/>
          <w:szCs w:val="24"/>
          <w:lang w:val="sma-NO"/>
        </w:rPr>
        <w:t xml:space="preserve"> boelhken mænngan </w:t>
      </w:r>
      <w:r w:rsidR="0037737D" w:rsidRPr="00460B3F">
        <w:rPr>
          <w:sz w:val="24"/>
          <w:szCs w:val="24"/>
          <w:lang w:val="sma-NO"/>
        </w:rPr>
        <w:t>gïehtjedidh</w:t>
      </w:r>
      <w:r w:rsidRPr="00460B3F">
        <w:rPr>
          <w:sz w:val="24"/>
          <w:szCs w:val="24"/>
          <w:lang w:val="sma-NO"/>
        </w:rPr>
        <w:t xml:space="preserve"> guktie </w:t>
      </w:r>
      <w:r w:rsidR="0037737D" w:rsidRPr="00460B3F">
        <w:rPr>
          <w:sz w:val="24"/>
          <w:szCs w:val="24"/>
          <w:lang w:val="sma-NO"/>
        </w:rPr>
        <w:t>gååredamme</w:t>
      </w:r>
      <w:r w:rsidRPr="00460B3F">
        <w:rPr>
          <w:sz w:val="24"/>
          <w:szCs w:val="24"/>
          <w:lang w:val="sma-NO"/>
        </w:rPr>
        <w:t xml:space="preserve">. Ussjedimmie naemhtie, dah mah </w:t>
      </w:r>
      <w:r w:rsidR="0037737D" w:rsidRPr="00460B3F">
        <w:rPr>
          <w:sz w:val="24"/>
          <w:szCs w:val="24"/>
          <w:lang w:val="sma-NO"/>
        </w:rPr>
        <w:t>lïerehtimmiem</w:t>
      </w:r>
      <w:r w:rsidRPr="00460B3F">
        <w:rPr>
          <w:sz w:val="24"/>
          <w:szCs w:val="24"/>
          <w:lang w:val="sma-NO"/>
        </w:rPr>
        <w:t xml:space="preserve"> åadtjeme edtjin reeremisnie joekehth daltesinie maehtedh barkedh, vg: prosjeektesyøkeme, prosjeektebarkoeh </w:t>
      </w:r>
      <w:r w:rsidR="0037737D" w:rsidRPr="00460B3F">
        <w:rPr>
          <w:sz w:val="24"/>
          <w:szCs w:val="24"/>
          <w:lang w:val="sma-NO"/>
        </w:rPr>
        <w:t>jïh</w:t>
      </w:r>
      <w:r w:rsidRPr="00460B3F">
        <w:rPr>
          <w:sz w:val="24"/>
          <w:szCs w:val="24"/>
          <w:lang w:val="sma-NO"/>
        </w:rPr>
        <w:t xml:space="preserve"> prosjeekteåejvie leah dah åejvieulmie daennie </w:t>
      </w:r>
      <w:r w:rsidR="0037737D" w:rsidRPr="00460B3F">
        <w:rPr>
          <w:sz w:val="24"/>
          <w:szCs w:val="24"/>
          <w:lang w:val="sma-NO"/>
        </w:rPr>
        <w:t>lïerehtimmesne</w:t>
      </w:r>
      <w:r w:rsidRPr="00460B3F">
        <w:rPr>
          <w:sz w:val="24"/>
          <w:szCs w:val="24"/>
          <w:lang w:val="sma-NO"/>
        </w:rPr>
        <w:t xml:space="preserve">. Raarvihken </w:t>
      </w:r>
      <w:r w:rsidR="0037737D" w:rsidRPr="00460B3F">
        <w:rPr>
          <w:sz w:val="24"/>
          <w:szCs w:val="24"/>
          <w:lang w:val="sma-NO"/>
        </w:rPr>
        <w:t>tjïelte</w:t>
      </w:r>
      <w:r w:rsidRPr="00460B3F">
        <w:rPr>
          <w:sz w:val="24"/>
          <w:szCs w:val="24"/>
          <w:lang w:val="sma-NO"/>
        </w:rPr>
        <w:t xml:space="preserve"> 85.000 kr EiNAste dåarjeginie prosjeektese, kuvsjh høølltedh jih baalhkide åadtjoeji. Prosjeekteboelhke </w:t>
      </w:r>
      <w:r w:rsidR="0037737D" w:rsidRPr="00460B3F">
        <w:rPr>
          <w:sz w:val="24"/>
          <w:szCs w:val="24"/>
          <w:lang w:val="sma-NO"/>
        </w:rPr>
        <w:t>mïetsken</w:t>
      </w:r>
      <w:r w:rsidRPr="00460B3F">
        <w:rPr>
          <w:sz w:val="24"/>
          <w:szCs w:val="24"/>
          <w:lang w:val="sma-NO"/>
        </w:rPr>
        <w:t xml:space="preserve"> 15.b raejeste gålkoen 15 .b raajan.</w:t>
      </w:r>
    </w:p>
    <w:p w:rsidR="00515198" w:rsidRPr="00460B3F" w:rsidRDefault="00515198" w:rsidP="00515198">
      <w:pPr>
        <w:rPr>
          <w:sz w:val="24"/>
          <w:szCs w:val="24"/>
          <w:lang w:val="sma-NO"/>
        </w:rPr>
      </w:pPr>
      <w:r w:rsidRPr="00460B3F">
        <w:rPr>
          <w:sz w:val="24"/>
          <w:szCs w:val="24"/>
          <w:lang w:val="sma-NO"/>
        </w:rPr>
        <w:t xml:space="preserve">Mijjen ulmie dam </w:t>
      </w:r>
      <w:r w:rsidR="0037737D" w:rsidRPr="00460B3F">
        <w:rPr>
          <w:sz w:val="24"/>
          <w:szCs w:val="24"/>
          <w:lang w:val="sma-NO"/>
        </w:rPr>
        <w:t>lïerehtimmiebarkoem</w:t>
      </w:r>
      <w:r w:rsidRPr="00460B3F">
        <w:rPr>
          <w:sz w:val="24"/>
          <w:szCs w:val="24"/>
          <w:lang w:val="sma-NO"/>
        </w:rPr>
        <w:t xml:space="preserve"> nuhtjedh guktie meehtimh prosjeektine aelkedh, aktem Fuelhkieektievoetem Raarvihken </w:t>
      </w:r>
      <w:r w:rsidR="0037737D" w:rsidRPr="00460B3F">
        <w:rPr>
          <w:sz w:val="24"/>
          <w:szCs w:val="24"/>
          <w:lang w:val="sma-NO"/>
        </w:rPr>
        <w:t>tjïeltesne</w:t>
      </w:r>
      <w:r w:rsidRPr="00460B3F">
        <w:rPr>
          <w:sz w:val="24"/>
          <w:szCs w:val="24"/>
          <w:lang w:val="sma-NO"/>
        </w:rPr>
        <w:t xml:space="preserve"> </w:t>
      </w:r>
      <w:r w:rsidR="0037737D" w:rsidRPr="00460B3F">
        <w:rPr>
          <w:sz w:val="24"/>
          <w:szCs w:val="24"/>
          <w:lang w:val="sma-NO"/>
        </w:rPr>
        <w:t>rïhpestidh</w:t>
      </w:r>
      <w:r w:rsidRPr="00460B3F">
        <w:rPr>
          <w:sz w:val="24"/>
          <w:szCs w:val="24"/>
          <w:lang w:val="sma-NO"/>
        </w:rPr>
        <w:t xml:space="preserve">. Mijjieh vueptiestimh gosse Ektiedimmiejorkesinie barkimh, dle dååjrehtimh ektiedimmiem </w:t>
      </w:r>
      <w:r w:rsidR="0037737D" w:rsidRPr="00460B3F">
        <w:rPr>
          <w:sz w:val="24"/>
          <w:szCs w:val="24"/>
          <w:lang w:val="sma-NO"/>
        </w:rPr>
        <w:t>jïh</w:t>
      </w:r>
      <w:r w:rsidRPr="00460B3F">
        <w:rPr>
          <w:sz w:val="24"/>
          <w:szCs w:val="24"/>
          <w:lang w:val="sma-NO"/>
        </w:rPr>
        <w:t xml:space="preserve"> koordineringem </w:t>
      </w:r>
      <w:r w:rsidR="0037737D" w:rsidRPr="00460B3F">
        <w:rPr>
          <w:sz w:val="24"/>
          <w:szCs w:val="24"/>
          <w:lang w:val="sma-NO"/>
        </w:rPr>
        <w:t>darjomefaalaldahki</w:t>
      </w:r>
      <w:r w:rsidRPr="00460B3F">
        <w:rPr>
          <w:sz w:val="24"/>
          <w:szCs w:val="24"/>
          <w:lang w:val="sma-NO"/>
        </w:rPr>
        <w:t xml:space="preserve"> </w:t>
      </w:r>
      <w:r w:rsidR="0037737D" w:rsidRPr="00460B3F">
        <w:rPr>
          <w:sz w:val="24"/>
          <w:szCs w:val="24"/>
          <w:lang w:val="sma-NO"/>
        </w:rPr>
        <w:t>dåaresth</w:t>
      </w:r>
      <w:r w:rsidRPr="00460B3F">
        <w:rPr>
          <w:sz w:val="24"/>
          <w:szCs w:val="24"/>
          <w:lang w:val="sma-NO"/>
        </w:rPr>
        <w:t xml:space="preserve"> </w:t>
      </w:r>
      <w:r w:rsidR="0037737D" w:rsidRPr="00460B3F">
        <w:rPr>
          <w:sz w:val="24"/>
          <w:szCs w:val="24"/>
          <w:lang w:val="sma-NO"/>
        </w:rPr>
        <w:t>daarpesjimh</w:t>
      </w:r>
      <w:r w:rsidRPr="00460B3F">
        <w:rPr>
          <w:sz w:val="24"/>
          <w:szCs w:val="24"/>
          <w:lang w:val="sma-NO"/>
        </w:rPr>
        <w:t xml:space="preserve">. Dle </w:t>
      </w:r>
      <w:r w:rsidR="0037737D" w:rsidRPr="00460B3F">
        <w:rPr>
          <w:sz w:val="24"/>
          <w:szCs w:val="24"/>
          <w:lang w:val="sma-NO"/>
        </w:rPr>
        <w:t>beetnehvierhtiej</w:t>
      </w:r>
      <w:r w:rsidRPr="00460B3F">
        <w:rPr>
          <w:sz w:val="24"/>
          <w:szCs w:val="24"/>
          <w:lang w:val="sma-NO"/>
        </w:rPr>
        <w:t xml:space="preserve"> mietie prosjeektestivreme </w:t>
      </w:r>
      <w:r w:rsidR="0037737D" w:rsidRPr="00460B3F">
        <w:rPr>
          <w:sz w:val="24"/>
          <w:szCs w:val="24"/>
          <w:lang w:val="sma-NO"/>
        </w:rPr>
        <w:t>lïerehtimmese</w:t>
      </w:r>
      <w:r w:rsidRPr="00460B3F">
        <w:rPr>
          <w:sz w:val="24"/>
          <w:szCs w:val="24"/>
          <w:lang w:val="sma-NO"/>
        </w:rPr>
        <w:t xml:space="preserve"> </w:t>
      </w:r>
      <w:r w:rsidR="0037737D" w:rsidRPr="00460B3F">
        <w:rPr>
          <w:sz w:val="24"/>
          <w:szCs w:val="24"/>
          <w:lang w:val="sma-NO"/>
        </w:rPr>
        <w:t>syökimh</w:t>
      </w:r>
      <w:r w:rsidRPr="00460B3F">
        <w:rPr>
          <w:sz w:val="24"/>
          <w:szCs w:val="24"/>
          <w:lang w:val="sma-NO"/>
        </w:rPr>
        <w:t xml:space="preserve"> </w:t>
      </w:r>
      <w:r w:rsidR="0037737D" w:rsidRPr="00460B3F">
        <w:rPr>
          <w:sz w:val="24"/>
          <w:szCs w:val="24"/>
          <w:lang w:val="sma-NO"/>
        </w:rPr>
        <w:t>jïh</w:t>
      </w:r>
      <w:r w:rsidRPr="00460B3F">
        <w:rPr>
          <w:sz w:val="24"/>
          <w:szCs w:val="24"/>
          <w:lang w:val="sma-NO"/>
        </w:rPr>
        <w:t xml:space="preserve"> «prosjeekte» lij Fuelhkieektievoetem Raarvihken </w:t>
      </w:r>
      <w:r w:rsidR="0037737D" w:rsidRPr="00460B3F">
        <w:rPr>
          <w:sz w:val="24"/>
          <w:szCs w:val="24"/>
          <w:lang w:val="sma-NO"/>
        </w:rPr>
        <w:t>tjïeltesne</w:t>
      </w:r>
      <w:r w:rsidRPr="00460B3F">
        <w:rPr>
          <w:sz w:val="24"/>
          <w:szCs w:val="24"/>
          <w:lang w:val="sma-NO"/>
        </w:rPr>
        <w:t xml:space="preserve"> </w:t>
      </w:r>
      <w:r w:rsidR="0037737D" w:rsidRPr="00460B3F">
        <w:rPr>
          <w:sz w:val="24"/>
          <w:szCs w:val="24"/>
          <w:lang w:val="sma-NO"/>
        </w:rPr>
        <w:t>rïhpestidh</w:t>
      </w:r>
      <w:r w:rsidRPr="00460B3F">
        <w:rPr>
          <w:sz w:val="24"/>
          <w:szCs w:val="24"/>
          <w:lang w:val="sma-NO"/>
        </w:rPr>
        <w:t xml:space="preserve">. </w:t>
      </w:r>
      <w:r w:rsidR="0037737D" w:rsidRPr="00460B3F">
        <w:rPr>
          <w:sz w:val="24"/>
          <w:szCs w:val="24"/>
          <w:lang w:val="sma-NO"/>
        </w:rPr>
        <w:t xml:space="preserve">Mijjieh sïjhtimh gïehtjedidh dannasinie mijjieh vuejnebe buerebe ektiedimmiem jïh darjomefaaladahkemh utnedh guktie buerebe faaladahkemh almetjidie voenesne åådtjebe. Dååjrehts vuesehte jis buerebe ektiedimmie goevtesi jïh darjomi rastah maehtebe varkebe sïemes sjïdtedh. </w:t>
      </w:r>
      <w:r w:rsidRPr="00460B3F">
        <w:rPr>
          <w:sz w:val="24"/>
          <w:szCs w:val="24"/>
          <w:lang w:val="sma-NO"/>
        </w:rPr>
        <w:t xml:space="preserve">( vuartesjh </w:t>
      </w:r>
      <w:r w:rsidR="0037737D" w:rsidRPr="00460B3F">
        <w:rPr>
          <w:sz w:val="24"/>
          <w:szCs w:val="24"/>
          <w:lang w:val="sma-NO"/>
        </w:rPr>
        <w:t>prosjekteerehtehtem</w:t>
      </w:r>
      <w:r w:rsidRPr="00460B3F">
        <w:rPr>
          <w:sz w:val="24"/>
          <w:szCs w:val="24"/>
          <w:lang w:val="sma-NO"/>
        </w:rPr>
        <w:t>).  Jåerhkebe Fuelhkieektievoetine aaj 2014:sne.</w:t>
      </w:r>
    </w:p>
    <w:p w:rsidR="00515198" w:rsidRPr="00515198" w:rsidRDefault="00515198" w:rsidP="00515198">
      <w:pPr>
        <w:rPr>
          <w:sz w:val="28"/>
          <w:szCs w:val="28"/>
          <w:lang w:val="sma-NO"/>
        </w:rPr>
      </w:pPr>
    </w:p>
    <w:p w:rsidR="00515198" w:rsidRPr="00515198" w:rsidRDefault="00515198" w:rsidP="00515198">
      <w:pPr>
        <w:rPr>
          <w:sz w:val="28"/>
          <w:szCs w:val="28"/>
          <w:lang w:val="sma-NO"/>
        </w:rPr>
      </w:pPr>
      <w:r w:rsidRPr="00515198">
        <w:rPr>
          <w:sz w:val="28"/>
          <w:szCs w:val="28"/>
          <w:lang w:val="sma-NO"/>
        </w:rPr>
        <w:t xml:space="preserve"> </w:t>
      </w:r>
    </w:p>
    <w:p w:rsidR="00515198" w:rsidRPr="003407AF" w:rsidRDefault="00515198" w:rsidP="00515198">
      <w:pPr>
        <w:rPr>
          <w:b/>
          <w:sz w:val="24"/>
          <w:szCs w:val="24"/>
          <w:lang w:val="sma-NO"/>
        </w:rPr>
      </w:pPr>
      <w:r w:rsidRPr="003407AF">
        <w:rPr>
          <w:b/>
          <w:sz w:val="24"/>
          <w:szCs w:val="24"/>
          <w:lang w:val="sma-NO"/>
        </w:rPr>
        <w:lastRenderedPageBreak/>
        <w:t xml:space="preserve">5.3 </w:t>
      </w:r>
      <w:r w:rsidR="0037737D" w:rsidRPr="003407AF">
        <w:rPr>
          <w:b/>
          <w:sz w:val="24"/>
          <w:szCs w:val="24"/>
          <w:lang w:val="sma-NO"/>
        </w:rPr>
        <w:t>Organisasjovnetseegkeme</w:t>
      </w:r>
    </w:p>
    <w:p w:rsidR="00460B3F" w:rsidRDefault="00460B3F" w:rsidP="00515198">
      <w:pPr>
        <w:rPr>
          <w:sz w:val="28"/>
          <w:szCs w:val="28"/>
          <w:lang w:val="sma-NO"/>
        </w:rPr>
      </w:pPr>
      <w:r w:rsidRPr="00460B3F">
        <w:rPr>
          <w:rFonts w:ascii="Times New Roman" w:eastAsia="Times New Roman" w:hAnsi="Times New Roman" w:cs="Times New Roman"/>
          <w:noProof/>
          <w:color w:val="FF0000"/>
          <w:sz w:val="24"/>
          <w:szCs w:val="24"/>
          <w:lang w:eastAsia="nb-NO"/>
        </w:rPr>
        <w:drawing>
          <wp:inline distT="0" distB="0" distL="0" distR="0" wp14:anchorId="3D35CB5F" wp14:editId="53C7DE6B">
            <wp:extent cx="5760720" cy="3858254"/>
            <wp:effectExtent l="0" t="0" r="0" b="9525"/>
            <wp:docPr id="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460B3F" w:rsidRDefault="00460B3F" w:rsidP="00515198">
      <w:pPr>
        <w:rPr>
          <w:sz w:val="28"/>
          <w:szCs w:val="28"/>
          <w:lang w:val="sma-NO"/>
        </w:rPr>
      </w:pPr>
    </w:p>
    <w:p w:rsidR="002A70C1" w:rsidRPr="00515198" w:rsidRDefault="002A70C1" w:rsidP="00515198">
      <w:pPr>
        <w:rPr>
          <w:sz w:val="28"/>
          <w:szCs w:val="28"/>
          <w:lang w:val="sma-NO"/>
        </w:rPr>
      </w:pPr>
    </w:p>
    <w:p w:rsidR="00515198" w:rsidRPr="002A70C1" w:rsidRDefault="00515198" w:rsidP="00515198">
      <w:pPr>
        <w:rPr>
          <w:b/>
          <w:sz w:val="24"/>
          <w:szCs w:val="24"/>
          <w:lang w:val="sma-NO"/>
        </w:rPr>
      </w:pPr>
      <w:r w:rsidRPr="002A70C1">
        <w:rPr>
          <w:b/>
          <w:sz w:val="24"/>
          <w:szCs w:val="24"/>
          <w:lang w:val="sma-NO"/>
        </w:rPr>
        <w:t>5.4  Darjomh- barkijh</w:t>
      </w:r>
    </w:p>
    <w:p w:rsidR="00515198" w:rsidRPr="002A70C1" w:rsidRDefault="00515198" w:rsidP="00515198">
      <w:pPr>
        <w:rPr>
          <w:b/>
          <w:sz w:val="24"/>
          <w:szCs w:val="24"/>
          <w:lang w:val="sma-NO"/>
        </w:rPr>
      </w:pPr>
      <w:r w:rsidRPr="002A70C1">
        <w:rPr>
          <w:b/>
          <w:sz w:val="24"/>
          <w:szCs w:val="24"/>
          <w:lang w:val="sma-NO"/>
        </w:rPr>
        <w:t xml:space="preserve">Sujhteme </w:t>
      </w:r>
      <w:r w:rsidR="0037737D" w:rsidRPr="002A70C1">
        <w:rPr>
          <w:b/>
          <w:sz w:val="24"/>
          <w:szCs w:val="24"/>
          <w:lang w:val="sma-NO"/>
        </w:rPr>
        <w:t>jïh</w:t>
      </w:r>
      <w:r w:rsidRPr="002A70C1">
        <w:rPr>
          <w:b/>
          <w:sz w:val="24"/>
          <w:szCs w:val="24"/>
          <w:lang w:val="sma-NO"/>
        </w:rPr>
        <w:t xml:space="preserve"> håksoe</w:t>
      </w:r>
    </w:p>
    <w:p w:rsidR="00515198" w:rsidRPr="002A70C1" w:rsidRDefault="00515198" w:rsidP="00515198">
      <w:pPr>
        <w:rPr>
          <w:sz w:val="24"/>
          <w:szCs w:val="24"/>
          <w:lang w:val="sma-NO"/>
        </w:rPr>
      </w:pPr>
      <w:r w:rsidRPr="002A70C1">
        <w:rPr>
          <w:sz w:val="24"/>
          <w:szCs w:val="24"/>
          <w:lang w:val="sma-NO"/>
        </w:rPr>
        <w:t xml:space="preserve">Boelhkeste boelhkese 2013 dle </w:t>
      </w:r>
      <w:r w:rsidR="0037737D" w:rsidRPr="002A70C1">
        <w:rPr>
          <w:sz w:val="24"/>
          <w:szCs w:val="24"/>
          <w:lang w:val="sma-NO"/>
        </w:rPr>
        <w:t>dïeves</w:t>
      </w:r>
      <w:r w:rsidRPr="002A70C1">
        <w:rPr>
          <w:sz w:val="24"/>
          <w:szCs w:val="24"/>
          <w:lang w:val="sma-NO"/>
        </w:rPr>
        <w:t xml:space="preserve"> institusjovnesne, </w:t>
      </w:r>
      <w:r w:rsidR="0037737D" w:rsidRPr="002A70C1">
        <w:rPr>
          <w:sz w:val="24"/>
          <w:szCs w:val="24"/>
          <w:lang w:val="sma-NO"/>
        </w:rPr>
        <w:t>jïh</w:t>
      </w:r>
      <w:r w:rsidRPr="002A70C1">
        <w:rPr>
          <w:sz w:val="24"/>
          <w:szCs w:val="24"/>
          <w:lang w:val="sma-NO"/>
        </w:rPr>
        <w:t xml:space="preserve"> </w:t>
      </w:r>
      <w:r w:rsidR="0037737D" w:rsidRPr="002A70C1">
        <w:rPr>
          <w:sz w:val="24"/>
          <w:szCs w:val="24"/>
          <w:lang w:val="sma-NO"/>
        </w:rPr>
        <w:t>åenhkesboelhkesijjieh</w:t>
      </w:r>
      <w:r w:rsidRPr="002A70C1">
        <w:rPr>
          <w:sz w:val="24"/>
          <w:szCs w:val="24"/>
          <w:lang w:val="sma-NO"/>
        </w:rPr>
        <w:t xml:space="preserve"> </w:t>
      </w:r>
      <w:r w:rsidR="0037737D" w:rsidRPr="002A70C1">
        <w:rPr>
          <w:sz w:val="24"/>
          <w:szCs w:val="24"/>
          <w:lang w:val="sma-NO"/>
        </w:rPr>
        <w:t>daarpasjamme</w:t>
      </w:r>
      <w:r w:rsidRPr="002A70C1">
        <w:rPr>
          <w:sz w:val="24"/>
          <w:szCs w:val="24"/>
          <w:lang w:val="sma-NO"/>
        </w:rPr>
        <w:t xml:space="preserve">, </w:t>
      </w:r>
      <w:r w:rsidR="0037737D" w:rsidRPr="002A70C1">
        <w:rPr>
          <w:sz w:val="24"/>
          <w:szCs w:val="24"/>
          <w:lang w:val="sma-NO"/>
        </w:rPr>
        <w:t>jïh</w:t>
      </w:r>
      <w:r w:rsidRPr="002A70C1">
        <w:rPr>
          <w:sz w:val="24"/>
          <w:szCs w:val="24"/>
          <w:lang w:val="sma-NO"/>
        </w:rPr>
        <w:t xml:space="preserve"> jaepien minngiegietjien dle vuertemelæstoem håksoegåetide utnimh.</w:t>
      </w:r>
    </w:p>
    <w:p w:rsidR="00515198" w:rsidRPr="002A70C1" w:rsidRDefault="0037737D" w:rsidP="00515198">
      <w:pPr>
        <w:rPr>
          <w:sz w:val="24"/>
          <w:szCs w:val="24"/>
          <w:lang w:val="sma-NO"/>
        </w:rPr>
      </w:pPr>
      <w:r w:rsidRPr="002A70C1">
        <w:rPr>
          <w:sz w:val="24"/>
          <w:szCs w:val="24"/>
          <w:lang w:val="sma-NO"/>
        </w:rPr>
        <w:t>Jïjnjh</w:t>
      </w:r>
      <w:r w:rsidR="00515198" w:rsidRPr="002A70C1">
        <w:rPr>
          <w:sz w:val="24"/>
          <w:szCs w:val="24"/>
          <w:lang w:val="sma-NO"/>
        </w:rPr>
        <w:t xml:space="preserve"> båeries annje gåetesne årroeminie, </w:t>
      </w:r>
      <w:r w:rsidRPr="002A70C1">
        <w:rPr>
          <w:sz w:val="24"/>
          <w:szCs w:val="24"/>
          <w:lang w:val="sma-NO"/>
        </w:rPr>
        <w:t>jïh</w:t>
      </w:r>
      <w:r w:rsidR="00515198" w:rsidRPr="002A70C1">
        <w:rPr>
          <w:sz w:val="24"/>
          <w:szCs w:val="24"/>
          <w:lang w:val="sma-NO"/>
        </w:rPr>
        <w:t xml:space="preserve"> dan gaavhtan </w:t>
      </w:r>
      <w:r w:rsidRPr="002A70C1">
        <w:rPr>
          <w:sz w:val="24"/>
          <w:szCs w:val="24"/>
          <w:lang w:val="sma-NO"/>
        </w:rPr>
        <w:t>jïjnjesh</w:t>
      </w:r>
      <w:r w:rsidR="00515198" w:rsidRPr="002A70C1">
        <w:rPr>
          <w:sz w:val="24"/>
          <w:szCs w:val="24"/>
          <w:lang w:val="sma-NO"/>
        </w:rPr>
        <w:t xml:space="preserve"> </w:t>
      </w:r>
      <w:r w:rsidRPr="002A70C1">
        <w:rPr>
          <w:sz w:val="24"/>
          <w:szCs w:val="24"/>
          <w:lang w:val="sma-NO"/>
        </w:rPr>
        <w:t>hiejmeviehkeh</w:t>
      </w:r>
      <w:r w:rsidR="00515198" w:rsidRPr="002A70C1">
        <w:rPr>
          <w:sz w:val="24"/>
          <w:szCs w:val="24"/>
          <w:lang w:val="sma-NO"/>
        </w:rPr>
        <w:t xml:space="preserve"> </w:t>
      </w:r>
      <w:r w:rsidRPr="002A70C1">
        <w:rPr>
          <w:sz w:val="24"/>
          <w:szCs w:val="24"/>
          <w:lang w:val="sma-NO"/>
        </w:rPr>
        <w:t>daarpesjieh</w:t>
      </w:r>
      <w:r w:rsidR="00515198" w:rsidRPr="002A70C1">
        <w:rPr>
          <w:sz w:val="24"/>
          <w:szCs w:val="24"/>
          <w:lang w:val="sma-NO"/>
        </w:rPr>
        <w:t xml:space="preserve">: </w:t>
      </w:r>
      <w:r w:rsidRPr="002A70C1">
        <w:rPr>
          <w:sz w:val="24"/>
          <w:szCs w:val="24"/>
          <w:lang w:val="sma-NO"/>
        </w:rPr>
        <w:t>hïejmesåjhtere</w:t>
      </w:r>
      <w:r w:rsidR="00515198" w:rsidRPr="002A70C1">
        <w:rPr>
          <w:sz w:val="24"/>
          <w:szCs w:val="24"/>
          <w:lang w:val="sma-NO"/>
        </w:rPr>
        <w:t xml:space="preserve"> </w:t>
      </w:r>
      <w:r w:rsidRPr="002A70C1">
        <w:rPr>
          <w:sz w:val="24"/>
          <w:szCs w:val="24"/>
          <w:lang w:val="sma-NO"/>
        </w:rPr>
        <w:t>jïh</w:t>
      </w:r>
      <w:r w:rsidR="00515198" w:rsidRPr="002A70C1">
        <w:rPr>
          <w:sz w:val="24"/>
          <w:szCs w:val="24"/>
          <w:lang w:val="sma-NO"/>
        </w:rPr>
        <w:t xml:space="preserve"> </w:t>
      </w:r>
      <w:r w:rsidRPr="002A70C1">
        <w:rPr>
          <w:sz w:val="24"/>
          <w:szCs w:val="24"/>
          <w:lang w:val="sma-NO"/>
        </w:rPr>
        <w:t>hïejmeviehkie</w:t>
      </w:r>
      <w:r w:rsidR="00515198" w:rsidRPr="002A70C1">
        <w:rPr>
          <w:sz w:val="24"/>
          <w:szCs w:val="24"/>
          <w:lang w:val="sma-NO"/>
        </w:rPr>
        <w:t xml:space="preserve">. Mijjieh </w:t>
      </w:r>
      <w:r w:rsidRPr="002A70C1">
        <w:rPr>
          <w:sz w:val="24"/>
          <w:szCs w:val="24"/>
          <w:lang w:val="sma-NO"/>
        </w:rPr>
        <w:t>vööjnimh</w:t>
      </w:r>
      <w:r w:rsidR="00515198" w:rsidRPr="002A70C1">
        <w:rPr>
          <w:sz w:val="24"/>
          <w:szCs w:val="24"/>
          <w:lang w:val="sma-NO"/>
        </w:rPr>
        <w:t xml:space="preserve"> abpe 2013 daerpies </w:t>
      </w:r>
      <w:r w:rsidRPr="002A70C1">
        <w:rPr>
          <w:sz w:val="24"/>
          <w:szCs w:val="24"/>
          <w:lang w:val="sma-NO"/>
        </w:rPr>
        <w:t>hïejmeviehkijste</w:t>
      </w:r>
      <w:r w:rsidR="00515198" w:rsidRPr="002A70C1">
        <w:rPr>
          <w:sz w:val="24"/>
          <w:szCs w:val="24"/>
          <w:lang w:val="sma-NO"/>
        </w:rPr>
        <w:t xml:space="preserve"> </w:t>
      </w:r>
      <w:r w:rsidRPr="002A70C1">
        <w:rPr>
          <w:sz w:val="24"/>
          <w:szCs w:val="24"/>
          <w:lang w:val="sma-NO"/>
        </w:rPr>
        <w:t>jïh</w:t>
      </w:r>
      <w:r w:rsidR="00515198" w:rsidRPr="002A70C1">
        <w:rPr>
          <w:sz w:val="24"/>
          <w:szCs w:val="24"/>
          <w:lang w:val="sma-NO"/>
        </w:rPr>
        <w:t xml:space="preserve"> </w:t>
      </w:r>
      <w:r w:rsidRPr="002A70C1">
        <w:rPr>
          <w:sz w:val="24"/>
          <w:szCs w:val="24"/>
          <w:lang w:val="sma-NO"/>
        </w:rPr>
        <w:t>hïejmesåjhteristie</w:t>
      </w:r>
      <w:r w:rsidR="00515198" w:rsidRPr="002A70C1">
        <w:rPr>
          <w:sz w:val="24"/>
          <w:szCs w:val="24"/>
          <w:lang w:val="sma-NO"/>
        </w:rPr>
        <w:t>.</w:t>
      </w:r>
    </w:p>
    <w:p w:rsidR="00515198" w:rsidRPr="002A70C1" w:rsidRDefault="00515198" w:rsidP="00515198">
      <w:pPr>
        <w:rPr>
          <w:sz w:val="24"/>
          <w:szCs w:val="24"/>
          <w:lang w:val="sma-NO"/>
        </w:rPr>
      </w:pPr>
      <w:r w:rsidRPr="002A70C1">
        <w:rPr>
          <w:sz w:val="24"/>
          <w:szCs w:val="24"/>
          <w:lang w:val="sma-NO"/>
        </w:rPr>
        <w:t xml:space="preserve">Dialysefaalaldahke Raarvihkesne viht </w:t>
      </w:r>
      <w:r w:rsidR="0037737D" w:rsidRPr="002A70C1">
        <w:rPr>
          <w:sz w:val="24"/>
          <w:szCs w:val="24"/>
          <w:lang w:val="sma-NO"/>
        </w:rPr>
        <w:t>njoektjen</w:t>
      </w:r>
      <w:r w:rsidRPr="002A70C1">
        <w:rPr>
          <w:sz w:val="24"/>
          <w:szCs w:val="24"/>
          <w:lang w:val="sma-NO"/>
        </w:rPr>
        <w:t xml:space="preserve"> asken 2013 eelki, </w:t>
      </w:r>
      <w:r w:rsidR="0037737D" w:rsidRPr="002A70C1">
        <w:rPr>
          <w:sz w:val="24"/>
          <w:szCs w:val="24"/>
          <w:lang w:val="sma-NO"/>
        </w:rPr>
        <w:t>jïh</w:t>
      </w:r>
      <w:r w:rsidRPr="002A70C1">
        <w:rPr>
          <w:sz w:val="24"/>
          <w:szCs w:val="24"/>
          <w:lang w:val="sma-NO"/>
        </w:rPr>
        <w:t xml:space="preserve"> sæjhta sån 2014 minngiegeatjan årrodh.</w:t>
      </w:r>
    </w:p>
    <w:p w:rsidR="00515198" w:rsidRPr="002A70C1" w:rsidRDefault="00515198" w:rsidP="00515198">
      <w:pPr>
        <w:rPr>
          <w:sz w:val="24"/>
          <w:szCs w:val="24"/>
          <w:lang w:val="sma-NO"/>
        </w:rPr>
      </w:pPr>
      <w:r w:rsidRPr="002A70C1">
        <w:rPr>
          <w:sz w:val="24"/>
          <w:szCs w:val="24"/>
          <w:lang w:val="sma-NO"/>
        </w:rPr>
        <w:t xml:space="preserve">Mijjieh 200.000 kr </w:t>
      </w:r>
      <w:r w:rsidR="0037737D" w:rsidRPr="002A70C1">
        <w:rPr>
          <w:sz w:val="24"/>
          <w:szCs w:val="24"/>
          <w:lang w:val="sma-NO"/>
        </w:rPr>
        <w:t>beetnehvierhtieh</w:t>
      </w:r>
      <w:r w:rsidRPr="002A70C1">
        <w:rPr>
          <w:sz w:val="24"/>
          <w:szCs w:val="24"/>
          <w:lang w:val="sma-NO"/>
        </w:rPr>
        <w:t xml:space="preserve"> Levangken </w:t>
      </w:r>
      <w:r w:rsidR="0037737D" w:rsidRPr="002A70C1">
        <w:rPr>
          <w:sz w:val="24"/>
          <w:szCs w:val="24"/>
          <w:lang w:val="sma-NO"/>
        </w:rPr>
        <w:t>skïemtjegåeteste</w:t>
      </w:r>
      <w:r w:rsidRPr="002A70C1">
        <w:rPr>
          <w:sz w:val="24"/>
          <w:szCs w:val="24"/>
          <w:lang w:val="sma-NO"/>
        </w:rPr>
        <w:t xml:space="preserve"> åadtjobe maaksojde barkijidie, </w:t>
      </w:r>
      <w:r w:rsidR="0037737D" w:rsidRPr="002A70C1">
        <w:rPr>
          <w:sz w:val="24"/>
          <w:szCs w:val="24"/>
          <w:lang w:val="sma-NO"/>
        </w:rPr>
        <w:t>kuvsjide</w:t>
      </w:r>
      <w:r w:rsidRPr="002A70C1">
        <w:rPr>
          <w:sz w:val="24"/>
          <w:szCs w:val="24"/>
          <w:lang w:val="sma-NO"/>
        </w:rPr>
        <w:t xml:space="preserve"> jj. Dah barkijh mah dam dialysekuvsjiide vaalteme lea joekoen fleksijbeles orreme dam buektiehtidh.</w:t>
      </w:r>
    </w:p>
    <w:p w:rsidR="00515198" w:rsidRPr="00515198" w:rsidRDefault="00515198" w:rsidP="00515198">
      <w:pPr>
        <w:rPr>
          <w:sz w:val="28"/>
          <w:szCs w:val="28"/>
          <w:lang w:val="sma-NO"/>
        </w:rPr>
      </w:pPr>
    </w:p>
    <w:p w:rsidR="00515198" w:rsidRPr="002A70C1" w:rsidRDefault="00515198" w:rsidP="00515198">
      <w:pPr>
        <w:rPr>
          <w:sz w:val="24"/>
          <w:szCs w:val="24"/>
          <w:lang w:val="sma-NO"/>
        </w:rPr>
      </w:pPr>
      <w:r w:rsidRPr="002A70C1">
        <w:rPr>
          <w:sz w:val="24"/>
          <w:szCs w:val="24"/>
          <w:lang w:val="sma-NO"/>
        </w:rPr>
        <w:t xml:space="preserve">Mijjieh libie pryøveme eah almetjh leejjeme gåessie barkijh båarhte orreme. Barkijh meatan daesnie orreme jiehtedh guktie barkojde darjodh. Goevtesne </w:t>
      </w:r>
      <w:r w:rsidR="0037737D" w:rsidRPr="002A70C1">
        <w:rPr>
          <w:sz w:val="24"/>
          <w:szCs w:val="24"/>
          <w:lang w:val="sma-NO"/>
        </w:rPr>
        <w:t>jïjnjh</w:t>
      </w:r>
      <w:r w:rsidRPr="002A70C1">
        <w:rPr>
          <w:sz w:val="24"/>
          <w:szCs w:val="24"/>
          <w:lang w:val="sma-NO"/>
        </w:rPr>
        <w:t xml:space="preserve"> barkijh guhkiem </w:t>
      </w:r>
      <w:r w:rsidR="0037737D" w:rsidRPr="002A70C1">
        <w:rPr>
          <w:sz w:val="24"/>
          <w:szCs w:val="24"/>
          <w:lang w:val="sma-NO"/>
        </w:rPr>
        <w:t>skïemtje</w:t>
      </w:r>
      <w:r w:rsidRPr="002A70C1">
        <w:rPr>
          <w:sz w:val="24"/>
          <w:szCs w:val="24"/>
          <w:lang w:val="sma-NO"/>
        </w:rPr>
        <w:t xml:space="preserve"> orreme, muvhth abpe jaepiem, </w:t>
      </w:r>
      <w:r w:rsidR="0037737D" w:rsidRPr="002A70C1">
        <w:rPr>
          <w:sz w:val="24"/>
          <w:szCs w:val="24"/>
          <w:lang w:val="sma-NO"/>
        </w:rPr>
        <w:t>jïh</w:t>
      </w:r>
      <w:r w:rsidRPr="002A70C1">
        <w:rPr>
          <w:sz w:val="24"/>
          <w:szCs w:val="24"/>
          <w:lang w:val="sma-NO"/>
        </w:rPr>
        <w:t xml:space="preserve"> daate dorje haestemh goevtesne </w:t>
      </w:r>
      <w:r w:rsidR="0037737D" w:rsidRPr="002A70C1">
        <w:rPr>
          <w:sz w:val="24"/>
          <w:szCs w:val="24"/>
          <w:lang w:val="sma-NO"/>
        </w:rPr>
        <w:t>sjïdteme</w:t>
      </w:r>
      <w:r w:rsidRPr="002A70C1">
        <w:rPr>
          <w:sz w:val="24"/>
          <w:szCs w:val="24"/>
          <w:lang w:val="sma-NO"/>
        </w:rPr>
        <w:t xml:space="preserve">, dovne barkiji </w:t>
      </w:r>
      <w:r w:rsidR="0037737D" w:rsidRPr="002A70C1">
        <w:rPr>
          <w:sz w:val="24"/>
          <w:szCs w:val="24"/>
          <w:lang w:val="sma-NO"/>
        </w:rPr>
        <w:t>healsojde</w:t>
      </w:r>
      <w:r w:rsidRPr="002A70C1">
        <w:rPr>
          <w:sz w:val="24"/>
          <w:szCs w:val="24"/>
          <w:lang w:val="sma-NO"/>
        </w:rPr>
        <w:t xml:space="preserve"> </w:t>
      </w:r>
      <w:r w:rsidR="0037737D" w:rsidRPr="002A70C1">
        <w:rPr>
          <w:sz w:val="24"/>
          <w:szCs w:val="24"/>
          <w:lang w:val="sma-NO"/>
        </w:rPr>
        <w:t>jïh</w:t>
      </w:r>
      <w:r w:rsidRPr="002A70C1">
        <w:rPr>
          <w:sz w:val="24"/>
          <w:szCs w:val="24"/>
          <w:lang w:val="sma-NO"/>
        </w:rPr>
        <w:t xml:space="preserve"> økonomijehaestemh. </w:t>
      </w:r>
      <w:r w:rsidR="0037737D" w:rsidRPr="002A70C1">
        <w:rPr>
          <w:sz w:val="24"/>
          <w:szCs w:val="24"/>
          <w:lang w:val="sma-NO"/>
        </w:rPr>
        <w:t>Åejvie-eejehtimmesne</w:t>
      </w:r>
      <w:r w:rsidRPr="002A70C1">
        <w:rPr>
          <w:sz w:val="24"/>
          <w:szCs w:val="24"/>
          <w:lang w:val="sma-NO"/>
        </w:rPr>
        <w:t xml:space="preserve"> dle nænnoestimh edtjimh sæjjasadtjebyråem leejjedh dam </w:t>
      </w:r>
      <w:r w:rsidR="0037737D" w:rsidRPr="002A70C1">
        <w:rPr>
          <w:sz w:val="24"/>
          <w:szCs w:val="24"/>
          <w:lang w:val="sma-NO"/>
        </w:rPr>
        <w:t>dåeriesmoerem</w:t>
      </w:r>
      <w:r w:rsidRPr="002A70C1">
        <w:rPr>
          <w:sz w:val="24"/>
          <w:szCs w:val="24"/>
          <w:lang w:val="sma-NO"/>
        </w:rPr>
        <w:t xml:space="preserve"> gaalkedh. Lissine dle dah ihkuve barkijh, bielieboelhkebarkijh tjoeverin lissine barkedh dennie </w:t>
      </w:r>
      <w:r w:rsidR="0037737D" w:rsidRPr="002A70C1">
        <w:rPr>
          <w:sz w:val="24"/>
          <w:szCs w:val="24"/>
          <w:lang w:val="sma-NO"/>
        </w:rPr>
        <w:t>åejvie-eejehtimmesne</w:t>
      </w:r>
      <w:r w:rsidRPr="002A70C1">
        <w:rPr>
          <w:sz w:val="24"/>
          <w:szCs w:val="24"/>
          <w:lang w:val="sma-NO"/>
        </w:rPr>
        <w:t xml:space="preserve"> </w:t>
      </w:r>
      <w:r w:rsidR="0037737D" w:rsidRPr="002A70C1">
        <w:rPr>
          <w:sz w:val="24"/>
          <w:szCs w:val="24"/>
          <w:lang w:val="sma-NO"/>
        </w:rPr>
        <w:t>jïh</w:t>
      </w:r>
      <w:r w:rsidRPr="002A70C1">
        <w:rPr>
          <w:sz w:val="24"/>
          <w:szCs w:val="24"/>
          <w:lang w:val="sma-NO"/>
        </w:rPr>
        <w:t xml:space="preserve"> 75 kr lissine tæjmosne åadtjoejin.</w:t>
      </w:r>
    </w:p>
    <w:p w:rsidR="00515198" w:rsidRPr="002A70C1" w:rsidRDefault="00515198" w:rsidP="00515198">
      <w:pPr>
        <w:rPr>
          <w:sz w:val="24"/>
          <w:szCs w:val="24"/>
          <w:lang w:val="sma-NO"/>
        </w:rPr>
      </w:pPr>
      <w:r w:rsidRPr="002A70C1">
        <w:rPr>
          <w:sz w:val="24"/>
          <w:szCs w:val="24"/>
          <w:lang w:val="sma-NO"/>
        </w:rPr>
        <w:t xml:space="preserve">Abpe jaepien(2013)  mijjieh nuekies barkijh åtneme. Gaajhkh </w:t>
      </w:r>
      <w:r w:rsidR="0037737D" w:rsidRPr="002A70C1">
        <w:rPr>
          <w:sz w:val="24"/>
          <w:szCs w:val="24"/>
          <w:lang w:val="sma-NO"/>
        </w:rPr>
        <w:t>såjhterebarkojne</w:t>
      </w:r>
      <w:r w:rsidRPr="002A70C1">
        <w:rPr>
          <w:sz w:val="24"/>
          <w:szCs w:val="24"/>
          <w:lang w:val="sma-NO"/>
        </w:rPr>
        <w:t xml:space="preserve"> mijjieh barkijh åtneme. Goevtesen </w:t>
      </w:r>
      <w:r w:rsidR="0037737D" w:rsidRPr="002A70C1">
        <w:rPr>
          <w:sz w:val="24"/>
          <w:szCs w:val="24"/>
          <w:lang w:val="sma-NO"/>
        </w:rPr>
        <w:t>skïemtjesåjhterebarkoe</w:t>
      </w:r>
      <w:r w:rsidRPr="002A70C1">
        <w:rPr>
          <w:sz w:val="24"/>
          <w:szCs w:val="24"/>
          <w:lang w:val="sma-NO"/>
        </w:rPr>
        <w:t xml:space="preserve"> jaepien 2012 hiejhtesovvi, </w:t>
      </w:r>
      <w:r w:rsidR="0037737D" w:rsidRPr="002A70C1">
        <w:rPr>
          <w:sz w:val="24"/>
          <w:szCs w:val="24"/>
          <w:lang w:val="sma-NO"/>
        </w:rPr>
        <w:t>jïh</w:t>
      </w:r>
      <w:r w:rsidRPr="002A70C1">
        <w:rPr>
          <w:sz w:val="24"/>
          <w:szCs w:val="24"/>
          <w:lang w:val="sma-NO"/>
        </w:rPr>
        <w:t xml:space="preserve"> faagesiebrine govlesovvimh </w:t>
      </w:r>
      <w:r w:rsidR="0037737D" w:rsidRPr="002A70C1">
        <w:rPr>
          <w:sz w:val="24"/>
          <w:szCs w:val="24"/>
          <w:lang w:val="sma-NO"/>
        </w:rPr>
        <w:t>jïh</w:t>
      </w:r>
      <w:r w:rsidRPr="002A70C1">
        <w:rPr>
          <w:sz w:val="24"/>
          <w:szCs w:val="24"/>
          <w:lang w:val="sma-NO"/>
        </w:rPr>
        <w:t xml:space="preserve"> latjkimh </w:t>
      </w:r>
      <w:r w:rsidR="0037737D" w:rsidRPr="002A70C1">
        <w:rPr>
          <w:sz w:val="24"/>
          <w:szCs w:val="24"/>
          <w:lang w:val="sma-NO"/>
        </w:rPr>
        <w:t>pryøvemeøørneginie</w:t>
      </w:r>
      <w:r w:rsidRPr="002A70C1">
        <w:rPr>
          <w:sz w:val="24"/>
          <w:szCs w:val="24"/>
          <w:lang w:val="sma-NO"/>
        </w:rPr>
        <w:t xml:space="preserve"> aelkiestidh. Daate 01.11.2013 raajan. Pryøvemeøørnegisnie gøøktesh daennie barkosne. Gåessie daejnie gaalhkeme, dle viht dejnie båeries </w:t>
      </w:r>
      <w:r w:rsidR="0037737D" w:rsidRPr="002A70C1">
        <w:rPr>
          <w:sz w:val="24"/>
          <w:szCs w:val="24"/>
          <w:lang w:val="sma-NO"/>
        </w:rPr>
        <w:t>öörneginie</w:t>
      </w:r>
      <w:r w:rsidRPr="002A70C1">
        <w:rPr>
          <w:sz w:val="24"/>
          <w:szCs w:val="24"/>
          <w:lang w:val="sma-NO"/>
        </w:rPr>
        <w:t xml:space="preserve"> viht eelkimh. 01.11.2013 orre goevtesesåjhtere eelki.</w:t>
      </w:r>
    </w:p>
    <w:p w:rsidR="00515198" w:rsidRPr="002A70C1" w:rsidRDefault="00515198" w:rsidP="00515198">
      <w:pPr>
        <w:rPr>
          <w:sz w:val="24"/>
          <w:szCs w:val="24"/>
          <w:lang w:val="sma-NO"/>
        </w:rPr>
      </w:pPr>
      <w:r w:rsidRPr="002A70C1">
        <w:rPr>
          <w:sz w:val="24"/>
          <w:szCs w:val="24"/>
          <w:lang w:val="sma-NO"/>
        </w:rPr>
        <w:t xml:space="preserve">Måjhtajamme maehtebe palliatijveøøhpehtimmiem </w:t>
      </w:r>
      <w:r w:rsidR="0037737D" w:rsidRPr="002A70C1">
        <w:rPr>
          <w:sz w:val="24"/>
          <w:szCs w:val="24"/>
          <w:lang w:val="sma-NO"/>
        </w:rPr>
        <w:t>jïh</w:t>
      </w:r>
      <w:r w:rsidRPr="002A70C1">
        <w:rPr>
          <w:sz w:val="24"/>
          <w:szCs w:val="24"/>
          <w:lang w:val="sma-NO"/>
        </w:rPr>
        <w:t xml:space="preserve"> bangkaldahkestarnedimmiem vaeltedh. Akte healsoebarkije lea rehabiliteringeøøhpetimmine aalkeme.</w:t>
      </w:r>
    </w:p>
    <w:p w:rsidR="00515198" w:rsidRPr="002A70C1" w:rsidRDefault="00515198" w:rsidP="00515198">
      <w:pPr>
        <w:rPr>
          <w:sz w:val="24"/>
          <w:szCs w:val="24"/>
          <w:lang w:val="sma-NO"/>
        </w:rPr>
      </w:pPr>
    </w:p>
    <w:p w:rsidR="00515198" w:rsidRPr="002A70C1" w:rsidRDefault="0037737D" w:rsidP="00515198">
      <w:pPr>
        <w:rPr>
          <w:b/>
          <w:sz w:val="24"/>
          <w:szCs w:val="24"/>
          <w:lang w:val="sma-NO"/>
        </w:rPr>
      </w:pPr>
      <w:r w:rsidRPr="002A70C1">
        <w:rPr>
          <w:b/>
          <w:sz w:val="24"/>
          <w:szCs w:val="24"/>
          <w:lang w:val="sma-NO"/>
        </w:rPr>
        <w:t>Tjïelten</w:t>
      </w:r>
      <w:r w:rsidR="00515198" w:rsidRPr="002A70C1">
        <w:rPr>
          <w:b/>
          <w:sz w:val="24"/>
          <w:szCs w:val="24"/>
          <w:lang w:val="sma-NO"/>
        </w:rPr>
        <w:t xml:space="preserve"> healsoe</w:t>
      </w:r>
    </w:p>
    <w:p w:rsidR="00515198" w:rsidRPr="002A70C1" w:rsidRDefault="00515198" w:rsidP="00515198">
      <w:pPr>
        <w:rPr>
          <w:sz w:val="24"/>
          <w:szCs w:val="24"/>
          <w:lang w:val="sma-NO"/>
        </w:rPr>
      </w:pPr>
      <w:r w:rsidRPr="002A70C1">
        <w:rPr>
          <w:sz w:val="24"/>
          <w:szCs w:val="24"/>
          <w:lang w:val="sma-NO"/>
        </w:rPr>
        <w:t xml:space="preserve">Raarvihken </w:t>
      </w:r>
      <w:r w:rsidR="00122846" w:rsidRPr="002A70C1">
        <w:rPr>
          <w:sz w:val="24"/>
          <w:szCs w:val="24"/>
          <w:lang w:val="sma-NO"/>
        </w:rPr>
        <w:t>tjïelte</w:t>
      </w:r>
      <w:r w:rsidRPr="002A70C1">
        <w:rPr>
          <w:sz w:val="24"/>
          <w:szCs w:val="24"/>
          <w:lang w:val="sma-NO"/>
        </w:rPr>
        <w:t xml:space="preserve"> lea jolle burriemaaksoe </w:t>
      </w:r>
      <w:r w:rsidR="00122846" w:rsidRPr="002A70C1">
        <w:rPr>
          <w:sz w:val="24"/>
          <w:szCs w:val="24"/>
          <w:lang w:val="sma-NO"/>
        </w:rPr>
        <w:t>fïerhte</w:t>
      </w:r>
      <w:r w:rsidRPr="002A70C1">
        <w:rPr>
          <w:sz w:val="24"/>
          <w:szCs w:val="24"/>
          <w:lang w:val="sma-NO"/>
        </w:rPr>
        <w:t xml:space="preserve"> årrojde </w:t>
      </w:r>
      <w:r w:rsidR="00122846" w:rsidRPr="002A70C1">
        <w:rPr>
          <w:sz w:val="24"/>
          <w:szCs w:val="24"/>
          <w:lang w:val="sma-NO"/>
        </w:rPr>
        <w:t>tjïeltehealsosne</w:t>
      </w:r>
      <w:r w:rsidRPr="002A70C1">
        <w:rPr>
          <w:sz w:val="24"/>
          <w:szCs w:val="24"/>
          <w:lang w:val="sma-NO"/>
        </w:rPr>
        <w:t xml:space="preserve"> åtneme, menh boelhkesne 2012-2014 liehtebe burriemaaksoeh </w:t>
      </w:r>
      <w:r w:rsidR="00122846" w:rsidRPr="002A70C1">
        <w:rPr>
          <w:sz w:val="24"/>
          <w:szCs w:val="24"/>
          <w:lang w:val="sma-NO"/>
        </w:rPr>
        <w:t>fïerhte</w:t>
      </w:r>
      <w:r w:rsidRPr="002A70C1">
        <w:rPr>
          <w:sz w:val="24"/>
          <w:szCs w:val="24"/>
          <w:lang w:val="sma-NO"/>
        </w:rPr>
        <w:t xml:space="preserve"> </w:t>
      </w:r>
      <w:r w:rsidR="00122846" w:rsidRPr="002A70C1">
        <w:rPr>
          <w:sz w:val="24"/>
          <w:szCs w:val="24"/>
          <w:lang w:val="sma-NO"/>
        </w:rPr>
        <w:t>årroejidie</w:t>
      </w:r>
      <w:r w:rsidRPr="002A70C1">
        <w:rPr>
          <w:sz w:val="24"/>
          <w:szCs w:val="24"/>
          <w:lang w:val="sma-NO"/>
        </w:rPr>
        <w:t xml:space="preserve"> </w:t>
      </w:r>
      <w:r w:rsidR="00122846" w:rsidRPr="002A70C1">
        <w:rPr>
          <w:sz w:val="24"/>
          <w:szCs w:val="24"/>
          <w:lang w:val="sma-NO"/>
        </w:rPr>
        <w:t>sjïdti</w:t>
      </w:r>
      <w:r w:rsidRPr="002A70C1">
        <w:rPr>
          <w:sz w:val="24"/>
          <w:szCs w:val="24"/>
          <w:lang w:val="sma-NO"/>
        </w:rPr>
        <w:t xml:space="preserve">. Vuartesjh diagrammem </w:t>
      </w:r>
      <w:r w:rsidR="00122846" w:rsidRPr="002A70C1">
        <w:rPr>
          <w:sz w:val="24"/>
          <w:szCs w:val="24"/>
          <w:lang w:val="sma-NO"/>
        </w:rPr>
        <w:t>jïh</w:t>
      </w:r>
      <w:r w:rsidRPr="002A70C1">
        <w:rPr>
          <w:sz w:val="24"/>
          <w:szCs w:val="24"/>
          <w:lang w:val="sma-NO"/>
        </w:rPr>
        <w:t xml:space="preserve"> tabellem.</w:t>
      </w:r>
    </w:p>
    <w:p w:rsidR="00515198" w:rsidRPr="002A70C1" w:rsidRDefault="00515198" w:rsidP="00515198">
      <w:pPr>
        <w:rPr>
          <w:sz w:val="24"/>
          <w:szCs w:val="24"/>
          <w:lang w:val="sma-NO"/>
        </w:rPr>
      </w:pPr>
      <w:r w:rsidRPr="002A70C1">
        <w:rPr>
          <w:sz w:val="24"/>
          <w:szCs w:val="24"/>
          <w:lang w:val="sma-NO"/>
        </w:rPr>
        <w:t xml:space="preserve">Psykiatrihke </w:t>
      </w:r>
      <w:r w:rsidR="00122846" w:rsidRPr="002A70C1">
        <w:rPr>
          <w:sz w:val="24"/>
          <w:szCs w:val="24"/>
          <w:lang w:val="sma-NO"/>
        </w:rPr>
        <w:t>skïemtjesåjhtere</w:t>
      </w:r>
      <w:r w:rsidRPr="002A70C1">
        <w:rPr>
          <w:sz w:val="24"/>
          <w:szCs w:val="24"/>
          <w:lang w:val="sma-NO"/>
        </w:rPr>
        <w:t xml:space="preserve"> (80% barkosne) permisjovnem dej </w:t>
      </w:r>
      <w:r w:rsidR="00122846" w:rsidRPr="002A70C1">
        <w:rPr>
          <w:sz w:val="24"/>
          <w:szCs w:val="24"/>
          <w:lang w:val="sma-NO"/>
        </w:rPr>
        <w:t>vïjhte</w:t>
      </w:r>
      <w:r w:rsidRPr="002A70C1">
        <w:rPr>
          <w:sz w:val="24"/>
          <w:szCs w:val="24"/>
          <w:lang w:val="sma-NO"/>
        </w:rPr>
        <w:t xml:space="preserve"> voestemes askh utni, juktie edtji goevtesen såjhterinie barkedh. </w:t>
      </w:r>
      <w:r w:rsidR="00122846" w:rsidRPr="002A70C1">
        <w:rPr>
          <w:sz w:val="24"/>
          <w:szCs w:val="24"/>
          <w:lang w:val="sma-NO"/>
        </w:rPr>
        <w:t>Skïemtjesåjhtere</w:t>
      </w:r>
      <w:r w:rsidRPr="002A70C1">
        <w:rPr>
          <w:sz w:val="24"/>
          <w:szCs w:val="24"/>
          <w:lang w:val="sma-NO"/>
        </w:rPr>
        <w:t xml:space="preserve"> dehtie goevteste sæjjsadtje 30% daennie barkosne. Mijjieh  goh jaepieh </w:t>
      </w:r>
      <w:r w:rsidR="00122846" w:rsidRPr="002A70C1">
        <w:rPr>
          <w:sz w:val="24"/>
          <w:szCs w:val="24"/>
          <w:lang w:val="sma-NO"/>
        </w:rPr>
        <w:t>aarebi</w:t>
      </w:r>
      <w:r w:rsidRPr="002A70C1">
        <w:rPr>
          <w:sz w:val="24"/>
          <w:szCs w:val="24"/>
          <w:lang w:val="sma-NO"/>
        </w:rPr>
        <w:t xml:space="preserve"> nuhtjiji gujmie soptsestamme, </w:t>
      </w:r>
      <w:r w:rsidR="00122846" w:rsidRPr="002A70C1">
        <w:rPr>
          <w:sz w:val="24"/>
          <w:szCs w:val="24"/>
          <w:lang w:val="sma-NO"/>
        </w:rPr>
        <w:t>dïedtedåehkietjåanghkoeh</w:t>
      </w:r>
      <w:r w:rsidRPr="002A70C1">
        <w:rPr>
          <w:sz w:val="24"/>
          <w:szCs w:val="24"/>
          <w:lang w:val="sma-NO"/>
        </w:rPr>
        <w:t xml:space="preserve"> åtneme  </w:t>
      </w:r>
      <w:r w:rsidR="00122846" w:rsidRPr="002A70C1">
        <w:rPr>
          <w:sz w:val="24"/>
          <w:szCs w:val="24"/>
          <w:lang w:val="sma-NO"/>
        </w:rPr>
        <w:t>jïh</w:t>
      </w:r>
      <w:r w:rsidRPr="002A70C1">
        <w:rPr>
          <w:sz w:val="24"/>
          <w:szCs w:val="24"/>
          <w:lang w:val="sma-NO"/>
        </w:rPr>
        <w:t xml:space="preserve"> mubpieh darjomi gujmie </w:t>
      </w:r>
      <w:r w:rsidR="00122846" w:rsidRPr="002A70C1">
        <w:rPr>
          <w:sz w:val="24"/>
          <w:szCs w:val="24"/>
          <w:lang w:val="sma-NO"/>
        </w:rPr>
        <w:t>tjïeltesne</w:t>
      </w:r>
      <w:r w:rsidRPr="002A70C1">
        <w:rPr>
          <w:sz w:val="24"/>
          <w:szCs w:val="24"/>
          <w:lang w:val="sma-NO"/>
        </w:rPr>
        <w:t xml:space="preserve"> barkebe.</w:t>
      </w:r>
    </w:p>
    <w:p w:rsidR="00515198" w:rsidRPr="002A70C1" w:rsidRDefault="00515198" w:rsidP="00515198">
      <w:pPr>
        <w:rPr>
          <w:sz w:val="24"/>
          <w:szCs w:val="24"/>
          <w:lang w:val="sma-NO"/>
        </w:rPr>
      </w:pPr>
      <w:r w:rsidRPr="002A70C1">
        <w:rPr>
          <w:sz w:val="24"/>
          <w:szCs w:val="24"/>
          <w:lang w:val="sma-NO"/>
        </w:rPr>
        <w:t xml:space="preserve">Seamma aejkien goh libie </w:t>
      </w:r>
      <w:r w:rsidR="00122846" w:rsidRPr="002A70C1">
        <w:rPr>
          <w:sz w:val="24"/>
          <w:szCs w:val="24"/>
          <w:lang w:val="sma-NO"/>
        </w:rPr>
        <w:t>lïerehtimmieh</w:t>
      </w:r>
      <w:r w:rsidRPr="002A70C1">
        <w:rPr>
          <w:sz w:val="24"/>
          <w:szCs w:val="24"/>
          <w:lang w:val="sma-NO"/>
        </w:rPr>
        <w:t xml:space="preserve"> </w:t>
      </w:r>
      <w:r w:rsidR="00122846" w:rsidRPr="002A70C1">
        <w:rPr>
          <w:sz w:val="24"/>
          <w:szCs w:val="24"/>
          <w:lang w:val="sma-NO"/>
        </w:rPr>
        <w:t>jïh</w:t>
      </w:r>
      <w:r w:rsidRPr="002A70C1">
        <w:rPr>
          <w:sz w:val="24"/>
          <w:szCs w:val="24"/>
          <w:lang w:val="sma-NO"/>
        </w:rPr>
        <w:t xml:space="preserve"> kuvsjh «Eevtjemegorehtallemisnie» åtneme, libie aaj Maahtoejarnginie </w:t>
      </w:r>
      <w:r w:rsidR="00122846" w:rsidRPr="002A70C1">
        <w:rPr>
          <w:sz w:val="24"/>
          <w:szCs w:val="24"/>
          <w:lang w:val="sma-NO"/>
        </w:rPr>
        <w:t>Rus</w:t>
      </w:r>
      <w:r w:rsidRPr="002A70C1">
        <w:rPr>
          <w:sz w:val="24"/>
          <w:szCs w:val="24"/>
          <w:lang w:val="sma-NO"/>
        </w:rPr>
        <w:t xml:space="preserve">- Gaske- </w:t>
      </w:r>
      <w:r w:rsidR="00122846" w:rsidRPr="002A70C1">
        <w:rPr>
          <w:sz w:val="24"/>
          <w:szCs w:val="24"/>
          <w:lang w:val="sma-NO"/>
        </w:rPr>
        <w:t>Nöörje</w:t>
      </w:r>
      <w:r w:rsidRPr="002A70C1">
        <w:rPr>
          <w:sz w:val="24"/>
          <w:szCs w:val="24"/>
          <w:lang w:val="sma-NO"/>
        </w:rPr>
        <w:t xml:space="preserve"> (MJRUS) latjkoe nualan tjaeliestin, </w:t>
      </w:r>
      <w:r w:rsidR="00122846" w:rsidRPr="002A70C1">
        <w:rPr>
          <w:sz w:val="24"/>
          <w:szCs w:val="24"/>
          <w:lang w:val="sma-NO"/>
        </w:rPr>
        <w:t>sïjhtin</w:t>
      </w:r>
      <w:r w:rsidRPr="002A70C1">
        <w:rPr>
          <w:sz w:val="24"/>
          <w:szCs w:val="24"/>
          <w:lang w:val="sma-NO"/>
        </w:rPr>
        <w:t xml:space="preserve"> meatan DelTa:sne årrodh. DelTa lea akte </w:t>
      </w:r>
      <w:r w:rsidR="00122846" w:rsidRPr="002A70C1">
        <w:rPr>
          <w:sz w:val="24"/>
          <w:szCs w:val="24"/>
          <w:lang w:val="sma-NO"/>
        </w:rPr>
        <w:t>Rus-heerredimmie</w:t>
      </w:r>
      <w:r w:rsidRPr="002A70C1">
        <w:rPr>
          <w:sz w:val="24"/>
          <w:szCs w:val="24"/>
          <w:lang w:val="sma-NO"/>
        </w:rPr>
        <w:t xml:space="preserve"> programme mij gøøkte jaepieh jåhta. Mijjieh KoRUsen tjirrh </w:t>
      </w:r>
      <w:r w:rsidR="00122846" w:rsidRPr="002A70C1">
        <w:rPr>
          <w:sz w:val="24"/>
          <w:szCs w:val="24"/>
          <w:lang w:val="sma-NO"/>
        </w:rPr>
        <w:t>jïh</w:t>
      </w:r>
      <w:r w:rsidRPr="002A70C1">
        <w:rPr>
          <w:sz w:val="24"/>
          <w:szCs w:val="24"/>
          <w:lang w:val="sma-NO"/>
        </w:rPr>
        <w:t xml:space="preserve"> mubpiej reeremen </w:t>
      </w:r>
      <w:r w:rsidR="00122846" w:rsidRPr="002A70C1">
        <w:rPr>
          <w:sz w:val="24"/>
          <w:szCs w:val="24"/>
          <w:lang w:val="sma-NO"/>
        </w:rPr>
        <w:t>aktöörijste</w:t>
      </w:r>
      <w:r w:rsidRPr="002A70C1">
        <w:rPr>
          <w:sz w:val="24"/>
          <w:szCs w:val="24"/>
          <w:lang w:val="sma-NO"/>
        </w:rPr>
        <w:t xml:space="preserve"> maahtoeduvtemem daan </w:t>
      </w:r>
      <w:r w:rsidR="00122846" w:rsidRPr="002A70C1">
        <w:rPr>
          <w:sz w:val="24"/>
          <w:szCs w:val="24"/>
          <w:lang w:val="sma-NO"/>
        </w:rPr>
        <w:t>Rus-heerredimmie</w:t>
      </w:r>
      <w:r w:rsidRPr="002A70C1">
        <w:rPr>
          <w:sz w:val="24"/>
          <w:szCs w:val="24"/>
          <w:lang w:val="sma-NO"/>
        </w:rPr>
        <w:t xml:space="preserve"> barkose åådtjebe.</w:t>
      </w:r>
    </w:p>
    <w:p w:rsidR="00515198" w:rsidRPr="002A70C1" w:rsidRDefault="00515198" w:rsidP="00515198">
      <w:pPr>
        <w:rPr>
          <w:sz w:val="24"/>
          <w:szCs w:val="24"/>
          <w:lang w:val="sma-NO"/>
        </w:rPr>
      </w:pPr>
      <w:r w:rsidRPr="002A70C1">
        <w:rPr>
          <w:sz w:val="24"/>
          <w:szCs w:val="24"/>
          <w:lang w:val="sma-NO"/>
        </w:rPr>
        <w:t xml:space="preserve">Tjaktjen doekoe </w:t>
      </w:r>
      <w:r w:rsidR="00122846" w:rsidRPr="002A70C1">
        <w:rPr>
          <w:sz w:val="24"/>
          <w:szCs w:val="24"/>
          <w:lang w:val="sma-NO"/>
        </w:rPr>
        <w:t>jïjnjem</w:t>
      </w:r>
      <w:r w:rsidRPr="002A70C1">
        <w:rPr>
          <w:sz w:val="24"/>
          <w:szCs w:val="24"/>
          <w:lang w:val="sma-NO"/>
        </w:rPr>
        <w:t xml:space="preserve"> revideringine barkeme, guktie aktem </w:t>
      </w:r>
      <w:r w:rsidR="00122846" w:rsidRPr="002A70C1">
        <w:rPr>
          <w:sz w:val="24"/>
          <w:szCs w:val="24"/>
          <w:lang w:val="sma-NO"/>
        </w:rPr>
        <w:t>Rus-soejkesjem</w:t>
      </w:r>
      <w:r w:rsidRPr="002A70C1">
        <w:rPr>
          <w:sz w:val="24"/>
          <w:szCs w:val="24"/>
          <w:lang w:val="sma-NO"/>
        </w:rPr>
        <w:t xml:space="preserve"> Indre Namdalesne buektiehtidh. Gaajhkh </w:t>
      </w:r>
      <w:r w:rsidR="00122846" w:rsidRPr="002A70C1">
        <w:rPr>
          <w:sz w:val="24"/>
          <w:szCs w:val="24"/>
          <w:lang w:val="sma-NO"/>
        </w:rPr>
        <w:t>almetjh</w:t>
      </w:r>
      <w:r w:rsidRPr="002A70C1">
        <w:rPr>
          <w:sz w:val="24"/>
          <w:szCs w:val="24"/>
          <w:lang w:val="sma-NO"/>
        </w:rPr>
        <w:t xml:space="preserve"> </w:t>
      </w:r>
      <w:r w:rsidR="00122846" w:rsidRPr="002A70C1">
        <w:rPr>
          <w:sz w:val="24"/>
          <w:szCs w:val="24"/>
          <w:lang w:val="sma-NO"/>
        </w:rPr>
        <w:t>tjïeltijste</w:t>
      </w:r>
      <w:r w:rsidRPr="002A70C1">
        <w:rPr>
          <w:sz w:val="24"/>
          <w:szCs w:val="24"/>
          <w:lang w:val="sma-NO"/>
        </w:rPr>
        <w:t xml:space="preserve"> mah rusine barkieh </w:t>
      </w:r>
      <w:r w:rsidR="00122846" w:rsidRPr="002A70C1">
        <w:rPr>
          <w:sz w:val="24"/>
          <w:szCs w:val="24"/>
          <w:lang w:val="sma-NO"/>
        </w:rPr>
        <w:t>tjåanghkenin</w:t>
      </w:r>
      <w:r w:rsidRPr="002A70C1">
        <w:rPr>
          <w:sz w:val="24"/>
          <w:szCs w:val="24"/>
          <w:lang w:val="sma-NO"/>
        </w:rPr>
        <w:t xml:space="preserve"> </w:t>
      </w:r>
      <w:r w:rsidR="00122846" w:rsidRPr="002A70C1">
        <w:rPr>
          <w:sz w:val="24"/>
          <w:szCs w:val="24"/>
          <w:lang w:val="sma-NO"/>
        </w:rPr>
        <w:t>jïh</w:t>
      </w:r>
      <w:r w:rsidRPr="002A70C1">
        <w:rPr>
          <w:sz w:val="24"/>
          <w:szCs w:val="24"/>
          <w:lang w:val="sma-NO"/>
        </w:rPr>
        <w:t xml:space="preserve"> </w:t>
      </w:r>
      <w:r w:rsidR="00122846" w:rsidRPr="002A70C1">
        <w:rPr>
          <w:sz w:val="24"/>
          <w:szCs w:val="24"/>
          <w:lang w:val="sma-NO"/>
        </w:rPr>
        <w:t>dïhte</w:t>
      </w:r>
      <w:r w:rsidRPr="002A70C1">
        <w:rPr>
          <w:sz w:val="24"/>
          <w:szCs w:val="24"/>
          <w:lang w:val="sma-NO"/>
        </w:rPr>
        <w:t xml:space="preserve"> dåehkie hijven laakan soejkesjinie barkin. Psykiatrihken </w:t>
      </w:r>
      <w:r w:rsidR="00122846" w:rsidRPr="002A70C1">
        <w:rPr>
          <w:sz w:val="24"/>
          <w:szCs w:val="24"/>
          <w:lang w:val="sma-NO"/>
        </w:rPr>
        <w:t>skïemtjesåjhterh</w:t>
      </w:r>
      <w:r w:rsidRPr="002A70C1">
        <w:rPr>
          <w:sz w:val="24"/>
          <w:szCs w:val="24"/>
          <w:lang w:val="sma-NO"/>
        </w:rPr>
        <w:t xml:space="preserve"> aaj meatan joekehth gaskeviermine. </w:t>
      </w:r>
      <w:r w:rsidR="00122846" w:rsidRPr="002A70C1">
        <w:rPr>
          <w:sz w:val="24"/>
          <w:szCs w:val="24"/>
          <w:lang w:val="sma-NO"/>
        </w:rPr>
        <w:t>Mijjen</w:t>
      </w:r>
      <w:r w:rsidRPr="002A70C1">
        <w:rPr>
          <w:sz w:val="24"/>
          <w:szCs w:val="24"/>
          <w:lang w:val="sma-NO"/>
        </w:rPr>
        <w:t xml:space="preserve"> psykiatrihkegaskeviermie, </w:t>
      </w:r>
      <w:r w:rsidR="00122846" w:rsidRPr="002A70C1">
        <w:rPr>
          <w:sz w:val="24"/>
          <w:szCs w:val="24"/>
          <w:lang w:val="sma-NO"/>
        </w:rPr>
        <w:t>Rus-gaskeviermie</w:t>
      </w:r>
      <w:r w:rsidRPr="002A70C1">
        <w:rPr>
          <w:sz w:val="24"/>
          <w:szCs w:val="24"/>
          <w:lang w:val="sma-NO"/>
        </w:rPr>
        <w:t xml:space="preserve"> </w:t>
      </w:r>
      <w:r w:rsidR="00122846" w:rsidRPr="002A70C1">
        <w:rPr>
          <w:sz w:val="24"/>
          <w:szCs w:val="24"/>
          <w:lang w:val="sma-NO"/>
        </w:rPr>
        <w:t>jïh</w:t>
      </w:r>
      <w:r w:rsidRPr="002A70C1">
        <w:rPr>
          <w:sz w:val="24"/>
          <w:szCs w:val="24"/>
          <w:lang w:val="sma-NO"/>
        </w:rPr>
        <w:t xml:space="preserve"> psykriatrihke </w:t>
      </w:r>
      <w:r w:rsidR="00122846" w:rsidRPr="002A70C1">
        <w:rPr>
          <w:sz w:val="24"/>
          <w:szCs w:val="24"/>
          <w:lang w:val="sma-NO"/>
        </w:rPr>
        <w:lastRenderedPageBreak/>
        <w:t>skïemtjesåjhtere</w:t>
      </w:r>
      <w:r w:rsidRPr="002A70C1">
        <w:rPr>
          <w:sz w:val="24"/>
          <w:szCs w:val="24"/>
          <w:lang w:val="sma-NO"/>
        </w:rPr>
        <w:t xml:space="preserve"> Indre Namdalesne </w:t>
      </w:r>
      <w:r w:rsidR="00122846" w:rsidRPr="002A70C1">
        <w:rPr>
          <w:sz w:val="24"/>
          <w:szCs w:val="24"/>
          <w:lang w:val="sma-NO"/>
        </w:rPr>
        <w:t>bïhkedimmiem</w:t>
      </w:r>
      <w:r w:rsidRPr="002A70C1">
        <w:rPr>
          <w:sz w:val="24"/>
          <w:szCs w:val="24"/>
          <w:lang w:val="sma-NO"/>
        </w:rPr>
        <w:t xml:space="preserve"> 4-5 aejkieh jaepesne Namsosen </w:t>
      </w:r>
      <w:r w:rsidR="00122846" w:rsidRPr="002A70C1">
        <w:rPr>
          <w:sz w:val="24"/>
          <w:szCs w:val="24"/>
          <w:lang w:val="sma-NO"/>
        </w:rPr>
        <w:t>skïemtjegåeteste</w:t>
      </w:r>
      <w:r w:rsidRPr="002A70C1">
        <w:rPr>
          <w:sz w:val="24"/>
          <w:szCs w:val="24"/>
          <w:lang w:val="sma-NO"/>
        </w:rPr>
        <w:t xml:space="preserve"> åadtjoeh. </w:t>
      </w:r>
    </w:p>
    <w:p w:rsidR="00515198" w:rsidRPr="00E44499" w:rsidRDefault="00515198" w:rsidP="00515198">
      <w:pPr>
        <w:rPr>
          <w:sz w:val="24"/>
          <w:szCs w:val="24"/>
          <w:lang w:val="sma-NO"/>
        </w:rPr>
      </w:pPr>
      <w:r w:rsidRPr="002A70C1">
        <w:rPr>
          <w:sz w:val="24"/>
          <w:szCs w:val="24"/>
          <w:lang w:val="sma-NO"/>
        </w:rPr>
        <w:t xml:space="preserve">Joekoen vihkeles smaave </w:t>
      </w:r>
      <w:r w:rsidR="00122846" w:rsidRPr="002A70C1">
        <w:rPr>
          <w:sz w:val="24"/>
          <w:szCs w:val="24"/>
          <w:lang w:val="sma-NO"/>
        </w:rPr>
        <w:t>tjïeltide</w:t>
      </w:r>
      <w:r w:rsidRPr="002A70C1">
        <w:rPr>
          <w:sz w:val="24"/>
          <w:szCs w:val="24"/>
          <w:lang w:val="sma-NO"/>
        </w:rPr>
        <w:t xml:space="preserve"> meatan joekehth gaskeviermine. Mijjieh åadtjobe dellie </w:t>
      </w:r>
      <w:r w:rsidR="00122846" w:rsidRPr="002A70C1">
        <w:rPr>
          <w:sz w:val="24"/>
          <w:szCs w:val="24"/>
          <w:lang w:val="sma-NO"/>
        </w:rPr>
        <w:t>jeatjebh</w:t>
      </w:r>
      <w:r w:rsidRPr="002A70C1">
        <w:rPr>
          <w:sz w:val="24"/>
          <w:szCs w:val="24"/>
          <w:lang w:val="sma-NO"/>
        </w:rPr>
        <w:t xml:space="preserve"> råakedh mah seamma </w:t>
      </w:r>
      <w:r w:rsidR="00122846" w:rsidRPr="002A70C1">
        <w:rPr>
          <w:sz w:val="24"/>
          <w:szCs w:val="24"/>
          <w:lang w:val="sma-NO"/>
        </w:rPr>
        <w:t>aamhtesinie</w:t>
      </w:r>
      <w:r w:rsidRPr="002A70C1">
        <w:rPr>
          <w:sz w:val="24"/>
          <w:szCs w:val="24"/>
          <w:lang w:val="sma-NO"/>
        </w:rPr>
        <w:t xml:space="preserve">, psykihke healsojne </w:t>
      </w:r>
      <w:r w:rsidR="00122846" w:rsidRPr="002A70C1">
        <w:rPr>
          <w:sz w:val="24"/>
          <w:szCs w:val="24"/>
          <w:lang w:val="sma-NO"/>
        </w:rPr>
        <w:t>jïh</w:t>
      </w:r>
      <w:r w:rsidRPr="002A70C1">
        <w:rPr>
          <w:sz w:val="24"/>
          <w:szCs w:val="24"/>
          <w:lang w:val="sma-NO"/>
        </w:rPr>
        <w:t xml:space="preserve"> </w:t>
      </w:r>
      <w:r w:rsidR="00122846" w:rsidRPr="002A70C1">
        <w:rPr>
          <w:sz w:val="24"/>
          <w:szCs w:val="24"/>
          <w:lang w:val="sma-NO"/>
        </w:rPr>
        <w:t>Rusine</w:t>
      </w:r>
      <w:r w:rsidRPr="002A70C1">
        <w:rPr>
          <w:sz w:val="24"/>
          <w:szCs w:val="24"/>
          <w:lang w:val="sma-NO"/>
        </w:rPr>
        <w:t xml:space="preserve"> </w:t>
      </w:r>
      <w:r w:rsidR="00122846" w:rsidRPr="002A70C1">
        <w:rPr>
          <w:sz w:val="24"/>
          <w:szCs w:val="24"/>
          <w:lang w:val="sma-NO"/>
        </w:rPr>
        <w:t>berkieh</w:t>
      </w:r>
      <w:r w:rsidRPr="002A70C1">
        <w:rPr>
          <w:sz w:val="24"/>
          <w:szCs w:val="24"/>
          <w:lang w:val="sma-NO"/>
        </w:rPr>
        <w:t xml:space="preserve">. Psykihke </w:t>
      </w:r>
      <w:r w:rsidR="00122846" w:rsidRPr="002A70C1">
        <w:rPr>
          <w:sz w:val="24"/>
          <w:szCs w:val="24"/>
          <w:lang w:val="sma-NO"/>
        </w:rPr>
        <w:t>skïemtjesåjhtere</w:t>
      </w:r>
      <w:r w:rsidRPr="002A70C1">
        <w:rPr>
          <w:sz w:val="24"/>
          <w:szCs w:val="24"/>
          <w:lang w:val="sma-NO"/>
        </w:rPr>
        <w:t xml:space="preserve"> meatan </w:t>
      </w:r>
      <w:r w:rsidR="00122846" w:rsidRPr="002A70C1">
        <w:rPr>
          <w:sz w:val="24"/>
          <w:szCs w:val="24"/>
          <w:lang w:val="sma-NO"/>
        </w:rPr>
        <w:t>joekehth</w:t>
      </w:r>
      <w:r w:rsidRPr="002A70C1">
        <w:rPr>
          <w:sz w:val="24"/>
          <w:szCs w:val="24"/>
          <w:lang w:val="sma-NO"/>
        </w:rPr>
        <w:t xml:space="preserve"> ektiedimmiedajvine </w:t>
      </w:r>
      <w:r w:rsidR="00122846" w:rsidRPr="002A70C1">
        <w:rPr>
          <w:sz w:val="24"/>
          <w:szCs w:val="24"/>
          <w:lang w:val="sma-NO"/>
        </w:rPr>
        <w:t>tjïelten</w:t>
      </w:r>
      <w:r w:rsidRPr="002A70C1">
        <w:rPr>
          <w:sz w:val="24"/>
          <w:szCs w:val="24"/>
          <w:lang w:val="sma-NO"/>
        </w:rPr>
        <w:t xml:space="preserve"> sjisjnjelh, </w:t>
      </w:r>
      <w:r w:rsidR="00122846" w:rsidRPr="002A70C1">
        <w:rPr>
          <w:sz w:val="24"/>
          <w:szCs w:val="24"/>
          <w:lang w:val="sma-NO"/>
        </w:rPr>
        <w:t>Forumisnie</w:t>
      </w:r>
      <w:r w:rsidRPr="002A70C1">
        <w:rPr>
          <w:sz w:val="24"/>
          <w:szCs w:val="24"/>
          <w:lang w:val="sma-NO"/>
        </w:rPr>
        <w:t xml:space="preserve">, starnedimmiedåehkesne </w:t>
      </w:r>
      <w:r w:rsidR="00122846" w:rsidRPr="002A70C1">
        <w:rPr>
          <w:sz w:val="24"/>
          <w:szCs w:val="24"/>
          <w:lang w:val="sma-NO"/>
        </w:rPr>
        <w:t>jïh</w:t>
      </w:r>
      <w:r w:rsidR="00E44499">
        <w:rPr>
          <w:sz w:val="24"/>
          <w:szCs w:val="24"/>
          <w:lang w:val="sma-NO"/>
        </w:rPr>
        <w:t xml:space="preserve"> goevteseraerine.</w:t>
      </w:r>
    </w:p>
    <w:p w:rsidR="00515198" w:rsidRPr="00E44499" w:rsidRDefault="00515198" w:rsidP="00515198">
      <w:pPr>
        <w:rPr>
          <w:sz w:val="24"/>
          <w:szCs w:val="24"/>
          <w:lang w:val="sma-NO"/>
        </w:rPr>
      </w:pPr>
      <w:r w:rsidRPr="00E44499">
        <w:rPr>
          <w:sz w:val="24"/>
          <w:szCs w:val="24"/>
          <w:lang w:val="sma-NO"/>
        </w:rPr>
        <w:t xml:space="preserve">Healsoedarjoe lea healsoejarngesne maanide </w:t>
      </w:r>
      <w:r w:rsidR="00122846" w:rsidRPr="00E44499">
        <w:rPr>
          <w:sz w:val="24"/>
          <w:szCs w:val="24"/>
          <w:lang w:val="sma-NO"/>
        </w:rPr>
        <w:t>gaskoeh</w:t>
      </w:r>
      <w:r w:rsidRPr="00E44499">
        <w:rPr>
          <w:sz w:val="24"/>
          <w:szCs w:val="24"/>
          <w:lang w:val="sma-NO"/>
        </w:rPr>
        <w:t xml:space="preserve"> 0- 6 jaepieh, skuvlehealsoejarnge </w:t>
      </w:r>
      <w:r w:rsidR="00122846" w:rsidRPr="00E44499">
        <w:rPr>
          <w:sz w:val="24"/>
          <w:szCs w:val="24"/>
          <w:lang w:val="sma-NO"/>
        </w:rPr>
        <w:t>jïh</w:t>
      </w:r>
      <w:r w:rsidRPr="00E44499">
        <w:rPr>
          <w:sz w:val="24"/>
          <w:szCs w:val="24"/>
          <w:lang w:val="sma-NO"/>
        </w:rPr>
        <w:t xml:space="preserve"> ietniehåksoe. </w:t>
      </w:r>
      <w:r w:rsidR="00122846" w:rsidRPr="00E44499">
        <w:rPr>
          <w:sz w:val="24"/>
          <w:szCs w:val="24"/>
          <w:lang w:val="sma-NO"/>
        </w:rPr>
        <w:t>Tsegkietnie</w:t>
      </w:r>
      <w:r w:rsidRPr="00E44499">
        <w:rPr>
          <w:sz w:val="24"/>
          <w:szCs w:val="24"/>
          <w:lang w:val="sma-NO"/>
        </w:rPr>
        <w:t xml:space="preserve"> 20% barkosne, </w:t>
      </w:r>
      <w:r w:rsidR="00122846" w:rsidRPr="00E44499">
        <w:rPr>
          <w:sz w:val="24"/>
          <w:szCs w:val="24"/>
          <w:lang w:val="sma-NO"/>
        </w:rPr>
        <w:t>jïh</w:t>
      </w:r>
      <w:r w:rsidRPr="00E44499">
        <w:rPr>
          <w:sz w:val="24"/>
          <w:szCs w:val="24"/>
          <w:lang w:val="sma-NO"/>
        </w:rPr>
        <w:t xml:space="preserve"> jaepien 2013 golme maanah Raarvihkesne reakasovvi. Daah maanide lea healsoejarngesne vaksijnh åådtjeme. Skuvlesne healsoesåjhtere 1,5 t våhkosne gusnie skuvlemaanah nuepiem utnieh satnine soptsestidh. Libie 2013:sne </w:t>
      </w:r>
      <w:r w:rsidR="00122846" w:rsidRPr="00E44499">
        <w:rPr>
          <w:sz w:val="24"/>
          <w:szCs w:val="24"/>
          <w:lang w:val="sma-NO"/>
        </w:rPr>
        <w:t>båeriesfaageaamhtesinie</w:t>
      </w:r>
      <w:r w:rsidRPr="00E44499">
        <w:rPr>
          <w:sz w:val="24"/>
          <w:szCs w:val="24"/>
          <w:lang w:val="sma-NO"/>
        </w:rPr>
        <w:t xml:space="preserve"> jåerhkeme, healsoesåjhtere </w:t>
      </w:r>
      <w:r w:rsidR="00122846" w:rsidRPr="00E44499">
        <w:rPr>
          <w:sz w:val="24"/>
          <w:szCs w:val="24"/>
          <w:lang w:val="sma-NO"/>
        </w:rPr>
        <w:t>jïh</w:t>
      </w:r>
      <w:r w:rsidRPr="00E44499">
        <w:rPr>
          <w:sz w:val="24"/>
          <w:szCs w:val="24"/>
          <w:lang w:val="sma-NO"/>
        </w:rPr>
        <w:t xml:space="preserve"> </w:t>
      </w:r>
      <w:r w:rsidR="00122846" w:rsidRPr="00E44499">
        <w:rPr>
          <w:sz w:val="24"/>
          <w:szCs w:val="24"/>
          <w:lang w:val="sma-NO"/>
        </w:rPr>
        <w:t>tsegkietnie</w:t>
      </w:r>
      <w:r w:rsidRPr="00E44499">
        <w:rPr>
          <w:sz w:val="24"/>
          <w:szCs w:val="24"/>
          <w:lang w:val="sma-NO"/>
        </w:rPr>
        <w:t xml:space="preserve"> meatan daennie dåehkesne.</w:t>
      </w:r>
    </w:p>
    <w:p w:rsidR="00515198" w:rsidRPr="00E44499" w:rsidRDefault="00515198" w:rsidP="00515198">
      <w:pPr>
        <w:rPr>
          <w:sz w:val="24"/>
          <w:szCs w:val="24"/>
          <w:lang w:val="sma-NO"/>
        </w:rPr>
      </w:pPr>
      <w:r w:rsidRPr="00E44499">
        <w:rPr>
          <w:sz w:val="24"/>
          <w:szCs w:val="24"/>
          <w:lang w:val="sma-NO"/>
        </w:rPr>
        <w:t xml:space="preserve">Gålkoen 2013 healsoesåjhteresæjjasadtjem </w:t>
      </w:r>
      <w:r w:rsidR="00122846" w:rsidRPr="00E44499">
        <w:rPr>
          <w:sz w:val="24"/>
          <w:szCs w:val="24"/>
          <w:lang w:val="sma-NO"/>
        </w:rPr>
        <w:t>åadtjoejimh</w:t>
      </w:r>
      <w:r w:rsidRPr="00E44499">
        <w:rPr>
          <w:sz w:val="24"/>
          <w:szCs w:val="24"/>
          <w:lang w:val="sma-NO"/>
        </w:rPr>
        <w:t>, dellie gåessie healsoesåjh</w:t>
      </w:r>
      <w:r w:rsidR="00E44499" w:rsidRPr="00E44499">
        <w:rPr>
          <w:sz w:val="24"/>
          <w:szCs w:val="24"/>
          <w:lang w:val="sma-NO"/>
        </w:rPr>
        <w:t>tere ietnie-eejehtimmine eelki.</w:t>
      </w:r>
    </w:p>
    <w:p w:rsidR="00515198" w:rsidRPr="00E44499" w:rsidRDefault="00515198" w:rsidP="00515198">
      <w:pPr>
        <w:rPr>
          <w:sz w:val="24"/>
          <w:szCs w:val="24"/>
          <w:lang w:val="sma-NO"/>
        </w:rPr>
      </w:pPr>
      <w:r w:rsidRPr="00E44499">
        <w:rPr>
          <w:sz w:val="24"/>
          <w:szCs w:val="24"/>
          <w:lang w:val="sma-NO"/>
        </w:rPr>
        <w:t xml:space="preserve">2013 dåaktorekontovre Lijren </w:t>
      </w:r>
      <w:r w:rsidR="00122846" w:rsidRPr="00E44499">
        <w:rPr>
          <w:sz w:val="24"/>
          <w:szCs w:val="24"/>
          <w:lang w:val="sma-NO"/>
        </w:rPr>
        <w:t>tjïeltine</w:t>
      </w:r>
      <w:r w:rsidRPr="00E44499">
        <w:rPr>
          <w:sz w:val="24"/>
          <w:szCs w:val="24"/>
          <w:lang w:val="sma-NO"/>
        </w:rPr>
        <w:t xml:space="preserve"> ektine barki, </w:t>
      </w:r>
      <w:r w:rsidR="00122846" w:rsidRPr="00E44499">
        <w:rPr>
          <w:sz w:val="24"/>
          <w:szCs w:val="24"/>
          <w:lang w:val="sma-NO"/>
        </w:rPr>
        <w:t>jïh</w:t>
      </w:r>
      <w:r w:rsidRPr="00E44499">
        <w:rPr>
          <w:sz w:val="24"/>
          <w:szCs w:val="24"/>
          <w:lang w:val="sma-NO"/>
        </w:rPr>
        <w:t xml:space="preserve"> tjaktjen 2013 latjkine </w:t>
      </w:r>
      <w:r w:rsidR="00122846" w:rsidRPr="00E44499">
        <w:rPr>
          <w:sz w:val="24"/>
          <w:szCs w:val="24"/>
          <w:lang w:val="sma-NO"/>
        </w:rPr>
        <w:t>heejhtin</w:t>
      </w:r>
      <w:r w:rsidRPr="00E44499">
        <w:rPr>
          <w:sz w:val="24"/>
          <w:szCs w:val="24"/>
          <w:lang w:val="sma-NO"/>
        </w:rPr>
        <w:t>, menh eelki viht 01.01.2015.</w:t>
      </w:r>
    </w:p>
    <w:p w:rsidR="00515198" w:rsidRPr="00E44499" w:rsidRDefault="00515198" w:rsidP="00515198">
      <w:pPr>
        <w:rPr>
          <w:sz w:val="24"/>
          <w:szCs w:val="24"/>
          <w:lang w:val="sma-NO"/>
        </w:rPr>
      </w:pPr>
      <w:r w:rsidRPr="00E44499">
        <w:rPr>
          <w:sz w:val="24"/>
          <w:szCs w:val="24"/>
          <w:lang w:val="sma-NO"/>
        </w:rPr>
        <w:t>Dåaktorekontovren dåaktoretjaelijem 90% barkosne.</w:t>
      </w:r>
    </w:p>
    <w:p w:rsidR="00515198" w:rsidRPr="00515198" w:rsidRDefault="00515198" w:rsidP="00515198">
      <w:pPr>
        <w:rPr>
          <w:sz w:val="28"/>
          <w:szCs w:val="28"/>
          <w:lang w:val="sma-NO"/>
        </w:rPr>
      </w:pPr>
    </w:p>
    <w:p w:rsidR="00515198" w:rsidRPr="00E44499" w:rsidRDefault="00515198" w:rsidP="00515198">
      <w:pPr>
        <w:rPr>
          <w:b/>
          <w:sz w:val="24"/>
          <w:szCs w:val="24"/>
          <w:lang w:val="sma-NO"/>
        </w:rPr>
      </w:pPr>
      <w:r w:rsidRPr="00E44499">
        <w:rPr>
          <w:b/>
          <w:sz w:val="24"/>
          <w:szCs w:val="24"/>
          <w:lang w:val="sma-NO"/>
        </w:rPr>
        <w:t xml:space="preserve">Netto maaksoeh </w:t>
      </w:r>
      <w:r w:rsidR="00122846" w:rsidRPr="00E44499">
        <w:rPr>
          <w:b/>
          <w:sz w:val="24"/>
          <w:szCs w:val="24"/>
          <w:lang w:val="sma-NO"/>
        </w:rPr>
        <w:t>tjïeltehealsoe</w:t>
      </w:r>
      <w:r w:rsidRPr="00E44499">
        <w:rPr>
          <w:b/>
          <w:sz w:val="24"/>
          <w:szCs w:val="24"/>
          <w:lang w:val="sma-NO"/>
        </w:rPr>
        <w:t xml:space="preserve"> </w:t>
      </w:r>
      <w:r w:rsidR="00122846" w:rsidRPr="00E44499">
        <w:rPr>
          <w:b/>
          <w:sz w:val="24"/>
          <w:szCs w:val="24"/>
          <w:lang w:val="sma-NO"/>
        </w:rPr>
        <w:t>fïerhten</w:t>
      </w:r>
      <w:r w:rsidRPr="00E44499">
        <w:rPr>
          <w:b/>
          <w:sz w:val="24"/>
          <w:szCs w:val="24"/>
          <w:lang w:val="sma-NO"/>
        </w:rPr>
        <w:t xml:space="preserve"> voenen almetjidie.</w:t>
      </w:r>
    </w:p>
    <w:p w:rsidR="00E44499" w:rsidRDefault="00E44499" w:rsidP="00E44499">
      <w:pPr>
        <w:jc w:val="center"/>
        <w:rPr>
          <w:sz w:val="28"/>
          <w:szCs w:val="28"/>
          <w:lang w:val="sma-NO"/>
        </w:rPr>
      </w:pPr>
      <w:r w:rsidRPr="00E44499">
        <w:rPr>
          <w:rFonts w:ascii="Arial" w:eastAsia="Times New Roman" w:hAnsi="Arial" w:cs="Arial"/>
          <w:noProof/>
          <w:sz w:val="24"/>
          <w:szCs w:val="24"/>
          <w:lang w:eastAsia="nb-NO"/>
        </w:rPr>
        <w:drawing>
          <wp:inline distT="0" distB="0" distL="0" distR="0" wp14:anchorId="07924787" wp14:editId="11CEBCAB">
            <wp:extent cx="3105150" cy="2478718"/>
            <wp:effectExtent l="0" t="0" r="0" b="0"/>
            <wp:docPr id="27"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9"/>
                    <pic:cNvPicPr>
                      <a:picLocks noChangeAspect="1" noChangeArrowheads="1"/>
                    </pic:cNvPicPr>
                  </pic:nvPicPr>
                  <pic:blipFill>
                    <a:blip r:embed="rId37" cstate="print"/>
                    <a:srcRect/>
                    <a:stretch>
                      <a:fillRect/>
                    </a:stretch>
                  </pic:blipFill>
                  <pic:spPr bwMode="auto">
                    <a:xfrm>
                      <a:off x="0" y="0"/>
                      <a:ext cx="3106452" cy="2479757"/>
                    </a:xfrm>
                    <a:prstGeom prst="rect">
                      <a:avLst/>
                    </a:prstGeom>
                    <a:noFill/>
                    <a:ln w="9525">
                      <a:noFill/>
                      <a:miter lim="800000"/>
                      <a:headEnd/>
                      <a:tailEnd/>
                    </a:ln>
                  </pic:spPr>
                </pic:pic>
              </a:graphicData>
            </a:graphic>
          </wp:inline>
        </w:drawing>
      </w:r>
    </w:p>
    <w:p w:rsidR="00E44499" w:rsidRDefault="00E44499" w:rsidP="00E44499">
      <w:pPr>
        <w:jc w:val="center"/>
        <w:rPr>
          <w:sz w:val="28"/>
          <w:szCs w:val="28"/>
          <w:lang w:val="sma-NO"/>
        </w:rPr>
      </w:pPr>
    </w:p>
    <w:p w:rsidR="00E44499" w:rsidRDefault="00E44499" w:rsidP="00E44499">
      <w:pPr>
        <w:jc w:val="center"/>
        <w:rPr>
          <w:sz w:val="28"/>
          <w:szCs w:val="28"/>
          <w:lang w:val="sma-NO"/>
        </w:rPr>
      </w:pPr>
    </w:p>
    <w:tbl>
      <w:tblPr>
        <w:tblW w:w="10950" w:type="dxa"/>
        <w:jc w:val="center"/>
        <w:tblLayout w:type="fixed"/>
        <w:tblCellMar>
          <w:left w:w="50" w:type="dxa"/>
          <w:right w:w="50" w:type="dxa"/>
        </w:tblCellMar>
        <w:tblLook w:val="04A0" w:firstRow="1" w:lastRow="0" w:firstColumn="1" w:lastColumn="0" w:noHBand="0" w:noVBand="1"/>
      </w:tblPr>
      <w:tblGrid>
        <w:gridCol w:w="51"/>
        <w:gridCol w:w="1729"/>
        <w:gridCol w:w="829"/>
        <w:gridCol w:w="829"/>
        <w:gridCol w:w="830"/>
        <w:gridCol w:w="829"/>
        <w:gridCol w:w="829"/>
        <w:gridCol w:w="829"/>
        <w:gridCol w:w="829"/>
        <w:gridCol w:w="829"/>
        <w:gridCol w:w="829"/>
        <w:gridCol w:w="829"/>
        <w:gridCol w:w="879"/>
      </w:tblGrid>
      <w:tr w:rsidR="00E44499" w:rsidRPr="00E44499" w:rsidTr="001500B4">
        <w:trPr>
          <w:gridAfter w:val="1"/>
          <w:wAfter w:w="880" w:type="dxa"/>
          <w:jc w:val="center"/>
        </w:trPr>
        <w:tc>
          <w:tcPr>
            <w:tcW w:w="1779" w:type="dxa"/>
            <w:gridSpan w:val="2"/>
            <w:shd w:val="clear" w:color="auto" w:fill="C0C0C0"/>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bCs/>
                <w:sz w:val="16"/>
                <w:szCs w:val="16"/>
              </w:rPr>
            </w:pPr>
          </w:p>
          <w:p w:rsidR="00E44499" w:rsidRPr="00E44499" w:rsidRDefault="001500B4" w:rsidP="00E44499">
            <w:pPr>
              <w:spacing w:after="0" w:line="320" w:lineRule="atLeast"/>
              <w:jc w:val="center"/>
              <w:rPr>
                <w:rFonts w:ascii="Arial" w:eastAsia="Times New Roman" w:hAnsi="Arial" w:cs="Arial"/>
                <w:sz w:val="16"/>
                <w:szCs w:val="16"/>
              </w:rPr>
            </w:pPr>
            <w:r>
              <w:rPr>
                <w:rFonts w:ascii="Arial" w:eastAsia="Times New Roman" w:hAnsi="Arial" w:cs="Arial"/>
                <w:bCs/>
                <w:sz w:val="16"/>
                <w:szCs w:val="16"/>
              </w:rPr>
              <w:t>Jaepie</w:t>
            </w:r>
          </w:p>
        </w:tc>
        <w:tc>
          <w:tcPr>
            <w:tcW w:w="829"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2004</w:t>
            </w:r>
          </w:p>
        </w:tc>
        <w:tc>
          <w:tcPr>
            <w:tcW w:w="829"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2005</w:t>
            </w:r>
          </w:p>
        </w:tc>
        <w:tc>
          <w:tcPr>
            <w:tcW w:w="830"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2006</w:t>
            </w:r>
          </w:p>
        </w:tc>
        <w:tc>
          <w:tcPr>
            <w:tcW w:w="830"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2007</w:t>
            </w:r>
          </w:p>
        </w:tc>
        <w:tc>
          <w:tcPr>
            <w:tcW w:w="830"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2008</w:t>
            </w:r>
          </w:p>
        </w:tc>
        <w:tc>
          <w:tcPr>
            <w:tcW w:w="830"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2009</w:t>
            </w:r>
          </w:p>
        </w:tc>
        <w:tc>
          <w:tcPr>
            <w:tcW w:w="830"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2010</w:t>
            </w:r>
          </w:p>
        </w:tc>
        <w:tc>
          <w:tcPr>
            <w:tcW w:w="830"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2011</w:t>
            </w:r>
          </w:p>
        </w:tc>
        <w:tc>
          <w:tcPr>
            <w:tcW w:w="830"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2012</w:t>
            </w:r>
          </w:p>
        </w:tc>
        <w:tc>
          <w:tcPr>
            <w:tcW w:w="830" w:type="dxa"/>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jc w:val="center"/>
              <w:rPr>
                <w:rFonts w:ascii="Arial" w:eastAsia="Times New Roman" w:hAnsi="Arial" w:cs="Arial"/>
                <w:sz w:val="16"/>
                <w:szCs w:val="16"/>
              </w:rPr>
            </w:pPr>
            <w:r w:rsidRPr="00E44499">
              <w:rPr>
                <w:rFonts w:ascii="Arial" w:eastAsia="Times New Roman" w:hAnsi="Arial" w:cs="Arial"/>
                <w:bCs/>
                <w:sz w:val="16"/>
                <w:szCs w:val="16"/>
              </w:rPr>
              <w:t>2013</w:t>
            </w:r>
          </w:p>
        </w:tc>
      </w:tr>
      <w:tr w:rsidR="00E44499" w:rsidRPr="00E44499" w:rsidTr="001500B4">
        <w:trPr>
          <w:gridAfter w:val="1"/>
          <w:wAfter w:w="880" w:type="dxa"/>
          <w:jc w:val="center"/>
        </w:trPr>
        <w:tc>
          <w:tcPr>
            <w:tcW w:w="1779" w:type="dxa"/>
            <w:gridSpan w:val="2"/>
            <w:shd w:val="clear" w:color="auto" w:fill="F5F5F5"/>
            <w:tcMar>
              <w:top w:w="50" w:type="dxa"/>
              <w:left w:w="50" w:type="dxa"/>
              <w:bottom w:w="50" w:type="dxa"/>
              <w:right w:w="50" w:type="dxa"/>
            </w:tcMar>
            <w:vAlign w:val="center"/>
            <w:hideMark/>
          </w:tcPr>
          <w:p w:rsidR="00E44499" w:rsidRPr="00E44499" w:rsidRDefault="00E44499" w:rsidP="001500B4">
            <w:pPr>
              <w:spacing w:after="0" w:line="320" w:lineRule="atLeast"/>
              <w:rPr>
                <w:rFonts w:ascii="Arial" w:eastAsia="Times New Roman" w:hAnsi="Arial" w:cs="Arial"/>
                <w:sz w:val="16"/>
                <w:szCs w:val="16"/>
              </w:rPr>
            </w:pPr>
            <w:r w:rsidRPr="00E44499">
              <w:rPr>
                <w:rFonts w:ascii="Arial" w:eastAsia="Times New Roman" w:hAnsi="Arial" w:cs="Arial"/>
                <w:bCs/>
                <w:sz w:val="16"/>
                <w:szCs w:val="16"/>
              </w:rPr>
              <w:t>R</w:t>
            </w:r>
            <w:r w:rsidR="001500B4">
              <w:rPr>
                <w:rFonts w:ascii="Arial" w:eastAsia="Times New Roman" w:hAnsi="Arial" w:cs="Arial"/>
                <w:bCs/>
                <w:sz w:val="16"/>
                <w:szCs w:val="16"/>
              </w:rPr>
              <w:t>aarvihke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5 151</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4 783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4 433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4 172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4 583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5 782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5 888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5 986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6 954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6 382</w:t>
            </w:r>
          </w:p>
        </w:tc>
      </w:tr>
      <w:tr w:rsidR="00E44499" w:rsidRPr="00E44499" w:rsidTr="001500B4">
        <w:trPr>
          <w:gridAfter w:val="1"/>
          <w:wAfter w:w="880" w:type="dxa"/>
          <w:jc w:val="center"/>
        </w:trPr>
        <w:tc>
          <w:tcPr>
            <w:tcW w:w="1779" w:type="dxa"/>
            <w:gridSpan w:val="2"/>
            <w:shd w:val="clear" w:color="auto" w:fill="F5F5F5"/>
            <w:tcMar>
              <w:top w:w="50" w:type="dxa"/>
              <w:left w:w="50" w:type="dxa"/>
              <w:bottom w:w="50" w:type="dxa"/>
              <w:right w:w="50" w:type="dxa"/>
            </w:tcMar>
            <w:vAlign w:val="center"/>
            <w:hideMark/>
          </w:tcPr>
          <w:p w:rsidR="00E44499" w:rsidRPr="00E44499" w:rsidRDefault="001500B4" w:rsidP="00E44499">
            <w:pPr>
              <w:spacing w:after="0" w:line="320" w:lineRule="atLeast"/>
              <w:rPr>
                <w:rFonts w:ascii="Arial" w:eastAsia="Times New Roman" w:hAnsi="Arial" w:cs="Arial"/>
                <w:sz w:val="16"/>
                <w:szCs w:val="16"/>
              </w:rPr>
            </w:pPr>
            <w:r>
              <w:rPr>
                <w:rFonts w:ascii="Arial" w:eastAsia="Times New Roman" w:hAnsi="Arial" w:cs="Arial"/>
                <w:bCs/>
                <w:sz w:val="16"/>
                <w:szCs w:val="16"/>
              </w:rPr>
              <w:t>Kostradåehkie</w:t>
            </w:r>
            <w:r w:rsidR="00E44499" w:rsidRPr="00E44499">
              <w:rPr>
                <w:rFonts w:ascii="Arial" w:eastAsia="Times New Roman" w:hAnsi="Arial" w:cs="Arial"/>
                <w:bCs/>
                <w:sz w:val="16"/>
                <w:szCs w:val="16"/>
              </w:rPr>
              <w:t xml:space="preserve"> 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2 627</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2 628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2 725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3 017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3 198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3 564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3 636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4 033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4 334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4 218</w:t>
            </w:r>
          </w:p>
        </w:tc>
      </w:tr>
      <w:tr w:rsidR="00E44499" w:rsidRPr="00E44499" w:rsidTr="001500B4">
        <w:trPr>
          <w:gridAfter w:val="1"/>
          <w:wAfter w:w="880" w:type="dxa"/>
          <w:jc w:val="center"/>
        </w:trPr>
        <w:tc>
          <w:tcPr>
            <w:tcW w:w="1779" w:type="dxa"/>
            <w:gridSpan w:val="2"/>
            <w:shd w:val="clear" w:color="auto" w:fill="F5F5F5"/>
            <w:tcMar>
              <w:top w:w="50" w:type="dxa"/>
              <w:left w:w="50" w:type="dxa"/>
              <w:bottom w:w="50" w:type="dxa"/>
              <w:right w:w="50" w:type="dxa"/>
            </w:tcMar>
            <w:vAlign w:val="center"/>
            <w:hideMark/>
          </w:tcPr>
          <w:p w:rsidR="00E44499" w:rsidRPr="00E44499" w:rsidRDefault="001500B4" w:rsidP="00E44499">
            <w:pPr>
              <w:spacing w:after="0" w:line="320" w:lineRule="atLeast"/>
              <w:rPr>
                <w:rFonts w:ascii="Arial" w:eastAsia="Times New Roman" w:hAnsi="Arial" w:cs="Arial"/>
                <w:sz w:val="16"/>
                <w:szCs w:val="16"/>
              </w:rPr>
            </w:pPr>
            <w:r>
              <w:rPr>
                <w:rFonts w:ascii="Arial" w:eastAsia="Times New Roman" w:hAnsi="Arial" w:cs="Arial"/>
                <w:bCs/>
                <w:sz w:val="16"/>
                <w:szCs w:val="16"/>
              </w:rPr>
              <w:t>-&gt;2009 Kostradåehkie</w:t>
            </w:r>
            <w:r w:rsidR="00E44499" w:rsidRPr="00E44499">
              <w:rPr>
                <w:rFonts w:ascii="Arial" w:eastAsia="Times New Roman" w:hAnsi="Arial" w:cs="Arial"/>
                <w:bCs/>
                <w:sz w:val="16"/>
                <w:szCs w:val="16"/>
              </w:rPr>
              <w:t xml:space="preserve"> 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3 334</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3 379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3 555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3 795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3 915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4 239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4 464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4 799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5 578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5 131</w:t>
            </w:r>
          </w:p>
        </w:tc>
      </w:tr>
      <w:tr w:rsidR="00E44499" w:rsidRPr="00E44499" w:rsidTr="001500B4">
        <w:trPr>
          <w:gridAfter w:val="1"/>
          <w:wAfter w:w="880" w:type="dxa"/>
          <w:jc w:val="center"/>
        </w:trPr>
        <w:tc>
          <w:tcPr>
            <w:tcW w:w="1779" w:type="dxa"/>
            <w:gridSpan w:val="2"/>
            <w:shd w:val="clear" w:color="auto" w:fill="F5F5F5"/>
            <w:tcMar>
              <w:top w:w="50" w:type="dxa"/>
              <w:left w:w="50" w:type="dxa"/>
              <w:bottom w:w="50" w:type="dxa"/>
              <w:right w:w="50" w:type="dxa"/>
            </w:tcMar>
            <w:vAlign w:val="center"/>
            <w:hideMark/>
          </w:tcPr>
          <w:p w:rsidR="00E44499" w:rsidRPr="00E44499" w:rsidRDefault="00E44499" w:rsidP="001500B4">
            <w:pPr>
              <w:spacing w:after="0" w:line="320" w:lineRule="atLeast"/>
              <w:rPr>
                <w:rFonts w:ascii="Arial" w:eastAsia="Times New Roman" w:hAnsi="Arial" w:cs="Arial"/>
                <w:sz w:val="16"/>
                <w:szCs w:val="16"/>
              </w:rPr>
            </w:pPr>
            <w:r w:rsidRPr="00E44499">
              <w:rPr>
                <w:rFonts w:ascii="Arial" w:eastAsia="Times New Roman" w:hAnsi="Arial" w:cs="Arial"/>
                <w:bCs/>
                <w:sz w:val="16"/>
                <w:szCs w:val="16"/>
              </w:rPr>
              <w:t>Li</w:t>
            </w:r>
            <w:r w:rsidR="001500B4">
              <w:rPr>
                <w:rFonts w:ascii="Arial" w:eastAsia="Times New Roman" w:hAnsi="Arial" w:cs="Arial"/>
                <w:bCs/>
                <w:sz w:val="16"/>
                <w:szCs w:val="16"/>
              </w:rPr>
              <w:t>jre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1 857</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2 187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2 137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2 384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2 535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3 422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3 686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4 011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4 499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4 857</w:t>
            </w:r>
          </w:p>
        </w:tc>
      </w:tr>
      <w:tr w:rsidR="00E44499" w:rsidRPr="00E44499" w:rsidTr="001500B4">
        <w:trPr>
          <w:gridAfter w:val="1"/>
          <w:wAfter w:w="880" w:type="dxa"/>
          <w:jc w:val="center"/>
        </w:trPr>
        <w:tc>
          <w:tcPr>
            <w:tcW w:w="1779" w:type="dxa"/>
            <w:gridSpan w:val="2"/>
            <w:shd w:val="clear" w:color="auto" w:fill="F5F5F5"/>
            <w:tcMar>
              <w:top w:w="50" w:type="dxa"/>
              <w:left w:w="50" w:type="dxa"/>
              <w:bottom w:w="50" w:type="dxa"/>
              <w:right w:w="50" w:type="dxa"/>
            </w:tcMar>
            <w:vAlign w:val="center"/>
            <w:hideMark/>
          </w:tcPr>
          <w:p w:rsidR="00E44499" w:rsidRPr="00E44499" w:rsidRDefault="00E44499" w:rsidP="001500B4">
            <w:pPr>
              <w:spacing w:after="0" w:line="320" w:lineRule="atLeast"/>
              <w:rPr>
                <w:rFonts w:ascii="Arial" w:eastAsia="Times New Roman" w:hAnsi="Arial" w:cs="Arial"/>
                <w:sz w:val="16"/>
                <w:szCs w:val="16"/>
              </w:rPr>
            </w:pPr>
            <w:r w:rsidRPr="00E44499">
              <w:rPr>
                <w:rFonts w:ascii="Arial" w:eastAsia="Times New Roman" w:hAnsi="Arial" w:cs="Arial"/>
                <w:bCs/>
                <w:sz w:val="16"/>
                <w:szCs w:val="16"/>
              </w:rPr>
              <w:t>N</w:t>
            </w:r>
            <w:r w:rsidR="001500B4">
              <w:rPr>
                <w:rFonts w:ascii="Arial" w:eastAsia="Times New Roman" w:hAnsi="Arial" w:cs="Arial"/>
                <w:bCs/>
                <w:sz w:val="16"/>
                <w:szCs w:val="16"/>
              </w:rPr>
              <w:t>jååmesjen vuemie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1 977</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2 092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2 208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2 666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2 929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4 023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4 365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5 009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5 470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5 222</w:t>
            </w:r>
          </w:p>
        </w:tc>
      </w:tr>
      <w:tr w:rsidR="00E44499" w:rsidRPr="00E44499" w:rsidTr="001500B4">
        <w:trPr>
          <w:gridAfter w:val="1"/>
          <w:wAfter w:w="880" w:type="dxa"/>
          <w:jc w:val="center"/>
        </w:trPr>
        <w:tc>
          <w:tcPr>
            <w:tcW w:w="1779" w:type="dxa"/>
            <w:gridSpan w:val="2"/>
            <w:shd w:val="clear" w:color="auto" w:fill="F5F5F5"/>
            <w:tcMar>
              <w:top w:w="50" w:type="dxa"/>
              <w:left w:w="50" w:type="dxa"/>
              <w:bottom w:w="50" w:type="dxa"/>
              <w:right w:w="50" w:type="dxa"/>
            </w:tcMar>
            <w:vAlign w:val="center"/>
            <w:hideMark/>
          </w:tcPr>
          <w:p w:rsidR="00E44499" w:rsidRPr="00E44499" w:rsidRDefault="00E44499" w:rsidP="00E44499">
            <w:pPr>
              <w:spacing w:after="0" w:line="320" w:lineRule="atLeast"/>
              <w:rPr>
                <w:rFonts w:ascii="Arial" w:eastAsia="Times New Roman" w:hAnsi="Arial" w:cs="Arial"/>
                <w:sz w:val="16"/>
                <w:szCs w:val="16"/>
              </w:rPr>
            </w:pPr>
            <w:r w:rsidRPr="00E44499">
              <w:rPr>
                <w:rFonts w:ascii="Arial" w:eastAsia="Times New Roman" w:hAnsi="Arial" w:cs="Arial"/>
                <w:bCs/>
                <w:sz w:val="16"/>
                <w:szCs w:val="16"/>
              </w:rPr>
              <w:t>Leka</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3 788</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4 050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4 024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4 778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5 607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5 408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5 433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5 972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6 892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6 522</w:t>
            </w:r>
          </w:p>
        </w:tc>
      </w:tr>
      <w:tr w:rsidR="00E44499" w:rsidRPr="00E44499" w:rsidTr="001500B4">
        <w:trPr>
          <w:gridAfter w:val="1"/>
          <w:wAfter w:w="880" w:type="dxa"/>
          <w:jc w:val="center"/>
        </w:trPr>
        <w:tc>
          <w:tcPr>
            <w:tcW w:w="1779" w:type="dxa"/>
            <w:gridSpan w:val="2"/>
            <w:shd w:val="clear" w:color="auto" w:fill="F5F5F5"/>
            <w:tcMar>
              <w:top w:w="50" w:type="dxa"/>
              <w:left w:w="50" w:type="dxa"/>
              <w:bottom w:w="50" w:type="dxa"/>
              <w:right w:w="50" w:type="dxa"/>
            </w:tcMar>
            <w:vAlign w:val="center"/>
            <w:hideMark/>
          </w:tcPr>
          <w:p w:rsidR="00E44499" w:rsidRPr="00E44499" w:rsidRDefault="001500B4" w:rsidP="00E44499">
            <w:pPr>
              <w:spacing w:after="0" w:line="320" w:lineRule="atLeast"/>
              <w:rPr>
                <w:rFonts w:ascii="Arial" w:eastAsia="Times New Roman" w:hAnsi="Arial" w:cs="Arial"/>
                <w:sz w:val="16"/>
                <w:szCs w:val="16"/>
              </w:rPr>
            </w:pPr>
            <w:r>
              <w:rPr>
                <w:rFonts w:ascii="Arial" w:eastAsia="Times New Roman" w:hAnsi="Arial" w:cs="Arial"/>
                <w:bCs/>
                <w:sz w:val="16"/>
                <w:szCs w:val="16"/>
              </w:rPr>
              <w:t>Fylhken gaskemedtie</w:t>
            </w:r>
            <w:r w:rsidR="00E44499" w:rsidRPr="00E44499">
              <w:rPr>
                <w:rFonts w:ascii="Arial" w:eastAsia="Times New Roman" w:hAnsi="Arial" w:cs="Arial"/>
                <w:bCs/>
                <w:sz w:val="16"/>
                <w:szCs w:val="16"/>
              </w:rPr>
              <w:t xml:space="preserve"> </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1 286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1 318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1 310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1 411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1 564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1 894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2 046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2 106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2 263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2 295</w:t>
            </w:r>
          </w:p>
        </w:tc>
      </w:tr>
      <w:tr w:rsidR="00E44499" w:rsidRPr="00E44499" w:rsidTr="001500B4">
        <w:trPr>
          <w:gridAfter w:val="1"/>
          <w:wAfter w:w="880" w:type="dxa"/>
          <w:jc w:val="center"/>
        </w:trPr>
        <w:tc>
          <w:tcPr>
            <w:tcW w:w="1779" w:type="dxa"/>
            <w:gridSpan w:val="2"/>
            <w:shd w:val="clear" w:color="auto" w:fill="F5F5F5"/>
            <w:tcMar>
              <w:top w:w="50" w:type="dxa"/>
              <w:left w:w="50" w:type="dxa"/>
              <w:bottom w:w="50" w:type="dxa"/>
              <w:right w:w="50" w:type="dxa"/>
            </w:tcMar>
            <w:vAlign w:val="center"/>
            <w:hideMark/>
          </w:tcPr>
          <w:p w:rsidR="00E44499" w:rsidRPr="00E44499" w:rsidRDefault="001500B4" w:rsidP="00E44499">
            <w:pPr>
              <w:spacing w:after="0" w:line="320" w:lineRule="atLeast"/>
              <w:rPr>
                <w:rFonts w:ascii="Arial" w:eastAsia="Times New Roman" w:hAnsi="Arial" w:cs="Arial"/>
                <w:sz w:val="16"/>
                <w:szCs w:val="16"/>
              </w:rPr>
            </w:pPr>
            <w:r>
              <w:rPr>
                <w:rFonts w:ascii="Arial" w:eastAsia="Times New Roman" w:hAnsi="Arial" w:cs="Arial"/>
                <w:bCs/>
                <w:sz w:val="16"/>
                <w:szCs w:val="16"/>
              </w:rPr>
              <w:t>Laanten gaskemedtie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1 254</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1 266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1 320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1 396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1 525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1 733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1 830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1 954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2 083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E44499" w:rsidRPr="00E44499" w:rsidRDefault="00E44499" w:rsidP="00E44499">
            <w:pPr>
              <w:spacing w:after="0" w:line="320" w:lineRule="atLeast"/>
              <w:jc w:val="right"/>
              <w:rPr>
                <w:rFonts w:ascii="Arial" w:eastAsia="Times New Roman" w:hAnsi="Arial" w:cs="Arial"/>
                <w:sz w:val="16"/>
                <w:szCs w:val="16"/>
              </w:rPr>
            </w:pPr>
            <w:r w:rsidRPr="00E44499">
              <w:rPr>
                <w:rFonts w:ascii="Arial" w:eastAsia="Times New Roman" w:hAnsi="Arial" w:cs="Arial"/>
                <w:bCs/>
                <w:sz w:val="16"/>
                <w:szCs w:val="16"/>
              </w:rPr>
              <w:t>2 132</w:t>
            </w:r>
          </w:p>
        </w:tc>
      </w:tr>
      <w:tr w:rsidR="00E44499" w:rsidRPr="00E44499" w:rsidTr="001500B4">
        <w:trPr>
          <w:gridBefore w:val="1"/>
          <w:wBefore w:w="50" w:type="dxa"/>
          <w:jc w:val="center"/>
        </w:trPr>
        <w:tc>
          <w:tcPr>
            <w:tcW w:w="10907" w:type="dxa"/>
            <w:gridSpan w:val="12"/>
            <w:shd w:val="clear" w:color="auto" w:fill="F5F5F5"/>
            <w:tcMar>
              <w:top w:w="0" w:type="dxa"/>
              <w:left w:w="0" w:type="dxa"/>
              <w:bottom w:w="0" w:type="dxa"/>
              <w:right w:w="0" w:type="dxa"/>
            </w:tcMar>
            <w:vAlign w:val="center"/>
            <w:hideMark/>
          </w:tcPr>
          <w:p w:rsidR="00E44499" w:rsidRPr="00E44499" w:rsidRDefault="00E44499" w:rsidP="00E44499">
            <w:pPr>
              <w:spacing w:after="0" w:line="320" w:lineRule="atLeast"/>
              <w:jc w:val="center"/>
              <w:rPr>
                <w:rFonts w:ascii="Arial" w:eastAsia="Times New Roman" w:hAnsi="Arial" w:cs="Arial"/>
                <w:b/>
                <w:bCs/>
              </w:rPr>
            </w:pPr>
          </w:p>
          <w:p w:rsidR="00E44499" w:rsidRPr="00E44499" w:rsidRDefault="00E44499" w:rsidP="00E44499">
            <w:pPr>
              <w:spacing w:after="0" w:line="320" w:lineRule="atLeast"/>
              <w:jc w:val="center"/>
              <w:rPr>
                <w:rFonts w:ascii="Arial" w:eastAsia="Times New Roman" w:hAnsi="Arial" w:cs="Arial"/>
                <w:b/>
                <w:bCs/>
              </w:rPr>
            </w:pPr>
          </w:p>
          <w:p w:rsidR="00E44499" w:rsidRPr="00E44499" w:rsidRDefault="00E44499" w:rsidP="00E44499">
            <w:pPr>
              <w:spacing w:after="0" w:line="320" w:lineRule="atLeast"/>
              <w:jc w:val="center"/>
              <w:rPr>
                <w:rFonts w:ascii="Arial" w:eastAsia="Times New Roman" w:hAnsi="Arial" w:cs="Arial"/>
                <w:b/>
                <w:bCs/>
              </w:rPr>
            </w:pPr>
          </w:p>
          <w:p w:rsidR="00E44499" w:rsidRPr="00E44499" w:rsidRDefault="00E44499" w:rsidP="00E44499">
            <w:pPr>
              <w:spacing w:after="0" w:line="320" w:lineRule="atLeast"/>
              <w:jc w:val="center"/>
              <w:rPr>
                <w:rFonts w:ascii="Arial" w:eastAsia="Times New Roman" w:hAnsi="Arial" w:cs="Arial"/>
                <w:b/>
                <w:bCs/>
              </w:rPr>
            </w:pPr>
          </w:p>
          <w:p w:rsidR="00E44499" w:rsidRPr="00E44499" w:rsidRDefault="00E44499" w:rsidP="001500B4">
            <w:pPr>
              <w:spacing w:after="0" w:line="320" w:lineRule="atLeast"/>
              <w:jc w:val="center"/>
              <w:rPr>
                <w:rFonts w:ascii="Arial" w:eastAsia="Times New Roman" w:hAnsi="Arial" w:cs="Arial"/>
                <w:sz w:val="24"/>
                <w:szCs w:val="24"/>
              </w:rPr>
            </w:pPr>
          </w:p>
        </w:tc>
      </w:tr>
    </w:tbl>
    <w:p w:rsidR="00515198" w:rsidRPr="003407AF" w:rsidRDefault="00515198" w:rsidP="00515198">
      <w:pPr>
        <w:rPr>
          <w:sz w:val="24"/>
          <w:szCs w:val="24"/>
          <w:lang w:val="sma-NO"/>
        </w:rPr>
      </w:pPr>
      <w:r w:rsidRPr="003407AF">
        <w:rPr>
          <w:sz w:val="24"/>
          <w:szCs w:val="24"/>
          <w:lang w:val="sma-NO"/>
        </w:rPr>
        <w:t>Netto burriemaaksoe diagn, rehab, staarnedimmie fierhten voenen almetjidie</w:t>
      </w:r>
      <w:r w:rsidR="003407AF">
        <w:rPr>
          <w:sz w:val="24"/>
          <w:szCs w:val="24"/>
          <w:lang w:val="sma-NO"/>
        </w:rPr>
        <w:t>.</w:t>
      </w:r>
    </w:p>
    <w:p w:rsidR="00515198" w:rsidRDefault="001500B4" w:rsidP="001500B4">
      <w:pPr>
        <w:jc w:val="center"/>
        <w:rPr>
          <w:sz w:val="28"/>
          <w:szCs w:val="28"/>
          <w:lang w:val="sma-NO"/>
        </w:rPr>
      </w:pPr>
      <w:r w:rsidRPr="001500B4">
        <w:rPr>
          <w:rFonts w:ascii="Arial" w:eastAsia="Times New Roman" w:hAnsi="Arial" w:cs="Arial"/>
          <w:noProof/>
          <w:sz w:val="16"/>
          <w:szCs w:val="16"/>
          <w:lang w:eastAsia="nb-NO"/>
        </w:rPr>
        <w:drawing>
          <wp:inline distT="0" distB="0" distL="0" distR="0" wp14:anchorId="1CC35786" wp14:editId="0D016C9A">
            <wp:extent cx="3362325" cy="2684354"/>
            <wp:effectExtent l="0" t="0" r="0" b="1905"/>
            <wp:docPr id="28"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0"/>
                    <pic:cNvPicPr>
                      <a:picLocks noChangeAspect="1" noChangeArrowheads="1"/>
                    </pic:cNvPicPr>
                  </pic:nvPicPr>
                  <pic:blipFill>
                    <a:blip r:embed="rId38" cstate="print"/>
                    <a:srcRect/>
                    <a:stretch>
                      <a:fillRect/>
                    </a:stretch>
                  </pic:blipFill>
                  <pic:spPr bwMode="auto">
                    <a:xfrm>
                      <a:off x="0" y="0"/>
                      <a:ext cx="3364486" cy="2686079"/>
                    </a:xfrm>
                    <a:prstGeom prst="rect">
                      <a:avLst/>
                    </a:prstGeom>
                    <a:noFill/>
                    <a:ln w="9525">
                      <a:noFill/>
                      <a:miter lim="800000"/>
                      <a:headEnd/>
                      <a:tailEnd/>
                    </a:ln>
                  </pic:spPr>
                </pic:pic>
              </a:graphicData>
            </a:graphic>
          </wp:inline>
        </w:drawing>
      </w:r>
    </w:p>
    <w:tbl>
      <w:tblPr>
        <w:tblW w:w="10080" w:type="dxa"/>
        <w:jc w:val="center"/>
        <w:tblLayout w:type="fixed"/>
        <w:tblCellMar>
          <w:left w:w="50" w:type="dxa"/>
          <w:right w:w="50" w:type="dxa"/>
        </w:tblCellMar>
        <w:tblLook w:val="04A0" w:firstRow="1" w:lastRow="0" w:firstColumn="1" w:lastColumn="0" w:noHBand="0" w:noVBand="1"/>
      </w:tblPr>
      <w:tblGrid>
        <w:gridCol w:w="1781"/>
        <w:gridCol w:w="830"/>
        <w:gridCol w:w="829"/>
        <w:gridCol w:w="830"/>
        <w:gridCol w:w="830"/>
        <w:gridCol w:w="830"/>
        <w:gridCol w:w="830"/>
        <w:gridCol w:w="830"/>
        <w:gridCol w:w="830"/>
        <w:gridCol w:w="830"/>
        <w:gridCol w:w="830"/>
      </w:tblGrid>
      <w:tr w:rsidR="001500B4" w:rsidRPr="001500B4" w:rsidTr="001500B4">
        <w:trPr>
          <w:jc w:val="center"/>
        </w:trPr>
        <w:tc>
          <w:tcPr>
            <w:tcW w:w="1779" w:type="dxa"/>
            <w:shd w:val="clear" w:color="auto" w:fill="C0C0C0"/>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Pr>
                <w:rFonts w:ascii="Arial" w:eastAsia="Times New Roman" w:hAnsi="Arial" w:cs="Arial"/>
                <w:bCs/>
                <w:sz w:val="16"/>
                <w:szCs w:val="16"/>
              </w:rPr>
              <w:t>Jaepie</w:t>
            </w:r>
          </w:p>
        </w:tc>
        <w:tc>
          <w:tcPr>
            <w:tcW w:w="82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2004</w:t>
            </w:r>
          </w:p>
        </w:tc>
        <w:tc>
          <w:tcPr>
            <w:tcW w:w="82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2005</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2006</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2007</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2008</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2009</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2010</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2011</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2012</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2013</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Pr>
                <w:rFonts w:ascii="Arial" w:eastAsia="Times New Roman" w:hAnsi="Arial" w:cs="Arial"/>
                <w:bCs/>
                <w:sz w:val="16"/>
                <w:szCs w:val="16"/>
              </w:rPr>
              <w:t>Raarvihke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4 585</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4 180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3 814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3 599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3 926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4 317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4 503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4 405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4 217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4 430</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Pr>
                <w:rFonts w:ascii="Arial" w:eastAsia="Times New Roman" w:hAnsi="Arial" w:cs="Arial"/>
                <w:bCs/>
                <w:sz w:val="16"/>
                <w:szCs w:val="16"/>
              </w:rPr>
              <w:t>Kostradåehkie</w:t>
            </w:r>
            <w:r w:rsidRPr="001500B4">
              <w:rPr>
                <w:rFonts w:ascii="Arial" w:eastAsia="Times New Roman" w:hAnsi="Arial" w:cs="Arial"/>
                <w:bCs/>
                <w:sz w:val="16"/>
                <w:szCs w:val="16"/>
              </w:rPr>
              <w:t xml:space="preserve"> 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2 103</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2 144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2 231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2 457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2 551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2 791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2 893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3 238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3 394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3 273</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Pr>
                <w:rFonts w:ascii="Arial" w:eastAsia="Times New Roman" w:hAnsi="Arial" w:cs="Arial"/>
                <w:bCs/>
                <w:sz w:val="16"/>
                <w:szCs w:val="16"/>
              </w:rPr>
              <w:t>-&gt;2009 Kostradåehkie</w:t>
            </w:r>
            <w:r w:rsidRPr="001500B4">
              <w:rPr>
                <w:rFonts w:ascii="Arial" w:eastAsia="Times New Roman" w:hAnsi="Arial" w:cs="Arial"/>
                <w:bCs/>
                <w:sz w:val="16"/>
                <w:szCs w:val="16"/>
              </w:rPr>
              <w:t>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2 651</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2 756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2 848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3 076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3 082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3 270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3 434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3 696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4 230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3 634</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Pr>
                <w:rFonts w:ascii="Arial" w:eastAsia="Times New Roman" w:hAnsi="Arial" w:cs="Arial"/>
                <w:bCs/>
                <w:sz w:val="16"/>
                <w:szCs w:val="16"/>
              </w:rPr>
              <w:lastRenderedPageBreak/>
              <w:t>Lijre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1 268</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1 700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1 631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1 891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1 977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1 981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2 230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2 438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2 742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3 003</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sidRPr="001500B4">
              <w:rPr>
                <w:rFonts w:ascii="Arial" w:eastAsia="Times New Roman" w:hAnsi="Arial" w:cs="Arial"/>
                <w:bCs/>
                <w:sz w:val="16"/>
                <w:szCs w:val="16"/>
              </w:rPr>
              <w:t>N</w:t>
            </w:r>
            <w:r>
              <w:rPr>
                <w:rFonts w:ascii="Arial" w:eastAsia="Times New Roman" w:hAnsi="Arial" w:cs="Arial"/>
                <w:bCs/>
                <w:sz w:val="16"/>
                <w:szCs w:val="16"/>
              </w:rPr>
              <w:t>jååmesjen vuemie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1 972</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1 991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2 236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2 243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3 028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2 518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2 787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3 384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3 136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3 398</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sidRPr="001500B4">
              <w:rPr>
                <w:rFonts w:ascii="Arial" w:eastAsia="Times New Roman" w:hAnsi="Arial" w:cs="Arial"/>
                <w:bCs/>
                <w:sz w:val="16"/>
                <w:szCs w:val="16"/>
              </w:rPr>
              <w:t>Leka</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3 286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3 471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4 269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4 192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4 926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4 744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4 766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5 243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6 108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5 890</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sidRPr="001500B4">
              <w:rPr>
                <w:rFonts w:ascii="Arial" w:eastAsia="Times New Roman" w:hAnsi="Arial" w:cs="Arial"/>
                <w:bCs/>
                <w:sz w:val="16"/>
                <w:szCs w:val="16"/>
              </w:rPr>
              <w:t>Fy</w:t>
            </w:r>
            <w:r>
              <w:rPr>
                <w:rFonts w:ascii="Arial" w:eastAsia="Times New Roman" w:hAnsi="Arial" w:cs="Arial"/>
                <w:bCs/>
                <w:sz w:val="16"/>
                <w:szCs w:val="16"/>
              </w:rPr>
              <w:t>lhken gaskemedtie</w:t>
            </w:r>
            <w:r w:rsidRPr="001500B4">
              <w:rPr>
                <w:rFonts w:ascii="Arial" w:eastAsia="Times New Roman" w:hAnsi="Arial" w:cs="Arial"/>
                <w:bCs/>
                <w:sz w:val="16"/>
                <w:szCs w:val="16"/>
              </w:rPr>
              <w:t xml:space="preserve"> </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992</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1 041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1 121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1 131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1 220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1 357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1 484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1 505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1 548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1 594</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sidRPr="001500B4">
              <w:rPr>
                <w:rFonts w:ascii="Arial" w:eastAsia="Times New Roman" w:hAnsi="Arial" w:cs="Arial"/>
                <w:bCs/>
                <w:sz w:val="16"/>
                <w:szCs w:val="16"/>
              </w:rPr>
              <w:t>La</w:t>
            </w:r>
            <w:r>
              <w:rPr>
                <w:rFonts w:ascii="Arial" w:eastAsia="Times New Roman" w:hAnsi="Arial" w:cs="Arial"/>
                <w:bCs/>
                <w:sz w:val="16"/>
                <w:szCs w:val="16"/>
              </w:rPr>
              <w:t>anten gaskemedtie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922</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933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970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1 022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1 114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1 239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1 305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1 394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1 458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1 486</w:t>
            </w:r>
          </w:p>
        </w:tc>
      </w:tr>
    </w:tbl>
    <w:p w:rsidR="001500B4" w:rsidRPr="00515198" w:rsidRDefault="001500B4" w:rsidP="001500B4">
      <w:pPr>
        <w:jc w:val="center"/>
        <w:rPr>
          <w:sz w:val="28"/>
          <w:szCs w:val="28"/>
          <w:lang w:val="sma-NO"/>
        </w:rPr>
      </w:pPr>
    </w:p>
    <w:p w:rsidR="00515198" w:rsidRPr="001500B4" w:rsidRDefault="00515198" w:rsidP="00515198">
      <w:pPr>
        <w:rPr>
          <w:sz w:val="24"/>
          <w:szCs w:val="24"/>
          <w:lang w:val="sma-NO"/>
        </w:rPr>
      </w:pPr>
    </w:p>
    <w:p w:rsidR="00515198" w:rsidRPr="001500B4" w:rsidRDefault="00122846" w:rsidP="00515198">
      <w:pPr>
        <w:rPr>
          <w:sz w:val="24"/>
          <w:szCs w:val="24"/>
          <w:lang w:val="sma-NO"/>
        </w:rPr>
      </w:pPr>
      <w:r w:rsidRPr="001500B4">
        <w:rPr>
          <w:sz w:val="24"/>
          <w:szCs w:val="24"/>
          <w:lang w:val="sma-NO"/>
        </w:rPr>
        <w:t>Jaepien</w:t>
      </w:r>
      <w:r w:rsidR="00515198" w:rsidRPr="001500B4">
        <w:rPr>
          <w:sz w:val="24"/>
          <w:szCs w:val="24"/>
          <w:lang w:val="sma-NO"/>
        </w:rPr>
        <w:t xml:space="preserve"> 2013 </w:t>
      </w:r>
      <w:r w:rsidRPr="001500B4">
        <w:rPr>
          <w:sz w:val="24"/>
          <w:szCs w:val="24"/>
          <w:lang w:val="sma-NO"/>
        </w:rPr>
        <w:t>jïjnjh</w:t>
      </w:r>
      <w:r w:rsidR="00515198" w:rsidRPr="001500B4">
        <w:rPr>
          <w:sz w:val="24"/>
          <w:szCs w:val="24"/>
          <w:lang w:val="sma-NO"/>
        </w:rPr>
        <w:t xml:space="preserve"> </w:t>
      </w:r>
      <w:r w:rsidRPr="001500B4">
        <w:rPr>
          <w:sz w:val="24"/>
          <w:szCs w:val="24"/>
          <w:lang w:val="sma-NO"/>
        </w:rPr>
        <w:t>lååjhkesaamhtesh</w:t>
      </w:r>
      <w:r w:rsidR="00515198" w:rsidRPr="001500B4">
        <w:rPr>
          <w:sz w:val="24"/>
          <w:szCs w:val="24"/>
          <w:lang w:val="sma-NO"/>
        </w:rPr>
        <w:t xml:space="preserve">, økonomijen raerie </w:t>
      </w:r>
      <w:r w:rsidRPr="001500B4">
        <w:rPr>
          <w:sz w:val="24"/>
          <w:szCs w:val="24"/>
          <w:lang w:val="sma-NO"/>
        </w:rPr>
        <w:t>jïh</w:t>
      </w:r>
      <w:r w:rsidR="00515198" w:rsidRPr="001500B4">
        <w:rPr>
          <w:sz w:val="24"/>
          <w:szCs w:val="24"/>
          <w:lang w:val="sma-NO"/>
        </w:rPr>
        <w:t xml:space="preserve"> jijtjhsyjhtehts reereme NAV:esne orreme. Jih dovne «Barkoeh voestemes» støøremes </w:t>
      </w:r>
      <w:r w:rsidRPr="001500B4">
        <w:rPr>
          <w:sz w:val="24"/>
          <w:szCs w:val="24"/>
          <w:lang w:val="sma-NO"/>
        </w:rPr>
        <w:t>prioriteerem</w:t>
      </w:r>
      <w:r w:rsidR="00515198" w:rsidRPr="001500B4">
        <w:rPr>
          <w:sz w:val="24"/>
          <w:szCs w:val="24"/>
          <w:lang w:val="sma-NO"/>
        </w:rPr>
        <w:t xml:space="preserve"> åtneme guktie almetjidie </w:t>
      </w:r>
      <w:r w:rsidRPr="001500B4">
        <w:rPr>
          <w:sz w:val="24"/>
          <w:szCs w:val="24"/>
          <w:lang w:val="sma-NO"/>
        </w:rPr>
        <w:t>fulkedh</w:t>
      </w:r>
      <w:r w:rsidR="00515198" w:rsidRPr="001500B4">
        <w:rPr>
          <w:sz w:val="24"/>
          <w:szCs w:val="24"/>
          <w:lang w:val="sma-NO"/>
        </w:rPr>
        <w:t xml:space="preserve"> mah barkoeh </w:t>
      </w:r>
      <w:r w:rsidRPr="001500B4">
        <w:rPr>
          <w:sz w:val="24"/>
          <w:szCs w:val="24"/>
          <w:lang w:val="sma-NO"/>
        </w:rPr>
        <w:t>uhtsieh</w:t>
      </w:r>
      <w:r w:rsidR="00515198" w:rsidRPr="001500B4">
        <w:rPr>
          <w:sz w:val="24"/>
          <w:szCs w:val="24"/>
          <w:lang w:val="sma-NO"/>
        </w:rPr>
        <w:t xml:space="preserve">, </w:t>
      </w:r>
      <w:r w:rsidRPr="001500B4">
        <w:rPr>
          <w:sz w:val="24"/>
          <w:szCs w:val="24"/>
          <w:lang w:val="sma-NO"/>
        </w:rPr>
        <w:t>maahtoejilliedimmie</w:t>
      </w:r>
      <w:r w:rsidR="00515198" w:rsidRPr="001500B4">
        <w:rPr>
          <w:sz w:val="24"/>
          <w:szCs w:val="24"/>
          <w:lang w:val="sma-NO"/>
        </w:rPr>
        <w:t xml:space="preserve"> EG:sne ( </w:t>
      </w:r>
      <w:r w:rsidRPr="001500B4">
        <w:rPr>
          <w:sz w:val="24"/>
          <w:szCs w:val="24"/>
          <w:lang w:val="sma-NO"/>
        </w:rPr>
        <w:t>eevtjeles</w:t>
      </w:r>
      <w:r w:rsidR="00515198" w:rsidRPr="001500B4">
        <w:rPr>
          <w:sz w:val="24"/>
          <w:szCs w:val="24"/>
          <w:lang w:val="sma-NO"/>
        </w:rPr>
        <w:t xml:space="preserve"> goerehtalleme) </w:t>
      </w:r>
      <w:r w:rsidRPr="001500B4">
        <w:rPr>
          <w:sz w:val="24"/>
          <w:szCs w:val="24"/>
          <w:lang w:val="sma-NO"/>
        </w:rPr>
        <w:t>bïhkedimmesne</w:t>
      </w:r>
      <w:r w:rsidR="00515198" w:rsidRPr="001500B4">
        <w:rPr>
          <w:sz w:val="24"/>
          <w:szCs w:val="24"/>
          <w:lang w:val="sma-NO"/>
        </w:rPr>
        <w:t xml:space="preserve"> goh vuekie. Noeride, ålkoealmetjidie </w:t>
      </w:r>
      <w:r w:rsidRPr="001500B4">
        <w:rPr>
          <w:sz w:val="24"/>
          <w:szCs w:val="24"/>
          <w:lang w:val="sma-NO"/>
        </w:rPr>
        <w:t>jïh</w:t>
      </w:r>
      <w:r w:rsidR="00515198" w:rsidRPr="001500B4">
        <w:rPr>
          <w:sz w:val="24"/>
          <w:szCs w:val="24"/>
          <w:lang w:val="sma-NO"/>
        </w:rPr>
        <w:t xml:space="preserve"> dejtie mah leah </w:t>
      </w:r>
      <w:r w:rsidRPr="001500B4">
        <w:rPr>
          <w:sz w:val="24"/>
          <w:szCs w:val="24"/>
          <w:lang w:val="sma-NO"/>
        </w:rPr>
        <w:t>skïemtjh</w:t>
      </w:r>
      <w:r w:rsidR="00515198" w:rsidRPr="001500B4">
        <w:rPr>
          <w:sz w:val="24"/>
          <w:szCs w:val="24"/>
          <w:lang w:val="sma-NO"/>
        </w:rPr>
        <w:t xml:space="preserve"> </w:t>
      </w:r>
      <w:r w:rsidRPr="001500B4">
        <w:rPr>
          <w:sz w:val="24"/>
          <w:szCs w:val="24"/>
          <w:lang w:val="sma-NO"/>
        </w:rPr>
        <w:t>fulkeme</w:t>
      </w:r>
      <w:r w:rsidR="00515198" w:rsidRPr="001500B4">
        <w:rPr>
          <w:sz w:val="24"/>
          <w:szCs w:val="24"/>
          <w:lang w:val="sma-NO"/>
        </w:rPr>
        <w:t>.</w:t>
      </w:r>
    </w:p>
    <w:p w:rsidR="00515198" w:rsidRPr="001500B4" w:rsidRDefault="00515198" w:rsidP="00515198">
      <w:pPr>
        <w:rPr>
          <w:sz w:val="24"/>
          <w:szCs w:val="24"/>
          <w:lang w:val="sma-NO"/>
        </w:rPr>
      </w:pPr>
      <w:r w:rsidRPr="001500B4">
        <w:rPr>
          <w:sz w:val="24"/>
          <w:szCs w:val="24"/>
          <w:lang w:val="sma-NO"/>
        </w:rPr>
        <w:t xml:space="preserve">Kontovrebiejjieh lea goh </w:t>
      </w:r>
      <w:r w:rsidR="00122846" w:rsidRPr="001500B4">
        <w:rPr>
          <w:sz w:val="24"/>
          <w:szCs w:val="24"/>
          <w:lang w:val="sma-NO"/>
        </w:rPr>
        <w:t>aarebi</w:t>
      </w:r>
      <w:r w:rsidRPr="001500B4">
        <w:rPr>
          <w:sz w:val="24"/>
          <w:szCs w:val="24"/>
          <w:lang w:val="sma-NO"/>
        </w:rPr>
        <w:t xml:space="preserve">, </w:t>
      </w:r>
      <w:r w:rsidR="00122846" w:rsidRPr="001500B4">
        <w:rPr>
          <w:sz w:val="24"/>
          <w:szCs w:val="24"/>
          <w:lang w:val="sma-NO"/>
        </w:rPr>
        <w:t>jïh</w:t>
      </w:r>
      <w:r w:rsidRPr="001500B4">
        <w:rPr>
          <w:sz w:val="24"/>
          <w:szCs w:val="24"/>
          <w:lang w:val="sma-NO"/>
        </w:rPr>
        <w:t xml:space="preserve"> 01.10.13 raejeste kontovre </w:t>
      </w:r>
      <w:r w:rsidR="00122846" w:rsidRPr="001500B4">
        <w:rPr>
          <w:sz w:val="24"/>
          <w:szCs w:val="24"/>
          <w:lang w:val="sma-NO"/>
        </w:rPr>
        <w:t>steegkeldahkesne</w:t>
      </w:r>
      <w:r w:rsidRPr="001500B4">
        <w:rPr>
          <w:sz w:val="24"/>
          <w:szCs w:val="24"/>
          <w:lang w:val="sma-NO"/>
        </w:rPr>
        <w:t xml:space="preserve"> aktem biejjiem våhkosne orreme. Daej biejjine kuvsjine/ tjåanghkojne, </w:t>
      </w:r>
      <w:r w:rsidR="00122846" w:rsidRPr="001500B4">
        <w:rPr>
          <w:sz w:val="24"/>
          <w:szCs w:val="24"/>
          <w:lang w:val="sma-NO"/>
        </w:rPr>
        <w:t>aarhtside</w:t>
      </w:r>
      <w:r w:rsidRPr="001500B4">
        <w:rPr>
          <w:sz w:val="24"/>
          <w:szCs w:val="24"/>
          <w:lang w:val="sma-NO"/>
        </w:rPr>
        <w:t xml:space="preserve"> </w:t>
      </w:r>
      <w:r w:rsidR="00122846" w:rsidRPr="001500B4">
        <w:rPr>
          <w:sz w:val="24"/>
          <w:szCs w:val="24"/>
          <w:lang w:val="sma-NO"/>
        </w:rPr>
        <w:t>gïehtjedieh</w:t>
      </w:r>
      <w:r w:rsidRPr="001500B4">
        <w:rPr>
          <w:sz w:val="24"/>
          <w:szCs w:val="24"/>
          <w:lang w:val="sma-NO"/>
        </w:rPr>
        <w:t xml:space="preserve"> </w:t>
      </w:r>
      <w:r w:rsidR="00122846" w:rsidRPr="001500B4">
        <w:rPr>
          <w:sz w:val="24"/>
          <w:szCs w:val="24"/>
          <w:lang w:val="sma-NO"/>
        </w:rPr>
        <w:t>jïh</w:t>
      </w:r>
      <w:r w:rsidRPr="001500B4">
        <w:rPr>
          <w:sz w:val="24"/>
          <w:szCs w:val="24"/>
          <w:lang w:val="sma-NO"/>
        </w:rPr>
        <w:t xml:space="preserve"> </w:t>
      </w:r>
      <w:r w:rsidR="00122846" w:rsidRPr="001500B4">
        <w:rPr>
          <w:sz w:val="24"/>
          <w:szCs w:val="24"/>
          <w:lang w:val="sma-NO"/>
        </w:rPr>
        <w:t>jielieminie</w:t>
      </w:r>
      <w:r w:rsidRPr="001500B4">
        <w:rPr>
          <w:sz w:val="24"/>
          <w:szCs w:val="24"/>
          <w:lang w:val="sma-NO"/>
        </w:rPr>
        <w:t xml:space="preserve"> </w:t>
      </w:r>
      <w:r w:rsidR="00122846" w:rsidRPr="001500B4">
        <w:rPr>
          <w:sz w:val="24"/>
          <w:szCs w:val="24"/>
          <w:lang w:val="sma-NO"/>
        </w:rPr>
        <w:t>gaskesedtieh</w:t>
      </w:r>
      <w:r w:rsidRPr="001500B4">
        <w:rPr>
          <w:sz w:val="24"/>
          <w:szCs w:val="24"/>
          <w:lang w:val="sma-NO"/>
        </w:rPr>
        <w:t xml:space="preserve">. IJ leah daan </w:t>
      </w:r>
      <w:r w:rsidR="00122846" w:rsidRPr="001500B4">
        <w:rPr>
          <w:sz w:val="24"/>
          <w:szCs w:val="24"/>
          <w:lang w:val="sma-NO"/>
        </w:rPr>
        <w:t>jïjnje</w:t>
      </w:r>
      <w:r w:rsidRPr="001500B4">
        <w:rPr>
          <w:sz w:val="24"/>
          <w:szCs w:val="24"/>
          <w:lang w:val="sma-NO"/>
        </w:rPr>
        <w:t xml:space="preserve"> dejnie minngemes </w:t>
      </w:r>
      <w:r w:rsidR="00122846" w:rsidRPr="001500B4">
        <w:rPr>
          <w:sz w:val="24"/>
          <w:szCs w:val="24"/>
          <w:lang w:val="sma-NO"/>
        </w:rPr>
        <w:t>sjïdteme</w:t>
      </w:r>
      <w:r w:rsidRPr="001500B4">
        <w:rPr>
          <w:sz w:val="24"/>
          <w:szCs w:val="24"/>
          <w:lang w:val="sma-NO"/>
        </w:rPr>
        <w:t xml:space="preserve">, guktie vaajtelamme. Burriegaskesem bueriedidh lea NAV jarngen ulmie orreme, </w:t>
      </w:r>
      <w:r w:rsidR="00122846" w:rsidRPr="001500B4">
        <w:rPr>
          <w:sz w:val="24"/>
          <w:szCs w:val="24"/>
          <w:lang w:val="sma-NO"/>
        </w:rPr>
        <w:t>jïh</w:t>
      </w:r>
      <w:r w:rsidRPr="001500B4">
        <w:rPr>
          <w:sz w:val="24"/>
          <w:szCs w:val="24"/>
          <w:lang w:val="sma-NO"/>
        </w:rPr>
        <w:t xml:space="preserve"> daate aaj akte krievenassijste jaepien 2014.</w:t>
      </w:r>
    </w:p>
    <w:p w:rsidR="00515198" w:rsidRPr="001500B4" w:rsidRDefault="00515198" w:rsidP="00515198">
      <w:pPr>
        <w:rPr>
          <w:sz w:val="24"/>
          <w:szCs w:val="24"/>
          <w:lang w:val="sma-NO"/>
        </w:rPr>
      </w:pPr>
      <w:r w:rsidRPr="001500B4">
        <w:rPr>
          <w:sz w:val="24"/>
          <w:szCs w:val="24"/>
          <w:lang w:val="sma-NO"/>
        </w:rPr>
        <w:t xml:space="preserve">Tabelle vuelelen sosiaaleviehkien burriemaaksoeh </w:t>
      </w:r>
      <w:r w:rsidR="00122846" w:rsidRPr="001500B4">
        <w:rPr>
          <w:sz w:val="24"/>
          <w:szCs w:val="24"/>
          <w:lang w:val="sma-NO"/>
        </w:rPr>
        <w:t>jeananamme</w:t>
      </w:r>
      <w:r w:rsidRPr="001500B4">
        <w:rPr>
          <w:sz w:val="24"/>
          <w:szCs w:val="24"/>
          <w:lang w:val="sma-NO"/>
        </w:rPr>
        <w:t xml:space="preserve"> boelhkeste 2010 boelhkese 2011. 2011 raejeste 2013 raajan diagramme vuesehte burriemaaksoeh giehpiedamme.  Tabelle 2013:ste vuesehte </w:t>
      </w:r>
      <w:r w:rsidR="00122846" w:rsidRPr="001500B4">
        <w:rPr>
          <w:sz w:val="24"/>
          <w:szCs w:val="24"/>
          <w:lang w:val="sma-NO"/>
        </w:rPr>
        <w:t>joekoen</w:t>
      </w:r>
      <w:r w:rsidRPr="001500B4">
        <w:rPr>
          <w:sz w:val="24"/>
          <w:szCs w:val="24"/>
          <w:lang w:val="sma-NO"/>
        </w:rPr>
        <w:t xml:space="preserve"> </w:t>
      </w:r>
      <w:r w:rsidR="00122846" w:rsidRPr="001500B4">
        <w:rPr>
          <w:sz w:val="24"/>
          <w:szCs w:val="24"/>
          <w:lang w:val="sma-NO"/>
        </w:rPr>
        <w:t>jïjnje</w:t>
      </w:r>
      <w:r w:rsidRPr="001500B4">
        <w:rPr>
          <w:sz w:val="24"/>
          <w:szCs w:val="24"/>
          <w:lang w:val="sma-NO"/>
        </w:rPr>
        <w:t xml:space="preserve"> giehpiedamme. Netto burriemaaksoeh </w:t>
      </w:r>
      <w:r w:rsidR="00122846" w:rsidRPr="001500B4">
        <w:rPr>
          <w:sz w:val="24"/>
          <w:szCs w:val="24"/>
          <w:lang w:val="sma-NO"/>
        </w:rPr>
        <w:t>fïerhte</w:t>
      </w:r>
      <w:r w:rsidRPr="001500B4">
        <w:rPr>
          <w:sz w:val="24"/>
          <w:szCs w:val="24"/>
          <w:lang w:val="sma-NO"/>
        </w:rPr>
        <w:t xml:space="preserve"> sosiaaleviehkiedåastojidie </w:t>
      </w:r>
      <w:r w:rsidR="00122846" w:rsidRPr="001500B4">
        <w:rPr>
          <w:sz w:val="24"/>
          <w:szCs w:val="24"/>
          <w:lang w:val="sma-NO"/>
        </w:rPr>
        <w:t>tjïeltesne</w:t>
      </w:r>
      <w:r w:rsidRPr="001500B4">
        <w:rPr>
          <w:sz w:val="24"/>
          <w:szCs w:val="24"/>
          <w:lang w:val="sma-NO"/>
        </w:rPr>
        <w:t xml:space="preserve"> lea giehpiedamme. Maehtebe jiehtedh naemhtie lea gaajhkh </w:t>
      </w:r>
      <w:r w:rsidR="00122846" w:rsidRPr="001500B4">
        <w:rPr>
          <w:sz w:val="24"/>
          <w:szCs w:val="24"/>
          <w:lang w:val="sma-NO"/>
        </w:rPr>
        <w:t>tjïeltide</w:t>
      </w:r>
      <w:r w:rsidRPr="001500B4">
        <w:rPr>
          <w:sz w:val="24"/>
          <w:szCs w:val="24"/>
          <w:lang w:val="sma-NO"/>
        </w:rPr>
        <w:t xml:space="preserve">. Daam maehtede diagrammesne vuelelen vuartasjidh. Vuartesjh aaj </w:t>
      </w:r>
      <w:r w:rsidR="00122846" w:rsidRPr="001500B4">
        <w:rPr>
          <w:sz w:val="24"/>
          <w:szCs w:val="24"/>
          <w:lang w:val="sma-NO"/>
        </w:rPr>
        <w:t>taalh</w:t>
      </w:r>
      <w:r w:rsidRPr="001500B4">
        <w:rPr>
          <w:sz w:val="24"/>
          <w:szCs w:val="24"/>
          <w:lang w:val="sma-NO"/>
        </w:rPr>
        <w:t xml:space="preserve"> jaepeste 2013.</w:t>
      </w:r>
    </w:p>
    <w:tbl>
      <w:tblPr>
        <w:tblW w:w="10905" w:type="dxa"/>
        <w:jc w:val="center"/>
        <w:tblLayout w:type="fixed"/>
        <w:tblCellMar>
          <w:left w:w="0" w:type="dxa"/>
          <w:right w:w="0" w:type="dxa"/>
        </w:tblCellMar>
        <w:tblLook w:val="04A0" w:firstRow="1" w:lastRow="0" w:firstColumn="1" w:lastColumn="0" w:noHBand="0" w:noVBand="1"/>
      </w:tblPr>
      <w:tblGrid>
        <w:gridCol w:w="10905"/>
      </w:tblGrid>
      <w:tr w:rsidR="001500B4" w:rsidRPr="001500B4" w:rsidTr="001500B4">
        <w:trPr>
          <w:jc w:val="center"/>
        </w:trPr>
        <w:tc>
          <w:tcPr>
            <w:tcW w:w="10907" w:type="dxa"/>
            <w:shd w:val="clear" w:color="auto" w:fill="F5F5F5"/>
            <w:vAlign w:val="center"/>
            <w:hideMark/>
          </w:tcPr>
          <w:p w:rsidR="001500B4" w:rsidRPr="001500B4" w:rsidRDefault="001500B4" w:rsidP="001500B4">
            <w:pPr>
              <w:spacing w:after="0" w:line="320" w:lineRule="atLeast"/>
              <w:rPr>
                <w:rFonts w:ascii="Arial" w:eastAsia="Times New Roman" w:hAnsi="Arial" w:cs="Arial"/>
                <w:sz w:val="24"/>
                <w:szCs w:val="24"/>
              </w:rPr>
            </w:pPr>
          </w:p>
        </w:tc>
      </w:tr>
      <w:tr w:rsidR="001500B4" w:rsidRPr="001500B4" w:rsidTr="001500B4">
        <w:trPr>
          <w:jc w:val="center"/>
        </w:trPr>
        <w:tc>
          <w:tcPr>
            <w:tcW w:w="10907" w:type="dxa"/>
            <w:shd w:val="clear" w:color="auto" w:fill="FFFFFF"/>
            <w:vAlign w:val="center"/>
          </w:tcPr>
          <w:p w:rsidR="001500B4" w:rsidRPr="001500B4" w:rsidRDefault="001500B4" w:rsidP="001500B4">
            <w:pPr>
              <w:spacing w:after="0" w:line="320" w:lineRule="atLeast"/>
              <w:jc w:val="center"/>
              <w:rPr>
                <w:rFonts w:ascii="Arial" w:eastAsia="Times New Roman" w:hAnsi="Arial" w:cs="Arial"/>
                <w:sz w:val="24"/>
                <w:szCs w:val="24"/>
              </w:rPr>
            </w:pPr>
            <w:r w:rsidRPr="001500B4">
              <w:rPr>
                <w:rFonts w:ascii="Arial" w:eastAsia="Times New Roman" w:hAnsi="Arial" w:cs="Arial"/>
                <w:noProof/>
                <w:sz w:val="24"/>
                <w:szCs w:val="24"/>
                <w:lang w:eastAsia="nb-NO"/>
              </w:rPr>
              <w:lastRenderedPageBreak/>
              <w:drawing>
                <wp:inline distT="0" distB="0" distL="0" distR="0" wp14:anchorId="26B7E5EA" wp14:editId="77FC05F7">
                  <wp:extent cx="3859530" cy="3083560"/>
                  <wp:effectExtent l="19050" t="0" r="7620" b="0"/>
                  <wp:docPr id="29"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2"/>
                          <pic:cNvPicPr>
                            <a:picLocks noChangeAspect="1" noChangeArrowheads="1"/>
                          </pic:cNvPicPr>
                        </pic:nvPicPr>
                        <pic:blipFill>
                          <a:blip r:embed="rId39" cstate="print"/>
                          <a:srcRect/>
                          <a:stretch>
                            <a:fillRect/>
                          </a:stretch>
                        </pic:blipFill>
                        <pic:spPr bwMode="auto">
                          <a:xfrm>
                            <a:off x="0" y="0"/>
                            <a:ext cx="3859530" cy="3083560"/>
                          </a:xfrm>
                          <a:prstGeom prst="rect">
                            <a:avLst/>
                          </a:prstGeom>
                          <a:noFill/>
                          <a:ln w="9525">
                            <a:noFill/>
                            <a:miter lim="800000"/>
                            <a:headEnd/>
                            <a:tailEnd/>
                          </a:ln>
                        </pic:spPr>
                      </pic:pic>
                    </a:graphicData>
                  </a:graphic>
                </wp:inline>
              </w:drawing>
            </w:r>
          </w:p>
          <w:p w:rsidR="001500B4" w:rsidRPr="001500B4" w:rsidRDefault="001500B4" w:rsidP="001500B4">
            <w:pPr>
              <w:spacing w:after="0"/>
              <w:rPr>
                <w:rFonts w:ascii="Arial" w:eastAsia="Times New Roman" w:hAnsi="Arial" w:cs="Arial"/>
                <w:sz w:val="24"/>
                <w:szCs w:val="24"/>
              </w:rPr>
            </w:pPr>
          </w:p>
          <w:tbl>
            <w:tblPr>
              <w:tblW w:w="10080" w:type="dxa"/>
              <w:jc w:val="center"/>
              <w:tblLayout w:type="fixed"/>
              <w:tblCellMar>
                <w:left w:w="50" w:type="dxa"/>
                <w:right w:w="50" w:type="dxa"/>
              </w:tblCellMar>
              <w:tblLook w:val="04A0" w:firstRow="1" w:lastRow="0" w:firstColumn="1" w:lastColumn="0" w:noHBand="0" w:noVBand="1"/>
            </w:tblPr>
            <w:tblGrid>
              <w:gridCol w:w="1781"/>
              <w:gridCol w:w="830"/>
              <w:gridCol w:w="829"/>
              <w:gridCol w:w="830"/>
              <w:gridCol w:w="830"/>
              <w:gridCol w:w="830"/>
              <w:gridCol w:w="830"/>
              <w:gridCol w:w="830"/>
              <w:gridCol w:w="830"/>
              <w:gridCol w:w="830"/>
              <w:gridCol w:w="830"/>
            </w:tblGrid>
            <w:tr w:rsidR="001500B4" w:rsidRPr="001500B4" w:rsidTr="001500B4">
              <w:trPr>
                <w:jc w:val="center"/>
              </w:trPr>
              <w:tc>
                <w:tcPr>
                  <w:tcW w:w="1779" w:type="dxa"/>
                  <w:shd w:val="clear" w:color="auto" w:fill="C0C0C0"/>
                  <w:tcMar>
                    <w:top w:w="50" w:type="dxa"/>
                    <w:left w:w="50" w:type="dxa"/>
                    <w:bottom w:w="50" w:type="dxa"/>
                    <w:right w:w="50" w:type="dxa"/>
                  </w:tcMar>
                  <w:vAlign w:val="center"/>
                  <w:hideMark/>
                </w:tcPr>
                <w:p w:rsidR="001500B4" w:rsidRPr="001500B4" w:rsidRDefault="00A569D2" w:rsidP="00A569D2">
                  <w:pPr>
                    <w:spacing w:after="0" w:line="320" w:lineRule="atLeast"/>
                    <w:rPr>
                      <w:rFonts w:ascii="Arial" w:eastAsia="Times New Roman" w:hAnsi="Arial" w:cs="Arial"/>
                      <w:sz w:val="16"/>
                      <w:szCs w:val="16"/>
                    </w:rPr>
                  </w:pPr>
                  <w:r>
                    <w:rPr>
                      <w:rFonts w:ascii="Arial" w:eastAsia="Times New Roman" w:hAnsi="Arial" w:cs="Arial"/>
                      <w:bCs/>
                      <w:sz w:val="16"/>
                      <w:szCs w:val="16"/>
                    </w:rPr>
                    <w:t>Jaepie</w:t>
                  </w:r>
                </w:p>
              </w:tc>
              <w:tc>
                <w:tcPr>
                  <w:tcW w:w="82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2004</w:t>
                  </w:r>
                </w:p>
              </w:tc>
              <w:tc>
                <w:tcPr>
                  <w:tcW w:w="82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2005</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2006</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2007</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2008</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2009</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2010</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2011</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2012</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2013</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Raarvihke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23</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90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74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99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89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92</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Kostradåehkie</w:t>
                  </w:r>
                  <w:r w:rsidR="001500B4" w:rsidRPr="001500B4">
                    <w:rPr>
                      <w:rFonts w:ascii="Arial" w:eastAsia="Times New Roman" w:hAnsi="Arial" w:cs="Arial"/>
                      <w:bCs/>
                      <w:sz w:val="16"/>
                      <w:szCs w:val="16"/>
                    </w:rPr>
                    <w:t xml:space="preserve"> 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44</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71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77</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-&gt;2009 Kostradåehkie</w:t>
                  </w:r>
                  <w:r w:rsidR="001500B4" w:rsidRPr="001500B4">
                    <w:rPr>
                      <w:rFonts w:ascii="Arial" w:eastAsia="Times New Roman" w:hAnsi="Arial" w:cs="Arial"/>
                      <w:bCs/>
                      <w:sz w:val="16"/>
                      <w:szCs w:val="16"/>
                    </w:rPr>
                    <w:t xml:space="preserve"> 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48</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70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71</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Lijre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23</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46</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Njååmesjen vuemie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34</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72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75</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sidRPr="001500B4">
                    <w:rPr>
                      <w:rFonts w:ascii="Arial" w:eastAsia="Times New Roman" w:hAnsi="Arial" w:cs="Arial"/>
                      <w:bCs/>
                      <w:sz w:val="16"/>
                      <w:szCs w:val="16"/>
                    </w:rPr>
                    <w:t>Leka</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19</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31</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Fylhken gaskemedtie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41</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63</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Laanten gaskemedtie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47</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47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59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60</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65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71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74</w:t>
                  </w:r>
                </w:p>
              </w:tc>
            </w:tr>
          </w:tbl>
          <w:p w:rsidR="001500B4" w:rsidRPr="001500B4" w:rsidRDefault="001500B4" w:rsidP="001500B4">
            <w:pPr>
              <w:spacing w:after="0"/>
              <w:rPr>
                <w:rFonts w:ascii="Arial" w:eastAsia="Times New Roman" w:hAnsi="Arial" w:cs="Arial"/>
                <w:sz w:val="16"/>
                <w:szCs w:val="16"/>
              </w:rPr>
            </w:pPr>
            <w:r w:rsidRPr="001500B4">
              <w:rPr>
                <w:rFonts w:ascii="Arial" w:eastAsia="Times New Roman" w:hAnsi="Arial" w:cs="Arial"/>
                <w:sz w:val="16"/>
                <w:szCs w:val="16"/>
                <w:lang w:eastAsia="nb-NO"/>
              </w:rPr>
              <w:br w:type="page"/>
            </w:r>
          </w:p>
          <w:p w:rsidR="001500B4" w:rsidRPr="001500B4" w:rsidRDefault="001500B4" w:rsidP="001500B4">
            <w:pPr>
              <w:spacing w:after="0" w:line="320" w:lineRule="atLeast"/>
              <w:jc w:val="center"/>
              <w:rPr>
                <w:rFonts w:ascii="Arial" w:eastAsia="Times New Roman" w:hAnsi="Arial" w:cs="Arial"/>
                <w:sz w:val="16"/>
                <w:szCs w:val="16"/>
              </w:rPr>
            </w:pPr>
          </w:p>
          <w:tbl>
            <w:tblPr>
              <w:tblW w:w="10905" w:type="dxa"/>
              <w:jc w:val="center"/>
              <w:tblLayout w:type="fixed"/>
              <w:tblCellMar>
                <w:left w:w="0" w:type="dxa"/>
                <w:right w:w="0" w:type="dxa"/>
              </w:tblCellMar>
              <w:tblLook w:val="04A0" w:firstRow="1" w:lastRow="0" w:firstColumn="1" w:lastColumn="0" w:noHBand="0" w:noVBand="1"/>
            </w:tblPr>
            <w:tblGrid>
              <w:gridCol w:w="10905"/>
            </w:tblGrid>
            <w:tr w:rsidR="001500B4" w:rsidRPr="001500B4" w:rsidTr="001500B4">
              <w:trPr>
                <w:jc w:val="center"/>
              </w:trPr>
              <w:tc>
                <w:tcPr>
                  <w:tcW w:w="10907" w:type="dxa"/>
                  <w:shd w:val="clear" w:color="auto" w:fill="F5F5F5"/>
                  <w:vAlign w:val="center"/>
                  <w:hideMark/>
                </w:tcPr>
                <w:p w:rsidR="001500B4" w:rsidRPr="001500B4" w:rsidRDefault="001500B4" w:rsidP="001500B4">
                  <w:pPr>
                    <w:spacing w:after="0" w:line="320" w:lineRule="atLeast"/>
                    <w:jc w:val="center"/>
                    <w:rPr>
                      <w:rFonts w:ascii="Helvetica" w:eastAsia="Times New Roman" w:hAnsi="Helvetica" w:cs="Times New Roman"/>
                      <w:b/>
                      <w:bCs/>
                    </w:rPr>
                  </w:pPr>
                </w:p>
                <w:p w:rsidR="00A569D2" w:rsidRDefault="00A569D2" w:rsidP="00A569D2">
                  <w:pPr>
                    <w:spacing w:after="0" w:line="320" w:lineRule="atLeast"/>
                    <w:rPr>
                      <w:rFonts w:ascii="Helvetica" w:eastAsia="Times New Roman" w:hAnsi="Helvetica" w:cs="Times New Roman"/>
                      <w:b/>
                      <w:bCs/>
                    </w:rPr>
                  </w:pPr>
                </w:p>
                <w:p w:rsidR="00A569D2" w:rsidRPr="003407AF" w:rsidRDefault="00A569D2" w:rsidP="00A569D2">
                  <w:pPr>
                    <w:spacing w:after="0" w:line="320" w:lineRule="atLeast"/>
                    <w:rPr>
                      <w:rFonts w:ascii="Helvetica" w:eastAsia="Times New Roman" w:hAnsi="Helvetica" w:cs="Times New Roman"/>
                      <w:b/>
                      <w:bCs/>
                      <w:sz w:val="20"/>
                      <w:szCs w:val="20"/>
                    </w:rPr>
                  </w:pPr>
                  <w:r w:rsidRPr="003407AF">
                    <w:rPr>
                      <w:rFonts w:ascii="Helvetica" w:eastAsia="Times New Roman" w:hAnsi="Helvetica" w:cs="Times New Roman"/>
                      <w:b/>
                      <w:bCs/>
                      <w:sz w:val="20"/>
                      <w:szCs w:val="20"/>
                    </w:rPr>
                    <w:t>Burriemaaksoe dåastojen sosiaaleviehkese</w:t>
                  </w:r>
                </w:p>
              </w:tc>
            </w:tr>
            <w:tr w:rsidR="001500B4" w:rsidRPr="001500B4" w:rsidTr="001500B4">
              <w:trPr>
                <w:jc w:val="center"/>
              </w:trPr>
              <w:tc>
                <w:tcPr>
                  <w:tcW w:w="10907" w:type="dxa"/>
                  <w:shd w:val="clear" w:color="auto" w:fill="FFFFFF"/>
                  <w:vAlign w:val="center"/>
                  <w:hideMark/>
                </w:tcPr>
                <w:p w:rsidR="001500B4" w:rsidRPr="001500B4" w:rsidRDefault="001500B4" w:rsidP="001500B4">
                  <w:pPr>
                    <w:spacing w:after="0" w:line="320" w:lineRule="atLeast"/>
                    <w:jc w:val="center"/>
                    <w:rPr>
                      <w:rFonts w:ascii="Times New Roman" w:eastAsia="Times New Roman" w:hAnsi="Times New Roman" w:cs="Times New Roman"/>
                      <w:sz w:val="24"/>
                      <w:szCs w:val="24"/>
                    </w:rPr>
                  </w:pPr>
                  <w:r w:rsidRPr="001500B4">
                    <w:rPr>
                      <w:rFonts w:ascii="Times New Roman" w:eastAsia="Times New Roman" w:hAnsi="Times New Roman" w:cs="Times New Roman"/>
                      <w:noProof/>
                      <w:sz w:val="24"/>
                      <w:szCs w:val="24"/>
                      <w:lang w:eastAsia="nb-NO"/>
                    </w:rPr>
                    <w:lastRenderedPageBreak/>
                    <w:drawing>
                      <wp:inline distT="0" distB="0" distL="0" distR="0" wp14:anchorId="1A7DCB45" wp14:editId="66EBD72D">
                        <wp:extent cx="3848735" cy="3072765"/>
                        <wp:effectExtent l="19050" t="0" r="0" b="0"/>
                        <wp:docPr id="30"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3"/>
                                <pic:cNvPicPr>
                                  <a:picLocks noChangeAspect="1" noChangeArrowheads="1"/>
                                </pic:cNvPicPr>
                              </pic:nvPicPr>
                              <pic:blipFill>
                                <a:blip r:embed="rId40" cstate="print"/>
                                <a:srcRect/>
                                <a:stretch>
                                  <a:fillRect/>
                                </a:stretch>
                              </pic:blipFill>
                              <pic:spPr bwMode="auto">
                                <a:xfrm>
                                  <a:off x="0" y="0"/>
                                  <a:ext cx="3848735" cy="3072765"/>
                                </a:xfrm>
                                <a:prstGeom prst="rect">
                                  <a:avLst/>
                                </a:prstGeom>
                                <a:noFill/>
                                <a:ln w="9525">
                                  <a:noFill/>
                                  <a:miter lim="800000"/>
                                  <a:headEnd/>
                                  <a:tailEnd/>
                                </a:ln>
                              </pic:spPr>
                            </pic:pic>
                          </a:graphicData>
                        </a:graphic>
                      </wp:inline>
                    </w:drawing>
                  </w:r>
                </w:p>
              </w:tc>
            </w:tr>
          </w:tbl>
          <w:p w:rsidR="001500B4" w:rsidRPr="001500B4" w:rsidRDefault="001500B4" w:rsidP="001500B4">
            <w:pPr>
              <w:spacing w:after="0"/>
              <w:rPr>
                <w:rFonts w:ascii="Times New Roman" w:eastAsia="Times New Roman" w:hAnsi="Times New Roman" w:cs="Times New Roman"/>
                <w:sz w:val="24"/>
                <w:szCs w:val="24"/>
              </w:rPr>
            </w:pPr>
          </w:p>
          <w:p w:rsidR="001500B4" w:rsidRPr="001500B4" w:rsidRDefault="001500B4" w:rsidP="001500B4">
            <w:pPr>
              <w:spacing w:after="0"/>
              <w:rPr>
                <w:rFonts w:ascii="Times New Roman" w:eastAsia="Times New Roman" w:hAnsi="Times New Roman" w:cs="Times New Roman"/>
                <w:sz w:val="24"/>
                <w:szCs w:val="24"/>
              </w:rPr>
            </w:pPr>
          </w:p>
          <w:tbl>
            <w:tblPr>
              <w:tblW w:w="10080" w:type="dxa"/>
              <w:jc w:val="center"/>
              <w:tblLayout w:type="fixed"/>
              <w:tblCellMar>
                <w:left w:w="50" w:type="dxa"/>
                <w:right w:w="50" w:type="dxa"/>
              </w:tblCellMar>
              <w:tblLook w:val="04A0" w:firstRow="1" w:lastRow="0" w:firstColumn="1" w:lastColumn="0" w:noHBand="0" w:noVBand="1"/>
            </w:tblPr>
            <w:tblGrid>
              <w:gridCol w:w="1781"/>
              <w:gridCol w:w="830"/>
              <w:gridCol w:w="829"/>
              <w:gridCol w:w="830"/>
              <w:gridCol w:w="830"/>
              <w:gridCol w:w="830"/>
              <w:gridCol w:w="830"/>
              <w:gridCol w:w="830"/>
              <w:gridCol w:w="830"/>
              <w:gridCol w:w="830"/>
              <w:gridCol w:w="830"/>
            </w:tblGrid>
            <w:tr w:rsidR="001500B4" w:rsidRPr="001500B4" w:rsidTr="001500B4">
              <w:trPr>
                <w:jc w:val="center"/>
              </w:trPr>
              <w:tc>
                <w:tcPr>
                  <w:tcW w:w="1779" w:type="dxa"/>
                  <w:shd w:val="clear" w:color="auto" w:fill="C0C0C0"/>
                  <w:tcMar>
                    <w:top w:w="50" w:type="dxa"/>
                    <w:left w:w="50" w:type="dxa"/>
                    <w:bottom w:w="50" w:type="dxa"/>
                    <w:right w:w="50" w:type="dxa"/>
                  </w:tcMar>
                  <w:vAlign w:val="center"/>
                  <w:hideMark/>
                </w:tcPr>
                <w:p w:rsidR="001500B4" w:rsidRPr="001500B4" w:rsidRDefault="00A569D2" w:rsidP="00A569D2">
                  <w:pPr>
                    <w:spacing w:after="0" w:line="320" w:lineRule="atLeast"/>
                    <w:rPr>
                      <w:rFonts w:ascii="Arial" w:eastAsia="Times New Roman" w:hAnsi="Arial" w:cs="Arial"/>
                      <w:sz w:val="16"/>
                      <w:szCs w:val="16"/>
                    </w:rPr>
                  </w:pPr>
                  <w:r>
                    <w:rPr>
                      <w:rFonts w:ascii="Arial" w:eastAsia="Times New Roman" w:hAnsi="Arial" w:cs="Arial"/>
                      <w:bCs/>
                      <w:sz w:val="16"/>
                      <w:szCs w:val="16"/>
                    </w:rPr>
                    <w:t>jaepie</w:t>
                  </w:r>
                </w:p>
              </w:tc>
              <w:tc>
                <w:tcPr>
                  <w:tcW w:w="82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2004</w:t>
                  </w:r>
                </w:p>
              </w:tc>
              <w:tc>
                <w:tcPr>
                  <w:tcW w:w="82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2005</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2006</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2007</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2008</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2009</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2010</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2011</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2012</w:t>
                  </w:r>
                </w:p>
              </w:tc>
              <w:tc>
                <w:tcPr>
                  <w:tcW w:w="830"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jc w:val="center"/>
                    <w:rPr>
                      <w:rFonts w:ascii="Arial" w:eastAsia="Times New Roman" w:hAnsi="Arial" w:cs="Arial"/>
                      <w:sz w:val="16"/>
                      <w:szCs w:val="16"/>
                    </w:rPr>
                  </w:pPr>
                  <w:r w:rsidRPr="001500B4">
                    <w:rPr>
                      <w:rFonts w:ascii="Arial" w:eastAsia="Times New Roman" w:hAnsi="Arial" w:cs="Arial"/>
                      <w:bCs/>
                      <w:sz w:val="16"/>
                      <w:szCs w:val="16"/>
                    </w:rPr>
                    <w:t>2013</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Raarvihke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3,87</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3,86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3,04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3,01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1,82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1,01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1,39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1,41</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Kostradåehkie</w:t>
                  </w:r>
                  <w:r w:rsidR="001500B4" w:rsidRPr="001500B4">
                    <w:rPr>
                      <w:rFonts w:ascii="Arial" w:eastAsia="Times New Roman" w:hAnsi="Arial" w:cs="Arial"/>
                      <w:bCs/>
                      <w:sz w:val="16"/>
                      <w:szCs w:val="16"/>
                    </w:rPr>
                    <w:t xml:space="preserve"> 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2,63</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2,62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1,93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2,08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2,11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2,01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2,17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2,37</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-&gt;2009 Kostradåehkie</w:t>
                  </w:r>
                  <w:r w:rsidR="001500B4" w:rsidRPr="001500B4">
                    <w:rPr>
                      <w:rFonts w:ascii="Arial" w:eastAsia="Times New Roman" w:hAnsi="Arial" w:cs="Arial"/>
                      <w:bCs/>
                      <w:sz w:val="16"/>
                      <w:szCs w:val="16"/>
                    </w:rPr>
                    <w:t xml:space="preserve"> 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3,25</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3,28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2,93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2,51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2,56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2,46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2,63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2,58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2,74</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Lijre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2,25</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1,53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1,68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1,42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1,16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1,32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1,21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1,42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1,43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1,66</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A569D2">
                  <w:pPr>
                    <w:spacing w:after="0" w:line="320" w:lineRule="atLeast"/>
                    <w:rPr>
                      <w:rFonts w:ascii="Arial" w:eastAsia="Times New Roman" w:hAnsi="Arial" w:cs="Arial"/>
                      <w:sz w:val="16"/>
                      <w:szCs w:val="16"/>
                    </w:rPr>
                  </w:pPr>
                  <w:r w:rsidRPr="001500B4">
                    <w:rPr>
                      <w:rFonts w:ascii="Arial" w:eastAsia="Times New Roman" w:hAnsi="Arial" w:cs="Arial"/>
                      <w:bCs/>
                      <w:sz w:val="16"/>
                      <w:szCs w:val="16"/>
                    </w:rPr>
                    <w:t>N</w:t>
                  </w:r>
                  <w:r w:rsidR="00A569D2">
                    <w:rPr>
                      <w:rFonts w:ascii="Arial" w:eastAsia="Times New Roman" w:hAnsi="Arial" w:cs="Arial"/>
                      <w:bCs/>
                      <w:sz w:val="16"/>
                      <w:szCs w:val="16"/>
                    </w:rPr>
                    <w:t>jååmesjen vuemie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2,23</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2,39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2,47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2,18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1,52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2,16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1,62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1,66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1,74</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1500B4">
                  <w:pPr>
                    <w:spacing w:after="0" w:line="320" w:lineRule="atLeast"/>
                    <w:rPr>
                      <w:rFonts w:ascii="Arial" w:eastAsia="Times New Roman" w:hAnsi="Arial" w:cs="Arial"/>
                      <w:sz w:val="16"/>
                      <w:szCs w:val="16"/>
                    </w:rPr>
                  </w:pPr>
                  <w:r w:rsidRPr="001500B4">
                    <w:rPr>
                      <w:rFonts w:ascii="Arial" w:eastAsia="Times New Roman" w:hAnsi="Arial" w:cs="Arial"/>
                      <w:bCs/>
                      <w:sz w:val="16"/>
                      <w:szCs w:val="16"/>
                    </w:rPr>
                    <w:t>Leka</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3,94</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3,43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3,61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1,52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2,09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1,57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2,52</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A569D2" w:rsidP="001500B4">
                  <w:pPr>
                    <w:spacing w:after="0" w:line="320" w:lineRule="atLeast"/>
                    <w:rPr>
                      <w:rFonts w:ascii="Arial" w:eastAsia="Times New Roman" w:hAnsi="Arial" w:cs="Arial"/>
                      <w:sz w:val="16"/>
                      <w:szCs w:val="16"/>
                    </w:rPr>
                  </w:pPr>
                  <w:r>
                    <w:rPr>
                      <w:rFonts w:ascii="Arial" w:eastAsia="Times New Roman" w:hAnsi="Arial" w:cs="Arial"/>
                      <w:bCs/>
                      <w:sz w:val="16"/>
                      <w:szCs w:val="16"/>
                    </w:rPr>
                    <w:t>Fylhken gaskemedtie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2,65</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2,63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2,48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2,11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2,26</w:t>
                  </w:r>
                </w:p>
              </w:tc>
            </w:tr>
            <w:tr w:rsidR="001500B4" w:rsidRPr="001500B4" w:rsidTr="001500B4">
              <w:trPr>
                <w:jc w:val="center"/>
              </w:trPr>
              <w:tc>
                <w:tcPr>
                  <w:tcW w:w="1779" w:type="dxa"/>
                  <w:shd w:val="clear" w:color="auto" w:fill="F5F5F5"/>
                  <w:tcMar>
                    <w:top w:w="50" w:type="dxa"/>
                    <w:left w:w="50" w:type="dxa"/>
                    <w:bottom w:w="50" w:type="dxa"/>
                    <w:right w:w="50" w:type="dxa"/>
                  </w:tcMar>
                  <w:vAlign w:val="center"/>
                  <w:hideMark/>
                </w:tcPr>
                <w:p w:rsidR="001500B4" w:rsidRPr="001500B4" w:rsidRDefault="001500B4" w:rsidP="00A569D2">
                  <w:pPr>
                    <w:spacing w:after="0" w:line="320" w:lineRule="atLeast"/>
                    <w:rPr>
                      <w:rFonts w:ascii="Arial" w:eastAsia="Times New Roman" w:hAnsi="Arial" w:cs="Arial"/>
                      <w:sz w:val="16"/>
                      <w:szCs w:val="16"/>
                    </w:rPr>
                  </w:pPr>
                  <w:r w:rsidRPr="001500B4">
                    <w:rPr>
                      <w:rFonts w:ascii="Arial" w:eastAsia="Times New Roman" w:hAnsi="Arial" w:cs="Arial"/>
                      <w:bCs/>
                      <w:sz w:val="16"/>
                      <w:szCs w:val="16"/>
                    </w:rPr>
                    <w:t>La</w:t>
                  </w:r>
                  <w:r w:rsidR="00A569D2">
                    <w:rPr>
                      <w:rFonts w:ascii="Arial" w:eastAsia="Times New Roman" w:hAnsi="Arial" w:cs="Arial"/>
                      <w:bCs/>
                      <w:sz w:val="16"/>
                      <w:szCs w:val="16"/>
                    </w:rPr>
                    <w:t>anten gaskemedtie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2,98</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2,88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2,69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2,36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2,32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2,47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2,49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2,42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2,34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1500B4" w:rsidRPr="001500B4" w:rsidRDefault="001500B4" w:rsidP="001500B4">
                  <w:pPr>
                    <w:spacing w:after="0" w:line="320" w:lineRule="atLeast"/>
                    <w:jc w:val="right"/>
                    <w:rPr>
                      <w:rFonts w:ascii="Arial" w:eastAsia="Times New Roman" w:hAnsi="Arial" w:cs="Arial"/>
                      <w:sz w:val="16"/>
                      <w:szCs w:val="16"/>
                    </w:rPr>
                  </w:pPr>
                  <w:r w:rsidRPr="001500B4">
                    <w:rPr>
                      <w:rFonts w:ascii="Arial" w:eastAsia="Times New Roman" w:hAnsi="Arial" w:cs="Arial"/>
                      <w:bCs/>
                      <w:sz w:val="16"/>
                      <w:szCs w:val="16"/>
                    </w:rPr>
                    <w:t>2,48</w:t>
                  </w:r>
                </w:p>
              </w:tc>
            </w:tr>
          </w:tbl>
          <w:p w:rsidR="001500B4" w:rsidRPr="001500B4" w:rsidRDefault="001500B4" w:rsidP="001500B4">
            <w:pPr>
              <w:spacing w:after="0"/>
              <w:rPr>
                <w:rFonts w:ascii="Times New Roman" w:eastAsia="Times New Roman" w:hAnsi="Times New Roman" w:cs="Times New Roman"/>
                <w:sz w:val="16"/>
                <w:szCs w:val="16"/>
              </w:rPr>
            </w:pPr>
            <w:r w:rsidRPr="001500B4">
              <w:rPr>
                <w:rFonts w:ascii="Helvetica" w:eastAsia="Times New Roman" w:hAnsi="Helvetica" w:cs="Times New Roman"/>
                <w:sz w:val="16"/>
                <w:szCs w:val="16"/>
                <w:lang w:eastAsia="nb-NO"/>
              </w:rPr>
              <w:br w:type="page"/>
            </w:r>
            <w:r w:rsidRPr="001500B4">
              <w:rPr>
                <w:rFonts w:ascii="Times New Roman" w:eastAsia="Times New Roman" w:hAnsi="Times New Roman" w:cs="Times New Roman"/>
                <w:sz w:val="16"/>
                <w:szCs w:val="16"/>
              </w:rPr>
              <w:t xml:space="preserve"> </w:t>
            </w:r>
          </w:p>
          <w:p w:rsidR="001500B4" w:rsidRPr="001500B4" w:rsidRDefault="001500B4" w:rsidP="001500B4">
            <w:pPr>
              <w:spacing w:after="0"/>
              <w:jc w:val="both"/>
              <w:rPr>
                <w:rFonts w:ascii="Times New Roman" w:eastAsia="Times New Roman" w:hAnsi="Times New Roman" w:cs="Times New Roman"/>
                <w:sz w:val="16"/>
                <w:szCs w:val="16"/>
              </w:rPr>
            </w:pPr>
          </w:p>
          <w:p w:rsidR="001500B4" w:rsidRPr="001500B4" w:rsidRDefault="001500B4" w:rsidP="001500B4">
            <w:pPr>
              <w:spacing w:after="0" w:line="320" w:lineRule="atLeast"/>
              <w:jc w:val="center"/>
              <w:rPr>
                <w:rFonts w:ascii="Arial" w:eastAsia="Times New Roman" w:hAnsi="Arial" w:cs="Arial"/>
                <w:sz w:val="24"/>
                <w:szCs w:val="24"/>
              </w:rPr>
            </w:pPr>
          </w:p>
        </w:tc>
      </w:tr>
    </w:tbl>
    <w:p w:rsidR="00515198" w:rsidRPr="00515198" w:rsidRDefault="00515198" w:rsidP="00515198">
      <w:pPr>
        <w:rPr>
          <w:sz w:val="28"/>
          <w:szCs w:val="28"/>
          <w:lang w:val="sma-NO"/>
        </w:rPr>
      </w:pPr>
    </w:p>
    <w:p w:rsidR="00515198" w:rsidRPr="00A569D2" w:rsidRDefault="00122846" w:rsidP="00515198">
      <w:pPr>
        <w:rPr>
          <w:sz w:val="24"/>
          <w:szCs w:val="24"/>
          <w:lang w:val="sma-NO"/>
        </w:rPr>
      </w:pPr>
      <w:r w:rsidRPr="00A569D2">
        <w:rPr>
          <w:sz w:val="24"/>
          <w:szCs w:val="24"/>
          <w:lang w:val="sma-NO"/>
        </w:rPr>
        <w:t>Tjöökesne</w:t>
      </w:r>
      <w:r w:rsidR="00515198" w:rsidRPr="00A569D2">
        <w:rPr>
          <w:sz w:val="24"/>
          <w:szCs w:val="24"/>
          <w:lang w:val="sma-NO"/>
        </w:rPr>
        <w:t xml:space="preserve"> seamma </w:t>
      </w:r>
      <w:r w:rsidRPr="00A569D2">
        <w:rPr>
          <w:sz w:val="24"/>
          <w:szCs w:val="24"/>
          <w:lang w:val="sma-NO"/>
        </w:rPr>
        <w:t>jïjnjh</w:t>
      </w:r>
      <w:r w:rsidR="00515198" w:rsidRPr="00A569D2">
        <w:rPr>
          <w:sz w:val="24"/>
          <w:szCs w:val="24"/>
          <w:lang w:val="sma-NO"/>
        </w:rPr>
        <w:t xml:space="preserve"> barkijh goh 2012. </w:t>
      </w:r>
      <w:r w:rsidRPr="00A569D2">
        <w:rPr>
          <w:sz w:val="24"/>
          <w:szCs w:val="24"/>
          <w:lang w:val="sma-NO"/>
        </w:rPr>
        <w:t>Bissemetjïehtjelisinie</w:t>
      </w:r>
      <w:r w:rsidR="00515198" w:rsidRPr="00A569D2">
        <w:rPr>
          <w:sz w:val="24"/>
          <w:szCs w:val="24"/>
          <w:lang w:val="sma-NO"/>
        </w:rPr>
        <w:t xml:space="preserve"> 75% barkoem, boelhkem åtneme, daate økonomije råajvarimmie orreme. </w:t>
      </w:r>
      <w:r w:rsidRPr="00A569D2">
        <w:rPr>
          <w:sz w:val="24"/>
          <w:szCs w:val="24"/>
          <w:lang w:val="sma-NO"/>
        </w:rPr>
        <w:t>Dïhte</w:t>
      </w:r>
      <w:r w:rsidR="00515198" w:rsidRPr="00A569D2">
        <w:rPr>
          <w:sz w:val="24"/>
          <w:szCs w:val="24"/>
          <w:lang w:val="sma-NO"/>
        </w:rPr>
        <w:t xml:space="preserve"> barkoe mij dan råajvarimmienænnoestimmien mænngan edtji darjoemistie </w:t>
      </w:r>
      <w:r w:rsidRPr="00A569D2">
        <w:rPr>
          <w:sz w:val="24"/>
          <w:szCs w:val="24"/>
          <w:lang w:val="sma-NO"/>
        </w:rPr>
        <w:t>bissemetjïehtjelasse</w:t>
      </w:r>
      <w:r w:rsidR="00515198" w:rsidRPr="00A569D2">
        <w:rPr>
          <w:sz w:val="24"/>
          <w:szCs w:val="24"/>
          <w:lang w:val="sma-NO"/>
        </w:rPr>
        <w:t xml:space="preserve"> (20% barkosne) sirtedh. Læjhkan barkosne barkijh åtneme. 4 biejjieh </w:t>
      </w:r>
      <w:r w:rsidRPr="00A569D2">
        <w:rPr>
          <w:sz w:val="24"/>
          <w:szCs w:val="24"/>
          <w:lang w:val="sma-NO"/>
        </w:rPr>
        <w:t>fïerhten</w:t>
      </w:r>
      <w:r w:rsidR="00515198" w:rsidRPr="00A569D2">
        <w:rPr>
          <w:sz w:val="24"/>
          <w:szCs w:val="24"/>
          <w:lang w:val="sma-NO"/>
        </w:rPr>
        <w:t xml:space="preserve"> våhkosne, </w:t>
      </w:r>
      <w:r w:rsidRPr="00A569D2">
        <w:rPr>
          <w:sz w:val="24"/>
          <w:szCs w:val="24"/>
          <w:lang w:val="sma-NO"/>
        </w:rPr>
        <w:t>jïh</w:t>
      </w:r>
      <w:r w:rsidR="00515198" w:rsidRPr="00A569D2">
        <w:rPr>
          <w:sz w:val="24"/>
          <w:szCs w:val="24"/>
          <w:lang w:val="sma-NO"/>
        </w:rPr>
        <w:t xml:space="preserve"> hijven </w:t>
      </w:r>
      <w:r w:rsidRPr="00A569D2">
        <w:rPr>
          <w:sz w:val="24"/>
          <w:szCs w:val="24"/>
          <w:lang w:val="sma-NO"/>
        </w:rPr>
        <w:t>faaleldahke</w:t>
      </w:r>
      <w:r w:rsidR="00515198" w:rsidRPr="00A569D2">
        <w:rPr>
          <w:sz w:val="24"/>
          <w:szCs w:val="24"/>
          <w:lang w:val="sma-NO"/>
        </w:rPr>
        <w:t xml:space="preserve"> almetjidie orreme.</w:t>
      </w:r>
    </w:p>
    <w:p w:rsidR="00515198" w:rsidRPr="00A569D2" w:rsidRDefault="00515198" w:rsidP="00515198">
      <w:pPr>
        <w:rPr>
          <w:sz w:val="24"/>
          <w:szCs w:val="24"/>
          <w:lang w:val="sma-NO"/>
        </w:rPr>
      </w:pPr>
    </w:p>
    <w:p w:rsidR="00515198" w:rsidRPr="00A569D2" w:rsidRDefault="00515198" w:rsidP="00515198">
      <w:pPr>
        <w:rPr>
          <w:sz w:val="24"/>
          <w:szCs w:val="24"/>
          <w:lang w:val="sma-NO"/>
        </w:rPr>
      </w:pPr>
    </w:p>
    <w:p w:rsidR="00515198" w:rsidRPr="00A569D2" w:rsidRDefault="00515198" w:rsidP="00515198">
      <w:pPr>
        <w:rPr>
          <w:b/>
          <w:sz w:val="24"/>
          <w:szCs w:val="24"/>
          <w:lang w:val="sma-NO"/>
        </w:rPr>
      </w:pPr>
      <w:r w:rsidRPr="00A569D2">
        <w:rPr>
          <w:b/>
          <w:sz w:val="24"/>
          <w:szCs w:val="24"/>
          <w:lang w:val="sma-NO"/>
        </w:rPr>
        <w:t>5.5. Økonomije evtiedimmie</w:t>
      </w:r>
    </w:p>
    <w:p w:rsidR="00515198" w:rsidRPr="00A569D2" w:rsidRDefault="00515198" w:rsidP="00515198">
      <w:pPr>
        <w:rPr>
          <w:sz w:val="24"/>
          <w:szCs w:val="24"/>
          <w:lang w:val="sma-NO"/>
        </w:rPr>
      </w:pPr>
      <w:r w:rsidRPr="00A569D2">
        <w:rPr>
          <w:sz w:val="24"/>
          <w:szCs w:val="24"/>
          <w:lang w:val="sma-NO"/>
        </w:rPr>
        <w:t xml:space="preserve">2013 raejeste dle libie pryøveme guktie edtjebe dam økonomijem buektiehtidh, guktie maehtebe daerpies darjomh almetjidie Raarvihkesne vedtedh </w:t>
      </w:r>
      <w:r w:rsidR="00122846" w:rsidRPr="00A569D2">
        <w:rPr>
          <w:sz w:val="24"/>
          <w:szCs w:val="24"/>
          <w:lang w:val="sma-NO"/>
        </w:rPr>
        <w:t>jïh</w:t>
      </w:r>
      <w:r w:rsidRPr="00A569D2">
        <w:rPr>
          <w:sz w:val="24"/>
          <w:szCs w:val="24"/>
          <w:lang w:val="sma-NO"/>
        </w:rPr>
        <w:t xml:space="preserve"> dejtie darjomidie maam laakesne tjåadtjoeh. 2013 </w:t>
      </w:r>
      <w:r w:rsidR="00122846" w:rsidRPr="00A569D2">
        <w:rPr>
          <w:sz w:val="24"/>
          <w:szCs w:val="24"/>
          <w:lang w:val="sma-NO"/>
        </w:rPr>
        <w:t>haasteles</w:t>
      </w:r>
      <w:r w:rsidRPr="00A569D2">
        <w:rPr>
          <w:sz w:val="24"/>
          <w:szCs w:val="24"/>
          <w:lang w:val="sma-NO"/>
        </w:rPr>
        <w:t xml:space="preserve"> jaepie goevtesne orreme, gåessie daan barkijitseahkan </w:t>
      </w:r>
      <w:r w:rsidR="00122846" w:rsidRPr="00A569D2">
        <w:rPr>
          <w:sz w:val="24"/>
          <w:szCs w:val="24"/>
          <w:lang w:val="sma-NO"/>
        </w:rPr>
        <w:t>jïh</w:t>
      </w:r>
      <w:r w:rsidRPr="00A569D2">
        <w:rPr>
          <w:sz w:val="24"/>
          <w:szCs w:val="24"/>
          <w:lang w:val="sma-NO"/>
        </w:rPr>
        <w:t xml:space="preserve"> dam økonomijem ussjedibie. </w:t>
      </w:r>
      <w:r w:rsidR="00122846" w:rsidRPr="00A569D2">
        <w:rPr>
          <w:sz w:val="24"/>
          <w:szCs w:val="24"/>
          <w:lang w:val="sma-NO"/>
        </w:rPr>
        <w:t>Gïjren</w:t>
      </w:r>
      <w:r w:rsidRPr="00A569D2">
        <w:rPr>
          <w:sz w:val="24"/>
          <w:szCs w:val="24"/>
          <w:lang w:val="sma-NO"/>
        </w:rPr>
        <w:t xml:space="preserve"> doekoe dellie </w:t>
      </w:r>
      <w:r w:rsidR="00122846" w:rsidRPr="00A569D2">
        <w:rPr>
          <w:sz w:val="24"/>
          <w:szCs w:val="24"/>
          <w:lang w:val="sma-NO"/>
        </w:rPr>
        <w:t>prosjektedåehkine</w:t>
      </w:r>
      <w:r w:rsidRPr="00A569D2">
        <w:rPr>
          <w:sz w:val="24"/>
          <w:szCs w:val="24"/>
          <w:lang w:val="sma-NO"/>
        </w:rPr>
        <w:t xml:space="preserve"> eelkimh guktie dam økonomijem </w:t>
      </w:r>
      <w:r w:rsidR="00122846" w:rsidRPr="00A569D2">
        <w:rPr>
          <w:sz w:val="24"/>
          <w:szCs w:val="24"/>
          <w:lang w:val="sma-NO"/>
        </w:rPr>
        <w:t>tjïeltesne</w:t>
      </w:r>
      <w:r w:rsidRPr="00A569D2">
        <w:rPr>
          <w:sz w:val="24"/>
          <w:szCs w:val="24"/>
          <w:lang w:val="sma-NO"/>
        </w:rPr>
        <w:t xml:space="preserve"> bueriedidh, </w:t>
      </w:r>
      <w:r w:rsidR="00122846" w:rsidRPr="00A569D2">
        <w:rPr>
          <w:sz w:val="24"/>
          <w:szCs w:val="24"/>
          <w:lang w:val="sma-NO"/>
        </w:rPr>
        <w:t>jïh</w:t>
      </w:r>
      <w:r w:rsidRPr="00A569D2">
        <w:rPr>
          <w:sz w:val="24"/>
          <w:szCs w:val="24"/>
          <w:lang w:val="sma-NO"/>
        </w:rPr>
        <w:t xml:space="preserve"> </w:t>
      </w:r>
      <w:r w:rsidR="00122846" w:rsidRPr="00A569D2">
        <w:rPr>
          <w:sz w:val="24"/>
          <w:szCs w:val="24"/>
          <w:lang w:val="sma-NO"/>
        </w:rPr>
        <w:t>råajvarimmiejgujmie</w:t>
      </w:r>
      <w:r w:rsidRPr="00A569D2">
        <w:rPr>
          <w:sz w:val="24"/>
          <w:szCs w:val="24"/>
          <w:lang w:val="sma-NO"/>
        </w:rPr>
        <w:t xml:space="preserve"> dle økonomije goevtesne buarani.</w:t>
      </w:r>
    </w:p>
    <w:p w:rsidR="00515198" w:rsidRPr="00A569D2" w:rsidRDefault="00515198" w:rsidP="00515198">
      <w:pPr>
        <w:rPr>
          <w:sz w:val="24"/>
          <w:szCs w:val="24"/>
          <w:lang w:val="sma-NO"/>
        </w:rPr>
      </w:pPr>
      <w:r w:rsidRPr="00A569D2">
        <w:rPr>
          <w:sz w:val="24"/>
          <w:szCs w:val="24"/>
          <w:lang w:val="sma-NO"/>
        </w:rPr>
        <w:t xml:space="preserve">Maaksoeh </w:t>
      </w:r>
      <w:r w:rsidR="00122846" w:rsidRPr="00A569D2">
        <w:rPr>
          <w:sz w:val="24"/>
          <w:szCs w:val="24"/>
          <w:lang w:val="sma-NO"/>
        </w:rPr>
        <w:t>ektiedimmiejorkeminie</w:t>
      </w:r>
      <w:r w:rsidRPr="00A569D2">
        <w:rPr>
          <w:sz w:val="24"/>
          <w:szCs w:val="24"/>
          <w:lang w:val="sma-NO"/>
        </w:rPr>
        <w:t>, somatihke darjomh (</w:t>
      </w:r>
      <w:r w:rsidR="00122846" w:rsidRPr="00A569D2">
        <w:rPr>
          <w:sz w:val="24"/>
          <w:szCs w:val="24"/>
          <w:lang w:val="sma-NO"/>
        </w:rPr>
        <w:t>dïedte</w:t>
      </w:r>
      <w:r w:rsidRPr="00A569D2">
        <w:rPr>
          <w:sz w:val="24"/>
          <w:szCs w:val="24"/>
          <w:lang w:val="sma-NO"/>
        </w:rPr>
        <w:t xml:space="preserve"> 3214) dle beetneh-tjilkeme 2013:ste vuesehte maaksoeh giehpiedamme jis jaepine 2012:ine viertiestibie.</w:t>
      </w:r>
    </w:p>
    <w:p w:rsidR="00515198" w:rsidRPr="00A569D2" w:rsidRDefault="00515198" w:rsidP="00515198">
      <w:pPr>
        <w:rPr>
          <w:sz w:val="24"/>
          <w:szCs w:val="24"/>
          <w:lang w:val="sma-NO"/>
        </w:rPr>
      </w:pPr>
      <w:r w:rsidRPr="00A569D2">
        <w:rPr>
          <w:sz w:val="24"/>
          <w:szCs w:val="24"/>
          <w:lang w:val="sma-NO"/>
        </w:rPr>
        <w:t>Maaksoeh  2013 åvteste lea medtie 760.000 kr.</w:t>
      </w:r>
    </w:p>
    <w:p w:rsidR="00515198" w:rsidRPr="00A569D2" w:rsidRDefault="00515198" w:rsidP="00515198">
      <w:pPr>
        <w:rPr>
          <w:sz w:val="24"/>
          <w:szCs w:val="24"/>
          <w:lang w:val="sma-NO"/>
        </w:rPr>
      </w:pPr>
      <w:r w:rsidRPr="00A569D2">
        <w:rPr>
          <w:sz w:val="24"/>
          <w:szCs w:val="24"/>
          <w:lang w:val="sma-NO"/>
        </w:rPr>
        <w:t xml:space="preserve">Maaksoeh </w:t>
      </w:r>
      <w:r w:rsidR="00122846" w:rsidRPr="00A569D2">
        <w:rPr>
          <w:sz w:val="24"/>
          <w:szCs w:val="24"/>
          <w:lang w:val="sma-NO"/>
        </w:rPr>
        <w:t>maanadïedtijste</w:t>
      </w:r>
      <w:r w:rsidRPr="00A569D2">
        <w:rPr>
          <w:sz w:val="24"/>
          <w:szCs w:val="24"/>
          <w:lang w:val="sma-NO"/>
        </w:rPr>
        <w:t xml:space="preserve"> (</w:t>
      </w:r>
      <w:r w:rsidR="00122846" w:rsidRPr="00A569D2">
        <w:rPr>
          <w:sz w:val="24"/>
          <w:szCs w:val="24"/>
          <w:lang w:val="sma-NO"/>
        </w:rPr>
        <w:t>dïedte</w:t>
      </w:r>
      <w:r w:rsidRPr="00A569D2">
        <w:rPr>
          <w:sz w:val="24"/>
          <w:szCs w:val="24"/>
          <w:lang w:val="sma-NO"/>
        </w:rPr>
        <w:t xml:space="preserve"> 3500,3521 </w:t>
      </w:r>
      <w:r w:rsidR="00122846" w:rsidRPr="00A569D2">
        <w:rPr>
          <w:sz w:val="24"/>
          <w:szCs w:val="24"/>
          <w:lang w:val="sma-NO"/>
        </w:rPr>
        <w:t>jïh</w:t>
      </w:r>
      <w:r w:rsidRPr="00A569D2">
        <w:rPr>
          <w:sz w:val="24"/>
          <w:szCs w:val="24"/>
          <w:lang w:val="sma-NO"/>
        </w:rPr>
        <w:t xml:space="preserve"> 3522) medtie 600.000 kr </w:t>
      </w:r>
      <w:r w:rsidR="00122846" w:rsidRPr="00A569D2">
        <w:rPr>
          <w:sz w:val="24"/>
          <w:szCs w:val="24"/>
          <w:lang w:val="sma-NO"/>
        </w:rPr>
        <w:t>sjïdti</w:t>
      </w:r>
      <w:r w:rsidRPr="00A569D2">
        <w:rPr>
          <w:sz w:val="24"/>
          <w:szCs w:val="24"/>
          <w:lang w:val="sma-NO"/>
        </w:rPr>
        <w:t xml:space="preserve">. 2013 budsjedtesne dellie lea medtie 650.000 kr. Dah maaksoeh </w:t>
      </w:r>
      <w:r w:rsidR="00122846" w:rsidRPr="00A569D2">
        <w:rPr>
          <w:sz w:val="24"/>
          <w:szCs w:val="24"/>
          <w:lang w:val="sma-NO"/>
        </w:rPr>
        <w:t>geehpesovvi</w:t>
      </w:r>
      <w:r w:rsidRPr="00A569D2">
        <w:rPr>
          <w:sz w:val="24"/>
          <w:szCs w:val="24"/>
          <w:lang w:val="sma-NO"/>
        </w:rPr>
        <w:t xml:space="preserve">, medtie 550.000 kr raajan. Daate nåake </w:t>
      </w:r>
      <w:r w:rsidR="00122846" w:rsidRPr="00A569D2">
        <w:rPr>
          <w:sz w:val="24"/>
          <w:szCs w:val="24"/>
          <w:lang w:val="sma-NO"/>
        </w:rPr>
        <w:t>sjïdti</w:t>
      </w:r>
      <w:r w:rsidRPr="00A569D2">
        <w:rPr>
          <w:sz w:val="24"/>
          <w:szCs w:val="24"/>
          <w:lang w:val="sma-NO"/>
        </w:rPr>
        <w:t xml:space="preserve"> </w:t>
      </w:r>
      <w:r w:rsidR="00122846" w:rsidRPr="00A569D2">
        <w:rPr>
          <w:sz w:val="24"/>
          <w:szCs w:val="24"/>
          <w:lang w:val="sma-NO"/>
        </w:rPr>
        <w:t>jïh</w:t>
      </w:r>
      <w:r w:rsidRPr="00A569D2">
        <w:rPr>
          <w:sz w:val="24"/>
          <w:szCs w:val="24"/>
          <w:lang w:val="sma-NO"/>
        </w:rPr>
        <w:t xml:space="preserve"> budsjedtejarkoestimmine viertiestibie mij lea medtie 60.000 kråvnesne.</w:t>
      </w:r>
    </w:p>
    <w:p w:rsidR="00515198" w:rsidRPr="00A569D2" w:rsidRDefault="00515198" w:rsidP="00515198">
      <w:pPr>
        <w:rPr>
          <w:sz w:val="24"/>
          <w:szCs w:val="24"/>
          <w:lang w:val="sma-NO"/>
        </w:rPr>
      </w:pPr>
      <w:r w:rsidRPr="00A569D2">
        <w:rPr>
          <w:sz w:val="24"/>
          <w:szCs w:val="24"/>
          <w:lang w:val="sma-NO"/>
        </w:rPr>
        <w:t xml:space="preserve">Jis </w:t>
      </w:r>
      <w:r w:rsidR="00122846" w:rsidRPr="00A569D2">
        <w:rPr>
          <w:sz w:val="24"/>
          <w:szCs w:val="24"/>
          <w:lang w:val="sma-NO"/>
        </w:rPr>
        <w:t>tjöökesne</w:t>
      </w:r>
      <w:r w:rsidRPr="00A569D2">
        <w:rPr>
          <w:sz w:val="24"/>
          <w:szCs w:val="24"/>
          <w:lang w:val="sma-NO"/>
        </w:rPr>
        <w:t xml:space="preserve"> RHJ:sne (</w:t>
      </w:r>
      <w:r w:rsidR="00122846" w:rsidRPr="00A569D2">
        <w:rPr>
          <w:sz w:val="24"/>
          <w:szCs w:val="24"/>
          <w:lang w:val="sma-NO"/>
        </w:rPr>
        <w:t>dïedte</w:t>
      </w:r>
      <w:r w:rsidRPr="00A569D2">
        <w:rPr>
          <w:sz w:val="24"/>
          <w:szCs w:val="24"/>
          <w:lang w:val="sma-NO"/>
        </w:rPr>
        <w:t xml:space="preserve"> 3713) dle nåake </w:t>
      </w:r>
      <w:r w:rsidR="00122846" w:rsidRPr="00A569D2">
        <w:rPr>
          <w:sz w:val="24"/>
          <w:szCs w:val="24"/>
          <w:lang w:val="sma-NO"/>
        </w:rPr>
        <w:t>taalh</w:t>
      </w:r>
      <w:r w:rsidRPr="00A569D2">
        <w:rPr>
          <w:sz w:val="24"/>
          <w:szCs w:val="24"/>
          <w:lang w:val="sma-NO"/>
        </w:rPr>
        <w:t xml:space="preserve"> åadtjobe, </w:t>
      </w:r>
      <w:r w:rsidR="00122846" w:rsidRPr="00A569D2">
        <w:rPr>
          <w:sz w:val="24"/>
          <w:szCs w:val="24"/>
          <w:lang w:val="sma-NO"/>
        </w:rPr>
        <w:t>jïh</w:t>
      </w:r>
      <w:r w:rsidRPr="00A569D2">
        <w:rPr>
          <w:sz w:val="24"/>
          <w:szCs w:val="24"/>
          <w:lang w:val="sma-NO"/>
        </w:rPr>
        <w:t xml:space="preserve"> viertiestibie dejnie voestes budsjedtine. </w:t>
      </w:r>
      <w:r w:rsidR="00122846" w:rsidRPr="00A569D2">
        <w:rPr>
          <w:sz w:val="24"/>
          <w:szCs w:val="24"/>
          <w:lang w:val="sma-NO"/>
        </w:rPr>
        <w:t>Jïjnjebh</w:t>
      </w:r>
      <w:r w:rsidRPr="00A569D2">
        <w:rPr>
          <w:sz w:val="24"/>
          <w:szCs w:val="24"/>
          <w:lang w:val="sma-NO"/>
        </w:rPr>
        <w:t xml:space="preserve"> </w:t>
      </w:r>
      <w:r w:rsidR="00122846" w:rsidRPr="00A569D2">
        <w:rPr>
          <w:sz w:val="24"/>
          <w:szCs w:val="24"/>
          <w:lang w:val="sma-NO"/>
        </w:rPr>
        <w:t>voeresgåatan</w:t>
      </w:r>
      <w:r w:rsidRPr="00A569D2">
        <w:rPr>
          <w:sz w:val="24"/>
          <w:szCs w:val="24"/>
          <w:lang w:val="sma-NO"/>
        </w:rPr>
        <w:t xml:space="preserve"> minngemes </w:t>
      </w:r>
      <w:r w:rsidR="00122846" w:rsidRPr="00A569D2">
        <w:rPr>
          <w:sz w:val="24"/>
          <w:szCs w:val="24"/>
          <w:lang w:val="sma-NO"/>
        </w:rPr>
        <w:t>jaepien</w:t>
      </w:r>
      <w:r w:rsidRPr="00A569D2">
        <w:rPr>
          <w:sz w:val="24"/>
          <w:szCs w:val="24"/>
          <w:lang w:val="sma-NO"/>
        </w:rPr>
        <w:t xml:space="preserve"> juhtin, dannasinie nåake </w:t>
      </w:r>
      <w:r w:rsidR="00122846" w:rsidRPr="00A569D2">
        <w:rPr>
          <w:sz w:val="24"/>
          <w:szCs w:val="24"/>
          <w:lang w:val="sma-NO"/>
        </w:rPr>
        <w:t>taalem</w:t>
      </w:r>
      <w:r w:rsidRPr="00A569D2">
        <w:rPr>
          <w:sz w:val="24"/>
          <w:szCs w:val="24"/>
          <w:lang w:val="sma-NO"/>
        </w:rPr>
        <w:t xml:space="preserve"> 120.000 kråvnesne åadtjoejibie. Maehtebe aaj jiehtedh jollebe maaksoem beapmoedoekemisnie åadtjoejibie. Medtie 50.000 kr </w:t>
      </w:r>
      <w:r w:rsidR="00122846" w:rsidRPr="00A569D2">
        <w:rPr>
          <w:sz w:val="24"/>
          <w:szCs w:val="24"/>
          <w:lang w:val="sma-NO"/>
        </w:rPr>
        <w:t>dïenesjimh</w:t>
      </w:r>
      <w:r w:rsidRPr="00A569D2">
        <w:rPr>
          <w:sz w:val="24"/>
          <w:szCs w:val="24"/>
          <w:lang w:val="sma-NO"/>
        </w:rPr>
        <w:t xml:space="preserve"> jis dejnie budsjedtine aalkoeraejeste viertiestibie.</w:t>
      </w:r>
    </w:p>
    <w:p w:rsidR="00515198" w:rsidRPr="00A569D2" w:rsidRDefault="00122846" w:rsidP="00515198">
      <w:pPr>
        <w:rPr>
          <w:sz w:val="24"/>
          <w:szCs w:val="24"/>
          <w:lang w:val="sma-NO"/>
        </w:rPr>
      </w:pPr>
      <w:r w:rsidRPr="00A569D2">
        <w:rPr>
          <w:sz w:val="24"/>
          <w:szCs w:val="24"/>
          <w:lang w:val="sma-NO"/>
        </w:rPr>
        <w:t>Jïjnjebh</w:t>
      </w:r>
      <w:r w:rsidR="00515198" w:rsidRPr="00A569D2">
        <w:rPr>
          <w:sz w:val="24"/>
          <w:szCs w:val="24"/>
          <w:lang w:val="sma-NO"/>
        </w:rPr>
        <w:t xml:space="preserve"> seangkoesijjiem </w:t>
      </w:r>
      <w:r w:rsidRPr="00A569D2">
        <w:rPr>
          <w:sz w:val="24"/>
          <w:szCs w:val="24"/>
          <w:lang w:val="sma-NO"/>
        </w:rPr>
        <w:t>minngemes</w:t>
      </w:r>
      <w:r w:rsidR="00515198" w:rsidRPr="00A569D2">
        <w:rPr>
          <w:sz w:val="24"/>
          <w:szCs w:val="24"/>
          <w:lang w:val="sma-NO"/>
        </w:rPr>
        <w:t xml:space="preserve"> </w:t>
      </w:r>
      <w:r w:rsidRPr="00A569D2">
        <w:rPr>
          <w:sz w:val="24"/>
          <w:szCs w:val="24"/>
          <w:lang w:val="sma-NO"/>
        </w:rPr>
        <w:t>jaepien</w:t>
      </w:r>
      <w:r w:rsidR="00515198" w:rsidRPr="00A569D2">
        <w:rPr>
          <w:sz w:val="24"/>
          <w:szCs w:val="24"/>
          <w:lang w:val="sma-NO"/>
        </w:rPr>
        <w:t xml:space="preserve"> </w:t>
      </w:r>
      <w:r w:rsidRPr="00A569D2">
        <w:rPr>
          <w:sz w:val="24"/>
          <w:szCs w:val="24"/>
          <w:lang w:val="sma-NO"/>
        </w:rPr>
        <w:t>daarpesjin</w:t>
      </w:r>
      <w:r w:rsidR="00515198" w:rsidRPr="00A569D2">
        <w:rPr>
          <w:sz w:val="24"/>
          <w:szCs w:val="24"/>
          <w:lang w:val="sma-NO"/>
        </w:rPr>
        <w:t xml:space="preserve">, </w:t>
      </w:r>
      <w:r w:rsidRPr="00A569D2">
        <w:rPr>
          <w:sz w:val="24"/>
          <w:szCs w:val="24"/>
          <w:lang w:val="sma-NO"/>
        </w:rPr>
        <w:t>jïh</w:t>
      </w:r>
      <w:r w:rsidR="00515198" w:rsidRPr="00A569D2">
        <w:rPr>
          <w:sz w:val="24"/>
          <w:szCs w:val="24"/>
          <w:lang w:val="sma-NO"/>
        </w:rPr>
        <w:t xml:space="preserve"> </w:t>
      </w:r>
      <w:r w:rsidRPr="00A569D2">
        <w:rPr>
          <w:sz w:val="24"/>
          <w:szCs w:val="24"/>
          <w:lang w:val="sma-NO"/>
        </w:rPr>
        <w:t>dïhte</w:t>
      </w:r>
      <w:r w:rsidR="00515198" w:rsidRPr="00A569D2">
        <w:rPr>
          <w:sz w:val="24"/>
          <w:szCs w:val="24"/>
          <w:lang w:val="sma-NO"/>
        </w:rPr>
        <w:t xml:space="preserve"> dorje mijjieh medtie 490.000 kr </w:t>
      </w:r>
      <w:r w:rsidRPr="00A569D2">
        <w:rPr>
          <w:sz w:val="24"/>
          <w:szCs w:val="24"/>
          <w:lang w:val="sma-NO"/>
        </w:rPr>
        <w:t>dïenesjimh</w:t>
      </w:r>
      <w:r w:rsidR="00515198" w:rsidRPr="00A569D2">
        <w:rPr>
          <w:sz w:val="24"/>
          <w:szCs w:val="24"/>
          <w:lang w:val="sma-NO"/>
        </w:rPr>
        <w:t>, jis budsjedtine viertiestibie.</w:t>
      </w:r>
    </w:p>
    <w:p w:rsidR="00515198" w:rsidRPr="00A569D2" w:rsidRDefault="00515198" w:rsidP="00515198">
      <w:pPr>
        <w:rPr>
          <w:sz w:val="24"/>
          <w:szCs w:val="24"/>
          <w:lang w:val="sma-NO"/>
        </w:rPr>
      </w:pPr>
      <w:r w:rsidRPr="00A569D2">
        <w:rPr>
          <w:sz w:val="24"/>
          <w:szCs w:val="24"/>
          <w:lang w:val="sma-NO"/>
        </w:rPr>
        <w:t xml:space="preserve">Minngemes jaepien libie haestemh åtneme, juktie </w:t>
      </w:r>
      <w:r w:rsidR="00122846" w:rsidRPr="00A569D2">
        <w:rPr>
          <w:sz w:val="24"/>
          <w:szCs w:val="24"/>
          <w:lang w:val="sma-NO"/>
        </w:rPr>
        <w:t>jïjnjh</w:t>
      </w:r>
      <w:r w:rsidRPr="00A569D2">
        <w:rPr>
          <w:sz w:val="24"/>
          <w:szCs w:val="24"/>
          <w:lang w:val="sma-NO"/>
        </w:rPr>
        <w:t xml:space="preserve"> barkijh guhkiem </w:t>
      </w:r>
      <w:r w:rsidR="00122846" w:rsidRPr="00A569D2">
        <w:rPr>
          <w:sz w:val="24"/>
          <w:szCs w:val="24"/>
          <w:lang w:val="sma-NO"/>
        </w:rPr>
        <w:t>skïemtje</w:t>
      </w:r>
      <w:r w:rsidRPr="00A569D2">
        <w:rPr>
          <w:sz w:val="24"/>
          <w:szCs w:val="24"/>
          <w:lang w:val="sma-NO"/>
        </w:rPr>
        <w:t xml:space="preserve"> orreme. Daate dorjeme jolle maaksoeh </w:t>
      </w:r>
      <w:r w:rsidR="00122846" w:rsidRPr="00A569D2">
        <w:rPr>
          <w:sz w:val="24"/>
          <w:szCs w:val="24"/>
          <w:lang w:val="sma-NO"/>
        </w:rPr>
        <w:t>sæjjaladtijidie</w:t>
      </w:r>
      <w:r w:rsidRPr="00A569D2">
        <w:rPr>
          <w:sz w:val="24"/>
          <w:szCs w:val="24"/>
          <w:lang w:val="sma-NO"/>
        </w:rPr>
        <w:t xml:space="preserve"> orreme.</w:t>
      </w:r>
    </w:p>
    <w:p w:rsidR="00515198" w:rsidRPr="00A569D2" w:rsidRDefault="00515198" w:rsidP="00515198">
      <w:pPr>
        <w:rPr>
          <w:sz w:val="24"/>
          <w:szCs w:val="24"/>
          <w:lang w:val="sma-NO"/>
        </w:rPr>
      </w:pPr>
      <w:r w:rsidRPr="00A569D2">
        <w:rPr>
          <w:sz w:val="24"/>
          <w:szCs w:val="24"/>
          <w:lang w:val="sma-NO"/>
        </w:rPr>
        <w:t xml:space="preserve">Daate aaj dorjeme tjoereme latjkojne aelkedh hiejmeøørneginie aalkeme, </w:t>
      </w:r>
      <w:r w:rsidR="00122846" w:rsidRPr="00A569D2">
        <w:rPr>
          <w:sz w:val="24"/>
          <w:szCs w:val="24"/>
          <w:lang w:val="sma-NO"/>
        </w:rPr>
        <w:t>jïh</w:t>
      </w:r>
      <w:r w:rsidRPr="00A569D2">
        <w:rPr>
          <w:sz w:val="24"/>
          <w:szCs w:val="24"/>
          <w:lang w:val="sma-NO"/>
        </w:rPr>
        <w:t xml:space="preserve"> daate dovres </w:t>
      </w:r>
      <w:r w:rsidR="00122846" w:rsidRPr="00A569D2">
        <w:rPr>
          <w:sz w:val="24"/>
          <w:szCs w:val="24"/>
          <w:lang w:val="sma-NO"/>
        </w:rPr>
        <w:t>sjïdteme</w:t>
      </w:r>
      <w:r w:rsidRPr="00A569D2">
        <w:rPr>
          <w:sz w:val="24"/>
          <w:szCs w:val="24"/>
          <w:lang w:val="sma-NO"/>
        </w:rPr>
        <w:t xml:space="preserve">. </w:t>
      </w:r>
      <w:r w:rsidR="00122846" w:rsidRPr="00A569D2">
        <w:rPr>
          <w:sz w:val="24"/>
          <w:szCs w:val="24"/>
          <w:lang w:val="sma-NO"/>
        </w:rPr>
        <w:t>Skïemtjebeetnegh</w:t>
      </w:r>
      <w:r w:rsidRPr="00A569D2">
        <w:rPr>
          <w:sz w:val="24"/>
          <w:szCs w:val="24"/>
          <w:lang w:val="sma-NO"/>
        </w:rPr>
        <w:t xml:space="preserve"> 2013 HHJ:sne medtie 1.360.000 kr.</w:t>
      </w:r>
    </w:p>
    <w:p w:rsidR="00515198" w:rsidRPr="00A569D2" w:rsidRDefault="00515198" w:rsidP="00515198">
      <w:pPr>
        <w:rPr>
          <w:sz w:val="24"/>
          <w:szCs w:val="24"/>
          <w:lang w:val="sma-NO"/>
        </w:rPr>
      </w:pPr>
      <w:r w:rsidRPr="00A569D2">
        <w:rPr>
          <w:sz w:val="24"/>
          <w:szCs w:val="24"/>
          <w:lang w:val="sma-NO"/>
        </w:rPr>
        <w:t xml:space="preserve">Buerie jaepie </w:t>
      </w:r>
      <w:r w:rsidR="00122846" w:rsidRPr="00A569D2">
        <w:rPr>
          <w:sz w:val="24"/>
          <w:szCs w:val="24"/>
          <w:lang w:val="sma-NO"/>
        </w:rPr>
        <w:t>hijven</w:t>
      </w:r>
      <w:r w:rsidRPr="00A569D2">
        <w:rPr>
          <w:sz w:val="24"/>
          <w:szCs w:val="24"/>
          <w:lang w:val="sma-NO"/>
        </w:rPr>
        <w:t xml:space="preserve"> burrieresultaatine medtie kr.540.000 jis minngemes jaepien budsjedtejarkoestimmine 2013 viertiestibie. Læjhkan lea naemhtie goevtese nåake burrieresultaatem 630.000 kråvnesne åtna. Mijjieh daam positijve økonomije ussjedimmiem meatan båetije jaapan 2014 vaeltebe.</w:t>
      </w:r>
    </w:p>
    <w:p w:rsidR="00515198" w:rsidRPr="00A569D2" w:rsidRDefault="00515198" w:rsidP="00515198">
      <w:pPr>
        <w:rPr>
          <w:sz w:val="24"/>
          <w:szCs w:val="24"/>
          <w:lang w:val="sma-NO"/>
        </w:rPr>
      </w:pPr>
    </w:p>
    <w:p w:rsidR="00515198" w:rsidRPr="00A569D2" w:rsidRDefault="00515198" w:rsidP="00515198">
      <w:pPr>
        <w:rPr>
          <w:sz w:val="24"/>
          <w:szCs w:val="24"/>
          <w:lang w:val="sma-NO"/>
        </w:rPr>
      </w:pPr>
    </w:p>
    <w:p w:rsidR="00515198" w:rsidRPr="00515198" w:rsidRDefault="00515198" w:rsidP="00515198">
      <w:pPr>
        <w:rPr>
          <w:sz w:val="28"/>
          <w:szCs w:val="28"/>
          <w:lang w:val="sma-NO"/>
        </w:rPr>
      </w:pPr>
    </w:p>
    <w:p w:rsidR="00515198" w:rsidRPr="00A569D2" w:rsidRDefault="00515198" w:rsidP="00515198">
      <w:pPr>
        <w:rPr>
          <w:b/>
          <w:sz w:val="24"/>
          <w:szCs w:val="24"/>
          <w:lang w:val="sma-NO"/>
        </w:rPr>
      </w:pPr>
      <w:r w:rsidRPr="00A569D2">
        <w:rPr>
          <w:b/>
          <w:sz w:val="24"/>
          <w:szCs w:val="24"/>
          <w:lang w:val="sma-NO"/>
        </w:rPr>
        <w:t xml:space="preserve">6.0 Soejkesje, burrie </w:t>
      </w:r>
      <w:r w:rsidR="00122846" w:rsidRPr="00A569D2">
        <w:rPr>
          <w:b/>
          <w:sz w:val="24"/>
          <w:szCs w:val="24"/>
          <w:lang w:val="sma-NO"/>
        </w:rPr>
        <w:t>jïh</w:t>
      </w:r>
      <w:r w:rsidRPr="00A569D2">
        <w:rPr>
          <w:b/>
          <w:sz w:val="24"/>
          <w:szCs w:val="24"/>
          <w:lang w:val="sma-NO"/>
        </w:rPr>
        <w:t xml:space="preserve"> eekegoevtese (SBE)</w:t>
      </w:r>
    </w:p>
    <w:p w:rsidR="00515198" w:rsidRPr="00A569D2" w:rsidRDefault="00515198" w:rsidP="00515198">
      <w:pPr>
        <w:rPr>
          <w:b/>
          <w:sz w:val="24"/>
          <w:szCs w:val="24"/>
          <w:lang w:val="sma-NO"/>
        </w:rPr>
      </w:pPr>
      <w:r w:rsidRPr="00A569D2">
        <w:rPr>
          <w:b/>
          <w:sz w:val="24"/>
          <w:szCs w:val="24"/>
          <w:lang w:val="sma-NO"/>
        </w:rPr>
        <w:t xml:space="preserve">6.1 </w:t>
      </w:r>
      <w:r w:rsidR="00A569D2">
        <w:rPr>
          <w:b/>
          <w:sz w:val="24"/>
          <w:szCs w:val="24"/>
          <w:lang w:val="sma-NO"/>
        </w:rPr>
        <w:t>S</w:t>
      </w:r>
      <w:r w:rsidR="00122846" w:rsidRPr="00A569D2">
        <w:rPr>
          <w:b/>
          <w:sz w:val="24"/>
          <w:szCs w:val="24"/>
          <w:lang w:val="sma-NO"/>
        </w:rPr>
        <w:t>ïejhme</w:t>
      </w:r>
    </w:p>
    <w:tbl>
      <w:tblPr>
        <w:tblW w:w="912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00"/>
        <w:gridCol w:w="1240"/>
        <w:gridCol w:w="1360"/>
        <w:gridCol w:w="1360"/>
        <w:gridCol w:w="1360"/>
      </w:tblGrid>
      <w:tr w:rsidR="00A569D2" w:rsidRPr="00A569D2" w:rsidTr="000B5BFC">
        <w:trPr>
          <w:trHeight w:val="300"/>
        </w:trPr>
        <w:tc>
          <w:tcPr>
            <w:tcW w:w="3800" w:type="dxa"/>
            <w:shd w:val="clear" w:color="auto" w:fill="auto"/>
            <w:vAlign w:val="bottom"/>
            <w:hideMark/>
          </w:tcPr>
          <w:p w:rsidR="00A569D2" w:rsidRPr="00A569D2" w:rsidRDefault="00A569D2" w:rsidP="00A569D2">
            <w:pPr>
              <w:spacing w:after="0" w:line="240" w:lineRule="auto"/>
              <w:rPr>
                <w:rFonts w:ascii="Arial" w:eastAsia="Times New Roman" w:hAnsi="Arial" w:cs="Arial"/>
                <w:b/>
                <w:bCs/>
                <w:sz w:val="20"/>
                <w:szCs w:val="20"/>
                <w:lang w:eastAsia="nb-NO"/>
              </w:rPr>
            </w:pPr>
          </w:p>
        </w:tc>
        <w:tc>
          <w:tcPr>
            <w:tcW w:w="124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Pr>
                <w:rFonts w:ascii="Arial" w:eastAsia="Times New Roman" w:hAnsi="Arial" w:cs="Arial"/>
                <w:b/>
                <w:bCs/>
                <w:sz w:val="20"/>
                <w:szCs w:val="20"/>
                <w:lang w:eastAsia="nb-NO"/>
              </w:rPr>
              <w:t>Beetneh-tjilkeme</w:t>
            </w:r>
          </w:p>
        </w:tc>
        <w:tc>
          <w:tcPr>
            <w:tcW w:w="136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Pr>
                <w:rFonts w:ascii="Arial" w:eastAsia="Times New Roman" w:hAnsi="Arial" w:cs="Arial"/>
                <w:b/>
                <w:bCs/>
                <w:sz w:val="20"/>
                <w:szCs w:val="20"/>
                <w:lang w:eastAsia="nb-NO"/>
              </w:rPr>
              <w:t>Budsjedte</w:t>
            </w:r>
          </w:p>
        </w:tc>
        <w:tc>
          <w:tcPr>
            <w:tcW w:w="136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Pr>
                <w:rFonts w:ascii="Arial" w:eastAsia="Times New Roman" w:hAnsi="Arial" w:cs="Arial"/>
                <w:b/>
                <w:bCs/>
                <w:sz w:val="20"/>
                <w:szCs w:val="20"/>
                <w:lang w:eastAsia="nb-NO"/>
              </w:rPr>
              <w:t>Gïete.budsj.</w:t>
            </w:r>
          </w:p>
        </w:tc>
        <w:tc>
          <w:tcPr>
            <w:tcW w:w="136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Pr>
                <w:rFonts w:ascii="Arial" w:eastAsia="Times New Roman" w:hAnsi="Arial" w:cs="Arial"/>
                <w:b/>
                <w:bCs/>
                <w:sz w:val="20"/>
                <w:szCs w:val="20"/>
                <w:lang w:eastAsia="nb-NO"/>
              </w:rPr>
              <w:t>Beetneh-tjilkeme</w:t>
            </w:r>
          </w:p>
        </w:tc>
      </w:tr>
      <w:tr w:rsidR="00A569D2" w:rsidRPr="00A569D2" w:rsidTr="000B5BFC">
        <w:trPr>
          <w:trHeight w:val="300"/>
        </w:trPr>
        <w:tc>
          <w:tcPr>
            <w:tcW w:w="3800" w:type="dxa"/>
            <w:shd w:val="clear" w:color="auto" w:fill="auto"/>
            <w:vAlign w:val="bottom"/>
            <w:hideMark/>
          </w:tcPr>
          <w:p w:rsidR="00A569D2" w:rsidRPr="00A569D2" w:rsidRDefault="00A569D2" w:rsidP="00A569D2">
            <w:pPr>
              <w:spacing w:after="0" w:line="240" w:lineRule="auto"/>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 </w:t>
            </w:r>
          </w:p>
        </w:tc>
        <w:tc>
          <w:tcPr>
            <w:tcW w:w="124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2013</w:t>
            </w:r>
          </w:p>
        </w:tc>
        <w:tc>
          <w:tcPr>
            <w:tcW w:w="136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2013</w:t>
            </w:r>
          </w:p>
        </w:tc>
        <w:tc>
          <w:tcPr>
            <w:tcW w:w="136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2013</w:t>
            </w:r>
          </w:p>
        </w:tc>
        <w:tc>
          <w:tcPr>
            <w:tcW w:w="136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2012</w:t>
            </w:r>
          </w:p>
        </w:tc>
      </w:tr>
      <w:tr w:rsidR="00A569D2" w:rsidRPr="00A569D2" w:rsidTr="000B5BFC">
        <w:trPr>
          <w:trHeight w:val="300"/>
        </w:trPr>
        <w:tc>
          <w:tcPr>
            <w:tcW w:w="3800" w:type="dxa"/>
            <w:shd w:val="clear" w:color="auto" w:fill="auto"/>
            <w:vAlign w:val="bottom"/>
            <w:hideMark/>
          </w:tcPr>
          <w:p w:rsidR="00A569D2" w:rsidRPr="00A569D2" w:rsidRDefault="00A569D2" w:rsidP="00A569D2">
            <w:pPr>
              <w:spacing w:after="0" w:line="240" w:lineRule="auto"/>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 xml:space="preserve">Netto </w:t>
            </w:r>
            <w:r>
              <w:rPr>
                <w:rFonts w:ascii="Arial" w:eastAsia="Times New Roman" w:hAnsi="Arial" w:cs="Arial"/>
                <w:b/>
                <w:bCs/>
                <w:sz w:val="20"/>
                <w:szCs w:val="20"/>
                <w:lang w:eastAsia="nb-NO"/>
              </w:rPr>
              <w:t>burriemaaksoeh</w:t>
            </w:r>
          </w:p>
        </w:tc>
        <w:tc>
          <w:tcPr>
            <w:tcW w:w="124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5 858 942</w:t>
            </w:r>
          </w:p>
        </w:tc>
        <w:tc>
          <w:tcPr>
            <w:tcW w:w="136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8 016 156</w:t>
            </w:r>
          </w:p>
        </w:tc>
        <w:tc>
          <w:tcPr>
            <w:tcW w:w="136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7 106 375</w:t>
            </w:r>
          </w:p>
        </w:tc>
        <w:tc>
          <w:tcPr>
            <w:tcW w:w="1360" w:type="dxa"/>
            <w:shd w:val="clear" w:color="auto" w:fill="auto"/>
            <w:noWrap/>
            <w:vAlign w:val="bottom"/>
            <w:hideMark/>
          </w:tcPr>
          <w:p w:rsidR="00A569D2" w:rsidRPr="00A569D2" w:rsidRDefault="00A569D2" w:rsidP="00A569D2">
            <w:pPr>
              <w:spacing w:after="0" w:line="240" w:lineRule="auto"/>
              <w:jc w:val="right"/>
              <w:rPr>
                <w:rFonts w:ascii="Arial" w:eastAsia="Times New Roman" w:hAnsi="Arial" w:cs="Arial"/>
                <w:b/>
                <w:bCs/>
                <w:sz w:val="20"/>
                <w:szCs w:val="20"/>
                <w:lang w:eastAsia="nb-NO"/>
              </w:rPr>
            </w:pPr>
            <w:r w:rsidRPr="00A569D2">
              <w:rPr>
                <w:rFonts w:ascii="Arial" w:eastAsia="Times New Roman" w:hAnsi="Arial" w:cs="Arial"/>
                <w:b/>
                <w:bCs/>
                <w:sz w:val="20"/>
                <w:szCs w:val="20"/>
                <w:lang w:eastAsia="nb-NO"/>
              </w:rPr>
              <w:t>6 772 472</w:t>
            </w:r>
          </w:p>
        </w:tc>
      </w:tr>
    </w:tbl>
    <w:p w:rsidR="00515198" w:rsidRPr="00515198" w:rsidRDefault="00515198" w:rsidP="00515198">
      <w:pPr>
        <w:rPr>
          <w:sz w:val="28"/>
          <w:szCs w:val="28"/>
          <w:lang w:val="sma-NO"/>
        </w:rPr>
      </w:pPr>
    </w:p>
    <w:p w:rsidR="00515198" w:rsidRPr="00A569D2" w:rsidRDefault="00122846" w:rsidP="00515198">
      <w:pPr>
        <w:rPr>
          <w:sz w:val="24"/>
          <w:szCs w:val="24"/>
          <w:lang w:val="sma-NO"/>
        </w:rPr>
      </w:pPr>
      <w:r w:rsidRPr="00A569D2">
        <w:rPr>
          <w:sz w:val="24"/>
          <w:szCs w:val="24"/>
          <w:lang w:val="sma-NO"/>
        </w:rPr>
        <w:t>SBE:n</w:t>
      </w:r>
      <w:r w:rsidR="00515198" w:rsidRPr="00A569D2">
        <w:rPr>
          <w:sz w:val="24"/>
          <w:szCs w:val="24"/>
          <w:lang w:val="sma-NO"/>
        </w:rPr>
        <w:t xml:space="preserve"> 2.157.214 kr utni </w:t>
      </w:r>
      <w:r w:rsidRPr="00A569D2">
        <w:rPr>
          <w:sz w:val="24"/>
          <w:szCs w:val="24"/>
          <w:lang w:val="sma-NO"/>
        </w:rPr>
        <w:t>jïh</w:t>
      </w:r>
      <w:r w:rsidR="00515198" w:rsidRPr="00A569D2">
        <w:rPr>
          <w:sz w:val="24"/>
          <w:szCs w:val="24"/>
          <w:lang w:val="sma-NO"/>
        </w:rPr>
        <w:t xml:space="preserve"> </w:t>
      </w:r>
      <w:r w:rsidRPr="00A569D2">
        <w:rPr>
          <w:sz w:val="24"/>
          <w:szCs w:val="24"/>
          <w:lang w:val="sma-NO"/>
        </w:rPr>
        <w:t>økonomijkeles</w:t>
      </w:r>
      <w:r w:rsidR="00515198" w:rsidRPr="00A569D2">
        <w:rPr>
          <w:sz w:val="24"/>
          <w:szCs w:val="24"/>
          <w:lang w:val="sma-NO"/>
        </w:rPr>
        <w:t xml:space="preserve"> buerebe goh jaepien åvtelen. </w:t>
      </w:r>
      <w:r w:rsidRPr="00A569D2">
        <w:rPr>
          <w:sz w:val="24"/>
          <w:szCs w:val="24"/>
          <w:lang w:val="sma-NO"/>
        </w:rPr>
        <w:t>Jïjnjh</w:t>
      </w:r>
      <w:r w:rsidR="00515198" w:rsidRPr="00A569D2">
        <w:rPr>
          <w:sz w:val="24"/>
          <w:szCs w:val="24"/>
          <w:lang w:val="sma-NO"/>
        </w:rPr>
        <w:t xml:space="preserve"> </w:t>
      </w:r>
      <w:r w:rsidRPr="00A569D2">
        <w:rPr>
          <w:sz w:val="24"/>
          <w:szCs w:val="24"/>
          <w:lang w:val="sma-NO"/>
        </w:rPr>
        <w:t>jiekieh</w:t>
      </w:r>
      <w:r w:rsidR="00515198" w:rsidRPr="00A569D2">
        <w:rPr>
          <w:sz w:val="24"/>
          <w:szCs w:val="24"/>
          <w:lang w:val="sma-NO"/>
        </w:rPr>
        <w:t xml:space="preserve"> daase. Mijjieh libie baalhkamaaksoeh </w:t>
      </w:r>
      <w:r w:rsidRPr="00A569D2">
        <w:rPr>
          <w:sz w:val="24"/>
          <w:szCs w:val="24"/>
          <w:lang w:val="sma-NO"/>
        </w:rPr>
        <w:t>jïh</w:t>
      </w:r>
      <w:r w:rsidR="00515198" w:rsidRPr="00A569D2">
        <w:rPr>
          <w:sz w:val="24"/>
          <w:szCs w:val="24"/>
          <w:lang w:val="sma-NO"/>
        </w:rPr>
        <w:t xml:space="preserve"> orrestehtememaaksojde 2013 </w:t>
      </w:r>
      <w:r w:rsidRPr="00A569D2">
        <w:rPr>
          <w:sz w:val="24"/>
          <w:szCs w:val="24"/>
          <w:lang w:val="sma-NO"/>
        </w:rPr>
        <w:t>gïehtjedamme</w:t>
      </w:r>
      <w:r w:rsidR="00515198" w:rsidRPr="00A569D2">
        <w:rPr>
          <w:sz w:val="24"/>
          <w:szCs w:val="24"/>
          <w:lang w:val="sma-NO"/>
        </w:rPr>
        <w:t xml:space="preserve"> (baalhka </w:t>
      </w:r>
      <w:r w:rsidRPr="00A569D2">
        <w:rPr>
          <w:sz w:val="24"/>
          <w:szCs w:val="24"/>
          <w:lang w:val="sma-NO"/>
        </w:rPr>
        <w:t>jïh</w:t>
      </w:r>
      <w:r w:rsidR="00515198" w:rsidRPr="00A569D2">
        <w:rPr>
          <w:sz w:val="24"/>
          <w:szCs w:val="24"/>
          <w:lang w:val="sma-NO"/>
        </w:rPr>
        <w:t xml:space="preserve"> </w:t>
      </w:r>
      <w:r w:rsidRPr="00A569D2">
        <w:rPr>
          <w:sz w:val="24"/>
          <w:szCs w:val="24"/>
          <w:lang w:val="sma-NO"/>
        </w:rPr>
        <w:t>ïebnh</w:t>
      </w:r>
      <w:r w:rsidR="00515198" w:rsidRPr="00A569D2">
        <w:rPr>
          <w:sz w:val="24"/>
          <w:szCs w:val="24"/>
          <w:lang w:val="sma-NO"/>
        </w:rPr>
        <w:t>).</w:t>
      </w:r>
    </w:p>
    <w:p w:rsidR="00515198" w:rsidRPr="00515198" w:rsidRDefault="00A569D2" w:rsidP="00515198">
      <w:pPr>
        <w:rPr>
          <w:sz w:val="28"/>
          <w:szCs w:val="28"/>
          <w:lang w:val="sma-NO"/>
        </w:rPr>
      </w:pPr>
      <w:r w:rsidRPr="005A197E">
        <w:rPr>
          <w:noProof/>
          <w:color w:val="FF0000"/>
          <w:lang w:eastAsia="nb-NO"/>
        </w:rPr>
        <w:drawing>
          <wp:inline distT="0" distB="0" distL="0" distR="0" wp14:anchorId="06943651" wp14:editId="7EF46BD5">
            <wp:extent cx="5760720" cy="2031531"/>
            <wp:effectExtent l="0" t="0" r="11430" b="26035"/>
            <wp:docPr id="3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515198" w:rsidRDefault="00515198" w:rsidP="00515198">
      <w:pPr>
        <w:rPr>
          <w:sz w:val="24"/>
          <w:szCs w:val="24"/>
          <w:lang w:val="sma-NO"/>
        </w:rPr>
      </w:pPr>
      <w:r w:rsidRPr="00A569D2">
        <w:rPr>
          <w:sz w:val="24"/>
          <w:szCs w:val="24"/>
          <w:lang w:val="sma-NO"/>
        </w:rPr>
        <w:t xml:space="preserve">Baalhkamaaksoeh </w:t>
      </w:r>
      <w:r w:rsidR="00122846" w:rsidRPr="00A569D2">
        <w:rPr>
          <w:sz w:val="24"/>
          <w:szCs w:val="24"/>
          <w:lang w:val="sma-NO"/>
        </w:rPr>
        <w:t>vueliegåbpoe</w:t>
      </w:r>
      <w:r w:rsidRPr="00A569D2">
        <w:rPr>
          <w:sz w:val="24"/>
          <w:szCs w:val="24"/>
          <w:lang w:val="sma-NO"/>
        </w:rPr>
        <w:t xml:space="preserve"> 2013:sne  </w:t>
      </w:r>
      <w:r w:rsidR="00122846" w:rsidRPr="00A569D2">
        <w:rPr>
          <w:sz w:val="24"/>
          <w:szCs w:val="24"/>
          <w:lang w:val="sma-NO"/>
        </w:rPr>
        <w:t>sjïdteme</w:t>
      </w:r>
      <w:r w:rsidRPr="00A569D2">
        <w:rPr>
          <w:sz w:val="24"/>
          <w:szCs w:val="24"/>
          <w:lang w:val="sma-NO"/>
        </w:rPr>
        <w:t xml:space="preserve">, juktie gøøkte klahkaålmah guhkebe eejehtimmesne/permisjovnesne orreme, </w:t>
      </w:r>
      <w:r w:rsidR="00122846" w:rsidRPr="00A569D2">
        <w:rPr>
          <w:sz w:val="24"/>
          <w:szCs w:val="24"/>
          <w:lang w:val="sma-NO"/>
        </w:rPr>
        <w:t>jïh</w:t>
      </w:r>
      <w:r w:rsidRPr="00A569D2">
        <w:rPr>
          <w:sz w:val="24"/>
          <w:szCs w:val="24"/>
          <w:lang w:val="sma-NO"/>
        </w:rPr>
        <w:t xml:space="preserve"> desnie sæjjasadtjem utnimh. Laanteburrieåvtehkem aaj gøøkte askh </w:t>
      </w:r>
      <w:r w:rsidR="00122846" w:rsidRPr="00A569D2">
        <w:rPr>
          <w:sz w:val="24"/>
          <w:szCs w:val="24"/>
          <w:lang w:val="sma-NO"/>
        </w:rPr>
        <w:t>fååstimh</w:t>
      </w:r>
      <w:r w:rsidRPr="00A569D2">
        <w:rPr>
          <w:sz w:val="24"/>
          <w:szCs w:val="24"/>
          <w:lang w:val="sma-NO"/>
        </w:rPr>
        <w:t xml:space="preserve">. Båajhtode aaj dennie budsjedtesne </w:t>
      </w:r>
      <w:r w:rsidR="00122846" w:rsidRPr="00A569D2">
        <w:rPr>
          <w:sz w:val="24"/>
          <w:szCs w:val="24"/>
          <w:lang w:val="sma-NO"/>
        </w:rPr>
        <w:t>dïedtesne</w:t>
      </w:r>
      <w:r w:rsidRPr="00A569D2">
        <w:rPr>
          <w:sz w:val="24"/>
          <w:szCs w:val="24"/>
          <w:lang w:val="sma-NO"/>
        </w:rPr>
        <w:t xml:space="preserve"> 4302, </w:t>
      </w:r>
      <w:r w:rsidR="00122846" w:rsidRPr="00A569D2">
        <w:rPr>
          <w:sz w:val="24"/>
          <w:szCs w:val="24"/>
          <w:lang w:val="sma-NO"/>
        </w:rPr>
        <w:t>Saemien</w:t>
      </w:r>
      <w:r w:rsidRPr="00A569D2">
        <w:rPr>
          <w:sz w:val="24"/>
          <w:szCs w:val="24"/>
          <w:lang w:val="sma-NO"/>
        </w:rPr>
        <w:t xml:space="preserve"> jielemekonsulente. </w:t>
      </w:r>
      <w:r w:rsidR="00122846" w:rsidRPr="00A569D2">
        <w:rPr>
          <w:sz w:val="24"/>
          <w:szCs w:val="24"/>
          <w:lang w:val="sma-NO"/>
        </w:rPr>
        <w:t xml:space="preserve">Joekehtse budsjedti gaskoeh mij aalkoeraejeste jïh dïhte beetneh-tjilkemisnie lij 953.438,-. </w:t>
      </w:r>
      <w:r w:rsidRPr="00A569D2">
        <w:rPr>
          <w:sz w:val="24"/>
          <w:szCs w:val="24"/>
          <w:lang w:val="sma-NO"/>
        </w:rPr>
        <w:t xml:space="preserve">Vaenebe barkijh vaenebh darjomh, </w:t>
      </w:r>
      <w:r w:rsidR="00122846" w:rsidRPr="00A569D2">
        <w:rPr>
          <w:sz w:val="24"/>
          <w:szCs w:val="24"/>
          <w:lang w:val="sma-NO"/>
        </w:rPr>
        <w:t>jïh</w:t>
      </w:r>
      <w:r w:rsidRPr="00A569D2">
        <w:rPr>
          <w:sz w:val="24"/>
          <w:szCs w:val="24"/>
          <w:lang w:val="sma-NO"/>
        </w:rPr>
        <w:t xml:space="preserve"> daate bihkede dam joekehtsem dennie budsjedtesne.</w:t>
      </w:r>
    </w:p>
    <w:p w:rsidR="00A569D2" w:rsidRDefault="00A569D2" w:rsidP="00515198">
      <w:pPr>
        <w:rPr>
          <w:sz w:val="24"/>
          <w:szCs w:val="24"/>
          <w:lang w:val="sma-NO"/>
        </w:rPr>
      </w:pPr>
      <w:r w:rsidRPr="00FC571F">
        <w:rPr>
          <w:noProof/>
          <w:lang w:eastAsia="nb-NO"/>
        </w:rPr>
        <w:lastRenderedPageBreak/>
        <w:drawing>
          <wp:inline distT="0" distB="0" distL="0" distR="0" wp14:anchorId="1DDFD526" wp14:editId="2F00C60F">
            <wp:extent cx="5553075" cy="2762250"/>
            <wp:effectExtent l="0" t="0" r="9525" b="19050"/>
            <wp:docPr id="3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569D2" w:rsidRPr="00A569D2" w:rsidRDefault="00A569D2" w:rsidP="00515198">
      <w:pPr>
        <w:rPr>
          <w:sz w:val="24"/>
          <w:szCs w:val="24"/>
          <w:lang w:val="sma-NO"/>
        </w:rPr>
      </w:pPr>
    </w:p>
    <w:p w:rsidR="00515198" w:rsidRPr="00A569D2" w:rsidRDefault="00515198" w:rsidP="00515198">
      <w:pPr>
        <w:rPr>
          <w:sz w:val="24"/>
          <w:szCs w:val="24"/>
          <w:lang w:val="sma-NO"/>
        </w:rPr>
      </w:pPr>
      <w:r w:rsidRPr="00A569D2">
        <w:rPr>
          <w:sz w:val="24"/>
          <w:szCs w:val="24"/>
          <w:lang w:val="sma-NO"/>
        </w:rPr>
        <w:t xml:space="preserve">Nøørjen bigkeme- </w:t>
      </w:r>
      <w:r w:rsidR="00122846" w:rsidRPr="00A569D2">
        <w:rPr>
          <w:sz w:val="24"/>
          <w:szCs w:val="24"/>
          <w:lang w:val="sma-NO"/>
        </w:rPr>
        <w:t>jïh</w:t>
      </w:r>
      <w:r w:rsidRPr="00A569D2">
        <w:rPr>
          <w:sz w:val="24"/>
          <w:szCs w:val="24"/>
          <w:lang w:val="sma-NO"/>
        </w:rPr>
        <w:t xml:space="preserve"> eekesiebrie goerehtallem jaepien 2008 utni. </w:t>
      </w:r>
      <w:r w:rsidR="00122846" w:rsidRPr="00A569D2">
        <w:rPr>
          <w:sz w:val="24"/>
          <w:szCs w:val="24"/>
          <w:lang w:val="sma-NO"/>
        </w:rPr>
        <w:t>Goerehtallemistie</w:t>
      </w:r>
      <w:r w:rsidRPr="00A569D2">
        <w:rPr>
          <w:sz w:val="24"/>
          <w:szCs w:val="24"/>
          <w:lang w:val="sma-NO"/>
        </w:rPr>
        <w:t xml:space="preserve"> vueptiestim guktie  «</w:t>
      </w:r>
      <w:r w:rsidR="00A569D2">
        <w:rPr>
          <w:sz w:val="24"/>
          <w:szCs w:val="24"/>
          <w:lang w:val="sma-NO"/>
        </w:rPr>
        <w:t>sjeakods</w:t>
      </w:r>
      <w:r w:rsidRPr="00A569D2">
        <w:rPr>
          <w:sz w:val="24"/>
          <w:szCs w:val="24"/>
          <w:lang w:val="sma-NO"/>
        </w:rPr>
        <w:t xml:space="preserve">»buektiehtidh dle 170 kr/m2 </w:t>
      </w:r>
      <w:r w:rsidR="00122846" w:rsidRPr="00A569D2">
        <w:rPr>
          <w:sz w:val="24"/>
          <w:szCs w:val="24"/>
          <w:lang w:val="sma-NO"/>
        </w:rPr>
        <w:t>fïerhten</w:t>
      </w:r>
      <w:r w:rsidRPr="00A569D2">
        <w:rPr>
          <w:sz w:val="24"/>
          <w:szCs w:val="24"/>
          <w:lang w:val="sma-NO"/>
        </w:rPr>
        <w:t xml:space="preserve"> jaepien maaksa. 2013 dle SBE </w:t>
      </w:r>
      <w:r w:rsidR="00122846" w:rsidRPr="00A569D2">
        <w:rPr>
          <w:sz w:val="24"/>
          <w:szCs w:val="24"/>
          <w:lang w:val="sma-NO"/>
        </w:rPr>
        <w:t>dïedtem</w:t>
      </w:r>
      <w:r w:rsidRPr="00A569D2">
        <w:rPr>
          <w:sz w:val="24"/>
          <w:szCs w:val="24"/>
          <w:lang w:val="sma-NO"/>
        </w:rPr>
        <w:t xml:space="preserve"> 5.502 kvm gåetieh utni,  «</w:t>
      </w:r>
      <w:r w:rsidR="00AB2C2F">
        <w:rPr>
          <w:sz w:val="24"/>
          <w:szCs w:val="24"/>
          <w:lang w:val="sma-NO"/>
        </w:rPr>
        <w:t>Sjeakome</w:t>
      </w:r>
      <w:r w:rsidRPr="00A569D2">
        <w:rPr>
          <w:sz w:val="24"/>
          <w:szCs w:val="24"/>
          <w:lang w:val="sma-NO"/>
        </w:rPr>
        <w:t>» byøreme 935.540 kråvnesne 2013  årrodh</w:t>
      </w:r>
      <w:r w:rsidR="00A569D2" w:rsidRPr="00A569D2">
        <w:rPr>
          <w:sz w:val="24"/>
          <w:szCs w:val="24"/>
          <w:lang w:val="sma-NO"/>
        </w:rPr>
        <w:t>.</w:t>
      </w:r>
    </w:p>
    <w:p w:rsidR="00515198" w:rsidRPr="00515198" w:rsidRDefault="00515198" w:rsidP="00515198">
      <w:pPr>
        <w:rPr>
          <w:sz w:val="28"/>
          <w:szCs w:val="28"/>
          <w:lang w:val="sma-NO"/>
        </w:rPr>
      </w:pPr>
    </w:p>
    <w:p w:rsidR="00515198" w:rsidRPr="00AB2C2F" w:rsidRDefault="00515198" w:rsidP="00515198">
      <w:pPr>
        <w:rPr>
          <w:b/>
          <w:sz w:val="24"/>
          <w:szCs w:val="24"/>
          <w:lang w:val="sma-NO"/>
        </w:rPr>
      </w:pPr>
      <w:r w:rsidRPr="00AB2C2F">
        <w:rPr>
          <w:b/>
          <w:sz w:val="24"/>
          <w:szCs w:val="24"/>
          <w:lang w:val="sma-NO"/>
        </w:rPr>
        <w:t xml:space="preserve">6.2 Reereme </w:t>
      </w:r>
      <w:r w:rsidR="00122846" w:rsidRPr="00AB2C2F">
        <w:rPr>
          <w:b/>
          <w:sz w:val="24"/>
          <w:szCs w:val="24"/>
          <w:lang w:val="sma-NO"/>
        </w:rPr>
        <w:t>jïh</w:t>
      </w:r>
      <w:r w:rsidRPr="00AB2C2F">
        <w:rPr>
          <w:b/>
          <w:sz w:val="24"/>
          <w:szCs w:val="24"/>
          <w:lang w:val="sma-NO"/>
        </w:rPr>
        <w:t xml:space="preserve"> </w:t>
      </w:r>
      <w:r w:rsidR="00122846" w:rsidRPr="00AB2C2F">
        <w:rPr>
          <w:b/>
          <w:sz w:val="24"/>
          <w:szCs w:val="24"/>
          <w:lang w:val="sma-NO"/>
        </w:rPr>
        <w:t>aamhtesegïetedalleme</w:t>
      </w:r>
    </w:p>
    <w:p w:rsidR="00515198" w:rsidRPr="00AB2C2F" w:rsidRDefault="00515198" w:rsidP="00515198">
      <w:pPr>
        <w:rPr>
          <w:b/>
          <w:sz w:val="24"/>
          <w:szCs w:val="24"/>
          <w:lang w:val="sma-NO"/>
        </w:rPr>
      </w:pPr>
      <w:r w:rsidRPr="00AB2C2F">
        <w:rPr>
          <w:b/>
          <w:sz w:val="24"/>
          <w:szCs w:val="24"/>
          <w:lang w:val="sma-NO"/>
        </w:rPr>
        <w:t xml:space="preserve">6.2.1 Laante-, skåajje </w:t>
      </w:r>
      <w:r w:rsidR="00122846" w:rsidRPr="00AB2C2F">
        <w:rPr>
          <w:b/>
          <w:sz w:val="24"/>
          <w:szCs w:val="24"/>
          <w:lang w:val="sma-NO"/>
        </w:rPr>
        <w:t>jïh</w:t>
      </w:r>
      <w:r w:rsidRPr="00AB2C2F">
        <w:rPr>
          <w:b/>
          <w:sz w:val="24"/>
          <w:szCs w:val="24"/>
          <w:lang w:val="sma-NO"/>
        </w:rPr>
        <w:t xml:space="preserve"> vijrereereme.</w:t>
      </w:r>
    </w:p>
    <w:p w:rsidR="00515198" w:rsidRPr="00AB2C2F" w:rsidRDefault="00515198" w:rsidP="00515198">
      <w:pPr>
        <w:rPr>
          <w:b/>
          <w:sz w:val="24"/>
          <w:szCs w:val="24"/>
          <w:lang w:val="sma-NO"/>
        </w:rPr>
      </w:pPr>
      <w:r w:rsidRPr="00AB2C2F">
        <w:rPr>
          <w:b/>
          <w:sz w:val="24"/>
          <w:szCs w:val="24"/>
          <w:lang w:val="sma-NO"/>
        </w:rPr>
        <w:t>Skåajje</w:t>
      </w:r>
    </w:p>
    <w:p w:rsidR="00515198" w:rsidRPr="00AB2C2F" w:rsidRDefault="00515198" w:rsidP="00515198">
      <w:pPr>
        <w:rPr>
          <w:sz w:val="24"/>
          <w:szCs w:val="24"/>
          <w:lang w:val="sma-NO"/>
        </w:rPr>
      </w:pPr>
      <w:r w:rsidRPr="00AB2C2F">
        <w:rPr>
          <w:sz w:val="24"/>
          <w:szCs w:val="24"/>
          <w:lang w:val="sma-NO"/>
        </w:rPr>
        <w:t xml:space="preserve">Raarvihkesne jaepien 2013 2412 m3 skåajje virtesovvi.  Skåajjeåesteme 341.583 </w:t>
      </w:r>
      <w:r w:rsidR="00122846" w:rsidRPr="00AB2C2F">
        <w:rPr>
          <w:sz w:val="24"/>
          <w:szCs w:val="24"/>
          <w:lang w:val="sma-NO"/>
        </w:rPr>
        <w:t>kråvnah</w:t>
      </w:r>
      <w:r w:rsidRPr="00AB2C2F">
        <w:rPr>
          <w:sz w:val="24"/>
          <w:szCs w:val="24"/>
          <w:lang w:val="sma-NO"/>
        </w:rPr>
        <w:t xml:space="preserve"> meeksi, </w:t>
      </w:r>
      <w:r w:rsidR="00122846" w:rsidRPr="00AB2C2F">
        <w:rPr>
          <w:sz w:val="24"/>
          <w:szCs w:val="24"/>
          <w:lang w:val="sma-NO"/>
        </w:rPr>
        <w:t>jïh</w:t>
      </w:r>
      <w:r w:rsidRPr="00AB2C2F">
        <w:rPr>
          <w:sz w:val="24"/>
          <w:szCs w:val="24"/>
          <w:lang w:val="sma-NO"/>
        </w:rPr>
        <w:t xml:space="preserve"> </w:t>
      </w:r>
      <w:r w:rsidR="00122846" w:rsidRPr="00AB2C2F">
        <w:rPr>
          <w:sz w:val="24"/>
          <w:szCs w:val="24"/>
          <w:lang w:val="sma-NO"/>
        </w:rPr>
        <w:t>stinkes</w:t>
      </w:r>
      <w:r w:rsidRPr="00AB2C2F">
        <w:rPr>
          <w:sz w:val="24"/>
          <w:szCs w:val="24"/>
          <w:lang w:val="sma-NO"/>
        </w:rPr>
        <w:t xml:space="preserve"> daltesinie jis </w:t>
      </w:r>
      <w:r w:rsidR="00122846" w:rsidRPr="00AB2C2F">
        <w:rPr>
          <w:sz w:val="24"/>
          <w:szCs w:val="24"/>
          <w:lang w:val="sma-NO"/>
        </w:rPr>
        <w:t>aarebi</w:t>
      </w:r>
      <w:r w:rsidRPr="00AB2C2F">
        <w:rPr>
          <w:sz w:val="24"/>
          <w:szCs w:val="24"/>
          <w:lang w:val="sma-NO"/>
        </w:rPr>
        <w:t xml:space="preserve"> jaepieh </w:t>
      </w:r>
      <w:r w:rsidR="00122846" w:rsidRPr="00AB2C2F">
        <w:rPr>
          <w:sz w:val="24"/>
          <w:szCs w:val="24"/>
          <w:lang w:val="sma-NO"/>
        </w:rPr>
        <w:t>gïehtjedibie</w:t>
      </w:r>
      <w:r w:rsidRPr="00AB2C2F">
        <w:rPr>
          <w:sz w:val="24"/>
          <w:szCs w:val="24"/>
          <w:lang w:val="sma-NO"/>
        </w:rPr>
        <w:t xml:space="preserve">. 50% </w:t>
      </w:r>
      <w:r w:rsidR="00122846" w:rsidRPr="00AB2C2F">
        <w:rPr>
          <w:sz w:val="24"/>
          <w:szCs w:val="24"/>
          <w:lang w:val="sma-NO"/>
        </w:rPr>
        <w:t>skåajjeste</w:t>
      </w:r>
      <w:r w:rsidRPr="00AB2C2F">
        <w:rPr>
          <w:sz w:val="24"/>
          <w:szCs w:val="24"/>
          <w:lang w:val="sma-NO"/>
        </w:rPr>
        <w:t xml:space="preserve"> maam </w:t>
      </w:r>
      <w:r w:rsidR="00122846" w:rsidRPr="00AB2C2F">
        <w:rPr>
          <w:sz w:val="24"/>
          <w:szCs w:val="24"/>
          <w:lang w:val="sma-NO"/>
        </w:rPr>
        <w:t>øøstesovvi</w:t>
      </w:r>
      <w:r w:rsidRPr="00AB2C2F">
        <w:rPr>
          <w:sz w:val="24"/>
          <w:szCs w:val="24"/>
          <w:lang w:val="sma-NO"/>
        </w:rPr>
        <w:t xml:space="preserve"> lij </w:t>
      </w:r>
      <w:r w:rsidR="00122846" w:rsidRPr="00AB2C2F">
        <w:rPr>
          <w:sz w:val="24"/>
          <w:szCs w:val="24"/>
          <w:lang w:val="sma-NO"/>
        </w:rPr>
        <w:t>båetijebiejjieskåajje</w:t>
      </w:r>
      <w:r w:rsidRPr="00AB2C2F">
        <w:rPr>
          <w:sz w:val="24"/>
          <w:szCs w:val="24"/>
          <w:lang w:val="sma-NO"/>
        </w:rPr>
        <w:t xml:space="preserve">, </w:t>
      </w:r>
      <w:r w:rsidR="00122846" w:rsidRPr="00AB2C2F">
        <w:rPr>
          <w:sz w:val="24"/>
          <w:szCs w:val="24"/>
          <w:lang w:val="sma-NO"/>
        </w:rPr>
        <w:t>jïh</w:t>
      </w:r>
      <w:r w:rsidRPr="00AB2C2F">
        <w:rPr>
          <w:sz w:val="24"/>
          <w:szCs w:val="24"/>
          <w:lang w:val="sma-NO"/>
        </w:rPr>
        <w:t xml:space="preserve"> 506 dekare </w:t>
      </w:r>
      <w:r w:rsidR="00122846" w:rsidRPr="00AB2C2F">
        <w:rPr>
          <w:sz w:val="24"/>
          <w:szCs w:val="24"/>
          <w:lang w:val="sma-NO"/>
        </w:rPr>
        <w:t>röönjesovvi</w:t>
      </w:r>
      <w:r w:rsidRPr="00AB2C2F">
        <w:rPr>
          <w:sz w:val="24"/>
          <w:szCs w:val="24"/>
          <w:lang w:val="sma-NO"/>
        </w:rPr>
        <w:t xml:space="preserve">. </w:t>
      </w:r>
      <w:r w:rsidR="00122846" w:rsidRPr="00AB2C2F">
        <w:rPr>
          <w:sz w:val="24"/>
          <w:szCs w:val="24"/>
          <w:lang w:val="sma-NO"/>
        </w:rPr>
        <w:t>Dïhte</w:t>
      </w:r>
      <w:r w:rsidRPr="00AB2C2F">
        <w:rPr>
          <w:sz w:val="24"/>
          <w:szCs w:val="24"/>
          <w:lang w:val="sma-NO"/>
        </w:rPr>
        <w:t xml:space="preserve"> aavoe </w:t>
      </w:r>
      <w:r w:rsidR="00122846" w:rsidRPr="00AB2C2F">
        <w:rPr>
          <w:sz w:val="24"/>
          <w:szCs w:val="24"/>
          <w:lang w:val="sma-NO"/>
        </w:rPr>
        <w:t>jilliedimmie</w:t>
      </w:r>
      <w:r w:rsidRPr="00AB2C2F">
        <w:rPr>
          <w:sz w:val="24"/>
          <w:szCs w:val="24"/>
          <w:lang w:val="sma-NO"/>
        </w:rPr>
        <w:t xml:space="preserve"> noereskåajjeste lea gaajhkh </w:t>
      </w:r>
      <w:r w:rsidR="00122846" w:rsidRPr="00AB2C2F">
        <w:rPr>
          <w:sz w:val="24"/>
          <w:szCs w:val="24"/>
          <w:lang w:val="sma-NO"/>
        </w:rPr>
        <w:t>dovnesh</w:t>
      </w:r>
      <w:r w:rsidRPr="00AB2C2F">
        <w:rPr>
          <w:sz w:val="24"/>
          <w:szCs w:val="24"/>
          <w:lang w:val="sma-NO"/>
        </w:rPr>
        <w:t xml:space="preserve"> duvtieh, </w:t>
      </w:r>
      <w:r w:rsidR="00122846" w:rsidRPr="00AB2C2F">
        <w:rPr>
          <w:sz w:val="24"/>
          <w:szCs w:val="24"/>
          <w:lang w:val="sma-NO"/>
        </w:rPr>
        <w:t>sjïere</w:t>
      </w:r>
      <w:r w:rsidRPr="00AB2C2F">
        <w:rPr>
          <w:sz w:val="24"/>
          <w:szCs w:val="24"/>
          <w:lang w:val="sma-NO"/>
        </w:rPr>
        <w:t xml:space="preserve"> skåajjeeakijelaage </w:t>
      </w:r>
      <w:r w:rsidR="00122846" w:rsidRPr="00AB2C2F">
        <w:rPr>
          <w:sz w:val="24"/>
          <w:szCs w:val="24"/>
          <w:lang w:val="sma-NO"/>
        </w:rPr>
        <w:t>jïh</w:t>
      </w:r>
      <w:r w:rsidRPr="00AB2C2F">
        <w:rPr>
          <w:sz w:val="24"/>
          <w:szCs w:val="24"/>
          <w:lang w:val="sma-NO"/>
        </w:rPr>
        <w:t xml:space="preserve"> </w:t>
      </w:r>
      <w:r w:rsidR="00122846" w:rsidRPr="00AB2C2F">
        <w:rPr>
          <w:sz w:val="24"/>
          <w:szCs w:val="24"/>
          <w:lang w:val="sma-NO"/>
        </w:rPr>
        <w:t>skåajjeprosjekte</w:t>
      </w:r>
      <w:r w:rsidRPr="00AB2C2F">
        <w:rPr>
          <w:sz w:val="24"/>
          <w:szCs w:val="24"/>
          <w:lang w:val="sma-NO"/>
        </w:rPr>
        <w:t xml:space="preserve"> Indre Namdalesne gusnie </w:t>
      </w:r>
      <w:r w:rsidR="00122846" w:rsidRPr="00AB2C2F">
        <w:rPr>
          <w:sz w:val="24"/>
          <w:szCs w:val="24"/>
          <w:lang w:val="sma-NO"/>
        </w:rPr>
        <w:t>tjïelte</w:t>
      </w:r>
      <w:r w:rsidRPr="00AB2C2F">
        <w:rPr>
          <w:sz w:val="24"/>
          <w:szCs w:val="24"/>
          <w:lang w:val="sma-NO"/>
        </w:rPr>
        <w:t xml:space="preserve"> joekehth daltesinie meatan.</w:t>
      </w:r>
    </w:p>
    <w:p w:rsidR="00515198" w:rsidRPr="00515198" w:rsidRDefault="00AB2C2F" w:rsidP="00AB2C2F">
      <w:pPr>
        <w:jc w:val="center"/>
        <w:rPr>
          <w:sz w:val="28"/>
          <w:szCs w:val="28"/>
          <w:lang w:val="sma-NO"/>
        </w:rPr>
      </w:pPr>
      <w:r w:rsidRPr="00293323">
        <w:rPr>
          <w:rFonts w:ascii="Times New Roman" w:hAnsi="Times New Roman" w:cs="Times New Roman"/>
          <w:b/>
          <w:i/>
          <w:noProof/>
          <w:color w:val="FF0000"/>
          <w:lang w:eastAsia="nb-NO"/>
        </w:rPr>
        <w:lastRenderedPageBreak/>
        <w:drawing>
          <wp:inline distT="0" distB="0" distL="0" distR="0" wp14:anchorId="3047FDDD" wp14:editId="54E2C94C">
            <wp:extent cx="3857625" cy="2533650"/>
            <wp:effectExtent l="19050" t="0" r="9525" b="0"/>
            <wp:docPr id="33"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515198" w:rsidRPr="00390450" w:rsidRDefault="00515198" w:rsidP="00515198">
      <w:pPr>
        <w:rPr>
          <w:b/>
          <w:sz w:val="24"/>
          <w:szCs w:val="24"/>
          <w:lang w:val="sma-NO"/>
        </w:rPr>
      </w:pPr>
      <w:r w:rsidRPr="00390450">
        <w:rPr>
          <w:b/>
          <w:sz w:val="24"/>
          <w:szCs w:val="24"/>
          <w:lang w:val="sma-NO"/>
        </w:rPr>
        <w:t>Saarvereereme</w:t>
      </w:r>
    </w:p>
    <w:p w:rsidR="00515198" w:rsidRPr="00390450" w:rsidRDefault="00515198" w:rsidP="00515198">
      <w:pPr>
        <w:rPr>
          <w:sz w:val="24"/>
          <w:szCs w:val="24"/>
          <w:lang w:val="sma-NO"/>
        </w:rPr>
      </w:pPr>
      <w:r w:rsidRPr="00390450">
        <w:rPr>
          <w:sz w:val="24"/>
          <w:szCs w:val="24"/>
          <w:lang w:val="sma-NO"/>
        </w:rPr>
        <w:t xml:space="preserve">Raarvihkesne jaepien 2013 61 sarvh 68 sarvijste </w:t>
      </w:r>
      <w:r w:rsidR="00122846" w:rsidRPr="00390450">
        <w:rPr>
          <w:sz w:val="24"/>
          <w:szCs w:val="24"/>
          <w:lang w:val="sma-NO"/>
        </w:rPr>
        <w:t>vöötjin</w:t>
      </w:r>
      <w:r w:rsidRPr="00390450">
        <w:rPr>
          <w:sz w:val="24"/>
          <w:szCs w:val="24"/>
          <w:lang w:val="sma-NO"/>
        </w:rPr>
        <w:t xml:space="preserve">, vuartesjh guvviem vueliegåbpoe. Vijresoejkesjeboelhke jaepeste 2013 </w:t>
      </w:r>
      <w:r w:rsidR="00122846" w:rsidRPr="00390450">
        <w:rPr>
          <w:sz w:val="24"/>
          <w:szCs w:val="24"/>
          <w:lang w:val="sma-NO"/>
        </w:rPr>
        <w:t>orriji</w:t>
      </w:r>
      <w:r w:rsidRPr="00390450">
        <w:rPr>
          <w:sz w:val="24"/>
          <w:szCs w:val="24"/>
          <w:lang w:val="sma-NO"/>
        </w:rPr>
        <w:t xml:space="preserve">, </w:t>
      </w:r>
      <w:r w:rsidR="00122846" w:rsidRPr="00390450">
        <w:rPr>
          <w:sz w:val="24"/>
          <w:szCs w:val="24"/>
          <w:lang w:val="sma-NO"/>
        </w:rPr>
        <w:t>jïh</w:t>
      </w:r>
      <w:r w:rsidRPr="00390450">
        <w:rPr>
          <w:sz w:val="24"/>
          <w:szCs w:val="24"/>
          <w:lang w:val="sma-NO"/>
        </w:rPr>
        <w:t xml:space="preserve"> </w:t>
      </w:r>
      <w:r w:rsidR="00122846" w:rsidRPr="00390450">
        <w:rPr>
          <w:sz w:val="24"/>
          <w:szCs w:val="24"/>
          <w:lang w:val="sma-NO"/>
        </w:rPr>
        <w:t>tjïeltese</w:t>
      </w:r>
      <w:r w:rsidRPr="00390450">
        <w:rPr>
          <w:sz w:val="24"/>
          <w:szCs w:val="24"/>
          <w:lang w:val="sma-NO"/>
        </w:rPr>
        <w:t xml:space="preserve"> daate vijreme latjkoej mietie.</w:t>
      </w:r>
    </w:p>
    <w:p w:rsidR="00515198" w:rsidRPr="00390450" w:rsidRDefault="00390450" w:rsidP="00390450">
      <w:pPr>
        <w:jc w:val="center"/>
        <w:rPr>
          <w:sz w:val="24"/>
          <w:szCs w:val="24"/>
          <w:lang w:val="sma-NO"/>
        </w:rPr>
      </w:pPr>
      <w:r w:rsidRPr="00390450">
        <w:rPr>
          <w:rFonts w:ascii="Times New Roman" w:eastAsia="Times New Roman" w:hAnsi="Times New Roman" w:cs="Times New Roman"/>
          <w:b/>
          <w:i/>
          <w:noProof/>
          <w:color w:val="FF0000"/>
          <w:sz w:val="24"/>
          <w:szCs w:val="24"/>
          <w:lang w:eastAsia="nb-NO"/>
        </w:rPr>
        <w:drawing>
          <wp:inline distT="0" distB="0" distL="0" distR="0" wp14:anchorId="56FD2F62" wp14:editId="4A0FA5E2">
            <wp:extent cx="4333875" cy="2279564"/>
            <wp:effectExtent l="19050" t="0" r="9525" b="0"/>
            <wp:docPr id="3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4333875" cy="2279564"/>
                    </a:xfrm>
                    <a:prstGeom prst="rect">
                      <a:avLst/>
                    </a:prstGeom>
                    <a:noFill/>
                    <a:ln w="9525">
                      <a:noFill/>
                      <a:miter lim="800000"/>
                      <a:headEnd/>
                      <a:tailEnd/>
                    </a:ln>
                  </pic:spPr>
                </pic:pic>
              </a:graphicData>
            </a:graphic>
          </wp:inline>
        </w:drawing>
      </w:r>
    </w:p>
    <w:p w:rsidR="00515198" w:rsidRDefault="00515198" w:rsidP="00515198">
      <w:pPr>
        <w:rPr>
          <w:sz w:val="24"/>
          <w:szCs w:val="24"/>
          <w:lang w:val="sma-NO"/>
        </w:rPr>
      </w:pPr>
      <w:r w:rsidRPr="00390450">
        <w:rPr>
          <w:sz w:val="24"/>
          <w:szCs w:val="24"/>
          <w:lang w:val="sma-NO"/>
        </w:rPr>
        <w:t>Nuhtjeme primærefoenhteste 2013:</w:t>
      </w:r>
    </w:p>
    <w:p w:rsidR="00390450" w:rsidRDefault="00390450" w:rsidP="00390450">
      <w:pPr>
        <w:jc w:val="center"/>
        <w:rPr>
          <w:sz w:val="24"/>
          <w:szCs w:val="24"/>
          <w:lang w:val="sma-NO"/>
        </w:rPr>
      </w:pPr>
      <w:r w:rsidRPr="00AD4DB7">
        <w:rPr>
          <w:b/>
          <w:i/>
          <w:noProof/>
          <w:color w:val="000000"/>
          <w:sz w:val="20"/>
          <w:szCs w:val="20"/>
          <w:lang w:eastAsia="nb-NO"/>
        </w:rPr>
        <w:drawing>
          <wp:inline distT="0" distB="0" distL="0" distR="0" wp14:anchorId="754CEA07" wp14:editId="22BB0C33">
            <wp:extent cx="4514850" cy="2105025"/>
            <wp:effectExtent l="0" t="0" r="19050" b="9525"/>
            <wp:docPr id="35"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390450" w:rsidRDefault="00390450" w:rsidP="00515198">
      <w:pPr>
        <w:rPr>
          <w:sz w:val="24"/>
          <w:szCs w:val="24"/>
          <w:lang w:val="sma-NO"/>
        </w:rPr>
      </w:pPr>
    </w:p>
    <w:p w:rsidR="00390450" w:rsidRPr="00390450" w:rsidRDefault="00390450" w:rsidP="00515198">
      <w:pPr>
        <w:rPr>
          <w:sz w:val="24"/>
          <w:szCs w:val="24"/>
          <w:lang w:val="sma-NO"/>
        </w:rPr>
      </w:pPr>
    </w:p>
    <w:p w:rsidR="00515198" w:rsidRDefault="00515198" w:rsidP="00515198">
      <w:pPr>
        <w:rPr>
          <w:sz w:val="24"/>
          <w:szCs w:val="24"/>
          <w:lang w:val="sma-NO"/>
        </w:rPr>
      </w:pPr>
      <w:r w:rsidRPr="00390450">
        <w:rPr>
          <w:sz w:val="24"/>
          <w:szCs w:val="24"/>
          <w:lang w:val="sma-NO"/>
        </w:rPr>
        <w:t xml:space="preserve">2013 orre prosjeektine eelkimh «Fjellandbrukine» </w:t>
      </w:r>
      <w:r w:rsidR="00122846" w:rsidRPr="00390450">
        <w:rPr>
          <w:sz w:val="24"/>
          <w:szCs w:val="24"/>
          <w:lang w:val="sma-NO"/>
        </w:rPr>
        <w:t>gohtjesovvi</w:t>
      </w:r>
      <w:r w:rsidRPr="00390450">
        <w:rPr>
          <w:sz w:val="24"/>
          <w:szCs w:val="24"/>
          <w:lang w:val="sma-NO"/>
        </w:rPr>
        <w:t xml:space="preserve">. Raarvihken- </w:t>
      </w:r>
      <w:r w:rsidR="00122846" w:rsidRPr="00390450">
        <w:rPr>
          <w:sz w:val="24"/>
          <w:szCs w:val="24"/>
          <w:lang w:val="sma-NO"/>
        </w:rPr>
        <w:t>jïh</w:t>
      </w:r>
      <w:r w:rsidRPr="00390450">
        <w:rPr>
          <w:sz w:val="24"/>
          <w:szCs w:val="24"/>
          <w:lang w:val="sma-NO"/>
        </w:rPr>
        <w:t xml:space="preserve"> </w:t>
      </w:r>
      <w:r w:rsidR="00122846" w:rsidRPr="00390450">
        <w:rPr>
          <w:sz w:val="24"/>
          <w:szCs w:val="24"/>
          <w:lang w:val="sma-NO"/>
        </w:rPr>
        <w:t>Njåamesjen</w:t>
      </w:r>
      <w:r w:rsidRPr="00390450">
        <w:rPr>
          <w:sz w:val="24"/>
          <w:szCs w:val="24"/>
          <w:lang w:val="sma-NO"/>
        </w:rPr>
        <w:t xml:space="preserve"> vuemien Båantalaage mah dam eakedijægan, </w:t>
      </w:r>
      <w:r w:rsidR="00122846" w:rsidRPr="00390450">
        <w:rPr>
          <w:sz w:val="24"/>
          <w:szCs w:val="24"/>
          <w:lang w:val="sma-NO"/>
        </w:rPr>
        <w:t>jïh</w:t>
      </w:r>
      <w:r w:rsidRPr="00390450">
        <w:rPr>
          <w:sz w:val="24"/>
          <w:szCs w:val="24"/>
          <w:lang w:val="sma-NO"/>
        </w:rPr>
        <w:t xml:space="preserve"> Lijre, </w:t>
      </w:r>
      <w:r w:rsidR="00122846" w:rsidRPr="00390450">
        <w:rPr>
          <w:sz w:val="24"/>
          <w:szCs w:val="24"/>
          <w:lang w:val="sma-NO"/>
        </w:rPr>
        <w:t>Nååmesjen</w:t>
      </w:r>
      <w:r w:rsidRPr="00390450">
        <w:rPr>
          <w:sz w:val="24"/>
          <w:szCs w:val="24"/>
          <w:lang w:val="sma-NO"/>
        </w:rPr>
        <w:t xml:space="preserve"> Vuemie </w:t>
      </w:r>
      <w:r w:rsidR="00122846" w:rsidRPr="00390450">
        <w:rPr>
          <w:sz w:val="24"/>
          <w:szCs w:val="24"/>
          <w:lang w:val="sma-NO"/>
        </w:rPr>
        <w:t>jïh</w:t>
      </w:r>
      <w:r w:rsidRPr="00390450">
        <w:rPr>
          <w:sz w:val="24"/>
          <w:szCs w:val="24"/>
          <w:lang w:val="sma-NO"/>
        </w:rPr>
        <w:t xml:space="preserve"> Raarvihken </w:t>
      </w:r>
      <w:r w:rsidR="00122846" w:rsidRPr="00390450">
        <w:rPr>
          <w:sz w:val="24"/>
          <w:szCs w:val="24"/>
          <w:lang w:val="sma-NO"/>
        </w:rPr>
        <w:t>tjïeltijste</w:t>
      </w:r>
      <w:r w:rsidRPr="00390450">
        <w:rPr>
          <w:sz w:val="24"/>
          <w:szCs w:val="24"/>
          <w:lang w:val="sma-NO"/>
        </w:rPr>
        <w:t xml:space="preserve"> duvtesovveme.</w:t>
      </w:r>
    </w:p>
    <w:p w:rsidR="00390450" w:rsidRPr="00390450" w:rsidRDefault="00390450" w:rsidP="00515198">
      <w:pPr>
        <w:rPr>
          <w:sz w:val="24"/>
          <w:szCs w:val="24"/>
          <w:lang w:val="sma-NO"/>
        </w:rPr>
      </w:pPr>
    </w:p>
    <w:p w:rsidR="00515198" w:rsidRPr="00390450" w:rsidRDefault="00515198" w:rsidP="00515198">
      <w:pPr>
        <w:rPr>
          <w:b/>
          <w:sz w:val="24"/>
          <w:szCs w:val="24"/>
          <w:lang w:val="sma-NO"/>
        </w:rPr>
      </w:pPr>
      <w:r w:rsidRPr="00390450">
        <w:rPr>
          <w:b/>
          <w:sz w:val="24"/>
          <w:szCs w:val="24"/>
          <w:lang w:val="sma-NO"/>
        </w:rPr>
        <w:t>6.2.2 Teknihke dajve</w:t>
      </w:r>
    </w:p>
    <w:p w:rsidR="00515198" w:rsidRPr="00390450" w:rsidRDefault="00515198" w:rsidP="00515198">
      <w:pPr>
        <w:rPr>
          <w:b/>
          <w:sz w:val="24"/>
          <w:szCs w:val="24"/>
          <w:lang w:val="sma-NO"/>
        </w:rPr>
      </w:pPr>
      <w:r w:rsidRPr="00390450">
        <w:rPr>
          <w:b/>
          <w:sz w:val="24"/>
          <w:szCs w:val="24"/>
          <w:lang w:val="sma-NO"/>
        </w:rPr>
        <w:t>Soejkesjebarkoe</w:t>
      </w:r>
    </w:p>
    <w:p w:rsidR="00515198" w:rsidRDefault="00515198" w:rsidP="00515198">
      <w:pPr>
        <w:rPr>
          <w:sz w:val="24"/>
          <w:szCs w:val="24"/>
          <w:lang w:val="sma-NO"/>
        </w:rPr>
      </w:pPr>
      <w:r w:rsidRPr="00390450">
        <w:rPr>
          <w:sz w:val="24"/>
          <w:szCs w:val="24"/>
          <w:lang w:val="sma-NO"/>
        </w:rPr>
        <w:t xml:space="preserve">Tjaetsien </w:t>
      </w:r>
      <w:r w:rsidR="00122846" w:rsidRPr="00390450">
        <w:rPr>
          <w:sz w:val="24"/>
          <w:szCs w:val="24"/>
          <w:lang w:val="sma-NO"/>
        </w:rPr>
        <w:t>jïh</w:t>
      </w:r>
      <w:r w:rsidRPr="00390450">
        <w:rPr>
          <w:sz w:val="24"/>
          <w:szCs w:val="24"/>
          <w:lang w:val="sma-NO"/>
        </w:rPr>
        <w:t xml:space="preserve"> </w:t>
      </w:r>
      <w:r w:rsidR="00122846" w:rsidRPr="00390450">
        <w:rPr>
          <w:sz w:val="24"/>
          <w:szCs w:val="24"/>
          <w:lang w:val="sma-NO"/>
        </w:rPr>
        <w:t>krööpten</w:t>
      </w:r>
      <w:r w:rsidRPr="00390450">
        <w:rPr>
          <w:sz w:val="24"/>
          <w:szCs w:val="24"/>
          <w:lang w:val="sma-NO"/>
        </w:rPr>
        <w:t xml:space="preserve"> åejviesoejkesje njoektjen 2013 nænnoestovvi. Golme orre aamhtesh jarkoestimmiesoejkesjasse bøøti: </w:t>
      </w:r>
      <w:r w:rsidR="00122846" w:rsidRPr="00390450">
        <w:rPr>
          <w:sz w:val="24"/>
          <w:szCs w:val="24"/>
          <w:lang w:val="sma-NO"/>
        </w:rPr>
        <w:t>jijtjh</w:t>
      </w:r>
      <w:r w:rsidRPr="00390450">
        <w:rPr>
          <w:sz w:val="24"/>
          <w:szCs w:val="24"/>
          <w:lang w:val="sma-NO"/>
        </w:rPr>
        <w:t xml:space="preserve"> raeriestimmie gierkieh åtnose vaeltedh, jarkoestimmie Skorvasesne </w:t>
      </w:r>
      <w:r w:rsidR="00122846" w:rsidRPr="00390450">
        <w:rPr>
          <w:sz w:val="24"/>
          <w:szCs w:val="24"/>
          <w:lang w:val="sma-NO"/>
        </w:rPr>
        <w:t>jïh</w:t>
      </w:r>
      <w:r w:rsidRPr="00390450">
        <w:rPr>
          <w:sz w:val="24"/>
          <w:szCs w:val="24"/>
          <w:lang w:val="sma-NO"/>
        </w:rPr>
        <w:t xml:space="preserve"> </w:t>
      </w:r>
      <w:r w:rsidR="00122846" w:rsidRPr="00390450">
        <w:rPr>
          <w:sz w:val="24"/>
          <w:szCs w:val="24"/>
          <w:lang w:val="sma-NO"/>
        </w:rPr>
        <w:t>jarkoestimmie</w:t>
      </w:r>
      <w:r w:rsidRPr="00390450">
        <w:rPr>
          <w:sz w:val="24"/>
          <w:szCs w:val="24"/>
          <w:lang w:val="sma-NO"/>
        </w:rPr>
        <w:t xml:space="preserve"> jarngesoejkesjistie. Golme </w:t>
      </w:r>
      <w:r w:rsidR="00122846" w:rsidRPr="00390450">
        <w:rPr>
          <w:sz w:val="24"/>
          <w:szCs w:val="24"/>
          <w:lang w:val="sma-NO"/>
        </w:rPr>
        <w:t>jijtjen</w:t>
      </w:r>
      <w:r w:rsidRPr="00390450">
        <w:rPr>
          <w:sz w:val="24"/>
          <w:szCs w:val="24"/>
          <w:lang w:val="sma-NO"/>
        </w:rPr>
        <w:t xml:space="preserve"> jarkoestimmiesoejkesjh: </w:t>
      </w:r>
      <w:r w:rsidR="00122846" w:rsidRPr="00390450">
        <w:rPr>
          <w:sz w:val="24"/>
          <w:szCs w:val="24"/>
          <w:lang w:val="sma-NO"/>
        </w:rPr>
        <w:t>Destinasjovne</w:t>
      </w:r>
      <w:r w:rsidRPr="00390450">
        <w:rPr>
          <w:sz w:val="24"/>
          <w:szCs w:val="24"/>
          <w:lang w:val="sma-NO"/>
        </w:rPr>
        <w:t xml:space="preserve"> Dærga,Naustervika Småbåthavn </w:t>
      </w:r>
      <w:r w:rsidR="00122846" w:rsidRPr="00390450">
        <w:rPr>
          <w:sz w:val="24"/>
          <w:szCs w:val="24"/>
          <w:lang w:val="sma-NO"/>
        </w:rPr>
        <w:t>jïh</w:t>
      </w:r>
      <w:r w:rsidRPr="00390450">
        <w:rPr>
          <w:sz w:val="24"/>
          <w:szCs w:val="24"/>
          <w:lang w:val="sma-NO"/>
        </w:rPr>
        <w:t xml:space="preserve"> </w:t>
      </w:r>
      <w:r w:rsidR="00122846" w:rsidRPr="00390450">
        <w:rPr>
          <w:sz w:val="24"/>
          <w:szCs w:val="24"/>
          <w:lang w:val="sma-NO"/>
        </w:rPr>
        <w:t>eejehtimmiedajveste</w:t>
      </w:r>
      <w:r w:rsidRPr="00390450">
        <w:rPr>
          <w:sz w:val="24"/>
          <w:szCs w:val="24"/>
          <w:lang w:val="sma-NO"/>
        </w:rPr>
        <w:t xml:space="preserve">, </w:t>
      </w:r>
      <w:r w:rsidR="00122846" w:rsidRPr="00390450">
        <w:rPr>
          <w:sz w:val="24"/>
          <w:szCs w:val="24"/>
          <w:lang w:val="sma-NO"/>
        </w:rPr>
        <w:t>jïh</w:t>
      </w:r>
      <w:r w:rsidRPr="00390450">
        <w:rPr>
          <w:sz w:val="24"/>
          <w:szCs w:val="24"/>
          <w:lang w:val="sma-NO"/>
        </w:rPr>
        <w:t xml:space="preserve"> Sørås </w:t>
      </w:r>
      <w:r w:rsidR="00390450">
        <w:rPr>
          <w:sz w:val="24"/>
          <w:szCs w:val="24"/>
          <w:lang w:val="sma-NO"/>
        </w:rPr>
        <w:t>hæhtjoedajve 2013 nænnoestovvi.</w:t>
      </w:r>
    </w:p>
    <w:p w:rsidR="00390450" w:rsidRPr="00390450" w:rsidRDefault="00390450" w:rsidP="00515198">
      <w:pPr>
        <w:rPr>
          <w:sz w:val="24"/>
          <w:szCs w:val="24"/>
          <w:lang w:val="sma-NO"/>
        </w:rPr>
      </w:pPr>
    </w:p>
    <w:p w:rsidR="00515198" w:rsidRPr="00390450" w:rsidRDefault="00515198" w:rsidP="00515198">
      <w:pPr>
        <w:rPr>
          <w:b/>
          <w:sz w:val="24"/>
          <w:szCs w:val="24"/>
          <w:lang w:val="sma-NO"/>
        </w:rPr>
      </w:pPr>
      <w:r w:rsidRPr="00390450">
        <w:rPr>
          <w:b/>
          <w:sz w:val="24"/>
          <w:szCs w:val="24"/>
          <w:lang w:val="sma-NO"/>
        </w:rPr>
        <w:t>Gåetieh</w:t>
      </w:r>
    </w:p>
    <w:p w:rsidR="00515198" w:rsidRPr="00390450" w:rsidRDefault="00515198" w:rsidP="00515198">
      <w:pPr>
        <w:rPr>
          <w:sz w:val="24"/>
          <w:szCs w:val="24"/>
          <w:lang w:val="sma-NO"/>
        </w:rPr>
      </w:pPr>
      <w:r w:rsidRPr="00390450">
        <w:rPr>
          <w:sz w:val="24"/>
          <w:szCs w:val="24"/>
          <w:lang w:val="sma-NO"/>
        </w:rPr>
        <w:t xml:space="preserve">Raarvihken </w:t>
      </w:r>
      <w:r w:rsidR="00122846" w:rsidRPr="00390450">
        <w:rPr>
          <w:sz w:val="24"/>
          <w:szCs w:val="24"/>
          <w:lang w:val="sma-NO"/>
        </w:rPr>
        <w:t>tjïelte</w:t>
      </w:r>
      <w:r w:rsidRPr="00390450">
        <w:rPr>
          <w:sz w:val="24"/>
          <w:szCs w:val="24"/>
          <w:lang w:val="sma-NO"/>
        </w:rPr>
        <w:t xml:space="preserve"> 9 leejjemegåetieh </w:t>
      </w:r>
      <w:r w:rsidR="00122846" w:rsidRPr="00390450">
        <w:rPr>
          <w:sz w:val="24"/>
          <w:szCs w:val="24"/>
          <w:lang w:val="sma-NO"/>
        </w:rPr>
        <w:t>jïh</w:t>
      </w:r>
      <w:r w:rsidRPr="00390450">
        <w:rPr>
          <w:sz w:val="24"/>
          <w:szCs w:val="24"/>
          <w:lang w:val="sma-NO"/>
        </w:rPr>
        <w:t xml:space="preserve"> Boligstiftelsen:ste leejjieh. Dam </w:t>
      </w:r>
      <w:r w:rsidR="00122846" w:rsidRPr="00390450">
        <w:rPr>
          <w:sz w:val="24"/>
          <w:szCs w:val="24"/>
          <w:lang w:val="sma-NO"/>
        </w:rPr>
        <w:t>gåetieluhpiem</w:t>
      </w:r>
      <w:r w:rsidRPr="00390450">
        <w:rPr>
          <w:sz w:val="24"/>
          <w:szCs w:val="24"/>
          <w:lang w:val="sma-NO"/>
        </w:rPr>
        <w:t xml:space="preserve"> bijjene siebriedahkegåetesne lin </w:t>
      </w:r>
      <w:r w:rsidR="00122846" w:rsidRPr="00390450">
        <w:rPr>
          <w:sz w:val="24"/>
          <w:szCs w:val="24"/>
          <w:lang w:val="sma-NO"/>
        </w:rPr>
        <w:t>orrestamme</w:t>
      </w:r>
      <w:r w:rsidRPr="00390450">
        <w:rPr>
          <w:sz w:val="24"/>
          <w:szCs w:val="24"/>
          <w:lang w:val="sma-NO"/>
        </w:rPr>
        <w:t xml:space="preserve">, </w:t>
      </w:r>
      <w:r w:rsidR="00122846" w:rsidRPr="00390450">
        <w:rPr>
          <w:sz w:val="24"/>
          <w:szCs w:val="24"/>
          <w:lang w:val="sma-NO"/>
        </w:rPr>
        <w:t>jïh</w:t>
      </w:r>
      <w:r w:rsidRPr="00390450">
        <w:rPr>
          <w:sz w:val="24"/>
          <w:szCs w:val="24"/>
          <w:lang w:val="sma-NO"/>
        </w:rPr>
        <w:t xml:space="preserve"> edtja nuhtjesovvedh barkijidie mah edtjieh åenehks boelhkem barkedh </w:t>
      </w:r>
      <w:r w:rsidR="00122846" w:rsidRPr="00390450">
        <w:rPr>
          <w:sz w:val="24"/>
          <w:szCs w:val="24"/>
          <w:lang w:val="sma-NO"/>
        </w:rPr>
        <w:t>jïh</w:t>
      </w:r>
      <w:r w:rsidRPr="00390450">
        <w:rPr>
          <w:sz w:val="24"/>
          <w:szCs w:val="24"/>
          <w:lang w:val="sma-NO"/>
        </w:rPr>
        <w:t xml:space="preserve"> jis neavroe.</w:t>
      </w:r>
    </w:p>
    <w:p w:rsidR="00515198" w:rsidRPr="00390450" w:rsidRDefault="00515198" w:rsidP="00515198">
      <w:pPr>
        <w:rPr>
          <w:sz w:val="24"/>
          <w:szCs w:val="24"/>
          <w:lang w:val="sma-NO"/>
        </w:rPr>
      </w:pPr>
    </w:p>
    <w:p w:rsidR="00515198" w:rsidRPr="00390450" w:rsidRDefault="00515198" w:rsidP="00515198">
      <w:pPr>
        <w:rPr>
          <w:b/>
          <w:sz w:val="24"/>
          <w:szCs w:val="24"/>
          <w:lang w:val="sma-NO"/>
        </w:rPr>
      </w:pPr>
      <w:r w:rsidRPr="00390450">
        <w:rPr>
          <w:b/>
          <w:sz w:val="24"/>
          <w:szCs w:val="24"/>
          <w:lang w:val="sma-NO"/>
        </w:rPr>
        <w:t>Vaarjelimmie</w:t>
      </w:r>
    </w:p>
    <w:p w:rsidR="00515198" w:rsidRPr="00390450" w:rsidRDefault="00515198" w:rsidP="00515198">
      <w:pPr>
        <w:rPr>
          <w:sz w:val="24"/>
          <w:szCs w:val="24"/>
          <w:lang w:val="sma-NO"/>
        </w:rPr>
      </w:pPr>
      <w:r w:rsidRPr="00390450">
        <w:rPr>
          <w:sz w:val="24"/>
          <w:szCs w:val="24"/>
          <w:lang w:val="sma-NO"/>
        </w:rPr>
        <w:t xml:space="preserve">Neavroesoejkesjem åadtjoejimh pryøvedh gosse </w:t>
      </w:r>
      <w:r w:rsidR="00122846" w:rsidRPr="00390450">
        <w:rPr>
          <w:sz w:val="24"/>
          <w:szCs w:val="24"/>
          <w:lang w:val="sma-NO"/>
        </w:rPr>
        <w:t>dïhte</w:t>
      </w:r>
      <w:r w:rsidRPr="00390450">
        <w:rPr>
          <w:sz w:val="24"/>
          <w:szCs w:val="24"/>
          <w:lang w:val="sma-NO"/>
        </w:rPr>
        <w:t xml:space="preserve"> elmie «Hilde» jåvli åvtelen 2013 </w:t>
      </w:r>
      <w:r w:rsidR="00741438" w:rsidRPr="00390450">
        <w:rPr>
          <w:sz w:val="24"/>
          <w:szCs w:val="24"/>
          <w:lang w:val="sma-NO"/>
        </w:rPr>
        <w:t>ryjti</w:t>
      </w:r>
      <w:r w:rsidRPr="00390450">
        <w:rPr>
          <w:sz w:val="24"/>
          <w:szCs w:val="24"/>
          <w:lang w:val="sma-NO"/>
        </w:rPr>
        <w:t xml:space="preserve">. </w:t>
      </w:r>
      <w:r w:rsidR="00741438" w:rsidRPr="00390450">
        <w:rPr>
          <w:sz w:val="24"/>
          <w:szCs w:val="24"/>
          <w:lang w:val="sma-NO"/>
        </w:rPr>
        <w:t>vueptiestimh</w:t>
      </w:r>
      <w:r w:rsidRPr="00390450">
        <w:rPr>
          <w:sz w:val="24"/>
          <w:szCs w:val="24"/>
          <w:lang w:val="sma-NO"/>
        </w:rPr>
        <w:t xml:space="preserve"> vaarjelimmesne ånnetji </w:t>
      </w:r>
      <w:r w:rsidR="00741438" w:rsidRPr="00390450">
        <w:rPr>
          <w:sz w:val="24"/>
          <w:szCs w:val="24"/>
          <w:lang w:val="sma-NO"/>
        </w:rPr>
        <w:t>fååtesi</w:t>
      </w:r>
      <w:r w:rsidRPr="00390450">
        <w:rPr>
          <w:sz w:val="24"/>
          <w:szCs w:val="24"/>
          <w:lang w:val="sma-NO"/>
        </w:rPr>
        <w:t xml:space="preserve">, joekoen dej gåetine </w:t>
      </w:r>
      <w:r w:rsidR="00741438" w:rsidRPr="00390450">
        <w:rPr>
          <w:sz w:val="24"/>
          <w:szCs w:val="24"/>
          <w:lang w:val="sma-NO"/>
        </w:rPr>
        <w:t>Strømmem</w:t>
      </w:r>
      <w:r w:rsidRPr="00390450">
        <w:rPr>
          <w:sz w:val="24"/>
          <w:szCs w:val="24"/>
          <w:lang w:val="sma-NO"/>
        </w:rPr>
        <w:t xml:space="preserve"> namhtah </w:t>
      </w:r>
      <w:r w:rsidR="00741438" w:rsidRPr="00390450">
        <w:rPr>
          <w:sz w:val="24"/>
          <w:szCs w:val="24"/>
          <w:lang w:val="sma-NO"/>
        </w:rPr>
        <w:t>sjïdti</w:t>
      </w:r>
      <w:r w:rsidRPr="00390450">
        <w:rPr>
          <w:sz w:val="24"/>
          <w:szCs w:val="24"/>
          <w:lang w:val="sma-NO"/>
        </w:rPr>
        <w:t xml:space="preserve"> juktie vearmoenamhtah dle badth jidtin. </w:t>
      </w:r>
      <w:r w:rsidR="00741438" w:rsidRPr="00390450">
        <w:rPr>
          <w:sz w:val="24"/>
          <w:szCs w:val="24"/>
          <w:lang w:val="sma-NO"/>
        </w:rPr>
        <w:t>RHJ:n</w:t>
      </w:r>
      <w:r w:rsidRPr="00390450">
        <w:rPr>
          <w:sz w:val="24"/>
          <w:szCs w:val="24"/>
          <w:lang w:val="sma-NO"/>
        </w:rPr>
        <w:t xml:space="preserve"> </w:t>
      </w:r>
      <w:r w:rsidR="00741438" w:rsidRPr="00390450">
        <w:rPr>
          <w:sz w:val="24"/>
          <w:szCs w:val="24"/>
          <w:lang w:val="sma-NO"/>
        </w:rPr>
        <w:t>bïhkedimmesne</w:t>
      </w:r>
      <w:r w:rsidRPr="00390450">
        <w:rPr>
          <w:sz w:val="24"/>
          <w:szCs w:val="24"/>
          <w:lang w:val="sma-NO"/>
        </w:rPr>
        <w:t xml:space="preserve"> organisasjovnesne maam </w:t>
      </w:r>
      <w:r w:rsidR="00741438" w:rsidRPr="00390450">
        <w:rPr>
          <w:sz w:val="24"/>
          <w:szCs w:val="24"/>
          <w:lang w:val="sma-NO"/>
        </w:rPr>
        <w:t>fååtesieh</w:t>
      </w:r>
      <w:r w:rsidR="00390450">
        <w:rPr>
          <w:sz w:val="24"/>
          <w:szCs w:val="24"/>
          <w:lang w:val="sma-NO"/>
        </w:rPr>
        <w:t xml:space="preserve">. </w:t>
      </w:r>
      <w:r w:rsidRPr="00390450">
        <w:rPr>
          <w:sz w:val="24"/>
          <w:szCs w:val="24"/>
          <w:lang w:val="sma-NO"/>
        </w:rPr>
        <w:t xml:space="preserve">RHJ- </w:t>
      </w:r>
      <w:r w:rsidR="00741438" w:rsidRPr="00390450">
        <w:rPr>
          <w:sz w:val="24"/>
          <w:szCs w:val="24"/>
          <w:lang w:val="sma-NO"/>
        </w:rPr>
        <w:t>bïhkedimmieh</w:t>
      </w:r>
      <w:r w:rsidRPr="00390450">
        <w:rPr>
          <w:sz w:val="24"/>
          <w:szCs w:val="24"/>
          <w:lang w:val="sma-NO"/>
        </w:rPr>
        <w:t xml:space="preserve"> organisasjovnesne </w:t>
      </w:r>
      <w:r w:rsidR="00741438" w:rsidRPr="00390450">
        <w:rPr>
          <w:sz w:val="24"/>
          <w:szCs w:val="24"/>
          <w:lang w:val="sma-NO"/>
        </w:rPr>
        <w:t>fååtesieh</w:t>
      </w:r>
      <w:r w:rsidRPr="00390450">
        <w:rPr>
          <w:sz w:val="24"/>
          <w:szCs w:val="24"/>
          <w:lang w:val="sma-NO"/>
        </w:rPr>
        <w:t>.</w:t>
      </w:r>
    </w:p>
    <w:p w:rsidR="00515198" w:rsidRPr="00390450" w:rsidRDefault="00515198" w:rsidP="00515198">
      <w:pPr>
        <w:rPr>
          <w:sz w:val="24"/>
          <w:szCs w:val="24"/>
          <w:lang w:val="sma-NO"/>
        </w:rPr>
      </w:pPr>
    </w:p>
    <w:p w:rsidR="00515198" w:rsidRPr="00D8215A" w:rsidRDefault="00390450" w:rsidP="00515198">
      <w:pPr>
        <w:rPr>
          <w:b/>
          <w:sz w:val="24"/>
          <w:szCs w:val="24"/>
          <w:lang w:val="sma-NO"/>
        </w:rPr>
      </w:pPr>
      <w:r w:rsidRPr="00D8215A">
        <w:rPr>
          <w:b/>
          <w:sz w:val="24"/>
          <w:szCs w:val="24"/>
          <w:lang w:val="sma-NO"/>
        </w:rPr>
        <w:t>Buelemedï</w:t>
      </w:r>
      <w:r w:rsidR="00515198" w:rsidRPr="00D8215A">
        <w:rPr>
          <w:b/>
          <w:sz w:val="24"/>
          <w:szCs w:val="24"/>
          <w:lang w:val="sma-NO"/>
        </w:rPr>
        <w:t>edte</w:t>
      </w:r>
    </w:p>
    <w:p w:rsidR="00515198" w:rsidRPr="00D8215A" w:rsidRDefault="00515198" w:rsidP="00515198">
      <w:pPr>
        <w:rPr>
          <w:sz w:val="24"/>
          <w:szCs w:val="24"/>
          <w:lang w:val="sma-NO"/>
        </w:rPr>
      </w:pPr>
      <w:r w:rsidRPr="00D8215A">
        <w:rPr>
          <w:sz w:val="24"/>
          <w:szCs w:val="24"/>
          <w:lang w:val="sma-NO"/>
        </w:rPr>
        <w:t xml:space="preserve">Goevten 1 </w:t>
      </w:r>
      <w:r w:rsidR="00741438" w:rsidRPr="00D8215A">
        <w:rPr>
          <w:sz w:val="24"/>
          <w:szCs w:val="24"/>
          <w:lang w:val="sma-NO"/>
        </w:rPr>
        <w:t>raejeste</w:t>
      </w:r>
      <w:r w:rsidRPr="00D8215A">
        <w:rPr>
          <w:sz w:val="24"/>
          <w:szCs w:val="24"/>
          <w:lang w:val="sma-NO"/>
        </w:rPr>
        <w:t xml:space="preserve"> buelemedåehkie naemhtie </w:t>
      </w:r>
      <w:r w:rsidR="00741438" w:rsidRPr="00D8215A">
        <w:rPr>
          <w:sz w:val="24"/>
          <w:szCs w:val="24"/>
          <w:lang w:val="sma-NO"/>
        </w:rPr>
        <w:t>öörnesovveme</w:t>
      </w:r>
      <w:r w:rsidRPr="00D8215A">
        <w:rPr>
          <w:sz w:val="24"/>
          <w:szCs w:val="24"/>
          <w:lang w:val="sma-NO"/>
        </w:rPr>
        <w:t xml:space="preserve"> guktie Inn- </w:t>
      </w:r>
      <w:r w:rsidR="00741438" w:rsidRPr="00D8215A">
        <w:rPr>
          <w:sz w:val="24"/>
          <w:szCs w:val="24"/>
          <w:lang w:val="sma-NO"/>
        </w:rPr>
        <w:t>Trøndelagen</w:t>
      </w:r>
      <w:r w:rsidRPr="00D8215A">
        <w:rPr>
          <w:sz w:val="24"/>
          <w:szCs w:val="24"/>
          <w:lang w:val="sma-NO"/>
        </w:rPr>
        <w:t xml:space="preserve"> Buelemedåehkie IKS </w:t>
      </w:r>
      <w:r w:rsidR="00741438" w:rsidRPr="00D8215A">
        <w:rPr>
          <w:sz w:val="24"/>
          <w:szCs w:val="24"/>
          <w:lang w:val="sma-NO"/>
        </w:rPr>
        <w:t>åejviedïedtem</w:t>
      </w:r>
      <w:r w:rsidRPr="00D8215A">
        <w:rPr>
          <w:sz w:val="24"/>
          <w:szCs w:val="24"/>
          <w:lang w:val="sma-NO"/>
        </w:rPr>
        <w:t xml:space="preserve"> åtneme. Govhte </w:t>
      </w:r>
      <w:r w:rsidR="00741438" w:rsidRPr="00D8215A">
        <w:rPr>
          <w:sz w:val="24"/>
          <w:szCs w:val="24"/>
          <w:lang w:val="sma-NO"/>
        </w:rPr>
        <w:t>lïerehtimmieh</w:t>
      </w:r>
      <w:r w:rsidRPr="00D8215A">
        <w:rPr>
          <w:sz w:val="24"/>
          <w:szCs w:val="24"/>
          <w:lang w:val="sma-NO"/>
        </w:rPr>
        <w:t xml:space="preserve"> buelemealmetjidie orreme, </w:t>
      </w:r>
      <w:r w:rsidR="00741438" w:rsidRPr="00D8215A">
        <w:rPr>
          <w:sz w:val="24"/>
          <w:szCs w:val="24"/>
          <w:lang w:val="sma-NO"/>
        </w:rPr>
        <w:t>jïh</w:t>
      </w:r>
      <w:r w:rsidRPr="00D8215A">
        <w:rPr>
          <w:sz w:val="24"/>
          <w:szCs w:val="24"/>
          <w:lang w:val="sma-NO"/>
        </w:rPr>
        <w:t xml:space="preserve"> dovne gøøkte</w:t>
      </w:r>
      <w:r w:rsidRPr="00515198">
        <w:rPr>
          <w:sz w:val="28"/>
          <w:szCs w:val="28"/>
          <w:lang w:val="sma-NO"/>
        </w:rPr>
        <w:t xml:space="preserve"> </w:t>
      </w:r>
      <w:r w:rsidR="00741438" w:rsidRPr="00D8215A">
        <w:rPr>
          <w:sz w:val="24"/>
          <w:szCs w:val="24"/>
          <w:lang w:val="sma-NO"/>
        </w:rPr>
        <w:t>soevelïerehtimmieh</w:t>
      </w:r>
      <w:r w:rsidRPr="00D8215A">
        <w:rPr>
          <w:sz w:val="24"/>
          <w:szCs w:val="24"/>
          <w:lang w:val="sma-NO"/>
        </w:rPr>
        <w:t xml:space="preserve">. Akten aejkien buelemedåehkese ringkeme, menh idtjin </w:t>
      </w:r>
      <w:r w:rsidR="00741438" w:rsidRPr="00D8215A">
        <w:rPr>
          <w:sz w:val="24"/>
          <w:szCs w:val="24"/>
          <w:lang w:val="sma-NO"/>
        </w:rPr>
        <w:t>daarpesjh</w:t>
      </w:r>
      <w:r w:rsidRPr="00D8215A">
        <w:rPr>
          <w:sz w:val="24"/>
          <w:szCs w:val="24"/>
          <w:lang w:val="sma-NO"/>
        </w:rPr>
        <w:t xml:space="preserve"> vuelkedh. Ij leah maam diekie åesteme.</w:t>
      </w:r>
    </w:p>
    <w:p w:rsidR="00515198" w:rsidRPr="00D8215A" w:rsidRDefault="00741438" w:rsidP="00515198">
      <w:pPr>
        <w:rPr>
          <w:sz w:val="24"/>
          <w:szCs w:val="24"/>
          <w:lang w:val="sma-NO"/>
        </w:rPr>
      </w:pPr>
      <w:r w:rsidRPr="00D8215A">
        <w:rPr>
          <w:sz w:val="24"/>
          <w:szCs w:val="24"/>
          <w:lang w:val="sma-NO"/>
        </w:rPr>
        <w:lastRenderedPageBreak/>
        <w:t>Inn-Trøndelagen</w:t>
      </w:r>
      <w:r w:rsidR="00515198" w:rsidRPr="00D8215A">
        <w:rPr>
          <w:sz w:val="24"/>
          <w:szCs w:val="24"/>
          <w:lang w:val="sma-NO"/>
        </w:rPr>
        <w:t xml:space="preserve"> buelemedåehkine IKS:ine latjkeme edtjieh gaajhkh buelemedåehkien reeremebu</w:t>
      </w:r>
      <w:r w:rsidR="00D8215A">
        <w:rPr>
          <w:sz w:val="24"/>
          <w:szCs w:val="24"/>
          <w:lang w:val="sma-NO"/>
        </w:rPr>
        <w:t>rriem 1.1.2014 raejeste utnedh.</w:t>
      </w:r>
    </w:p>
    <w:p w:rsidR="00515198" w:rsidRPr="00D8215A" w:rsidRDefault="00515198" w:rsidP="00515198">
      <w:pPr>
        <w:rPr>
          <w:b/>
          <w:sz w:val="24"/>
          <w:szCs w:val="24"/>
          <w:lang w:val="sma-NO"/>
        </w:rPr>
      </w:pPr>
      <w:r w:rsidRPr="00D8215A">
        <w:rPr>
          <w:b/>
          <w:sz w:val="24"/>
          <w:szCs w:val="24"/>
          <w:lang w:val="sma-NO"/>
        </w:rPr>
        <w:t>Geajnoeh</w:t>
      </w:r>
    </w:p>
    <w:p w:rsidR="00515198" w:rsidRDefault="00515198" w:rsidP="00515198">
      <w:pPr>
        <w:rPr>
          <w:sz w:val="24"/>
          <w:szCs w:val="24"/>
          <w:lang w:val="sma-NO"/>
        </w:rPr>
      </w:pPr>
      <w:r w:rsidRPr="00D8215A">
        <w:rPr>
          <w:sz w:val="24"/>
          <w:szCs w:val="24"/>
          <w:lang w:val="sma-NO"/>
        </w:rPr>
        <w:t xml:space="preserve">Geajnojde 2013 </w:t>
      </w:r>
      <w:r w:rsidR="00741438" w:rsidRPr="00D8215A">
        <w:rPr>
          <w:sz w:val="24"/>
          <w:szCs w:val="24"/>
          <w:lang w:val="sma-NO"/>
        </w:rPr>
        <w:t>dåvvimh</w:t>
      </w:r>
      <w:r w:rsidRPr="00D8215A">
        <w:rPr>
          <w:sz w:val="24"/>
          <w:szCs w:val="24"/>
          <w:lang w:val="sma-NO"/>
        </w:rPr>
        <w:t xml:space="preserve">, saedtieh beejimh </w:t>
      </w:r>
      <w:r w:rsidR="00741438" w:rsidRPr="00D8215A">
        <w:rPr>
          <w:sz w:val="24"/>
          <w:szCs w:val="24"/>
          <w:lang w:val="sma-NO"/>
        </w:rPr>
        <w:t>jïh</w:t>
      </w:r>
      <w:r w:rsidRPr="00D8215A">
        <w:rPr>
          <w:sz w:val="24"/>
          <w:szCs w:val="24"/>
          <w:lang w:val="sma-NO"/>
        </w:rPr>
        <w:t xml:space="preserve"> </w:t>
      </w:r>
      <w:r w:rsidR="00741438" w:rsidRPr="00D8215A">
        <w:rPr>
          <w:sz w:val="24"/>
          <w:szCs w:val="24"/>
          <w:lang w:val="sma-NO"/>
        </w:rPr>
        <w:t>krööpth</w:t>
      </w:r>
      <w:r w:rsidRPr="00D8215A">
        <w:rPr>
          <w:sz w:val="24"/>
          <w:szCs w:val="24"/>
          <w:lang w:val="sma-NO"/>
        </w:rPr>
        <w:t xml:space="preserve"> kroehkimh. Daan daelvi</w:t>
      </w:r>
      <w:r w:rsidR="00D8215A">
        <w:rPr>
          <w:sz w:val="24"/>
          <w:szCs w:val="24"/>
          <w:lang w:val="sma-NO"/>
        </w:rPr>
        <w:t>en goh jeatjebi jaepieh orreme.</w:t>
      </w:r>
    </w:p>
    <w:p w:rsidR="00D8215A" w:rsidRPr="00D8215A" w:rsidRDefault="00D8215A" w:rsidP="00515198">
      <w:pPr>
        <w:rPr>
          <w:sz w:val="24"/>
          <w:szCs w:val="24"/>
          <w:lang w:val="sma-NO"/>
        </w:rPr>
      </w:pPr>
    </w:p>
    <w:p w:rsidR="00515198" w:rsidRPr="00D8215A" w:rsidRDefault="00515198" w:rsidP="00515198">
      <w:pPr>
        <w:rPr>
          <w:b/>
          <w:sz w:val="24"/>
          <w:szCs w:val="24"/>
          <w:lang w:val="sma-NO"/>
        </w:rPr>
      </w:pPr>
      <w:r w:rsidRPr="00D8215A">
        <w:rPr>
          <w:b/>
          <w:sz w:val="24"/>
          <w:szCs w:val="24"/>
          <w:lang w:val="sma-NO"/>
        </w:rPr>
        <w:t xml:space="preserve">Tjaetsie </w:t>
      </w:r>
      <w:r w:rsidR="00741438" w:rsidRPr="00D8215A">
        <w:rPr>
          <w:b/>
          <w:sz w:val="24"/>
          <w:szCs w:val="24"/>
          <w:lang w:val="sma-NO"/>
        </w:rPr>
        <w:t>jïh</w:t>
      </w:r>
      <w:r w:rsidRPr="00D8215A">
        <w:rPr>
          <w:b/>
          <w:sz w:val="24"/>
          <w:szCs w:val="24"/>
          <w:lang w:val="sma-NO"/>
        </w:rPr>
        <w:t xml:space="preserve"> </w:t>
      </w:r>
      <w:r w:rsidR="00741438" w:rsidRPr="00D8215A">
        <w:rPr>
          <w:b/>
          <w:sz w:val="24"/>
          <w:szCs w:val="24"/>
          <w:lang w:val="sma-NO"/>
        </w:rPr>
        <w:t>krööpth</w:t>
      </w:r>
    </w:p>
    <w:p w:rsidR="00515198" w:rsidRPr="00D8215A" w:rsidRDefault="00515198" w:rsidP="00515198">
      <w:pPr>
        <w:rPr>
          <w:sz w:val="24"/>
          <w:szCs w:val="24"/>
          <w:lang w:val="sma-NO"/>
        </w:rPr>
      </w:pPr>
      <w:r w:rsidRPr="00D8215A">
        <w:rPr>
          <w:sz w:val="24"/>
          <w:szCs w:val="24"/>
          <w:lang w:val="sma-NO"/>
        </w:rPr>
        <w:t xml:space="preserve">Abpe 2013 libie </w:t>
      </w:r>
      <w:r w:rsidR="00741438" w:rsidRPr="00D8215A">
        <w:rPr>
          <w:sz w:val="24"/>
          <w:szCs w:val="24"/>
          <w:lang w:val="sma-NO"/>
        </w:rPr>
        <w:t>tjomperh</w:t>
      </w:r>
      <w:r w:rsidRPr="00D8215A">
        <w:rPr>
          <w:sz w:val="24"/>
          <w:szCs w:val="24"/>
          <w:lang w:val="sma-NO"/>
        </w:rPr>
        <w:t xml:space="preserve"> Raarvihken tjaetsievierhkine, </w:t>
      </w:r>
      <w:r w:rsidR="00741438" w:rsidRPr="00D8215A">
        <w:rPr>
          <w:sz w:val="24"/>
          <w:szCs w:val="24"/>
          <w:lang w:val="sma-NO"/>
        </w:rPr>
        <w:t>jïh</w:t>
      </w:r>
      <w:r w:rsidRPr="00D8215A">
        <w:rPr>
          <w:sz w:val="24"/>
          <w:szCs w:val="24"/>
          <w:lang w:val="sma-NO"/>
        </w:rPr>
        <w:t xml:space="preserve"> ibie annje daejrieh mestie båata. </w:t>
      </w:r>
      <w:r w:rsidR="00741438" w:rsidRPr="00D8215A">
        <w:rPr>
          <w:sz w:val="24"/>
          <w:szCs w:val="24"/>
          <w:lang w:val="sma-NO"/>
        </w:rPr>
        <w:t>Göökten</w:t>
      </w:r>
      <w:r w:rsidRPr="00D8215A">
        <w:rPr>
          <w:sz w:val="24"/>
          <w:szCs w:val="24"/>
          <w:lang w:val="sma-NO"/>
        </w:rPr>
        <w:t xml:space="preserve"> aejkien </w:t>
      </w:r>
      <w:r w:rsidR="00741438" w:rsidRPr="00D8215A">
        <w:rPr>
          <w:sz w:val="24"/>
          <w:szCs w:val="24"/>
          <w:lang w:val="sma-NO"/>
        </w:rPr>
        <w:t>åereste</w:t>
      </w:r>
      <w:r w:rsidRPr="00D8215A">
        <w:rPr>
          <w:sz w:val="24"/>
          <w:szCs w:val="24"/>
          <w:lang w:val="sma-NO"/>
        </w:rPr>
        <w:t xml:space="preserve"> leakadamme: ikth dle eelki leakadidh gosse faamoestasjovnesne barkeminie. Vueptiestimh dennie tjaetsielihtesne Johkegaskesne </w:t>
      </w:r>
      <w:r w:rsidR="00741438" w:rsidRPr="00D8215A">
        <w:rPr>
          <w:sz w:val="24"/>
          <w:szCs w:val="24"/>
          <w:lang w:val="sma-NO"/>
        </w:rPr>
        <w:t>leakadi</w:t>
      </w:r>
      <w:r w:rsidRPr="00D8215A">
        <w:rPr>
          <w:sz w:val="24"/>
          <w:szCs w:val="24"/>
          <w:lang w:val="sma-NO"/>
        </w:rPr>
        <w:t xml:space="preserve"> </w:t>
      </w:r>
      <w:r w:rsidR="00741438" w:rsidRPr="00D8215A">
        <w:rPr>
          <w:sz w:val="24"/>
          <w:szCs w:val="24"/>
          <w:lang w:val="sma-NO"/>
        </w:rPr>
        <w:t>jïh</w:t>
      </w:r>
      <w:r w:rsidRPr="00D8215A">
        <w:rPr>
          <w:sz w:val="24"/>
          <w:szCs w:val="24"/>
          <w:lang w:val="sma-NO"/>
        </w:rPr>
        <w:t xml:space="preserve"> libie </w:t>
      </w:r>
      <w:r w:rsidR="00741438" w:rsidRPr="00D8215A">
        <w:rPr>
          <w:sz w:val="24"/>
          <w:szCs w:val="24"/>
          <w:lang w:val="sma-NO"/>
        </w:rPr>
        <w:t>PC-lihtese</w:t>
      </w:r>
      <w:r w:rsidRPr="00D8215A">
        <w:rPr>
          <w:sz w:val="24"/>
          <w:szCs w:val="24"/>
          <w:lang w:val="sma-NO"/>
        </w:rPr>
        <w:t xml:space="preserve"> målsome. Haestemh orreme jotskas tjaetsie Johkegasken- </w:t>
      </w:r>
      <w:r w:rsidR="00741438" w:rsidRPr="00D8215A">
        <w:rPr>
          <w:sz w:val="24"/>
          <w:szCs w:val="24"/>
          <w:lang w:val="sma-NO"/>
        </w:rPr>
        <w:t>jïh</w:t>
      </w:r>
      <w:r w:rsidRPr="00D8215A">
        <w:rPr>
          <w:sz w:val="24"/>
          <w:szCs w:val="24"/>
          <w:lang w:val="sma-NO"/>
        </w:rPr>
        <w:t xml:space="preserve"> Staellien tjaetsievierkijste gårkasamme. Orre njoelkedasse tjaetsie </w:t>
      </w:r>
      <w:r w:rsidR="00741438" w:rsidRPr="00D8215A">
        <w:rPr>
          <w:sz w:val="24"/>
          <w:szCs w:val="24"/>
          <w:lang w:val="sma-NO"/>
        </w:rPr>
        <w:t>jïh</w:t>
      </w:r>
      <w:r w:rsidRPr="00D8215A">
        <w:rPr>
          <w:sz w:val="24"/>
          <w:szCs w:val="24"/>
          <w:lang w:val="sma-NO"/>
        </w:rPr>
        <w:t xml:space="preserve"> </w:t>
      </w:r>
      <w:r w:rsidR="00741438" w:rsidRPr="00D8215A">
        <w:rPr>
          <w:sz w:val="24"/>
          <w:szCs w:val="24"/>
          <w:lang w:val="sma-NO"/>
        </w:rPr>
        <w:t>krööptemaaksoen</w:t>
      </w:r>
      <w:r w:rsidRPr="00D8215A">
        <w:rPr>
          <w:sz w:val="24"/>
          <w:szCs w:val="24"/>
          <w:lang w:val="sma-NO"/>
        </w:rPr>
        <w:t xml:space="preserve"> </w:t>
      </w:r>
      <w:r w:rsidR="00741438" w:rsidRPr="00D8215A">
        <w:rPr>
          <w:sz w:val="24"/>
          <w:szCs w:val="24"/>
          <w:lang w:val="sma-NO"/>
        </w:rPr>
        <w:t>bïjre</w:t>
      </w:r>
      <w:r w:rsidRPr="00D8215A">
        <w:rPr>
          <w:sz w:val="24"/>
          <w:szCs w:val="24"/>
          <w:lang w:val="sma-NO"/>
        </w:rPr>
        <w:t xml:space="preserve"> gålkoen asken nænnoestovvi.</w:t>
      </w:r>
    </w:p>
    <w:p w:rsidR="00515198" w:rsidRPr="00D8215A" w:rsidRDefault="00515198" w:rsidP="00515198">
      <w:pPr>
        <w:rPr>
          <w:sz w:val="24"/>
          <w:szCs w:val="24"/>
          <w:lang w:val="sma-NO"/>
        </w:rPr>
      </w:pPr>
    </w:p>
    <w:p w:rsidR="00515198" w:rsidRPr="00D8215A" w:rsidRDefault="00515198" w:rsidP="00515198">
      <w:pPr>
        <w:rPr>
          <w:b/>
          <w:sz w:val="24"/>
          <w:szCs w:val="24"/>
          <w:lang w:val="sma-NO"/>
        </w:rPr>
      </w:pPr>
      <w:r w:rsidRPr="00D8215A">
        <w:rPr>
          <w:b/>
          <w:sz w:val="24"/>
          <w:szCs w:val="24"/>
          <w:lang w:val="sma-NO"/>
        </w:rPr>
        <w:t>Adressebiejeme</w:t>
      </w:r>
    </w:p>
    <w:p w:rsidR="00515198" w:rsidRDefault="00741438" w:rsidP="00515198">
      <w:pPr>
        <w:rPr>
          <w:sz w:val="24"/>
          <w:szCs w:val="24"/>
          <w:lang w:val="sma-NO"/>
        </w:rPr>
      </w:pPr>
      <w:r w:rsidRPr="00D8215A">
        <w:rPr>
          <w:sz w:val="24"/>
          <w:szCs w:val="24"/>
          <w:lang w:val="sma-NO"/>
        </w:rPr>
        <w:t>Jïjnjemes</w:t>
      </w:r>
      <w:r w:rsidR="00515198" w:rsidRPr="00D8215A">
        <w:rPr>
          <w:sz w:val="24"/>
          <w:szCs w:val="24"/>
          <w:lang w:val="sma-NO"/>
        </w:rPr>
        <w:t xml:space="preserve"> geajnoeh </w:t>
      </w:r>
      <w:r w:rsidRPr="00D8215A">
        <w:rPr>
          <w:sz w:val="24"/>
          <w:szCs w:val="24"/>
          <w:lang w:val="sma-NO"/>
        </w:rPr>
        <w:t>jïh</w:t>
      </w:r>
      <w:r w:rsidR="00515198" w:rsidRPr="00D8215A">
        <w:rPr>
          <w:sz w:val="24"/>
          <w:szCs w:val="24"/>
          <w:lang w:val="sma-NO"/>
        </w:rPr>
        <w:t xml:space="preserve"> gåetieh </w:t>
      </w:r>
      <w:r w:rsidRPr="00D8215A">
        <w:rPr>
          <w:sz w:val="24"/>
          <w:szCs w:val="24"/>
          <w:lang w:val="sma-NO"/>
        </w:rPr>
        <w:t>tjïeltesne</w:t>
      </w:r>
      <w:r w:rsidR="00515198" w:rsidRPr="00D8215A">
        <w:rPr>
          <w:sz w:val="24"/>
          <w:szCs w:val="24"/>
          <w:lang w:val="sma-NO"/>
        </w:rPr>
        <w:t xml:space="preserve"> </w:t>
      </w:r>
      <w:r w:rsidRPr="00D8215A">
        <w:rPr>
          <w:sz w:val="24"/>
          <w:szCs w:val="24"/>
          <w:lang w:val="sma-NO"/>
        </w:rPr>
        <w:t>jïjtsh</w:t>
      </w:r>
      <w:r w:rsidR="00515198" w:rsidRPr="00D8215A">
        <w:rPr>
          <w:sz w:val="24"/>
          <w:szCs w:val="24"/>
          <w:lang w:val="sma-NO"/>
        </w:rPr>
        <w:t xml:space="preserve"> </w:t>
      </w:r>
      <w:r w:rsidRPr="00D8215A">
        <w:rPr>
          <w:sz w:val="24"/>
          <w:szCs w:val="24"/>
          <w:lang w:val="sma-NO"/>
        </w:rPr>
        <w:t>adressem</w:t>
      </w:r>
      <w:r w:rsidR="00515198" w:rsidRPr="00D8215A">
        <w:rPr>
          <w:sz w:val="24"/>
          <w:szCs w:val="24"/>
          <w:lang w:val="sma-NO"/>
        </w:rPr>
        <w:t xml:space="preserve"> åådtjeme. Guktie nommide tjaeledh lea </w:t>
      </w:r>
      <w:r w:rsidRPr="00D8215A">
        <w:rPr>
          <w:sz w:val="24"/>
          <w:szCs w:val="24"/>
          <w:lang w:val="sma-NO"/>
        </w:rPr>
        <w:t>nomme-aamhtese</w:t>
      </w:r>
      <w:r w:rsidR="00515198" w:rsidRPr="00D8215A">
        <w:rPr>
          <w:sz w:val="24"/>
          <w:szCs w:val="24"/>
          <w:lang w:val="sma-NO"/>
        </w:rPr>
        <w:t xml:space="preserve"> </w:t>
      </w:r>
      <w:r w:rsidRPr="00D8215A">
        <w:rPr>
          <w:sz w:val="24"/>
          <w:szCs w:val="24"/>
          <w:lang w:val="sma-NO"/>
        </w:rPr>
        <w:t>sjïdteme</w:t>
      </w:r>
      <w:r w:rsidR="00515198" w:rsidRPr="00D8215A">
        <w:rPr>
          <w:sz w:val="24"/>
          <w:szCs w:val="24"/>
          <w:lang w:val="sma-NO"/>
        </w:rPr>
        <w:t>.</w:t>
      </w:r>
    </w:p>
    <w:p w:rsidR="00D8215A" w:rsidRPr="00D8215A" w:rsidRDefault="00D8215A" w:rsidP="00515198">
      <w:pPr>
        <w:rPr>
          <w:sz w:val="24"/>
          <w:szCs w:val="24"/>
          <w:lang w:val="sma-NO"/>
        </w:rPr>
      </w:pPr>
    </w:p>
    <w:p w:rsidR="00515198" w:rsidRPr="00DB1AE7" w:rsidRDefault="00515198" w:rsidP="00515198">
      <w:pPr>
        <w:rPr>
          <w:b/>
          <w:sz w:val="24"/>
          <w:szCs w:val="24"/>
          <w:lang w:val="sma-NO"/>
        </w:rPr>
      </w:pPr>
      <w:r w:rsidRPr="00DB1AE7">
        <w:rPr>
          <w:b/>
          <w:sz w:val="24"/>
          <w:szCs w:val="24"/>
          <w:lang w:val="sma-NO"/>
        </w:rPr>
        <w:t>6.2.3 Prosjeekte</w:t>
      </w:r>
    </w:p>
    <w:p w:rsidR="00515198" w:rsidRPr="00D8215A" w:rsidRDefault="00515198" w:rsidP="00515198">
      <w:pPr>
        <w:rPr>
          <w:b/>
          <w:sz w:val="24"/>
          <w:szCs w:val="24"/>
          <w:lang w:val="sma-NO"/>
        </w:rPr>
      </w:pPr>
      <w:r w:rsidRPr="00D8215A">
        <w:rPr>
          <w:b/>
          <w:sz w:val="24"/>
          <w:szCs w:val="24"/>
          <w:lang w:val="sma-NO"/>
        </w:rPr>
        <w:t>Byrkije 50 jaepieh</w:t>
      </w:r>
    </w:p>
    <w:p w:rsidR="00515198" w:rsidRPr="00D8215A" w:rsidRDefault="00515198" w:rsidP="00515198">
      <w:pPr>
        <w:rPr>
          <w:sz w:val="24"/>
          <w:szCs w:val="24"/>
          <w:lang w:val="sma-NO"/>
        </w:rPr>
      </w:pPr>
      <w:r w:rsidRPr="00D8215A">
        <w:rPr>
          <w:sz w:val="24"/>
          <w:szCs w:val="24"/>
          <w:lang w:val="sma-NO"/>
        </w:rPr>
        <w:t xml:space="preserve">Byrkije 50 jaepieh 2013 illi. Darjomigujmie </w:t>
      </w:r>
      <w:r w:rsidR="00741438" w:rsidRPr="00D8215A">
        <w:rPr>
          <w:sz w:val="24"/>
          <w:szCs w:val="24"/>
          <w:lang w:val="sma-NO"/>
        </w:rPr>
        <w:t>jïh</w:t>
      </w:r>
      <w:r w:rsidRPr="00D8215A">
        <w:rPr>
          <w:sz w:val="24"/>
          <w:szCs w:val="24"/>
          <w:lang w:val="sma-NO"/>
        </w:rPr>
        <w:t xml:space="preserve"> </w:t>
      </w:r>
      <w:r w:rsidR="00741438" w:rsidRPr="00D8215A">
        <w:rPr>
          <w:sz w:val="24"/>
          <w:szCs w:val="24"/>
          <w:lang w:val="sma-NO"/>
        </w:rPr>
        <w:t>bietskemigujmie</w:t>
      </w:r>
      <w:r w:rsidRPr="00D8215A">
        <w:rPr>
          <w:sz w:val="24"/>
          <w:szCs w:val="24"/>
          <w:lang w:val="sma-NO"/>
        </w:rPr>
        <w:t xml:space="preserve"> daam heevehtimh. </w:t>
      </w:r>
      <w:r w:rsidR="00741438" w:rsidRPr="00D8215A">
        <w:rPr>
          <w:sz w:val="24"/>
          <w:szCs w:val="24"/>
          <w:lang w:val="sma-NO"/>
        </w:rPr>
        <w:t>Prosjektedåehkie</w:t>
      </w:r>
      <w:r w:rsidRPr="00D8215A">
        <w:rPr>
          <w:sz w:val="24"/>
          <w:szCs w:val="24"/>
          <w:lang w:val="sma-NO"/>
        </w:rPr>
        <w:t xml:space="preserve"> Fylhkeålmine daejnie barki.</w:t>
      </w:r>
    </w:p>
    <w:p w:rsidR="00515198" w:rsidRDefault="00515198" w:rsidP="00515198">
      <w:pPr>
        <w:rPr>
          <w:sz w:val="28"/>
          <w:szCs w:val="28"/>
          <w:lang w:val="sma-NO"/>
        </w:rPr>
      </w:pPr>
    </w:p>
    <w:p w:rsidR="00DB1AE7" w:rsidRDefault="00DB1AE7" w:rsidP="00515198">
      <w:pPr>
        <w:rPr>
          <w:sz w:val="28"/>
          <w:szCs w:val="28"/>
          <w:lang w:val="sma-NO"/>
        </w:rPr>
      </w:pPr>
    </w:p>
    <w:p w:rsidR="00DB1AE7" w:rsidRDefault="00DB1AE7" w:rsidP="00515198">
      <w:pPr>
        <w:rPr>
          <w:sz w:val="28"/>
          <w:szCs w:val="28"/>
          <w:lang w:val="sma-NO"/>
        </w:rPr>
      </w:pPr>
    </w:p>
    <w:p w:rsidR="00DB1AE7" w:rsidRDefault="00DB1AE7" w:rsidP="00515198">
      <w:pPr>
        <w:rPr>
          <w:sz w:val="28"/>
          <w:szCs w:val="28"/>
          <w:lang w:val="sma-NO"/>
        </w:rPr>
      </w:pPr>
    </w:p>
    <w:p w:rsidR="00DB1AE7" w:rsidRDefault="00DB1AE7" w:rsidP="00515198">
      <w:pPr>
        <w:rPr>
          <w:sz w:val="28"/>
          <w:szCs w:val="28"/>
          <w:lang w:val="sma-NO"/>
        </w:rPr>
      </w:pPr>
    </w:p>
    <w:p w:rsidR="00DB1AE7" w:rsidRDefault="00DB1AE7" w:rsidP="00515198">
      <w:pPr>
        <w:rPr>
          <w:sz w:val="28"/>
          <w:szCs w:val="28"/>
          <w:lang w:val="sma-NO"/>
        </w:rPr>
      </w:pPr>
    </w:p>
    <w:p w:rsidR="00DB1AE7" w:rsidRPr="00515198" w:rsidRDefault="00DB1AE7" w:rsidP="00515198">
      <w:pPr>
        <w:rPr>
          <w:sz w:val="28"/>
          <w:szCs w:val="28"/>
          <w:lang w:val="sma-NO"/>
        </w:rPr>
      </w:pPr>
    </w:p>
    <w:p w:rsidR="00515198" w:rsidRDefault="00515198" w:rsidP="00515198">
      <w:pPr>
        <w:rPr>
          <w:b/>
          <w:sz w:val="24"/>
          <w:szCs w:val="24"/>
          <w:lang w:val="sma-NO"/>
        </w:rPr>
      </w:pPr>
      <w:r w:rsidRPr="00D8215A">
        <w:rPr>
          <w:b/>
          <w:sz w:val="24"/>
          <w:szCs w:val="24"/>
          <w:lang w:val="sma-NO"/>
        </w:rPr>
        <w:t xml:space="preserve">6.3 </w:t>
      </w:r>
      <w:r w:rsidR="00741438" w:rsidRPr="00D8215A">
        <w:rPr>
          <w:b/>
          <w:sz w:val="24"/>
          <w:szCs w:val="24"/>
          <w:lang w:val="sma-NO"/>
        </w:rPr>
        <w:t>Reereme</w:t>
      </w:r>
      <w:r w:rsidRPr="00D8215A">
        <w:rPr>
          <w:b/>
          <w:sz w:val="24"/>
          <w:szCs w:val="24"/>
          <w:lang w:val="sma-NO"/>
        </w:rPr>
        <w:t xml:space="preserve"> </w:t>
      </w:r>
      <w:r w:rsidR="00741438" w:rsidRPr="00D8215A">
        <w:rPr>
          <w:b/>
          <w:sz w:val="24"/>
          <w:szCs w:val="24"/>
          <w:lang w:val="sma-NO"/>
        </w:rPr>
        <w:t>jïh</w:t>
      </w:r>
      <w:r w:rsidRPr="00D8215A">
        <w:rPr>
          <w:b/>
          <w:sz w:val="24"/>
          <w:szCs w:val="24"/>
          <w:lang w:val="sma-NO"/>
        </w:rPr>
        <w:t xml:space="preserve"> maahtoeh</w:t>
      </w:r>
    </w:p>
    <w:p w:rsidR="00D8215A" w:rsidRPr="00D8215A" w:rsidRDefault="00D8215A" w:rsidP="00515198">
      <w:pPr>
        <w:rPr>
          <w:b/>
          <w:sz w:val="24"/>
          <w:szCs w:val="24"/>
          <w:lang w:val="sma-NO"/>
        </w:rPr>
      </w:pPr>
      <w:r w:rsidRPr="00D8215A">
        <w:rPr>
          <w:rFonts w:ascii="Arial" w:eastAsia="Times New Roman" w:hAnsi="Arial" w:cs="Arial"/>
          <w:noProof/>
          <w:color w:val="FF0000"/>
          <w:sz w:val="20"/>
          <w:szCs w:val="20"/>
          <w:lang w:eastAsia="nb-NO"/>
        </w:rPr>
        <w:drawing>
          <wp:inline distT="0" distB="0" distL="0" distR="0" wp14:anchorId="3AEFF176" wp14:editId="220F1974">
            <wp:extent cx="5759450" cy="3839837"/>
            <wp:effectExtent l="76200" t="0" r="88900" b="0"/>
            <wp:docPr id="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515198" w:rsidRPr="00D8215A" w:rsidRDefault="00741438" w:rsidP="00515198">
      <w:pPr>
        <w:rPr>
          <w:sz w:val="24"/>
          <w:szCs w:val="24"/>
          <w:lang w:val="sma-NO"/>
        </w:rPr>
      </w:pPr>
      <w:r w:rsidRPr="00D8215A">
        <w:rPr>
          <w:sz w:val="24"/>
          <w:szCs w:val="24"/>
          <w:lang w:val="sma-NO"/>
        </w:rPr>
        <w:t>Organisasjovnekaarhte</w:t>
      </w:r>
      <w:r w:rsidR="00515198" w:rsidRPr="00D8215A">
        <w:rPr>
          <w:sz w:val="24"/>
          <w:szCs w:val="24"/>
          <w:lang w:val="sma-NO"/>
        </w:rPr>
        <w:t xml:space="preserve"> goevten asken </w:t>
      </w:r>
      <w:r w:rsidRPr="00D8215A">
        <w:rPr>
          <w:sz w:val="24"/>
          <w:szCs w:val="24"/>
          <w:lang w:val="sma-NO"/>
        </w:rPr>
        <w:t>Tjïelteståvroste</w:t>
      </w:r>
      <w:r w:rsidR="00515198" w:rsidRPr="00D8215A">
        <w:rPr>
          <w:sz w:val="24"/>
          <w:szCs w:val="24"/>
          <w:lang w:val="sma-NO"/>
        </w:rPr>
        <w:t xml:space="preserve"> </w:t>
      </w:r>
      <w:r w:rsidRPr="00D8215A">
        <w:rPr>
          <w:sz w:val="24"/>
          <w:szCs w:val="24"/>
          <w:lang w:val="sma-NO"/>
        </w:rPr>
        <w:t>jorkestovvi</w:t>
      </w:r>
      <w:r w:rsidR="00515198" w:rsidRPr="00D8215A">
        <w:rPr>
          <w:sz w:val="24"/>
          <w:szCs w:val="24"/>
          <w:lang w:val="sma-NO"/>
        </w:rPr>
        <w:t xml:space="preserve"> gosse goevtese nommem  Soejkesje-, burrie </w:t>
      </w:r>
      <w:r w:rsidRPr="00D8215A">
        <w:rPr>
          <w:sz w:val="24"/>
          <w:szCs w:val="24"/>
          <w:lang w:val="sma-NO"/>
        </w:rPr>
        <w:t>jïh</w:t>
      </w:r>
      <w:r w:rsidR="00515198" w:rsidRPr="00D8215A">
        <w:rPr>
          <w:sz w:val="24"/>
          <w:szCs w:val="24"/>
          <w:lang w:val="sma-NO"/>
        </w:rPr>
        <w:t xml:space="preserve"> eekegoevtesasse </w:t>
      </w:r>
      <w:r w:rsidRPr="00D8215A">
        <w:rPr>
          <w:sz w:val="24"/>
          <w:szCs w:val="24"/>
          <w:lang w:val="sma-NO"/>
        </w:rPr>
        <w:t>lotnesovvi</w:t>
      </w:r>
      <w:r w:rsidR="00515198" w:rsidRPr="00D8215A">
        <w:rPr>
          <w:sz w:val="24"/>
          <w:szCs w:val="24"/>
          <w:lang w:val="sma-NO"/>
        </w:rPr>
        <w:t xml:space="preserve">. Lissine barkijh goevtesisnie Laanteburrine </w:t>
      </w:r>
      <w:r w:rsidRPr="00D8215A">
        <w:rPr>
          <w:sz w:val="24"/>
          <w:szCs w:val="24"/>
          <w:lang w:val="sma-NO"/>
        </w:rPr>
        <w:t>jïh</w:t>
      </w:r>
      <w:r w:rsidR="00515198" w:rsidRPr="00D8215A">
        <w:rPr>
          <w:sz w:val="24"/>
          <w:szCs w:val="24"/>
          <w:lang w:val="sma-NO"/>
        </w:rPr>
        <w:t xml:space="preserve"> teknihkedajvine </w:t>
      </w:r>
      <w:r w:rsidRPr="00D8215A">
        <w:rPr>
          <w:sz w:val="24"/>
          <w:szCs w:val="24"/>
          <w:lang w:val="sma-NO"/>
        </w:rPr>
        <w:t>berkieh</w:t>
      </w:r>
      <w:r w:rsidR="00515198" w:rsidRPr="00D8215A">
        <w:rPr>
          <w:sz w:val="24"/>
          <w:szCs w:val="24"/>
          <w:lang w:val="sma-NO"/>
        </w:rPr>
        <w:t xml:space="preserve">. 50% </w:t>
      </w:r>
      <w:r w:rsidRPr="00D8215A">
        <w:rPr>
          <w:sz w:val="24"/>
          <w:szCs w:val="24"/>
          <w:lang w:val="sma-NO"/>
        </w:rPr>
        <w:t>Skåajjen</w:t>
      </w:r>
      <w:r w:rsidR="00515198" w:rsidRPr="00D8215A">
        <w:rPr>
          <w:sz w:val="24"/>
          <w:szCs w:val="24"/>
          <w:lang w:val="sma-NO"/>
        </w:rPr>
        <w:t xml:space="preserve"> åvtehkem </w:t>
      </w:r>
      <w:r w:rsidRPr="00D8215A">
        <w:rPr>
          <w:sz w:val="24"/>
          <w:szCs w:val="24"/>
          <w:lang w:val="sma-NO"/>
        </w:rPr>
        <w:t>Njåamesjen</w:t>
      </w:r>
      <w:r w:rsidR="00515198" w:rsidRPr="00D8215A">
        <w:rPr>
          <w:sz w:val="24"/>
          <w:szCs w:val="24"/>
          <w:lang w:val="sma-NO"/>
        </w:rPr>
        <w:t xml:space="preserve"> vuemeste åestebe </w:t>
      </w:r>
      <w:r w:rsidRPr="00D8215A">
        <w:rPr>
          <w:sz w:val="24"/>
          <w:szCs w:val="24"/>
          <w:lang w:val="sma-NO"/>
        </w:rPr>
        <w:t>jïh</w:t>
      </w:r>
      <w:r w:rsidR="00515198" w:rsidRPr="00D8215A">
        <w:rPr>
          <w:sz w:val="24"/>
          <w:szCs w:val="24"/>
          <w:lang w:val="sma-NO"/>
        </w:rPr>
        <w:t xml:space="preserve"> </w:t>
      </w:r>
      <w:r w:rsidRPr="00D8215A">
        <w:rPr>
          <w:sz w:val="24"/>
          <w:szCs w:val="24"/>
          <w:lang w:val="sma-NO"/>
        </w:rPr>
        <w:t>Kråangkeste</w:t>
      </w:r>
      <w:r w:rsidR="00515198" w:rsidRPr="00D8215A">
        <w:rPr>
          <w:sz w:val="24"/>
          <w:szCs w:val="24"/>
          <w:lang w:val="sma-NO"/>
        </w:rPr>
        <w:t xml:space="preserve"> åestebe soejkesjebarkoeh, </w:t>
      </w:r>
      <w:r w:rsidRPr="00D8215A">
        <w:rPr>
          <w:sz w:val="24"/>
          <w:szCs w:val="24"/>
          <w:lang w:val="sma-NO"/>
        </w:rPr>
        <w:t>bigkeme-aamhtesh</w:t>
      </w:r>
      <w:r w:rsidR="00515198" w:rsidRPr="00D8215A">
        <w:rPr>
          <w:sz w:val="24"/>
          <w:szCs w:val="24"/>
          <w:lang w:val="sma-NO"/>
        </w:rPr>
        <w:t xml:space="preserve"> </w:t>
      </w:r>
      <w:r w:rsidRPr="00D8215A">
        <w:rPr>
          <w:sz w:val="24"/>
          <w:szCs w:val="24"/>
          <w:lang w:val="sma-NO"/>
        </w:rPr>
        <w:t>jïh</w:t>
      </w:r>
      <w:r w:rsidR="00515198" w:rsidRPr="00D8215A">
        <w:rPr>
          <w:sz w:val="24"/>
          <w:szCs w:val="24"/>
          <w:lang w:val="sma-NO"/>
        </w:rPr>
        <w:t xml:space="preserve"> </w:t>
      </w:r>
      <w:r w:rsidRPr="00D8215A">
        <w:rPr>
          <w:sz w:val="24"/>
          <w:szCs w:val="24"/>
          <w:lang w:val="sma-NO"/>
        </w:rPr>
        <w:t>mööleme</w:t>
      </w:r>
      <w:r w:rsidR="00515198" w:rsidRPr="00D8215A">
        <w:rPr>
          <w:sz w:val="24"/>
          <w:szCs w:val="24"/>
          <w:lang w:val="sma-NO"/>
        </w:rPr>
        <w:t xml:space="preserve"> soejkesje </w:t>
      </w:r>
      <w:r w:rsidRPr="00D8215A">
        <w:rPr>
          <w:sz w:val="24"/>
          <w:szCs w:val="24"/>
          <w:lang w:val="sma-NO"/>
        </w:rPr>
        <w:t>jïh</w:t>
      </w:r>
      <w:r w:rsidR="00E669EC">
        <w:rPr>
          <w:sz w:val="24"/>
          <w:szCs w:val="24"/>
          <w:lang w:val="sma-NO"/>
        </w:rPr>
        <w:t xml:space="preserve"> bigkemelaaken mietie.</w:t>
      </w:r>
    </w:p>
    <w:p w:rsidR="00515198" w:rsidRPr="00D8215A" w:rsidRDefault="00515198" w:rsidP="00515198">
      <w:pPr>
        <w:rPr>
          <w:sz w:val="24"/>
          <w:szCs w:val="24"/>
          <w:lang w:val="sma-NO"/>
        </w:rPr>
      </w:pPr>
      <w:r w:rsidRPr="00D8215A">
        <w:rPr>
          <w:sz w:val="24"/>
          <w:szCs w:val="24"/>
          <w:lang w:val="sma-NO"/>
        </w:rPr>
        <w:t xml:space="preserve">Barkijivierhtieh 31.12.2013 lea 13,21 </w:t>
      </w:r>
      <w:r w:rsidR="00741438" w:rsidRPr="00D8215A">
        <w:rPr>
          <w:sz w:val="24"/>
          <w:szCs w:val="24"/>
          <w:lang w:val="sma-NO"/>
        </w:rPr>
        <w:t>jaepievierhkeh</w:t>
      </w:r>
      <w:r w:rsidRPr="00D8215A">
        <w:rPr>
          <w:sz w:val="24"/>
          <w:szCs w:val="24"/>
          <w:lang w:val="sma-NO"/>
        </w:rPr>
        <w:t xml:space="preserve">, mearan dennie barkijisoejkesjisnie lea 14, 48 </w:t>
      </w:r>
      <w:r w:rsidR="00741438" w:rsidRPr="00D8215A">
        <w:rPr>
          <w:sz w:val="24"/>
          <w:szCs w:val="24"/>
          <w:lang w:val="sma-NO"/>
        </w:rPr>
        <w:t>jaepievierhkeh</w:t>
      </w:r>
      <w:r w:rsidR="00E669EC">
        <w:rPr>
          <w:sz w:val="24"/>
          <w:szCs w:val="24"/>
          <w:lang w:val="sma-NO"/>
        </w:rPr>
        <w:t>.</w:t>
      </w:r>
    </w:p>
    <w:p w:rsidR="00515198" w:rsidRPr="00D8215A" w:rsidRDefault="00515198" w:rsidP="00515198">
      <w:pPr>
        <w:rPr>
          <w:sz w:val="24"/>
          <w:szCs w:val="24"/>
          <w:lang w:val="sma-NO"/>
        </w:rPr>
      </w:pPr>
      <w:r w:rsidRPr="00D8215A">
        <w:rPr>
          <w:sz w:val="24"/>
          <w:szCs w:val="24"/>
          <w:lang w:val="sma-NO"/>
        </w:rPr>
        <w:t xml:space="preserve">Maahtoejilliehtimmie goevtesisnie lea </w:t>
      </w:r>
      <w:r w:rsidR="00741438" w:rsidRPr="00D8215A">
        <w:rPr>
          <w:sz w:val="24"/>
          <w:szCs w:val="24"/>
          <w:lang w:val="sma-NO"/>
        </w:rPr>
        <w:t>åenehks</w:t>
      </w:r>
      <w:r w:rsidRPr="00D8215A">
        <w:rPr>
          <w:sz w:val="24"/>
          <w:szCs w:val="24"/>
          <w:lang w:val="sma-NO"/>
        </w:rPr>
        <w:t xml:space="preserve"> kuvsjh, tjåanghkoeh jallh faagebiejjieh </w:t>
      </w:r>
      <w:r w:rsidR="00741438" w:rsidRPr="00D8215A">
        <w:rPr>
          <w:sz w:val="24"/>
          <w:szCs w:val="24"/>
          <w:lang w:val="sma-NO"/>
        </w:rPr>
        <w:t>fylhkeålmine</w:t>
      </w:r>
      <w:r w:rsidRPr="00D8215A">
        <w:rPr>
          <w:sz w:val="24"/>
          <w:szCs w:val="24"/>
          <w:lang w:val="sma-NO"/>
        </w:rPr>
        <w:t xml:space="preserve"> orreme. Akte barkije guhkebe kuvsjem SIebriedahkesoejkesjisine  åtneme.</w:t>
      </w:r>
    </w:p>
    <w:p w:rsidR="00515198" w:rsidRPr="00D8215A" w:rsidRDefault="00515198" w:rsidP="00515198">
      <w:pPr>
        <w:rPr>
          <w:sz w:val="24"/>
          <w:szCs w:val="24"/>
          <w:lang w:val="sma-NO"/>
        </w:rPr>
      </w:pPr>
      <w:r w:rsidRPr="00D8215A">
        <w:rPr>
          <w:sz w:val="24"/>
          <w:szCs w:val="24"/>
          <w:lang w:val="sma-NO"/>
        </w:rPr>
        <w:t xml:space="preserve">Mijjieh njieljie barkijh mah byjjes </w:t>
      </w:r>
      <w:r w:rsidR="00741438" w:rsidRPr="00D8215A">
        <w:rPr>
          <w:sz w:val="24"/>
          <w:szCs w:val="24"/>
          <w:lang w:val="sma-NO"/>
        </w:rPr>
        <w:t>maahtoem</w:t>
      </w:r>
      <w:r w:rsidRPr="00D8215A">
        <w:rPr>
          <w:sz w:val="24"/>
          <w:szCs w:val="24"/>
          <w:lang w:val="sma-NO"/>
        </w:rPr>
        <w:t xml:space="preserve"> utnieh: maskijne </w:t>
      </w:r>
      <w:r w:rsidR="00741438" w:rsidRPr="00D8215A">
        <w:rPr>
          <w:sz w:val="24"/>
          <w:szCs w:val="24"/>
          <w:lang w:val="sma-NO"/>
        </w:rPr>
        <w:t>jïh</w:t>
      </w:r>
      <w:r w:rsidRPr="00D8215A">
        <w:rPr>
          <w:sz w:val="24"/>
          <w:szCs w:val="24"/>
          <w:lang w:val="sma-NO"/>
        </w:rPr>
        <w:t xml:space="preserve"> konstruksjovneteknihkesne, bachelor miehtjiesdajvereeremisnie </w:t>
      </w:r>
      <w:r w:rsidR="00741438" w:rsidRPr="00D8215A">
        <w:rPr>
          <w:sz w:val="24"/>
          <w:szCs w:val="24"/>
          <w:lang w:val="sma-NO"/>
        </w:rPr>
        <w:t>jïh</w:t>
      </w:r>
      <w:r w:rsidRPr="00D8215A">
        <w:rPr>
          <w:sz w:val="24"/>
          <w:szCs w:val="24"/>
          <w:lang w:val="sma-NO"/>
        </w:rPr>
        <w:t xml:space="preserve"> </w:t>
      </w:r>
      <w:r w:rsidR="00741438" w:rsidRPr="00D8215A">
        <w:rPr>
          <w:sz w:val="24"/>
          <w:szCs w:val="24"/>
          <w:lang w:val="sma-NO"/>
        </w:rPr>
        <w:t>maasterem</w:t>
      </w:r>
      <w:r w:rsidRPr="00D8215A">
        <w:rPr>
          <w:sz w:val="24"/>
          <w:szCs w:val="24"/>
          <w:lang w:val="sma-NO"/>
        </w:rPr>
        <w:t xml:space="preserve"> laanteburresne </w:t>
      </w:r>
      <w:r w:rsidR="00741438" w:rsidRPr="00D8215A">
        <w:rPr>
          <w:sz w:val="24"/>
          <w:szCs w:val="24"/>
          <w:lang w:val="sma-NO"/>
        </w:rPr>
        <w:t>jïh</w:t>
      </w:r>
      <w:r w:rsidRPr="00D8215A">
        <w:rPr>
          <w:sz w:val="24"/>
          <w:szCs w:val="24"/>
          <w:lang w:val="sma-NO"/>
        </w:rPr>
        <w:t xml:space="preserve"> voeneevtiedimmesne.</w:t>
      </w:r>
    </w:p>
    <w:p w:rsidR="00515198" w:rsidRDefault="00515198" w:rsidP="00515198">
      <w:pPr>
        <w:rPr>
          <w:sz w:val="24"/>
          <w:szCs w:val="24"/>
          <w:lang w:val="sma-NO"/>
        </w:rPr>
      </w:pPr>
    </w:p>
    <w:p w:rsidR="003407AF" w:rsidRPr="00D8215A" w:rsidRDefault="003407AF" w:rsidP="00515198">
      <w:pPr>
        <w:rPr>
          <w:sz w:val="24"/>
          <w:szCs w:val="24"/>
          <w:lang w:val="sma-NO"/>
        </w:rPr>
      </w:pPr>
    </w:p>
    <w:p w:rsidR="00515198" w:rsidRPr="00DB1AE7" w:rsidRDefault="00515198" w:rsidP="00515198">
      <w:pPr>
        <w:rPr>
          <w:b/>
          <w:sz w:val="24"/>
          <w:szCs w:val="24"/>
          <w:lang w:val="sma-NO"/>
        </w:rPr>
      </w:pPr>
      <w:r w:rsidRPr="00DB1AE7">
        <w:rPr>
          <w:b/>
          <w:sz w:val="24"/>
          <w:szCs w:val="24"/>
          <w:lang w:val="sma-NO"/>
        </w:rPr>
        <w:lastRenderedPageBreak/>
        <w:t xml:space="preserve">6.4 Guktie lea </w:t>
      </w:r>
      <w:r w:rsidR="00741438" w:rsidRPr="00DB1AE7">
        <w:rPr>
          <w:b/>
          <w:sz w:val="24"/>
          <w:szCs w:val="24"/>
          <w:lang w:val="sma-NO"/>
        </w:rPr>
        <w:t>åejviehaestiemisnie</w:t>
      </w:r>
      <w:r w:rsidRPr="00DB1AE7">
        <w:rPr>
          <w:b/>
          <w:sz w:val="24"/>
          <w:szCs w:val="24"/>
          <w:lang w:val="sma-NO"/>
        </w:rPr>
        <w:t xml:space="preserve"> 2013.</w:t>
      </w:r>
    </w:p>
    <w:p w:rsidR="00515198" w:rsidRPr="00DB1AE7" w:rsidRDefault="00741438" w:rsidP="00515198">
      <w:pPr>
        <w:rPr>
          <w:sz w:val="24"/>
          <w:szCs w:val="24"/>
          <w:lang w:val="sma-NO"/>
        </w:rPr>
      </w:pPr>
      <w:r w:rsidRPr="00DB1AE7">
        <w:rPr>
          <w:sz w:val="24"/>
          <w:szCs w:val="24"/>
          <w:lang w:val="sma-NO"/>
        </w:rPr>
        <w:t>Fulkedh tjieltiej soejkesjh mah lin nænnoestamme.</w:t>
      </w:r>
    </w:p>
    <w:p w:rsidR="008D55AD" w:rsidRPr="00DB1AE7" w:rsidRDefault="008D55AD" w:rsidP="00515198">
      <w:pPr>
        <w:rPr>
          <w:sz w:val="24"/>
          <w:szCs w:val="24"/>
          <w:lang w:val="sma-NO"/>
        </w:rPr>
      </w:pPr>
    </w:p>
    <w:tbl>
      <w:tblPr>
        <w:tblStyle w:val="Tabellrutenett"/>
        <w:tblW w:w="0" w:type="auto"/>
        <w:tblLook w:val="04A0" w:firstRow="1" w:lastRow="0" w:firstColumn="1" w:lastColumn="0" w:noHBand="0" w:noVBand="1"/>
      </w:tblPr>
      <w:tblGrid>
        <w:gridCol w:w="4605"/>
        <w:gridCol w:w="4605"/>
      </w:tblGrid>
      <w:tr w:rsidR="00E669EC" w:rsidRPr="00DB1AE7" w:rsidTr="000B5BFC">
        <w:tc>
          <w:tcPr>
            <w:tcW w:w="4605" w:type="dxa"/>
          </w:tcPr>
          <w:p w:rsidR="008D55AD" w:rsidRPr="00DB1AE7" w:rsidRDefault="008D55AD" w:rsidP="008D55AD">
            <w:pPr>
              <w:spacing w:line="360" w:lineRule="auto"/>
              <w:ind w:left="360"/>
              <w:rPr>
                <w:b/>
                <w:sz w:val="24"/>
                <w:szCs w:val="24"/>
              </w:rPr>
            </w:pPr>
            <w:r w:rsidRPr="00DB1AE7">
              <w:rPr>
                <w:b/>
                <w:sz w:val="24"/>
                <w:szCs w:val="24"/>
              </w:rPr>
              <w:t>Åejviesojkesje Tjaetsie jïh krööpte.</w:t>
            </w:r>
          </w:p>
          <w:p w:rsidR="00E669EC" w:rsidRPr="00DB1AE7" w:rsidRDefault="00E669EC" w:rsidP="008D55AD">
            <w:pPr>
              <w:spacing w:line="360" w:lineRule="auto"/>
              <w:ind w:left="360"/>
              <w:rPr>
                <w:b/>
                <w:sz w:val="24"/>
                <w:szCs w:val="24"/>
              </w:rPr>
            </w:pPr>
          </w:p>
        </w:tc>
        <w:tc>
          <w:tcPr>
            <w:tcW w:w="4605" w:type="dxa"/>
          </w:tcPr>
          <w:p w:rsidR="00E669EC" w:rsidRPr="00DB1AE7" w:rsidRDefault="008D55AD" w:rsidP="00E669EC">
            <w:pPr>
              <w:spacing w:line="360" w:lineRule="auto"/>
              <w:rPr>
                <w:b/>
                <w:sz w:val="24"/>
                <w:szCs w:val="24"/>
              </w:rPr>
            </w:pPr>
            <w:r w:rsidRPr="00DB1AE7">
              <w:rPr>
                <w:b/>
                <w:sz w:val="24"/>
                <w:szCs w:val="24"/>
              </w:rPr>
              <w:t>Guktie lea.</w:t>
            </w:r>
          </w:p>
        </w:tc>
      </w:tr>
      <w:tr w:rsidR="00E669EC" w:rsidRPr="00DB1AE7" w:rsidTr="000B5BFC">
        <w:tc>
          <w:tcPr>
            <w:tcW w:w="4605" w:type="dxa"/>
          </w:tcPr>
          <w:p w:rsidR="00E669EC" w:rsidRPr="00DB1AE7" w:rsidRDefault="008D55AD" w:rsidP="008D55AD">
            <w:pPr>
              <w:spacing w:line="360" w:lineRule="auto"/>
              <w:rPr>
                <w:sz w:val="24"/>
                <w:szCs w:val="24"/>
              </w:rPr>
            </w:pPr>
            <w:r w:rsidRPr="00DB1AE7">
              <w:rPr>
                <w:sz w:val="24"/>
                <w:szCs w:val="24"/>
              </w:rPr>
              <w:t xml:space="preserve">Soejkesjidh jïh råajvarimmine aelkedh guktie neavroetjaetsiem tjaetsievierhkine gaavnedh. </w:t>
            </w:r>
          </w:p>
        </w:tc>
        <w:tc>
          <w:tcPr>
            <w:tcW w:w="4605" w:type="dxa"/>
          </w:tcPr>
          <w:p w:rsidR="00E669EC" w:rsidRPr="00DB1AE7" w:rsidRDefault="008D55AD" w:rsidP="00E669EC">
            <w:pPr>
              <w:spacing w:line="360" w:lineRule="auto"/>
              <w:rPr>
                <w:sz w:val="24"/>
                <w:szCs w:val="24"/>
              </w:rPr>
            </w:pPr>
            <w:r w:rsidRPr="00DB1AE7">
              <w:rPr>
                <w:sz w:val="24"/>
                <w:szCs w:val="24"/>
              </w:rPr>
              <w:t>Aalkeme, menh ij leah daejnie galhkeme.</w:t>
            </w:r>
          </w:p>
        </w:tc>
      </w:tr>
      <w:tr w:rsidR="00E669EC" w:rsidRPr="007D090B" w:rsidTr="000B5BFC">
        <w:tc>
          <w:tcPr>
            <w:tcW w:w="4605" w:type="dxa"/>
          </w:tcPr>
          <w:p w:rsidR="00E669EC" w:rsidRPr="00DB1AE7" w:rsidRDefault="008D55AD" w:rsidP="008D55AD">
            <w:pPr>
              <w:spacing w:line="360" w:lineRule="auto"/>
              <w:rPr>
                <w:sz w:val="24"/>
                <w:szCs w:val="24"/>
              </w:rPr>
            </w:pPr>
            <w:r w:rsidRPr="00DB1AE7">
              <w:rPr>
                <w:sz w:val="24"/>
                <w:szCs w:val="24"/>
              </w:rPr>
              <w:t xml:space="preserve">Aalkoeprosjeekte orre tjaetsiem Raarvihken tjaetsievierhkesne. </w:t>
            </w:r>
          </w:p>
        </w:tc>
        <w:tc>
          <w:tcPr>
            <w:tcW w:w="4605" w:type="dxa"/>
          </w:tcPr>
          <w:p w:rsidR="00E669EC" w:rsidRPr="00DB1AE7" w:rsidRDefault="008D55AD" w:rsidP="00E669EC">
            <w:pPr>
              <w:spacing w:line="360" w:lineRule="auto"/>
              <w:rPr>
                <w:sz w:val="24"/>
                <w:szCs w:val="24"/>
                <w:lang w:val="en-US"/>
              </w:rPr>
            </w:pPr>
            <w:r w:rsidRPr="00DB1AE7">
              <w:rPr>
                <w:sz w:val="24"/>
                <w:szCs w:val="24"/>
                <w:lang w:val="en-US"/>
              </w:rPr>
              <w:t>Aalkeme jïh daejnie voestemes bieliejaepien 2014 galhkebe.</w:t>
            </w:r>
          </w:p>
        </w:tc>
      </w:tr>
      <w:tr w:rsidR="00E669EC" w:rsidRPr="00DB1AE7" w:rsidTr="000B5BFC">
        <w:tc>
          <w:tcPr>
            <w:tcW w:w="4605" w:type="dxa"/>
          </w:tcPr>
          <w:p w:rsidR="00E669EC" w:rsidRPr="00DB1AE7" w:rsidRDefault="008D55AD" w:rsidP="008D55AD">
            <w:pPr>
              <w:spacing w:line="360" w:lineRule="auto"/>
              <w:rPr>
                <w:sz w:val="24"/>
                <w:szCs w:val="24"/>
                <w:lang w:val="en-US"/>
              </w:rPr>
            </w:pPr>
            <w:r w:rsidRPr="00DB1AE7">
              <w:rPr>
                <w:sz w:val="24"/>
                <w:szCs w:val="24"/>
                <w:lang w:val="en-US"/>
              </w:rPr>
              <w:t>Aalkoeprosjeekte/ tjïelkestimmie tjaetsiedarjome Staellesne jïh Johkegaskesne, jïh mejtie  orre Johkegaskesne</w:t>
            </w:r>
          </w:p>
        </w:tc>
        <w:tc>
          <w:tcPr>
            <w:tcW w:w="4605" w:type="dxa"/>
          </w:tcPr>
          <w:p w:rsidR="00E669EC" w:rsidRPr="00DB1AE7" w:rsidRDefault="008D55AD" w:rsidP="00E669EC">
            <w:pPr>
              <w:spacing w:line="360" w:lineRule="auto"/>
              <w:rPr>
                <w:sz w:val="24"/>
                <w:szCs w:val="24"/>
              </w:rPr>
            </w:pPr>
            <w:r w:rsidRPr="00DB1AE7">
              <w:rPr>
                <w:sz w:val="24"/>
                <w:szCs w:val="24"/>
              </w:rPr>
              <w:t>. Aalkeme jaepien 2013.</w:t>
            </w:r>
          </w:p>
        </w:tc>
      </w:tr>
      <w:tr w:rsidR="00E669EC" w:rsidRPr="00DB1AE7" w:rsidTr="000B5BFC">
        <w:tc>
          <w:tcPr>
            <w:tcW w:w="4605" w:type="dxa"/>
          </w:tcPr>
          <w:p w:rsidR="008D55AD" w:rsidRPr="00DB1AE7" w:rsidRDefault="008D55AD" w:rsidP="008D55AD">
            <w:pPr>
              <w:spacing w:line="360" w:lineRule="auto"/>
              <w:rPr>
                <w:sz w:val="24"/>
                <w:szCs w:val="24"/>
              </w:rPr>
            </w:pPr>
            <w:r w:rsidRPr="00DB1AE7">
              <w:rPr>
                <w:sz w:val="24"/>
                <w:szCs w:val="24"/>
              </w:rPr>
              <w:t>Tjaetsiemøølije såelielihtine gaskeviermesne jïh dan burrievaaksjomeanleggesne..</w:t>
            </w:r>
          </w:p>
          <w:p w:rsidR="00E669EC" w:rsidRPr="00DB1AE7" w:rsidRDefault="00E669EC" w:rsidP="008D55AD">
            <w:pPr>
              <w:spacing w:line="360" w:lineRule="auto"/>
              <w:rPr>
                <w:sz w:val="24"/>
                <w:szCs w:val="24"/>
              </w:rPr>
            </w:pPr>
          </w:p>
        </w:tc>
        <w:tc>
          <w:tcPr>
            <w:tcW w:w="4605" w:type="dxa"/>
          </w:tcPr>
          <w:p w:rsidR="00E669EC" w:rsidRPr="00DB1AE7" w:rsidRDefault="008D55AD" w:rsidP="00E669EC">
            <w:pPr>
              <w:spacing w:line="360" w:lineRule="auto"/>
              <w:rPr>
                <w:sz w:val="24"/>
                <w:szCs w:val="24"/>
              </w:rPr>
            </w:pPr>
            <w:r w:rsidRPr="00DB1AE7">
              <w:rPr>
                <w:sz w:val="24"/>
                <w:szCs w:val="24"/>
              </w:rPr>
              <w:t>Ij leah daejnie aalkeme</w:t>
            </w:r>
          </w:p>
        </w:tc>
      </w:tr>
      <w:tr w:rsidR="00E669EC" w:rsidRPr="00DB1AE7" w:rsidTr="000B5BFC">
        <w:tc>
          <w:tcPr>
            <w:tcW w:w="4605" w:type="dxa"/>
          </w:tcPr>
          <w:p w:rsidR="00E669EC" w:rsidRPr="00DB1AE7" w:rsidRDefault="008D55AD" w:rsidP="008D55AD">
            <w:pPr>
              <w:spacing w:line="360" w:lineRule="auto"/>
              <w:rPr>
                <w:sz w:val="24"/>
                <w:szCs w:val="24"/>
              </w:rPr>
            </w:pPr>
            <w:r w:rsidRPr="00DB1AE7">
              <w:rPr>
                <w:sz w:val="24"/>
                <w:szCs w:val="24"/>
              </w:rPr>
              <w:t xml:space="preserve">Bueriehtidh dam tjaetsielihtiem Staellien tjaetsievierhkesne. </w:t>
            </w:r>
          </w:p>
        </w:tc>
        <w:tc>
          <w:tcPr>
            <w:tcW w:w="4605" w:type="dxa"/>
          </w:tcPr>
          <w:p w:rsidR="00E669EC" w:rsidRPr="00DB1AE7" w:rsidRDefault="008D55AD" w:rsidP="00E669EC">
            <w:pPr>
              <w:spacing w:line="360" w:lineRule="auto"/>
              <w:rPr>
                <w:sz w:val="24"/>
                <w:szCs w:val="24"/>
              </w:rPr>
            </w:pPr>
            <w:r w:rsidRPr="00DB1AE7">
              <w:rPr>
                <w:sz w:val="24"/>
                <w:szCs w:val="24"/>
              </w:rPr>
              <w:t>Riejries 2013</w:t>
            </w:r>
          </w:p>
        </w:tc>
      </w:tr>
      <w:tr w:rsidR="00E669EC" w:rsidRPr="00DB1AE7" w:rsidTr="000B5BFC">
        <w:tc>
          <w:tcPr>
            <w:tcW w:w="4605" w:type="dxa"/>
          </w:tcPr>
          <w:p w:rsidR="00E669EC" w:rsidRPr="00DB1AE7" w:rsidRDefault="008C1AA3" w:rsidP="008C1AA3">
            <w:pPr>
              <w:spacing w:line="360" w:lineRule="auto"/>
              <w:rPr>
                <w:sz w:val="24"/>
                <w:szCs w:val="24"/>
              </w:rPr>
            </w:pPr>
            <w:r w:rsidRPr="00DB1AE7">
              <w:rPr>
                <w:sz w:val="24"/>
                <w:szCs w:val="24"/>
              </w:rPr>
              <w:t xml:space="preserve">Johkegasken tjaetsievierhkem dovvedh. Aalkeme jaepien 2013.  </w:t>
            </w:r>
          </w:p>
        </w:tc>
        <w:tc>
          <w:tcPr>
            <w:tcW w:w="4605" w:type="dxa"/>
          </w:tcPr>
          <w:p w:rsidR="00E669EC" w:rsidRPr="00DB1AE7" w:rsidRDefault="008C1AA3" w:rsidP="00E669EC">
            <w:pPr>
              <w:spacing w:line="360" w:lineRule="auto"/>
              <w:rPr>
                <w:sz w:val="24"/>
                <w:szCs w:val="24"/>
              </w:rPr>
            </w:pPr>
            <w:r w:rsidRPr="00DB1AE7">
              <w:rPr>
                <w:sz w:val="24"/>
                <w:szCs w:val="24"/>
              </w:rPr>
              <w:t>Vuertebe mejtie orre tjaetsievierhke sjædta.</w:t>
            </w:r>
          </w:p>
        </w:tc>
      </w:tr>
      <w:tr w:rsidR="00E669EC" w:rsidRPr="00DB1AE7" w:rsidTr="000B5BFC">
        <w:tc>
          <w:tcPr>
            <w:tcW w:w="4605" w:type="dxa"/>
          </w:tcPr>
          <w:p w:rsidR="00E669EC" w:rsidRPr="00DB1AE7" w:rsidRDefault="008C1AA3" w:rsidP="00E669EC">
            <w:pPr>
              <w:spacing w:line="360" w:lineRule="auto"/>
              <w:rPr>
                <w:b/>
                <w:sz w:val="24"/>
                <w:szCs w:val="24"/>
              </w:rPr>
            </w:pPr>
            <w:r w:rsidRPr="00DB1AE7">
              <w:rPr>
                <w:b/>
                <w:sz w:val="24"/>
                <w:szCs w:val="24"/>
              </w:rPr>
              <w:t>Soejkesjevuekie tjïeltesne</w:t>
            </w:r>
          </w:p>
        </w:tc>
        <w:tc>
          <w:tcPr>
            <w:tcW w:w="4605" w:type="dxa"/>
          </w:tcPr>
          <w:p w:rsidR="00E669EC" w:rsidRPr="00DB1AE7" w:rsidRDefault="00E669EC" w:rsidP="00E669EC">
            <w:pPr>
              <w:spacing w:line="360" w:lineRule="auto"/>
              <w:rPr>
                <w:sz w:val="24"/>
                <w:szCs w:val="24"/>
              </w:rPr>
            </w:pPr>
          </w:p>
        </w:tc>
      </w:tr>
      <w:tr w:rsidR="00E669EC" w:rsidRPr="00DB1AE7" w:rsidTr="000B5BFC">
        <w:tc>
          <w:tcPr>
            <w:tcW w:w="4605" w:type="dxa"/>
          </w:tcPr>
          <w:p w:rsidR="00E669EC" w:rsidRPr="00DB1AE7" w:rsidRDefault="008C1AA3" w:rsidP="00E669EC">
            <w:pPr>
              <w:spacing w:line="360" w:lineRule="auto"/>
              <w:rPr>
                <w:sz w:val="24"/>
                <w:szCs w:val="24"/>
              </w:rPr>
            </w:pPr>
            <w:r w:rsidRPr="00DB1AE7">
              <w:rPr>
                <w:sz w:val="24"/>
                <w:szCs w:val="24"/>
              </w:rPr>
              <w:t xml:space="preserve">Jarkoestimmie tjïeltesoejkesjen areaaleåeseste. </w:t>
            </w:r>
          </w:p>
        </w:tc>
        <w:tc>
          <w:tcPr>
            <w:tcW w:w="4605" w:type="dxa"/>
          </w:tcPr>
          <w:p w:rsidR="00E669EC" w:rsidRPr="00DB1AE7" w:rsidRDefault="008C1AA3" w:rsidP="00E669EC">
            <w:pPr>
              <w:spacing w:line="360" w:lineRule="auto"/>
              <w:rPr>
                <w:sz w:val="24"/>
                <w:szCs w:val="24"/>
              </w:rPr>
            </w:pPr>
            <w:r w:rsidRPr="00DB1AE7">
              <w:rPr>
                <w:sz w:val="24"/>
                <w:szCs w:val="24"/>
              </w:rPr>
              <w:t>Kråangkine latjkeme tjaktjen 2014 aelkedh.</w:t>
            </w:r>
          </w:p>
        </w:tc>
      </w:tr>
      <w:tr w:rsidR="00E669EC" w:rsidRPr="00DB1AE7" w:rsidTr="000B5BFC">
        <w:tc>
          <w:tcPr>
            <w:tcW w:w="4605" w:type="dxa"/>
          </w:tcPr>
          <w:p w:rsidR="00E669EC" w:rsidRPr="00DB1AE7" w:rsidRDefault="008C1AA3" w:rsidP="008C1AA3">
            <w:pPr>
              <w:spacing w:line="360" w:lineRule="auto"/>
              <w:rPr>
                <w:sz w:val="24"/>
                <w:szCs w:val="24"/>
              </w:rPr>
            </w:pPr>
            <w:r w:rsidRPr="00DB1AE7">
              <w:rPr>
                <w:sz w:val="24"/>
                <w:szCs w:val="24"/>
              </w:rPr>
              <w:t>Jarkoestimmie RHJ-bihkedimmeste. Daejnie siebriedahkeåesiebarkosne aelkebe.</w:t>
            </w:r>
          </w:p>
        </w:tc>
        <w:tc>
          <w:tcPr>
            <w:tcW w:w="4605" w:type="dxa"/>
          </w:tcPr>
          <w:p w:rsidR="00E669EC" w:rsidRPr="00DB1AE7" w:rsidRDefault="00A71964" w:rsidP="00E669EC">
            <w:pPr>
              <w:spacing w:line="360" w:lineRule="auto"/>
              <w:rPr>
                <w:sz w:val="24"/>
                <w:szCs w:val="24"/>
              </w:rPr>
            </w:pPr>
            <w:r w:rsidRPr="00DB1AE7">
              <w:rPr>
                <w:sz w:val="24"/>
                <w:szCs w:val="24"/>
              </w:rPr>
              <w:t>siebriedahkeåesiebarkosne</w:t>
            </w:r>
          </w:p>
        </w:tc>
      </w:tr>
      <w:tr w:rsidR="00E669EC" w:rsidRPr="007D090B" w:rsidTr="000B5BFC">
        <w:tc>
          <w:tcPr>
            <w:tcW w:w="4605" w:type="dxa"/>
          </w:tcPr>
          <w:p w:rsidR="003152D0" w:rsidRPr="00DB1AE7" w:rsidRDefault="003152D0" w:rsidP="003152D0">
            <w:pPr>
              <w:spacing w:line="360" w:lineRule="auto"/>
              <w:rPr>
                <w:sz w:val="24"/>
                <w:szCs w:val="24"/>
              </w:rPr>
            </w:pPr>
            <w:r w:rsidRPr="00DB1AE7">
              <w:rPr>
                <w:sz w:val="24"/>
                <w:szCs w:val="24"/>
              </w:rPr>
              <w:t xml:space="preserve">Neavroesoejkesjebarkoe. </w:t>
            </w:r>
          </w:p>
          <w:p w:rsidR="00E669EC" w:rsidRPr="00DB1AE7" w:rsidRDefault="00E669EC" w:rsidP="003152D0">
            <w:pPr>
              <w:spacing w:line="360" w:lineRule="auto"/>
              <w:rPr>
                <w:sz w:val="24"/>
                <w:szCs w:val="24"/>
                <w:lang w:val="en-US"/>
              </w:rPr>
            </w:pPr>
          </w:p>
        </w:tc>
        <w:tc>
          <w:tcPr>
            <w:tcW w:w="4605" w:type="dxa"/>
          </w:tcPr>
          <w:p w:rsidR="00E669EC" w:rsidRPr="00DB1AE7" w:rsidRDefault="003152D0" w:rsidP="00E669EC">
            <w:pPr>
              <w:spacing w:line="360" w:lineRule="auto"/>
              <w:rPr>
                <w:sz w:val="24"/>
                <w:szCs w:val="24"/>
                <w:lang w:val="en-US"/>
              </w:rPr>
            </w:pPr>
            <w:r w:rsidRPr="00DB1AE7">
              <w:rPr>
                <w:sz w:val="24"/>
                <w:szCs w:val="24"/>
                <w:lang w:val="en-US"/>
              </w:rPr>
              <w:t>Aalkeme, menh ij lea riejries.</w:t>
            </w:r>
          </w:p>
        </w:tc>
      </w:tr>
      <w:tr w:rsidR="00E669EC" w:rsidRPr="007D090B" w:rsidTr="000B5BFC">
        <w:tc>
          <w:tcPr>
            <w:tcW w:w="4605" w:type="dxa"/>
          </w:tcPr>
          <w:p w:rsidR="00E669EC" w:rsidRPr="00DB1AE7" w:rsidRDefault="003152D0" w:rsidP="00E669EC">
            <w:pPr>
              <w:spacing w:line="360" w:lineRule="auto"/>
              <w:rPr>
                <w:sz w:val="24"/>
                <w:szCs w:val="24"/>
              </w:rPr>
            </w:pPr>
            <w:r w:rsidRPr="00DB1AE7">
              <w:rPr>
                <w:sz w:val="24"/>
                <w:szCs w:val="24"/>
              </w:rPr>
              <w:t>Årromepolitihke darjomesoejkesje.</w:t>
            </w:r>
          </w:p>
        </w:tc>
        <w:tc>
          <w:tcPr>
            <w:tcW w:w="4605" w:type="dxa"/>
          </w:tcPr>
          <w:p w:rsidR="00E669EC" w:rsidRPr="00DB1AE7" w:rsidRDefault="003152D0" w:rsidP="00E669EC">
            <w:pPr>
              <w:spacing w:line="360" w:lineRule="auto"/>
              <w:rPr>
                <w:sz w:val="24"/>
                <w:szCs w:val="24"/>
                <w:lang w:val="en-US"/>
              </w:rPr>
            </w:pPr>
            <w:r w:rsidRPr="00DB1AE7">
              <w:rPr>
                <w:sz w:val="24"/>
                <w:szCs w:val="24"/>
                <w:lang w:val="en-US"/>
              </w:rPr>
              <w:t>Aalkeme, menh ij leah riejries.</w:t>
            </w:r>
          </w:p>
        </w:tc>
      </w:tr>
      <w:tr w:rsidR="00E669EC" w:rsidRPr="00DB1AE7" w:rsidTr="000B5BFC">
        <w:tc>
          <w:tcPr>
            <w:tcW w:w="4605" w:type="dxa"/>
          </w:tcPr>
          <w:p w:rsidR="003152D0" w:rsidRPr="00DB1AE7" w:rsidRDefault="003152D0" w:rsidP="003152D0">
            <w:pPr>
              <w:spacing w:line="360" w:lineRule="auto"/>
              <w:rPr>
                <w:b/>
                <w:sz w:val="24"/>
                <w:szCs w:val="24"/>
              </w:rPr>
            </w:pPr>
            <w:r w:rsidRPr="00DB1AE7">
              <w:rPr>
                <w:b/>
                <w:sz w:val="24"/>
                <w:szCs w:val="24"/>
              </w:rPr>
              <w:t>Energije jïh klimasoejkesje</w:t>
            </w:r>
          </w:p>
          <w:p w:rsidR="00E669EC" w:rsidRPr="00DB1AE7" w:rsidRDefault="00E669EC" w:rsidP="003152D0">
            <w:pPr>
              <w:spacing w:line="360" w:lineRule="auto"/>
              <w:rPr>
                <w:b/>
                <w:sz w:val="24"/>
                <w:szCs w:val="24"/>
              </w:rPr>
            </w:pPr>
          </w:p>
        </w:tc>
        <w:tc>
          <w:tcPr>
            <w:tcW w:w="4605" w:type="dxa"/>
          </w:tcPr>
          <w:p w:rsidR="00E669EC" w:rsidRPr="00DB1AE7" w:rsidRDefault="00E669EC" w:rsidP="00E669EC">
            <w:pPr>
              <w:spacing w:line="360" w:lineRule="auto"/>
              <w:rPr>
                <w:b/>
                <w:sz w:val="24"/>
                <w:szCs w:val="24"/>
              </w:rPr>
            </w:pPr>
          </w:p>
        </w:tc>
      </w:tr>
      <w:tr w:rsidR="00E669EC" w:rsidRPr="00DB1AE7" w:rsidTr="000B5BFC">
        <w:tc>
          <w:tcPr>
            <w:tcW w:w="4605" w:type="dxa"/>
          </w:tcPr>
          <w:p w:rsidR="00E669EC" w:rsidRPr="00DB1AE7" w:rsidRDefault="003152D0" w:rsidP="003152D0">
            <w:pPr>
              <w:spacing w:line="360" w:lineRule="auto"/>
              <w:rPr>
                <w:sz w:val="24"/>
                <w:szCs w:val="24"/>
              </w:rPr>
            </w:pPr>
            <w:r w:rsidRPr="00DB1AE7">
              <w:rPr>
                <w:sz w:val="24"/>
                <w:szCs w:val="24"/>
              </w:rPr>
              <w:t xml:space="preserve">Evtiedimmie dehtie dåarjegistie guktie skåajjem seejedh. </w:t>
            </w:r>
          </w:p>
        </w:tc>
        <w:tc>
          <w:tcPr>
            <w:tcW w:w="4605" w:type="dxa"/>
          </w:tcPr>
          <w:p w:rsidR="00E669EC" w:rsidRPr="00DB1AE7" w:rsidRDefault="00E669EC" w:rsidP="00E669EC">
            <w:pPr>
              <w:spacing w:line="360" w:lineRule="auto"/>
              <w:rPr>
                <w:sz w:val="24"/>
                <w:szCs w:val="24"/>
              </w:rPr>
            </w:pPr>
            <w:r w:rsidRPr="00DB1AE7">
              <w:rPr>
                <w:sz w:val="24"/>
                <w:szCs w:val="24"/>
              </w:rPr>
              <w:t xml:space="preserve"> </w:t>
            </w:r>
            <w:r w:rsidR="003152D0" w:rsidRPr="00DB1AE7">
              <w:rPr>
                <w:sz w:val="24"/>
                <w:szCs w:val="24"/>
              </w:rPr>
              <w:t xml:space="preserve">Daan öörnegen bïjre fïerhten tjaktjen bievniejibie, jïh dah dåarjegh Fylhkeålmeste </w:t>
            </w:r>
            <w:r w:rsidR="003152D0" w:rsidRPr="00DB1AE7">
              <w:rPr>
                <w:sz w:val="24"/>
                <w:szCs w:val="24"/>
              </w:rPr>
              <w:lastRenderedPageBreak/>
              <w:t>jaepeste jaapan jorkeståvva.</w:t>
            </w:r>
          </w:p>
        </w:tc>
      </w:tr>
      <w:tr w:rsidR="00E669EC" w:rsidRPr="00DB1AE7" w:rsidTr="000B5BFC">
        <w:tc>
          <w:tcPr>
            <w:tcW w:w="4605" w:type="dxa"/>
          </w:tcPr>
          <w:p w:rsidR="003152D0" w:rsidRPr="00DB1AE7" w:rsidRDefault="003152D0" w:rsidP="003152D0">
            <w:pPr>
              <w:spacing w:line="360" w:lineRule="auto"/>
              <w:rPr>
                <w:sz w:val="24"/>
                <w:szCs w:val="24"/>
              </w:rPr>
            </w:pPr>
            <w:r w:rsidRPr="00DB1AE7">
              <w:rPr>
                <w:sz w:val="24"/>
                <w:szCs w:val="24"/>
              </w:rPr>
              <w:lastRenderedPageBreak/>
              <w:t>Råajvarimmie tjïelten gåetine</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Gïehtjedimmie/ENØK- bïhkedimmieh</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Energijemierhkeme gåetijste</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Areaaleefektiviseringe</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Evtiedimmie- jïh råajvarimmiesoejkesje tjïelten gåetide</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Energijine aelkedh</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ENØK- råajvarimmieh tjïelten gåetine</w:t>
            </w:r>
          </w:p>
          <w:p w:rsidR="00E669EC" w:rsidRPr="00DB1AE7" w:rsidRDefault="00E669EC" w:rsidP="003152D0">
            <w:pPr>
              <w:spacing w:line="360" w:lineRule="auto"/>
              <w:ind w:left="1080"/>
              <w:rPr>
                <w:sz w:val="24"/>
                <w:szCs w:val="24"/>
              </w:rPr>
            </w:pPr>
          </w:p>
        </w:tc>
        <w:tc>
          <w:tcPr>
            <w:tcW w:w="4605" w:type="dxa"/>
          </w:tcPr>
          <w:p w:rsidR="003152D0" w:rsidRPr="00DB1AE7" w:rsidRDefault="003152D0" w:rsidP="003152D0">
            <w:pPr>
              <w:pStyle w:val="Listeavsnitt"/>
              <w:numPr>
                <w:ilvl w:val="0"/>
                <w:numId w:val="9"/>
              </w:numPr>
              <w:spacing w:line="360" w:lineRule="auto"/>
              <w:rPr>
                <w:sz w:val="24"/>
                <w:szCs w:val="24"/>
              </w:rPr>
            </w:pPr>
            <w:r w:rsidRPr="00DB1AE7">
              <w:rPr>
                <w:sz w:val="24"/>
                <w:szCs w:val="24"/>
              </w:rPr>
              <w:t>Ij leah dorjesovveme</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Ij leah dorjesovveme</w:t>
            </w:r>
          </w:p>
          <w:p w:rsidR="003152D0" w:rsidRPr="00DB1AE7" w:rsidRDefault="003152D0" w:rsidP="003152D0">
            <w:pPr>
              <w:spacing w:line="360" w:lineRule="auto"/>
              <w:ind w:left="1080"/>
              <w:rPr>
                <w:sz w:val="24"/>
                <w:szCs w:val="24"/>
              </w:rPr>
            </w:pP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 xml:space="preserve">Gïehtjedibie </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Ij leah aalkeme</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Ij leah aalkeme</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Dorjebe gosse tjoerebe maam akt målsodh</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Aalkeme, menh ij leah riejries</w:t>
            </w:r>
          </w:p>
          <w:p w:rsidR="003152D0" w:rsidRPr="00DB1AE7" w:rsidRDefault="003152D0" w:rsidP="003152D0">
            <w:pPr>
              <w:spacing w:line="360" w:lineRule="auto"/>
              <w:ind w:left="1080"/>
              <w:rPr>
                <w:sz w:val="24"/>
                <w:szCs w:val="24"/>
              </w:rPr>
            </w:pPr>
            <w:r w:rsidRPr="00DB1AE7">
              <w:rPr>
                <w:sz w:val="24"/>
                <w:szCs w:val="24"/>
              </w:rPr>
              <w:t>•</w:t>
            </w:r>
            <w:r w:rsidRPr="00DB1AE7">
              <w:rPr>
                <w:sz w:val="24"/>
                <w:szCs w:val="24"/>
              </w:rPr>
              <w:tab/>
              <w:t>SD-anleggh tjïelten gåetine bïejedh</w:t>
            </w:r>
          </w:p>
          <w:p w:rsidR="00E669EC" w:rsidRPr="00DB1AE7" w:rsidRDefault="00E669EC" w:rsidP="003152D0">
            <w:pPr>
              <w:spacing w:line="360" w:lineRule="auto"/>
              <w:ind w:left="1080"/>
              <w:rPr>
                <w:sz w:val="24"/>
                <w:szCs w:val="24"/>
              </w:rPr>
            </w:pPr>
          </w:p>
        </w:tc>
      </w:tr>
      <w:tr w:rsidR="00E669EC" w:rsidRPr="00DB1AE7" w:rsidTr="000B5BFC">
        <w:tc>
          <w:tcPr>
            <w:tcW w:w="4605" w:type="dxa"/>
          </w:tcPr>
          <w:p w:rsidR="003152D0" w:rsidRPr="00DB1AE7" w:rsidRDefault="003152D0" w:rsidP="003152D0">
            <w:pPr>
              <w:spacing w:line="360" w:lineRule="auto"/>
              <w:rPr>
                <w:sz w:val="24"/>
                <w:szCs w:val="24"/>
              </w:rPr>
            </w:pPr>
            <w:r w:rsidRPr="00DB1AE7">
              <w:rPr>
                <w:sz w:val="24"/>
                <w:szCs w:val="24"/>
              </w:rPr>
              <w:t>Bigkemeaamhtese- klima/energije</w:t>
            </w:r>
          </w:p>
          <w:p w:rsidR="00FB671C" w:rsidRPr="00DB1AE7" w:rsidRDefault="003152D0" w:rsidP="00FB671C">
            <w:pPr>
              <w:spacing w:line="360" w:lineRule="auto"/>
              <w:rPr>
                <w:sz w:val="24"/>
                <w:szCs w:val="24"/>
              </w:rPr>
            </w:pPr>
            <w:r w:rsidRPr="00DB1AE7">
              <w:rPr>
                <w:sz w:val="24"/>
                <w:szCs w:val="24"/>
              </w:rPr>
              <w:t>•</w:t>
            </w:r>
            <w:r w:rsidRPr="00DB1AE7">
              <w:rPr>
                <w:sz w:val="24"/>
                <w:szCs w:val="24"/>
              </w:rPr>
              <w:tab/>
              <w:t>Kuvsjh gïetedallide bigkemeaamhtsinie</w:t>
            </w:r>
          </w:p>
          <w:p w:rsidR="00FB671C" w:rsidRPr="00DB1AE7" w:rsidRDefault="00FB671C" w:rsidP="00FB671C">
            <w:pPr>
              <w:spacing w:line="360" w:lineRule="auto"/>
              <w:ind w:left="720"/>
              <w:rPr>
                <w:sz w:val="24"/>
                <w:szCs w:val="24"/>
              </w:rPr>
            </w:pPr>
            <w:r w:rsidRPr="00DB1AE7">
              <w:rPr>
                <w:sz w:val="24"/>
                <w:szCs w:val="24"/>
              </w:rPr>
              <w:t>•</w:t>
            </w:r>
            <w:r w:rsidRPr="00DB1AE7">
              <w:rPr>
                <w:sz w:val="24"/>
                <w:szCs w:val="24"/>
              </w:rPr>
              <w:tab/>
              <w:t>Maahtoe åejvietjïeltesne</w:t>
            </w:r>
          </w:p>
          <w:p w:rsidR="00FB671C" w:rsidRPr="00DB1AE7" w:rsidRDefault="00FB671C" w:rsidP="00FB671C">
            <w:pPr>
              <w:spacing w:line="360" w:lineRule="auto"/>
              <w:ind w:left="720"/>
              <w:rPr>
                <w:sz w:val="24"/>
                <w:szCs w:val="24"/>
              </w:rPr>
            </w:pPr>
            <w:r w:rsidRPr="00DB1AE7">
              <w:rPr>
                <w:sz w:val="24"/>
                <w:szCs w:val="24"/>
              </w:rPr>
              <w:t>•</w:t>
            </w:r>
            <w:r w:rsidRPr="00DB1AE7">
              <w:rPr>
                <w:sz w:val="24"/>
                <w:szCs w:val="24"/>
              </w:rPr>
              <w:tab/>
              <w:t>Energijemierhkesjimmine hiejhtedh</w:t>
            </w:r>
          </w:p>
          <w:p w:rsidR="00E669EC" w:rsidRPr="00DB1AE7" w:rsidRDefault="00E669EC" w:rsidP="00FB671C">
            <w:pPr>
              <w:spacing w:line="360" w:lineRule="auto"/>
              <w:ind w:left="720"/>
              <w:rPr>
                <w:sz w:val="24"/>
                <w:szCs w:val="24"/>
              </w:rPr>
            </w:pPr>
          </w:p>
        </w:tc>
        <w:tc>
          <w:tcPr>
            <w:tcW w:w="4605" w:type="dxa"/>
          </w:tcPr>
          <w:p w:rsidR="00E669EC" w:rsidRPr="00DB1AE7" w:rsidRDefault="00E669EC" w:rsidP="00E669EC">
            <w:pPr>
              <w:spacing w:line="360" w:lineRule="auto"/>
              <w:rPr>
                <w:sz w:val="24"/>
                <w:szCs w:val="24"/>
              </w:rPr>
            </w:pPr>
          </w:p>
          <w:p w:rsidR="00E669EC" w:rsidRPr="00DB1AE7" w:rsidRDefault="00FB671C" w:rsidP="00E669EC">
            <w:pPr>
              <w:numPr>
                <w:ilvl w:val="0"/>
                <w:numId w:val="5"/>
              </w:numPr>
              <w:spacing w:line="360" w:lineRule="auto"/>
              <w:rPr>
                <w:sz w:val="24"/>
                <w:szCs w:val="24"/>
              </w:rPr>
            </w:pPr>
            <w:r w:rsidRPr="00DB1AE7">
              <w:rPr>
                <w:sz w:val="24"/>
                <w:szCs w:val="24"/>
              </w:rPr>
              <w:t>Maahtoe tjïeltesne</w:t>
            </w:r>
          </w:p>
          <w:p w:rsidR="00E669EC" w:rsidRPr="00DB1AE7" w:rsidRDefault="00FB671C" w:rsidP="00E669EC">
            <w:pPr>
              <w:numPr>
                <w:ilvl w:val="0"/>
                <w:numId w:val="5"/>
              </w:numPr>
              <w:spacing w:line="360" w:lineRule="auto"/>
              <w:rPr>
                <w:sz w:val="24"/>
                <w:szCs w:val="24"/>
              </w:rPr>
            </w:pPr>
            <w:r w:rsidRPr="00DB1AE7">
              <w:rPr>
                <w:sz w:val="24"/>
                <w:szCs w:val="24"/>
              </w:rPr>
              <w:t>Barre iktesth dam darjobe gosse orre gåetieh tseegkebe</w:t>
            </w:r>
          </w:p>
          <w:p w:rsidR="00FB671C" w:rsidRPr="00DB1AE7" w:rsidRDefault="00FB671C" w:rsidP="00FB671C">
            <w:pPr>
              <w:pStyle w:val="Listeavsnitt"/>
              <w:numPr>
                <w:ilvl w:val="0"/>
                <w:numId w:val="5"/>
              </w:numPr>
              <w:spacing w:line="360" w:lineRule="auto"/>
              <w:rPr>
                <w:sz w:val="24"/>
                <w:szCs w:val="24"/>
              </w:rPr>
            </w:pPr>
            <w:r w:rsidRPr="00DB1AE7">
              <w:rPr>
                <w:sz w:val="24"/>
                <w:szCs w:val="24"/>
              </w:rPr>
              <w:t>TEK 10 tjirrh geehtebe jïh barre gåetide mah mubpide leejjebe</w:t>
            </w:r>
          </w:p>
          <w:p w:rsidR="00E669EC" w:rsidRPr="00DB1AE7" w:rsidRDefault="00E669EC" w:rsidP="00E669EC">
            <w:pPr>
              <w:numPr>
                <w:ilvl w:val="0"/>
                <w:numId w:val="5"/>
              </w:numPr>
              <w:spacing w:line="360" w:lineRule="auto"/>
              <w:rPr>
                <w:sz w:val="24"/>
                <w:szCs w:val="24"/>
              </w:rPr>
            </w:pPr>
          </w:p>
        </w:tc>
      </w:tr>
      <w:tr w:rsidR="00E669EC" w:rsidRPr="00DB1AE7" w:rsidTr="000B5BFC">
        <w:tc>
          <w:tcPr>
            <w:tcW w:w="4605" w:type="dxa"/>
          </w:tcPr>
          <w:p w:rsidR="00FB671C" w:rsidRPr="00DB1AE7" w:rsidRDefault="00FB671C" w:rsidP="00FB671C">
            <w:pPr>
              <w:spacing w:line="360" w:lineRule="auto"/>
              <w:rPr>
                <w:sz w:val="24"/>
                <w:szCs w:val="24"/>
              </w:rPr>
            </w:pPr>
            <w:r w:rsidRPr="00DB1AE7">
              <w:rPr>
                <w:sz w:val="24"/>
                <w:szCs w:val="24"/>
              </w:rPr>
              <w:t>Baahke jarngesne</w:t>
            </w:r>
          </w:p>
          <w:p w:rsidR="00FB671C" w:rsidRPr="00DB1AE7" w:rsidRDefault="00FB671C" w:rsidP="00FB671C">
            <w:pPr>
              <w:spacing w:line="360" w:lineRule="auto"/>
              <w:rPr>
                <w:sz w:val="24"/>
                <w:szCs w:val="24"/>
              </w:rPr>
            </w:pPr>
            <w:r w:rsidRPr="00DB1AE7">
              <w:rPr>
                <w:sz w:val="24"/>
                <w:szCs w:val="24"/>
              </w:rPr>
              <w:t>•</w:t>
            </w:r>
            <w:r w:rsidRPr="00DB1AE7">
              <w:rPr>
                <w:sz w:val="24"/>
                <w:szCs w:val="24"/>
              </w:rPr>
              <w:tab/>
              <w:t>Åvteprosjeekte, guktie maeksedh jïh bielieprosjeekte</w:t>
            </w:r>
          </w:p>
          <w:p w:rsidR="00FB671C" w:rsidRPr="00DB1AE7" w:rsidRDefault="00FB671C" w:rsidP="00FB671C">
            <w:pPr>
              <w:spacing w:line="360" w:lineRule="auto"/>
              <w:rPr>
                <w:sz w:val="24"/>
                <w:szCs w:val="24"/>
              </w:rPr>
            </w:pPr>
            <w:r w:rsidRPr="00DB1AE7">
              <w:rPr>
                <w:sz w:val="24"/>
                <w:szCs w:val="24"/>
              </w:rPr>
              <w:t>•</w:t>
            </w:r>
            <w:r w:rsidRPr="00DB1AE7">
              <w:rPr>
                <w:sz w:val="24"/>
                <w:szCs w:val="24"/>
              </w:rPr>
              <w:tab/>
              <w:t xml:space="preserve">Bielieprosjeektine aelkedh, salkestidh </w:t>
            </w:r>
          </w:p>
          <w:p w:rsidR="00FB671C" w:rsidRPr="00DB1AE7" w:rsidRDefault="00FB671C" w:rsidP="00FB671C">
            <w:pPr>
              <w:spacing w:line="360" w:lineRule="auto"/>
              <w:rPr>
                <w:sz w:val="24"/>
                <w:szCs w:val="24"/>
              </w:rPr>
            </w:pPr>
            <w:r w:rsidRPr="00DB1AE7">
              <w:rPr>
                <w:sz w:val="24"/>
                <w:szCs w:val="24"/>
              </w:rPr>
              <w:tab/>
            </w:r>
          </w:p>
        </w:tc>
        <w:tc>
          <w:tcPr>
            <w:tcW w:w="4605" w:type="dxa"/>
          </w:tcPr>
          <w:p w:rsidR="00E669EC" w:rsidRPr="00DB1AE7" w:rsidRDefault="00FB671C" w:rsidP="00E669EC">
            <w:pPr>
              <w:spacing w:line="360" w:lineRule="auto"/>
              <w:rPr>
                <w:sz w:val="24"/>
                <w:szCs w:val="24"/>
              </w:rPr>
            </w:pPr>
            <w:r w:rsidRPr="00DB1AE7">
              <w:rPr>
                <w:sz w:val="24"/>
                <w:szCs w:val="24"/>
              </w:rPr>
              <w:t>Ij leah aalkeme</w:t>
            </w:r>
          </w:p>
        </w:tc>
      </w:tr>
      <w:tr w:rsidR="00E669EC" w:rsidRPr="00DB1AE7" w:rsidTr="000B5BFC">
        <w:tc>
          <w:tcPr>
            <w:tcW w:w="4605" w:type="dxa"/>
          </w:tcPr>
          <w:p w:rsidR="00FB671C" w:rsidRPr="00DB1AE7" w:rsidRDefault="00FB671C" w:rsidP="00FB671C">
            <w:pPr>
              <w:spacing w:line="360" w:lineRule="auto"/>
              <w:rPr>
                <w:sz w:val="24"/>
                <w:szCs w:val="24"/>
              </w:rPr>
            </w:pPr>
            <w:r w:rsidRPr="00DB1AE7">
              <w:rPr>
                <w:sz w:val="24"/>
                <w:szCs w:val="24"/>
              </w:rPr>
              <w:t>Råajvarimmie haaskojde</w:t>
            </w:r>
          </w:p>
          <w:p w:rsidR="00FB671C" w:rsidRPr="00DB1AE7" w:rsidRDefault="00FB671C" w:rsidP="00FB671C">
            <w:pPr>
              <w:spacing w:line="360" w:lineRule="auto"/>
              <w:rPr>
                <w:sz w:val="24"/>
                <w:szCs w:val="24"/>
              </w:rPr>
            </w:pPr>
            <w:r w:rsidRPr="00DB1AE7">
              <w:rPr>
                <w:sz w:val="24"/>
                <w:szCs w:val="24"/>
              </w:rPr>
              <w:t>•</w:t>
            </w:r>
            <w:r w:rsidRPr="00DB1AE7">
              <w:rPr>
                <w:sz w:val="24"/>
                <w:szCs w:val="24"/>
              </w:rPr>
              <w:tab/>
              <w:t>Haaskoemaaksoem jorkestovvedh</w:t>
            </w:r>
          </w:p>
          <w:p w:rsidR="00FB671C" w:rsidRPr="00DB1AE7" w:rsidRDefault="00FB671C" w:rsidP="00FB671C">
            <w:pPr>
              <w:spacing w:line="360" w:lineRule="auto"/>
              <w:rPr>
                <w:sz w:val="24"/>
                <w:szCs w:val="24"/>
              </w:rPr>
            </w:pPr>
            <w:r w:rsidRPr="00DB1AE7">
              <w:rPr>
                <w:sz w:val="24"/>
                <w:szCs w:val="24"/>
              </w:rPr>
              <w:t>•</w:t>
            </w:r>
            <w:r w:rsidRPr="00DB1AE7">
              <w:rPr>
                <w:sz w:val="24"/>
                <w:szCs w:val="24"/>
              </w:rPr>
              <w:tab/>
              <w:t>Dåastomeøørnegidie bueriedidh</w:t>
            </w:r>
          </w:p>
          <w:p w:rsidR="00FB671C" w:rsidRPr="00DB1AE7" w:rsidRDefault="00FB671C" w:rsidP="00FB671C">
            <w:pPr>
              <w:spacing w:line="360" w:lineRule="auto"/>
              <w:rPr>
                <w:sz w:val="24"/>
                <w:szCs w:val="24"/>
              </w:rPr>
            </w:pPr>
            <w:r w:rsidRPr="00DB1AE7">
              <w:rPr>
                <w:sz w:val="24"/>
                <w:szCs w:val="24"/>
              </w:rPr>
              <w:t>•</w:t>
            </w:r>
            <w:r w:rsidRPr="00DB1AE7">
              <w:rPr>
                <w:sz w:val="24"/>
                <w:szCs w:val="24"/>
              </w:rPr>
              <w:tab/>
              <w:t xml:space="preserve">Haaskojde raerhkedh dovne aaj hæhtjoedajvine. </w:t>
            </w:r>
          </w:p>
        </w:tc>
        <w:tc>
          <w:tcPr>
            <w:tcW w:w="4605" w:type="dxa"/>
          </w:tcPr>
          <w:p w:rsidR="00E669EC" w:rsidRPr="00DB1AE7" w:rsidRDefault="00FB671C" w:rsidP="00E669EC">
            <w:pPr>
              <w:spacing w:line="360" w:lineRule="auto"/>
              <w:rPr>
                <w:sz w:val="24"/>
                <w:szCs w:val="24"/>
              </w:rPr>
            </w:pPr>
            <w:r w:rsidRPr="00DB1AE7">
              <w:rPr>
                <w:sz w:val="24"/>
                <w:szCs w:val="24"/>
              </w:rPr>
              <w:t>Ij leah aalkeme</w:t>
            </w:r>
          </w:p>
        </w:tc>
      </w:tr>
      <w:tr w:rsidR="00E669EC" w:rsidRPr="00DB1AE7" w:rsidTr="000B5BFC">
        <w:tc>
          <w:tcPr>
            <w:tcW w:w="4605" w:type="dxa"/>
          </w:tcPr>
          <w:p w:rsidR="00E669EC" w:rsidRPr="00DB1AE7" w:rsidRDefault="00FB671C" w:rsidP="00E669EC">
            <w:pPr>
              <w:spacing w:line="360" w:lineRule="auto"/>
              <w:rPr>
                <w:b/>
                <w:sz w:val="24"/>
                <w:szCs w:val="24"/>
              </w:rPr>
            </w:pPr>
            <w:r w:rsidRPr="00DB1AE7">
              <w:rPr>
                <w:b/>
                <w:sz w:val="24"/>
                <w:szCs w:val="24"/>
              </w:rPr>
              <w:t>Sijjieevtiedimmiesoejkesje 2008-2018</w:t>
            </w:r>
          </w:p>
        </w:tc>
        <w:tc>
          <w:tcPr>
            <w:tcW w:w="4605" w:type="dxa"/>
          </w:tcPr>
          <w:p w:rsidR="00E669EC" w:rsidRPr="00DB1AE7" w:rsidRDefault="00E669EC" w:rsidP="00E669EC">
            <w:pPr>
              <w:spacing w:line="360" w:lineRule="auto"/>
              <w:rPr>
                <w:b/>
                <w:sz w:val="24"/>
                <w:szCs w:val="24"/>
              </w:rPr>
            </w:pPr>
          </w:p>
        </w:tc>
      </w:tr>
      <w:tr w:rsidR="00E669EC" w:rsidRPr="00DB1AE7" w:rsidTr="000B5BFC">
        <w:tc>
          <w:tcPr>
            <w:tcW w:w="4605" w:type="dxa"/>
          </w:tcPr>
          <w:p w:rsidR="00FB671C" w:rsidRPr="00DB1AE7" w:rsidRDefault="00FB671C" w:rsidP="00FB671C">
            <w:pPr>
              <w:spacing w:line="360" w:lineRule="auto"/>
              <w:rPr>
                <w:sz w:val="24"/>
                <w:szCs w:val="24"/>
              </w:rPr>
            </w:pPr>
            <w:r w:rsidRPr="00DB1AE7">
              <w:rPr>
                <w:sz w:val="24"/>
                <w:szCs w:val="24"/>
              </w:rPr>
              <w:t xml:space="preserve">Universelle jarkoestimmieh. Ålkoeokside </w:t>
            </w:r>
            <w:r w:rsidRPr="00DB1AE7">
              <w:rPr>
                <w:sz w:val="24"/>
                <w:szCs w:val="24"/>
              </w:rPr>
              <w:lastRenderedPageBreak/>
              <w:t xml:space="preserve">gåetine bueriedidh mah servisefunksjovnh åtna. </w:t>
            </w:r>
          </w:p>
          <w:p w:rsidR="00FB671C" w:rsidRPr="00DB1AE7" w:rsidRDefault="00FB671C" w:rsidP="00E669EC">
            <w:pPr>
              <w:spacing w:line="360" w:lineRule="auto"/>
              <w:rPr>
                <w:sz w:val="24"/>
                <w:szCs w:val="24"/>
              </w:rPr>
            </w:pPr>
          </w:p>
        </w:tc>
        <w:tc>
          <w:tcPr>
            <w:tcW w:w="4605" w:type="dxa"/>
          </w:tcPr>
          <w:p w:rsidR="00E669EC" w:rsidRPr="00DB1AE7" w:rsidRDefault="00FB671C" w:rsidP="00FB671C">
            <w:pPr>
              <w:spacing w:line="360" w:lineRule="auto"/>
              <w:rPr>
                <w:sz w:val="24"/>
                <w:szCs w:val="24"/>
              </w:rPr>
            </w:pPr>
            <w:r w:rsidRPr="00DB1AE7">
              <w:rPr>
                <w:sz w:val="24"/>
                <w:szCs w:val="24"/>
              </w:rPr>
              <w:lastRenderedPageBreak/>
              <w:t>Dam darjodh gosse orreste tsegkieh.</w:t>
            </w:r>
          </w:p>
        </w:tc>
      </w:tr>
      <w:tr w:rsidR="00E669EC" w:rsidRPr="00DB1AE7" w:rsidTr="000B5BFC">
        <w:tc>
          <w:tcPr>
            <w:tcW w:w="4605" w:type="dxa"/>
          </w:tcPr>
          <w:p w:rsidR="00FB671C" w:rsidRPr="00DB1AE7" w:rsidRDefault="00FB671C" w:rsidP="00E669EC">
            <w:pPr>
              <w:spacing w:line="360" w:lineRule="auto"/>
              <w:rPr>
                <w:sz w:val="24"/>
                <w:szCs w:val="24"/>
              </w:rPr>
            </w:pPr>
          </w:p>
          <w:p w:rsidR="00FB671C" w:rsidRPr="00DB1AE7" w:rsidRDefault="00FB671C" w:rsidP="00FB671C">
            <w:pPr>
              <w:spacing w:line="360" w:lineRule="auto"/>
              <w:rPr>
                <w:sz w:val="24"/>
                <w:szCs w:val="24"/>
              </w:rPr>
            </w:pPr>
            <w:r w:rsidRPr="00DB1AE7">
              <w:rPr>
                <w:sz w:val="24"/>
                <w:szCs w:val="24"/>
              </w:rPr>
              <w:t xml:space="preserve">Fylhkegeajnoem bueriedidh, vaedtseme/sygkelegeajnoem bigkedh, </w:t>
            </w:r>
          </w:p>
        </w:tc>
        <w:tc>
          <w:tcPr>
            <w:tcW w:w="4605" w:type="dxa"/>
          </w:tcPr>
          <w:p w:rsidR="00FB671C" w:rsidRPr="00DB1AE7" w:rsidRDefault="00FB671C" w:rsidP="00E669EC">
            <w:pPr>
              <w:spacing w:line="360" w:lineRule="auto"/>
              <w:rPr>
                <w:sz w:val="24"/>
                <w:szCs w:val="24"/>
              </w:rPr>
            </w:pPr>
          </w:p>
          <w:p w:rsidR="00E669EC" w:rsidRPr="00DB1AE7" w:rsidRDefault="00FB671C" w:rsidP="00E669EC">
            <w:pPr>
              <w:spacing w:line="360" w:lineRule="auto"/>
              <w:rPr>
                <w:sz w:val="24"/>
                <w:szCs w:val="24"/>
              </w:rPr>
            </w:pPr>
            <w:r w:rsidRPr="00DB1AE7">
              <w:rPr>
                <w:sz w:val="24"/>
                <w:szCs w:val="24"/>
              </w:rPr>
              <w:t>Dovne orre pruvviem tjovkigujmie jaepien 2014, vuartesjh fylhkegeajnoesoejkesjem.</w:t>
            </w:r>
          </w:p>
        </w:tc>
      </w:tr>
      <w:tr w:rsidR="00E669EC" w:rsidRPr="00DB1AE7" w:rsidTr="000B5BFC">
        <w:tc>
          <w:tcPr>
            <w:tcW w:w="4605" w:type="dxa"/>
          </w:tcPr>
          <w:p w:rsidR="00E669EC" w:rsidRPr="00DB1AE7" w:rsidRDefault="00FB671C" w:rsidP="00E669EC">
            <w:pPr>
              <w:spacing w:line="360" w:lineRule="auto"/>
              <w:rPr>
                <w:sz w:val="24"/>
                <w:szCs w:val="24"/>
              </w:rPr>
            </w:pPr>
            <w:r w:rsidRPr="00DB1AE7">
              <w:rPr>
                <w:sz w:val="24"/>
                <w:szCs w:val="24"/>
              </w:rPr>
              <w:t>Lyjmeden buerebem nuhtjedh.</w:t>
            </w:r>
          </w:p>
        </w:tc>
        <w:tc>
          <w:tcPr>
            <w:tcW w:w="4605" w:type="dxa"/>
          </w:tcPr>
          <w:p w:rsidR="00E669EC" w:rsidRPr="00DB1AE7" w:rsidRDefault="00FB671C" w:rsidP="00E669EC">
            <w:pPr>
              <w:spacing w:line="360" w:lineRule="auto"/>
              <w:rPr>
                <w:sz w:val="24"/>
                <w:szCs w:val="24"/>
              </w:rPr>
            </w:pPr>
            <w:r w:rsidRPr="00DB1AE7">
              <w:rPr>
                <w:sz w:val="24"/>
                <w:szCs w:val="24"/>
              </w:rPr>
              <w:t>Ij naan råajvarimmieh 2013:sne.</w:t>
            </w:r>
          </w:p>
        </w:tc>
      </w:tr>
      <w:tr w:rsidR="00E669EC" w:rsidRPr="00DB1AE7" w:rsidTr="000B5BFC">
        <w:tc>
          <w:tcPr>
            <w:tcW w:w="4605" w:type="dxa"/>
          </w:tcPr>
          <w:p w:rsidR="00FB671C" w:rsidRPr="00DB1AE7" w:rsidRDefault="00FB671C" w:rsidP="00FB671C">
            <w:pPr>
              <w:spacing w:line="360" w:lineRule="auto"/>
              <w:rPr>
                <w:sz w:val="24"/>
                <w:szCs w:val="24"/>
              </w:rPr>
            </w:pPr>
            <w:r w:rsidRPr="00DB1AE7">
              <w:rPr>
                <w:sz w:val="24"/>
                <w:szCs w:val="24"/>
              </w:rPr>
              <w:t xml:space="preserve">Skåejjem jïh båskoeh jarngen lïhke ryöjnedh, elmien «Hilden» mænngan. </w:t>
            </w:r>
          </w:p>
          <w:p w:rsidR="00E669EC" w:rsidRPr="00DB1AE7" w:rsidRDefault="00E669EC" w:rsidP="00FB671C">
            <w:pPr>
              <w:spacing w:line="360" w:lineRule="auto"/>
              <w:rPr>
                <w:sz w:val="24"/>
                <w:szCs w:val="24"/>
              </w:rPr>
            </w:pPr>
          </w:p>
        </w:tc>
        <w:tc>
          <w:tcPr>
            <w:tcW w:w="4605" w:type="dxa"/>
          </w:tcPr>
          <w:p w:rsidR="00E669EC" w:rsidRPr="00DB1AE7" w:rsidRDefault="00FB671C" w:rsidP="00E669EC">
            <w:pPr>
              <w:spacing w:line="360" w:lineRule="auto"/>
              <w:rPr>
                <w:sz w:val="24"/>
                <w:szCs w:val="24"/>
              </w:rPr>
            </w:pPr>
            <w:r w:rsidRPr="00DB1AE7">
              <w:rPr>
                <w:sz w:val="24"/>
                <w:szCs w:val="24"/>
              </w:rPr>
              <w:t>Gallesh dam dorjeme, menh tjoerebe daejnie geesjele aelkedh.</w:t>
            </w:r>
          </w:p>
        </w:tc>
      </w:tr>
      <w:tr w:rsidR="00E669EC" w:rsidRPr="00DB1AE7" w:rsidTr="000B5BFC">
        <w:tc>
          <w:tcPr>
            <w:tcW w:w="4605" w:type="dxa"/>
          </w:tcPr>
          <w:p w:rsidR="00E669EC" w:rsidRPr="00DB1AE7" w:rsidRDefault="00FB671C" w:rsidP="00FB671C">
            <w:pPr>
              <w:spacing w:line="360" w:lineRule="auto"/>
              <w:rPr>
                <w:sz w:val="24"/>
                <w:szCs w:val="24"/>
              </w:rPr>
            </w:pPr>
            <w:r w:rsidRPr="00DB1AE7">
              <w:rPr>
                <w:sz w:val="24"/>
                <w:szCs w:val="24"/>
              </w:rPr>
              <w:t xml:space="preserve">Dajvem Myram, Autom/ Gjestegårdem evtiedidh. </w:t>
            </w:r>
          </w:p>
        </w:tc>
        <w:tc>
          <w:tcPr>
            <w:tcW w:w="4605" w:type="dxa"/>
          </w:tcPr>
          <w:p w:rsidR="00E669EC" w:rsidRPr="00DB1AE7" w:rsidRDefault="00FB671C" w:rsidP="00E669EC">
            <w:pPr>
              <w:spacing w:line="360" w:lineRule="auto"/>
              <w:rPr>
                <w:sz w:val="24"/>
                <w:szCs w:val="24"/>
              </w:rPr>
            </w:pPr>
            <w:r w:rsidRPr="00DB1AE7">
              <w:rPr>
                <w:sz w:val="24"/>
                <w:szCs w:val="24"/>
              </w:rPr>
              <w:t>Ij leah aalkeme tjïelten bieleste</w:t>
            </w:r>
          </w:p>
        </w:tc>
      </w:tr>
      <w:tr w:rsidR="00E669EC" w:rsidRPr="00DB1AE7" w:rsidTr="000B5BFC">
        <w:tc>
          <w:tcPr>
            <w:tcW w:w="4605" w:type="dxa"/>
          </w:tcPr>
          <w:p w:rsidR="00581F6F" w:rsidRPr="00DB1AE7" w:rsidRDefault="00581F6F" w:rsidP="00581F6F">
            <w:pPr>
              <w:spacing w:line="360" w:lineRule="auto"/>
              <w:rPr>
                <w:b/>
                <w:sz w:val="24"/>
                <w:szCs w:val="24"/>
              </w:rPr>
            </w:pPr>
            <w:r w:rsidRPr="00DB1AE7">
              <w:rPr>
                <w:b/>
                <w:sz w:val="24"/>
                <w:szCs w:val="24"/>
              </w:rPr>
              <w:t>Darjomesoejkesje jielemebarkijistie 2013.</w:t>
            </w:r>
          </w:p>
          <w:p w:rsidR="00E669EC" w:rsidRPr="00DB1AE7" w:rsidRDefault="00E669EC" w:rsidP="00E669EC">
            <w:pPr>
              <w:spacing w:line="360" w:lineRule="auto"/>
              <w:rPr>
                <w:b/>
                <w:sz w:val="24"/>
                <w:szCs w:val="24"/>
              </w:rPr>
            </w:pPr>
          </w:p>
        </w:tc>
        <w:tc>
          <w:tcPr>
            <w:tcW w:w="4605" w:type="dxa"/>
          </w:tcPr>
          <w:p w:rsidR="00E669EC" w:rsidRPr="00DB1AE7" w:rsidRDefault="00E669EC" w:rsidP="00E669EC">
            <w:pPr>
              <w:spacing w:line="360" w:lineRule="auto"/>
              <w:rPr>
                <w:b/>
                <w:sz w:val="24"/>
                <w:szCs w:val="24"/>
              </w:rPr>
            </w:pPr>
          </w:p>
        </w:tc>
      </w:tr>
      <w:tr w:rsidR="00E669EC" w:rsidRPr="00DB1AE7" w:rsidTr="000B5BFC">
        <w:tc>
          <w:tcPr>
            <w:tcW w:w="4605" w:type="dxa"/>
          </w:tcPr>
          <w:p w:rsidR="00581F6F" w:rsidRPr="00DB1AE7" w:rsidRDefault="00581F6F" w:rsidP="00581F6F">
            <w:pPr>
              <w:spacing w:line="360" w:lineRule="auto"/>
              <w:rPr>
                <w:sz w:val="24"/>
                <w:szCs w:val="24"/>
              </w:rPr>
            </w:pPr>
            <w:r w:rsidRPr="00DB1AE7">
              <w:rPr>
                <w:sz w:val="24"/>
                <w:szCs w:val="24"/>
              </w:rPr>
              <w:t xml:space="preserve">Bueriedidh dam geajnoem mij Raarvihkese sveehkeste. </w:t>
            </w:r>
          </w:p>
          <w:p w:rsidR="00581F6F" w:rsidRPr="00DB1AE7" w:rsidRDefault="00581F6F" w:rsidP="00581F6F">
            <w:pPr>
              <w:spacing w:line="360" w:lineRule="auto"/>
              <w:rPr>
                <w:sz w:val="24"/>
                <w:szCs w:val="24"/>
              </w:rPr>
            </w:pPr>
          </w:p>
        </w:tc>
        <w:tc>
          <w:tcPr>
            <w:tcW w:w="4605" w:type="dxa"/>
          </w:tcPr>
          <w:p w:rsidR="00E669EC" w:rsidRPr="00DB1AE7" w:rsidRDefault="00581F6F" w:rsidP="00E669EC">
            <w:pPr>
              <w:spacing w:line="360" w:lineRule="auto"/>
              <w:rPr>
                <w:sz w:val="24"/>
                <w:szCs w:val="24"/>
              </w:rPr>
            </w:pPr>
            <w:r w:rsidRPr="00DB1AE7">
              <w:rPr>
                <w:sz w:val="24"/>
                <w:szCs w:val="24"/>
              </w:rPr>
              <w:t xml:space="preserve"> Ij leah riejries.</w:t>
            </w:r>
          </w:p>
        </w:tc>
      </w:tr>
      <w:tr w:rsidR="00E669EC" w:rsidRPr="00DB1AE7" w:rsidTr="000B5BFC">
        <w:tc>
          <w:tcPr>
            <w:tcW w:w="4605" w:type="dxa"/>
          </w:tcPr>
          <w:p w:rsidR="00E669EC" w:rsidRPr="00DB1AE7" w:rsidRDefault="00581F6F" w:rsidP="00E669EC">
            <w:pPr>
              <w:spacing w:line="360" w:lineRule="auto"/>
              <w:rPr>
                <w:sz w:val="24"/>
                <w:szCs w:val="24"/>
              </w:rPr>
            </w:pPr>
            <w:r w:rsidRPr="00DB1AE7">
              <w:rPr>
                <w:sz w:val="24"/>
                <w:szCs w:val="24"/>
              </w:rPr>
              <w:t>Baalka jarngesne- Byrkije-jarnge.</w:t>
            </w:r>
          </w:p>
        </w:tc>
        <w:tc>
          <w:tcPr>
            <w:tcW w:w="4605" w:type="dxa"/>
          </w:tcPr>
          <w:p w:rsidR="00E669EC" w:rsidRPr="00DB1AE7" w:rsidRDefault="00581F6F" w:rsidP="00E669EC">
            <w:pPr>
              <w:spacing w:line="360" w:lineRule="auto"/>
              <w:rPr>
                <w:sz w:val="24"/>
                <w:szCs w:val="24"/>
              </w:rPr>
            </w:pPr>
            <w:r w:rsidRPr="00DB1AE7">
              <w:rPr>
                <w:sz w:val="24"/>
                <w:szCs w:val="24"/>
              </w:rPr>
              <w:t>Aalkeme.</w:t>
            </w:r>
          </w:p>
        </w:tc>
      </w:tr>
      <w:tr w:rsidR="00E669EC" w:rsidRPr="00DB1AE7" w:rsidTr="000B5BFC">
        <w:tc>
          <w:tcPr>
            <w:tcW w:w="4605" w:type="dxa"/>
          </w:tcPr>
          <w:p w:rsidR="00581F6F" w:rsidRPr="00DB1AE7" w:rsidRDefault="00581F6F" w:rsidP="00581F6F">
            <w:pPr>
              <w:spacing w:line="360" w:lineRule="auto"/>
              <w:rPr>
                <w:sz w:val="24"/>
                <w:szCs w:val="24"/>
              </w:rPr>
            </w:pPr>
            <w:r w:rsidRPr="00DB1AE7">
              <w:rPr>
                <w:sz w:val="24"/>
                <w:szCs w:val="24"/>
              </w:rPr>
              <w:t xml:space="preserve">Tradisjonelle laanteburriem evtiedidh. </w:t>
            </w:r>
          </w:p>
          <w:p w:rsidR="00E669EC" w:rsidRPr="00DB1AE7" w:rsidRDefault="00E669EC" w:rsidP="00581F6F">
            <w:pPr>
              <w:spacing w:line="360" w:lineRule="auto"/>
              <w:rPr>
                <w:sz w:val="24"/>
                <w:szCs w:val="24"/>
              </w:rPr>
            </w:pPr>
          </w:p>
        </w:tc>
        <w:tc>
          <w:tcPr>
            <w:tcW w:w="4605" w:type="dxa"/>
          </w:tcPr>
          <w:p w:rsidR="00E669EC" w:rsidRPr="00DB1AE7" w:rsidRDefault="00581F6F" w:rsidP="00581F6F">
            <w:pPr>
              <w:spacing w:line="360" w:lineRule="auto"/>
              <w:rPr>
                <w:sz w:val="24"/>
                <w:szCs w:val="24"/>
              </w:rPr>
            </w:pPr>
            <w:r w:rsidRPr="00DB1AE7">
              <w:rPr>
                <w:sz w:val="24"/>
                <w:szCs w:val="24"/>
              </w:rPr>
              <w:t>Daejnie gïehtelibie, orre prosjeektine «Fjellandbruket:inie» 2013 eelkimh.</w:t>
            </w:r>
          </w:p>
        </w:tc>
      </w:tr>
      <w:tr w:rsidR="00E669EC" w:rsidRPr="00DB1AE7" w:rsidTr="000B5BFC">
        <w:tc>
          <w:tcPr>
            <w:tcW w:w="4605" w:type="dxa"/>
          </w:tcPr>
          <w:p w:rsidR="00E669EC" w:rsidRPr="00DB1AE7" w:rsidRDefault="00581F6F" w:rsidP="00E669EC">
            <w:pPr>
              <w:spacing w:line="360" w:lineRule="auto"/>
              <w:rPr>
                <w:sz w:val="24"/>
                <w:szCs w:val="24"/>
              </w:rPr>
            </w:pPr>
            <w:r w:rsidRPr="00DB1AE7">
              <w:rPr>
                <w:sz w:val="24"/>
                <w:szCs w:val="24"/>
              </w:rPr>
              <w:t>Orre nuepieh laanteburresne tjïelkedh.</w:t>
            </w:r>
          </w:p>
        </w:tc>
        <w:tc>
          <w:tcPr>
            <w:tcW w:w="4605" w:type="dxa"/>
          </w:tcPr>
          <w:p w:rsidR="00581F6F" w:rsidRPr="00DB1AE7" w:rsidRDefault="00581F6F" w:rsidP="00581F6F">
            <w:pPr>
              <w:spacing w:line="360" w:lineRule="auto"/>
              <w:rPr>
                <w:sz w:val="24"/>
                <w:szCs w:val="24"/>
              </w:rPr>
            </w:pPr>
            <w:r w:rsidRPr="00DB1AE7">
              <w:rPr>
                <w:sz w:val="24"/>
                <w:szCs w:val="24"/>
              </w:rPr>
              <w:t>Vuartesjh tsiehkie bijjiegåbpoe.</w:t>
            </w:r>
          </w:p>
          <w:p w:rsidR="00E669EC" w:rsidRPr="00DB1AE7" w:rsidRDefault="00E669EC" w:rsidP="00E669EC">
            <w:pPr>
              <w:spacing w:line="360" w:lineRule="auto"/>
              <w:rPr>
                <w:sz w:val="24"/>
                <w:szCs w:val="24"/>
              </w:rPr>
            </w:pPr>
          </w:p>
        </w:tc>
      </w:tr>
      <w:tr w:rsidR="00E669EC" w:rsidRPr="00DB1AE7" w:rsidTr="000B5BFC">
        <w:tc>
          <w:tcPr>
            <w:tcW w:w="4605" w:type="dxa"/>
          </w:tcPr>
          <w:p w:rsidR="00E669EC" w:rsidRPr="00DB1AE7" w:rsidRDefault="00581F6F" w:rsidP="00581F6F">
            <w:pPr>
              <w:spacing w:line="360" w:lineRule="auto"/>
              <w:rPr>
                <w:sz w:val="24"/>
                <w:szCs w:val="24"/>
              </w:rPr>
            </w:pPr>
            <w:r w:rsidRPr="00DB1AE7">
              <w:rPr>
                <w:sz w:val="24"/>
                <w:szCs w:val="24"/>
              </w:rPr>
              <w:t xml:space="preserve">Dynamihken gåetiepolitihke. </w:t>
            </w:r>
          </w:p>
        </w:tc>
        <w:tc>
          <w:tcPr>
            <w:tcW w:w="4605" w:type="dxa"/>
          </w:tcPr>
          <w:p w:rsidR="00E669EC" w:rsidRPr="00DB1AE7" w:rsidRDefault="00581F6F" w:rsidP="00E669EC">
            <w:pPr>
              <w:spacing w:line="360" w:lineRule="auto"/>
              <w:rPr>
                <w:sz w:val="24"/>
                <w:szCs w:val="24"/>
              </w:rPr>
            </w:pPr>
            <w:r w:rsidRPr="00DB1AE7">
              <w:rPr>
                <w:sz w:val="24"/>
                <w:szCs w:val="24"/>
              </w:rPr>
              <w:t>Soejkesjinie aalkeme</w:t>
            </w:r>
          </w:p>
        </w:tc>
      </w:tr>
      <w:tr w:rsidR="00E669EC" w:rsidRPr="00DB1AE7" w:rsidTr="000B5BFC">
        <w:tc>
          <w:tcPr>
            <w:tcW w:w="4605" w:type="dxa"/>
          </w:tcPr>
          <w:p w:rsidR="00E669EC" w:rsidRPr="00DB1AE7" w:rsidRDefault="00581F6F" w:rsidP="00E669EC">
            <w:pPr>
              <w:spacing w:line="360" w:lineRule="auto"/>
              <w:rPr>
                <w:sz w:val="24"/>
                <w:szCs w:val="24"/>
              </w:rPr>
            </w:pPr>
            <w:r w:rsidRPr="00DB1AE7">
              <w:rPr>
                <w:sz w:val="24"/>
                <w:szCs w:val="24"/>
                <w:lang w:val="sma-NO"/>
              </w:rPr>
              <w:t>Darjomesoejkesje jielemebarkojde.</w:t>
            </w:r>
          </w:p>
        </w:tc>
        <w:tc>
          <w:tcPr>
            <w:tcW w:w="4605" w:type="dxa"/>
          </w:tcPr>
          <w:p w:rsidR="00581F6F" w:rsidRPr="00DB1AE7" w:rsidRDefault="00581F6F" w:rsidP="00581F6F">
            <w:pPr>
              <w:rPr>
                <w:sz w:val="24"/>
                <w:szCs w:val="24"/>
                <w:lang w:val="sma-NO"/>
              </w:rPr>
            </w:pPr>
            <w:r w:rsidRPr="00DB1AE7">
              <w:rPr>
                <w:sz w:val="24"/>
                <w:szCs w:val="24"/>
                <w:lang w:val="sma-NO"/>
              </w:rPr>
              <w:t>SA:se sirteme</w:t>
            </w:r>
          </w:p>
          <w:p w:rsidR="00E669EC" w:rsidRPr="00DB1AE7" w:rsidRDefault="00E669EC" w:rsidP="00E669EC">
            <w:pPr>
              <w:spacing w:line="360" w:lineRule="auto"/>
              <w:rPr>
                <w:sz w:val="24"/>
                <w:szCs w:val="24"/>
              </w:rPr>
            </w:pPr>
          </w:p>
        </w:tc>
      </w:tr>
      <w:tr w:rsidR="00E669EC" w:rsidRPr="00DB1AE7" w:rsidTr="000B5BFC">
        <w:tc>
          <w:tcPr>
            <w:tcW w:w="4605" w:type="dxa"/>
          </w:tcPr>
          <w:p w:rsidR="00E669EC" w:rsidRPr="00DB1AE7" w:rsidRDefault="00581F6F" w:rsidP="00E669EC">
            <w:pPr>
              <w:spacing w:line="360" w:lineRule="auto"/>
              <w:rPr>
                <w:sz w:val="24"/>
                <w:szCs w:val="24"/>
              </w:rPr>
            </w:pPr>
            <w:r w:rsidRPr="00DB1AE7">
              <w:rPr>
                <w:sz w:val="24"/>
                <w:szCs w:val="24"/>
                <w:lang w:val="sma-NO"/>
              </w:rPr>
              <w:t>Seejemedåehkiem öörnedh mah tjïelten bigkemeprosjektide vuartesje.</w:t>
            </w:r>
          </w:p>
        </w:tc>
        <w:tc>
          <w:tcPr>
            <w:tcW w:w="4605" w:type="dxa"/>
          </w:tcPr>
          <w:p w:rsidR="00581F6F" w:rsidRPr="00DB1AE7" w:rsidRDefault="00581F6F" w:rsidP="00581F6F">
            <w:pPr>
              <w:rPr>
                <w:sz w:val="24"/>
                <w:szCs w:val="24"/>
                <w:lang w:val="sma-NO"/>
              </w:rPr>
            </w:pPr>
            <w:r w:rsidRPr="00DB1AE7">
              <w:rPr>
                <w:sz w:val="24"/>
                <w:szCs w:val="24"/>
                <w:lang w:val="sma-NO"/>
              </w:rPr>
              <w:t>Aalkeme 2013 jïh jïjnjh tjåanghkoeh jaepesne åtneme.</w:t>
            </w:r>
          </w:p>
          <w:p w:rsidR="00E669EC" w:rsidRPr="00DB1AE7" w:rsidRDefault="00E669EC" w:rsidP="00E669EC">
            <w:pPr>
              <w:spacing w:line="360" w:lineRule="auto"/>
              <w:rPr>
                <w:sz w:val="24"/>
                <w:szCs w:val="24"/>
              </w:rPr>
            </w:pPr>
          </w:p>
        </w:tc>
      </w:tr>
    </w:tbl>
    <w:p w:rsidR="00581F6F" w:rsidRPr="00DB1AE7" w:rsidRDefault="00581F6F" w:rsidP="00515198">
      <w:pPr>
        <w:rPr>
          <w:sz w:val="24"/>
          <w:szCs w:val="24"/>
          <w:lang w:val="sma-NO"/>
        </w:rPr>
      </w:pPr>
    </w:p>
    <w:p w:rsidR="00581F6F" w:rsidRDefault="00581F6F" w:rsidP="00515198">
      <w:pPr>
        <w:rPr>
          <w:sz w:val="24"/>
          <w:szCs w:val="24"/>
          <w:lang w:val="sma-NO"/>
        </w:rPr>
      </w:pPr>
    </w:p>
    <w:p w:rsidR="003407AF" w:rsidRDefault="003407AF" w:rsidP="00515198">
      <w:pPr>
        <w:rPr>
          <w:sz w:val="24"/>
          <w:szCs w:val="24"/>
          <w:lang w:val="sma-NO"/>
        </w:rPr>
      </w:pPr>
    </w:p>
    <w:p w:rsidR="003407AF" w:rsidRPr="00DB1AE7" w:rsidRDefault="003407AF" w:rsidP="00515198">
      <w:pPr>
        <w:rPr>
          <w:sz w:val="24"/>
          <w:szCs w:val="24"/>
          <w:lang w:val="sma-NO"/>
        </w:rPr>
      </w:pPr>
    </w:p>
    <w:p w:rsidR="00515198" w:rsidRPr="00DB1AE7" w:rsidRDefault="00515198" w:rsidP="00515198">
      <w:pPr>
        <w:rPr>
          <w:b/>
          <w:sz w:val="24"/>
          <w:szCs w:val="24"/>
          <w:lang w:val="sma-NO"/>
        </w:rPr>
      </w:pPr>
      <w:r w:rsidRPr="00DB1AE7">
        <w:rPr>
          <w:b/>
          <w:sz w:val="24"/>
          <w:szCs w:val="24"/>
          <w:lang w:val="sma-NO"/>
        </w:rPr>
        <w:lastRenderedPageBreak/>
        <w:t>Burrieråajvarimmide nænnoestamme budsjedte 2013:</w:t>
      </w:r>
    </w:p>
    <w:p w:rsidR="00515198" w:rsidRPr="00DB1AE7" w:rsidRDefault="00515198" w:rsidP="00BA3A17">
      <w:pPr>
        <w:pBdr>
          <w:top w:val="single" w:sz="4" w:space="1" w:color="auto"/>
          <w:left w:val="single" w:sz="4" w:space="4" w:color="auto"/>
          <w:bottom w:val="single" w:sz="4" w:space="1" w:color="auto"/>
          <w:right w:val="single" w:sz="4" w:space="4" w:color="auto"/>
        </w:pBdr>
        <w:rPr>
          <w:sz w:val="24"/>
          <w:szCs w:val="24"/>
          <w:lang w:val="sma-NO"/>
        </w:rPr>
      </w:pPr>
      <w:r w:rsidRPr="00DB1AE7">
        <w:rPr>
          <w:sz w:val="24"/>
          <w:szCs w:val="24"/>
          <w:lang w:val="sma-NO"/>
        </w:rPr>
        <w:t xml:space="preserve">Råajvarimmie lahtesh  </w:t>
      </w:r>
      <w:r w:rsidRPr="00DB1AE7">
        <w:rPr>
          <w:sz w:val="24"/>
          <w:szCs w:val="24"/>
          <w:lang w:val="sma-NO"/>
        </w:rPr>
        <w:tab/>
        <w:t xml:space="preserve">budsjedtejarkoestimmie </w:t>
      </w:r>
      <w:r w:rsidRPr="00DB1AE7">
        <w:rPr>
          <w:sz w:val="24"/>
          <w:szCs w:val="24"/>
          <w:lang w:val="sma-NO"/>
        </w:rPr>
        <w:tab/>
        <w:t>beetneh-tjilkemejarkoestimmie</w:t>
      </w:r>
    </w:p>
    <w:tbl>
      <w:tblPr>
        <w:tblStyle w:val="Tabellrutenett"/>
        <w:tblW w:w="0" w:type="auto"/>
        <w:tblLook w:val="04A0" w:firstRow="1" w:lastRow="0" w:firstColumn="1" w:lastColumn="0" w:noHBand="0" w:noVBand="1"/>
      </w:tblPr>
      <w:tblGrid>
        <w:gridCol w:w="2629"/>
        <w:gridCol w:w="3249"/>
        <w:gridCol w:w="1818"/>
        <w:gridCol w:w="1592"/>
      </w:tblGrid>
      <w:tr w:rsidR="00581F6F" w:rsidRPr="00DB1AE7" w:rsidTr="00BA3A17">
        <w:tc>
          <w:tcPr>
            <w:tcW w:w="2629" w:type="dxa"/>
          </w:tcPr>
          <w:p w:rsidR="00581F6F" w:rsidRPr="00DB1AE7" w:rsidRDefault="00581F6F" w:rsidP="00581F6F">
            <w:pPr>
              <w:spacing w:line="360" w:lineRule="auto"/>
              <w:rPr>
                <w:sz w:val="24"/>
                <w:szCs w:val="24"/>
              </w:rPr>
            </w:pPr>
            <w:r w:rsidRPr="00DB1AE7">
              <w:rPr>
                <w:sz w:val="24"/>
                <w:szCs w:val="24"/>
                <w:lang w:val="sma-NO"/>
              </w:rPr>
              <w:t>Byrkije 50 jaepieh</w:t>
            </w:r>
          </w:p>
        </w:tc>
        <w:tc>
          <w:tcPr>
            <w:tcW w:w="3249" w:type="dxa"/>
          </w:tcPr>
          <w:p w:rsidR="00581F6F" w:rsidRPr="00DB1AE7" w:rsidRDefault="00BA3A17" w:rsidP="00581F6F">
            <w:pPr>
              <w:spacing w:line="360" w:lineRule="auto"/>
              <w:rPr>
                <w:sz w:val="24"/>
                <w:szCs w:val="24"/>
              </w:rPr>
            </w:pPr>
            <w:r w:rsidRPr="00DB1AE7">
              <w:rPr>
                <w:sz w:val="24"/>
                <w:szCs w:val="24"/>
                <w:lang w:val="sma-NO"/>
              </w:rPr>
              <w:t>Heevehtimmie Byrkije 50 jaepieh, dåehkiem prosjeekteåejvine utnebe.</w:t>
            </w:r>
          </w:p>
        </w:tc>
        <w:tc>
          <w:tcPr>
            <w:tcW w:w="1818" w:type="dxa"/>
          </w:tcPr>
          <w:p w:rsidR="00581F6F" w:rsidRPr="00DB1AE7" w:rsidRDefault="00581F6F" w:rsidP="00581F6F">
            <w:pPr>
              <w:spacing w:line="360" w:lineRule="auto"/>
              <w:jc w:val="right"/>
              <w:rPr>
                <w:sz w:val="24"/>
                <w:szCs w:val="24"/>
              </w:rPr>
            </w:pPr>
            <w:r w:rsidRPr="00DB1AE7">
              <w:rPr>
                <w:sz w:val="24"/>
                <w:szCs w:val="24"/>
              </w:rPr>
              <w:t>100.000</w:t>
            </w:r>
          </w:p>
        </w:tc>
        <w:tc>
          <w:tcPr>
            <w:tcW w:w="1592" w:type="dxa"/>
          </w:tcPr>
          <w:p w:rsidR="00581F6F" w:rsidRPr="00DB1AE7" w:rsidRDefault="00581F6F" w:rsidP="00581F6F">
            <w:pPr>
              <w:spacing w:line="360" w:lineRule="auto"/>
              <w:jc w:val="right"/>
              <w:rPr>
                <w:sz w:val="24"/>
                <w:szCs w:val="24"/>
              </w:rPr>
            </w:pPr>
            <w:r w:rsidRPr="00DB1AE7">
              <w:rPr>
                <w:sz w:val="24"/>
                <w:szCs w:val="24"/>
              </w:rPr>
              <w:t>-16.101</w:t>
            </w:r>
          </w:p>
        </w:tc>
      </w:tr>
      <w:tr w:rsidR="00581F6F" w:rsidRPr="00DB1AE7" w:rsidTr="00BA3A17">
        <w:tc>
          <w:tcPr>
            <w:tcW w:w="2629" w:type="dxa"/>
          </w:tcPr>
          <w:p w:rsidR="00BA3A17" w:rsidRPr="00DB1AE7" w:rsidRDefault="00BA3A17" w:rsidP="00581F6F">
            <w:pPr>
              <w:spacing w:line="360" w:lineRule="auto"/>
              <w:rPr>
                <w:sz w:val="24"/>
                <w:szCs w:val="24"/>
              </w:rPr>
            </w:pPr>
          </w:p>
          <w:p w:rsidR="00BA3A17" w:rsidRPr="00DB1AE7" w:rsidRDefault="00BA3A17" w:rsidP="00BA3A17">
            <w:pPr>
              <w:spacing w:line="360" w:lineRule="auto"/>
              <w:rPr>
                <w:sz w:val="24"/>
                <w:szCs w:val="24"/>
              </w:rPr>
            </w:pPr>
            <w:r w:rsidRPr="00DB1AE7">
              <w:rPr>
                <w:sz w:val="24"/>
                <w:szCs w:val="24"/>
              </w:rPr>
              <w:t xml:space="preserve">Laage jïh organisajovnedåarjegidie vaeniedidh. </w:t>
            </w:r>
          </w:p>
          <w:p w:rsidR="00BA3A17" w:rsidRPr="00DB1AE7" w:rsidRDefault="00BA3A17" w:rsidP="00BA3A17">
            <w:pPr>
              <w:spacing w:line="360" w:lineRule="auto"/>
              <w:rPr>
                <w:sz w:val="24"/>
                <w:szCs w:val="24"/>
              </w:rPr>
            </w:pPr>
            <w:r w:rsidRPr="00DB1AE7">
              <w:rPr>
                <w:sz w:val="24"/>
                <w:szCs w:val="24"/>
              </w:rPr>
              <w:tab/>
            </w:r>
          </w:p>
        </w:tc>
        <w:tc>
          <w:tcPr>
            <w:tcW w:w="3249" w:type="dxa"/>
          </w:tcPr>
          <w:p w:rsidR="00581F6F" w:rsidRPr="00DB1AE7" w:rsidRDefault="00BA3A17" w:rsidP="00581F6F">
            <w:pPr>
              <w:spacing w:line="360" w:lineRule="auto"/>
              <w:rPr>
                <w:sz w:val="24"/>
                <w:szCs w:val="24"/>
              </w:rPr>
            </w:pPr>
            <w:r w:rsidRPr="00DB1AE7">
              <w:rPr>
                <w:sz w:val="24"/>
                <w:szCs w:val="24"/>
              </w:rPr>
              <w:t>Dåarjegh sliejhtedh lopmebaeliemasse jïh sjaljojde Raarvihkesne, Småtjønnen hæhtjoedajvesne, Gudøyvangen siebriedahkegåetesne jïh Johkegaskesne.</w:t>
            </w:r>
          </w:p>
        </w:tc>
        <w:tc>
          <w:tcPr>
            <w:tcW w:w="1818" w:type="dxa"/>
          </w:tcPr>
          <w:p w:rsidR="00581F6F" w:rsidRPr="00DB1AE7" w:rsidRDefault="00581F6F" w:rsidP="00581F6F">
            <w:pPr>
              <w:spacing w:line="360" w:lineRule="auto"/>
              <w:jc w:val="right"/>
              <w:rPr>
                <w:sz w:val="24"/>
                <w:szCs w:val="24"/>
              </w:rPr>
            </w:pPr>
            <w:r w:rsidRPr="00DB1AE7">
              <w:rPr>
                <w:sz w:val="24"/>
                <w:szCs w:val="24"/>
              </w:rPr>
              <w:t>-39.000</w:t>
            </w:r>
          </w:p>
        </w:tc>
        <w:tc>
          <w:tcPr>
            <w:tcW w:w="1592" w:type="dxa"/>
          </w:tcPr>
          <w:p w:rsidR="00581F6F" w:rsidRPr="00DB1AE7" w:rsidRDefault="00581F6F" w:rsidP="00581F6F">
            <w:pPr>
              <w:spacing w:line="360" w:lineRule="auto"/>
              <w:jc w:val="right"/>
              <w:rPr>
                <w:sz w:val="24"/>
                <w:szCs w:val="24"/>
              </w:rPr>
            </w:pPr>
            <w:r w:rsidRPr="00DB1AE7">
              <w:rPr>
                <w:sz w:val="24"/>
                <w:szCs w:val="24"/>
              </w:rPr>
              <w:t>-11.893</w:t>
            </w:r>
          </w:p>
        </w:tc>
      </w:tr>
      <w:tr w:rsidR="00581F6F" w:rsidRPr="00DB1AE7" w:rsidTr="00BA3A17">
        <w:tc>
          <w:tcPr>
            <w:tcW w:w="2629" w:type="dxa"/>
          </w:tcPr>
          <w:p w:rsidR="00581F6F" w:rsidRPr="00DB1AE7" w:rsidRDefault="00BA3A17" w:rsidP="00581F6F">
            <w:pPr>
              <w:spacing w:line="360" w:lineRule="auto"/>
              <w:rPr>
                <w:sz w:val="24"/>
                <w:szCs w:val="24"/>
              </w:rPr>
            </w:pPr>
            <w:r w:rsidRPr="00DB1AE7">
              <w:rPr>
                <w:sz w:val="24"/>
                <w:szCs w:val="24"/>
              </w:rPr>
              <w:t>Teknihke ektiebarkoe Indre Namdalesne.</w:t>
            </w:r>
          </w:p>
        </w:tc>
        <w:tc>
          <w:tcPr>
            <w:tcW w:w="3249" w:type="dxa"/>
          </w:tcPr>
          <w:p w:rsidR="00581F6F" w:rsidRPr="00DB1AE7" w:rsidRDefault="00BA3A17" w:rsidP="00BA3A17">
            <w:pPr>
              <w:spacing w:line="360" w:lineRule="auto"/>
              <w:rPr>
                <w:sz w:val="24"/>
                <w:szCs w:val="24"/>
              </w:rPr>
            </w:pPr>
            <w:r w:rsidRPr="00DB1AE7">
              <w:rPr>
                <w:sz w:val="24"/>
                <w:szCs w:val="24"/>
              </w:rPr>
              <w:t>Teknihke ektiedimmie Indre Namdalesne soejkesjebarkosne, kaarhte jïh bigkeme-aamhtesinie.</w:t>
            </w:r>
          </w:p>
        </w:tc>
        <w:tc>
          <w:tcPr>
            <w:tcW w:w="1818" w:type="dxa"/>
          </w:tcPr>
          <w:p w:rsidR="00581F6F" w:rsidRPr="00DB1AE7" w:rsidRDefault="00581F6F" w:rsidP="00581F6F">
            <w:pPr>
              <w:spacing w:line="360" w:lineRule="auto"/>
              <w:jc w:val="right"/>
              <w:rPr>
                <w:sz w:val="24"/>
                <w:szCs w:val="24"/>
              </w:rPr>
            </w:pPr>
            <w:r w:rsidRPr="00DB1AE7">
              <w:rPr>
                <w:sz w:val="24"/>
                <w:szCs w:val="24"/>
              </w:rPr>
              <w:t>265.000</w:t>
            </w:r>
          </w:p>
        </w:tc>
        <w:tc>
          <w:tcPr>
            <w:tcW w:w="1592" w:type="dxa"/>
          </w:tcPr>
          <w:p w:rsidR="00581F6F" w:rsidRPr="00DB1AE7" w:rsidRDefault="00581F6F" w:rsidP="00581F6F">
            <w:pPr>
              <w:spacing w:line="360" w:lineRule="auto"/>
              <w:jc w:val="right"/>
              <w:rPr>
                <w:sz w:val="24"/>
                <w:szCs w:val="24"/>
              </w:rPr>
            </w:pPr>
            <w:r w:rsidRPr="00DB1AE7">
              <w:rPr>
                <w:sz w:val="24"/>
                <w:szCs w:val="24"/>
              </w:rPr>
              <w:t>23.546</w:t>
            </w:r>
          </w:p>
        </w:tc>
      </w:tr>
      <w:tr w:rsidR="00581F6F" w:rsidRPr="00DB1AE7" w:rsidTr="00BA3A17">
        <w:tc>
          <w:tcPr>
            <w:tcW w:w="2629" w:type="dxa"/>
          </w:tcPr>
          <w:p w:rsidR="00BA3A17" w:rsidRPr="00DB1AE7" w:rsidRDefault="00BA3A17" w:rsidP="00BA3A17">
            <w:pPr>
              <w:spacing w:line="360" w:lineRule="auto"/>
              <w:rPr>
                <w:sz w:val="24"/>
                <w:szCs w:val="24"/>
              </w:rPr>
            </w:pPr>
            <w:r w:rsidRPr="00DB1AE7">
              <w:rPr>
                <w:sz w:val="24"/>
                <w:szCs w:val="24"/>
              </w:rPr>
              <w:t xml:space="preserve">Geajnoe jïh geajnoetjoevkh. </w:t>
            </w:r>
          </w:p>
          <w:p w:rsidR="00581F6F" w:rsidRPr="00DB1AE7" w:rsidRDefault="00581F6F" w:rsidP="00BA3A17">
            <w:pPr>
              <w:spacing w:line="360" w:lineRule="auto"/>
              <w:rPr>
                <w:sz w:val="24"/>
                <w:szCs w:val="24"/>
              </w:rPr>
            </w:pPr>
          </w:p>
        </w:tc>
        <w:tc>
          <w:tcPr>
            <w:tcW w:w="3249" w:type="dxa"/>
          </w:tcPr>
          <w:p w:rsidR="00BA3A17" w:rsidRPr="00DB1AE7" w:rsidRDefault="00BA3A17" w:rsidP="00BA3A17">
            <w:pPr>
              <w:spacing w:line="360" w:lineRule="auto"/>
              <w:rPr>
                <w:sz w:val="24"/>
                <w:szCs w:val="24"/>
              </w:rPr>
            </w:pPr>
            <w:r w:rsidRPr="00DB1AE7">
              <w:rPr>
                <w:sz w:val="24"/>
                <w:szCs w:val="24"/>
              </w:rPr>
              <w:t xml:space="preserve">Geajnoetjoevkh mij lea B- geajnoeh fylhkegeajnojne </w:t>
            </w:r>
          </w:p>
          <w:p w:rsidR="00581F6F" w:rsidRPr="00DB1AE7" w:rsidRDefault="00BA3A17" w:rsidP="00BA3A17">
            <w:pPr>
              <w:spacing w:line="360" w:lineRule="auto"/>
              <w:rPr>
                <w:sz w:val="24"/>
                <w:szCs w:val="24"/>
              </w:rPr>
            </w:pPr>
            <w:r w:rsidRPr="00DB1AE7">
              <w:rPr>
                <w:sz w:val="24"/>
                <w:szCs w:val="24"/>
              </w:rPr>
              <w:t>maaksojde jilliedidh.</w:t>
            </w:r>
          </w:p>
        </w:tc>
        <w:tc>
          <w:tcPr>
            <w:tcW w:w="1818" w:type="dxa"/>
          </w:tcPr>
          <w:p w:rsidR="00581F6F" w:rsidRPr="00DB1AE7" w:rsidRDefault="00581F6F" w:rsidP="00581F6F">
            <w:pPr>
              <w:spacing w:line="360" w:lineRule="auto"/>
              <w:jc w:val="right"/>
              <w:rPr>
                <w:sz w:val="24"/>
                <w:szCs w:val="24"/>
              </w:rPr>
            </w:pPr>
            <w:r w:rsidRPr="00DB1AE7">
              <w:rPr>
                <w:sz w:val="24"/>
                <w:szCs w:val="24"/>
              </w:rPr>
              <w:t>-31.500</w:t>
            </w:r>
          </w:p>
        </w:tc>
        <w:tc>
          <w:tcPr>
            <w:tcW w:w="1592" w:type="dxa"/>
          </w:tcPr>
          <w:p w:rsidR="00581F6F" w:rsidRPr="00DB1AE7" w:rsidRDefault="00581F6F" w:rsidP="00581F6F">
            <w:pPr>
              <w:spacing w:line="360" w:lineRule="auto"/>
              <w:jc w:val="right"/>
              <w:rPr>
                <w:sz w:val="24"/>
                <w:szCs w:val="24"/>
              </w:rPr>
            </w:pPr>
            <w:r w:rsidRPr="00DB1AE7">
              <w:rPr>
                <w:sz w:val="24"/>
                <w:szCs w:val="24"/>
              </w:rPr>
              <w:t>119.451</w:t>
            </w:r>
          </w:p>
        </w:tc>
      </w:tr>
      <w:tr w:rsidR="00581F6F" w:rsidRPr="00DB1AE7" w:rsidTr="00BA3A17">
        <w:tc>
          <w:tcPr>
            <w:tcW w:w="2629" w:type="dxa"/>
          </w:tcPr>
          <w:p w:rsidR="00581F6F" w:rsidRPr="00DB1AE7" w:rsidRDefault="00BA3A17" w:rsidP="00BA3A17">
            <w:pPr>
              <w:spacing w:line="360" w:lineRule="auto"/>
              <w:rPr>
                <w:sz w:val="24"/>
                <w:szCs w:val="24"/>
              </w:rPr>
            </w:pPr>
            <w:r w:rsidRPr="00DB1AE7">
              <w:rPr>
                <w:sz w:val="24"/>
                <w:szCs w:val="24"/>
              </w:rPr>
              <w:t xml:space="preserve">Maaksojde jilliedidh. </w:t>
            </w:r>
          </w:p>
        </w:tc>
        <w:tc>
          <w:tcPr>
            <w:tcW w:w="3249" w:type="dxa"/>
          </w:tcPr>
          <w:p w:rsidR="00BA3A17" w:rsidRPr="00DB1AE7" w:rsidRDefault="00BA3A17" w:rsidP="00BA3A17">
            <w:pPr>
              <w:spacing w:line="360" w:lineRule="auto"/>
              <w:rPr>
                <w:sz w:val="24"/>
                <w:szCs w:val="24"/>
              </w:rPr>
            </w:pPr>
            <w:r w:rsidRPr="00DB1AE7">
              <w:rPr>
                <w:sz w:val="24"/>
                <w:szCs w:val="24"/>
              </w:rPr>
              <w:t>Bigkeme-aamhtesh, mööleme, sööpeme, krööpte jïh tjaetsie.</w:t>
            </w:r>
          </w:p>
          <w:p w:rsidR="00581F6F" w:rsidRPr="00DB1AE7" w:rsidRDefault="00581F6F" w:rsidP="00581F6F">
            <w:pPr>
              <w:spacing w:line="360" w:lineRule="auto"/>
              <w:rPr>
                <w:sz w:val="24"/>
                <w:szCs w:val="24"/>
              </w:rPr>
            </w:pPr>
          </w:p>
        </w:tc>
        <w:tc>
          <w:tcPr>
            <w:tcW w:w="1818" w:type="dxa"/>
          </w:tcPr>
          <w:p w:rsidR="00581F6F" w:rsidRPr="00DB1AE7" w:rsidRDefault="00581F6F" w:rsidP="00581F6F">
            <w:pPr>
              <w:spacing w:line="360" w:lineRule="auto"/>
              <w:jc w:val="right"/>
              <w:rPr>
                <w:sz w:val="24"/>
                <w:szCs w:val="24"/>
              </w:rPr>
            </w:pPr>
            <w:r w:rsidRPr="00DB1AE7">
              <w:rPr>
                <w:sz w:val="24"/>
                <w:szCs w:val="24"/>
              </w:rPr>
              <w:t>-334.800</w:t>
            </w:r>
          </w:p>
        </w:tc>
        <w:tc>
          <w:tcPr>
            <w:tcW w:w="1592" w:type="dxa"/>
          </w:tcPr>
          <w:p w:rsidR="00581F6F" w:rsidRPr="00DB1AE7" w:rsidRDefault="00581F6F" w:rsidP="00581F6F">
            <w:pPr>
              <w:spacing w:line="360" w:lineRule="auto"/>
              <w:jc w:val="right"/>
              <w:rPr>
                <w:sz w:val="24"/>
                <w:szCs w:val="24"/>
              </w:rPr>
            </w:pPr>
            <w:r w:rsidRPr="00DB1AE7">
              <w:rPr>
                <w:sz w:val="24"/>
                <w:szCs w:val="24"/>
              </w:rPr>
              <w:t>-464.088</w:t>
            </w:r>
          </w:p>
        </w:tc>
      </w:tr>
      <w:tr w:rsidR="00581F6F" w:rsidRPr="00DB1AE7" w:rsidTr="00BA3A17">
        <w:tc>
          <w:tcPr>
            <w:tcW w:w="2629" w:type="dxa"/>
          </w:tcPr>
          <w:p w:rsidR="00581F6F" w:rsidRPr="00DB1AE7" w:rsidRDefault="00581F6F" w:rsidP="00581F6F">
            <w:pPr>
              <w:spacing w:line="360" w:lineRule="auto"/>
              <w:rPr>
                <w:b/>
                <w:sz w:val="24"/>
                <w:szCs w:val="24"/>
              </w:rPr>
            </w:pPr>
          </w:p>
        </w:tc>
        <w:tc>
          <w:tcPr>
            <w:tcW w:w="3249" w:type="dxa"/>
          </w:tcPr>
          <w:p w:rsidR="00581F6F" w:rsidRPr="00DB1AE7" w:rsidRDefault="00BA3A17" w:rsidP="00581F6F">
            <w:pPr>
              <w:spacing w:line="360" w:lineRule="auto"/>
              <w:rPr>
                <w:b/>
                <w:sz w:val="24"/>
                <w:szCs w:val="24"/>
              </w:rPr>
            </w:pPr>
            <w:r w:rsidRPr="00DB1AE7">
              <w:rPr>
                <w:b/>
                <w:sz w:val="24"/>
                <w:szCs w:val="24"/>
              </w:rPr>
              <w:t>Spååreme burrieråajvarimmieh:</w:t>
            </w:r>
          </w:p>
        </w:tc>
        <w:tc>
          <w:tcPr>
            <w:tcW w:w="1818" w:type="dxa"/>
          </w:tcPr>
          <w:p w:rsidR="00581F6F" w:rsidRPr="00DB1AE7" w:rsidRDefault="00581F6F" w:rsidP="00581F6F">
            <w:pPr>
              <w:spacing w:line="360" w:lineRule="auto"/>
              <w:jc w:val="right"/>
              <w:rPr>
                <w:b/>
                <w:sz w:val="24"/>
                <w:szCs w:val="24"/>
              </w:rPr>
            </w:pPr>
            <w:r w:rsidRPr="00DB1AE7">
              <w:rPr>
                <w:b/>
                <w:sz w:val="24"/>
                <w:szCs w:val="24"/>
              </w:rPr>
              <w:t>-40.300</w:t>
            </w:r>
          </w:p>
        </w:tc>
        <w:tc>
          <w:tcPr>
            <w:tcW w:w="1592" w:type="dxa"/>
          </w:tcPr>
          <w:p w:rsidR="00581F6F" w:rsidRPr="00DB1AE7" w:rsidRDefault="00581F6F" w:rsidP="00581F6F">
            <w:pPr>
              <w:spacing w:line="360" w:lineRule="auto"/>
              <w:jc w:val="right"/>
              <w:rPr>
                <w:b/>
                <w:sz w:val="24"/>
                <w:szCs w:val="24"/>
              </w:rPr>
            </w:pPr>
            <w:r w:rsidRPr="00DB1AE7">
              <w:rPr>
                <w:b/>
                <w:sz w:val="24"/>
                <w:szCs w:val="24"/>
              </w:rPr>
              <w:t>-334.085</w:t>
            </w:r>
          </w:p>
        </w:tc>
      </w:tr>
    </w:tbl>
    <w:p w:rsidR="00BA3A17" w:rsidRPr="00DB1AE7" w:rsidRDefault="00BA3A17" w:rsidP="00581F6F">
      <w:pPr>
        <w:spacing w:after="0" w:line="360" w:lineRule="auto"/>
        <w:rPr>
          <w:rFonts w:ascii="Times New Roman" w:eastAsia="Times New Roman" w:hAnsi="Times New Roman" w:cs="Times New Roman"/>
          <w:b/>
          <w:sz w:val="24"/>
          <w:szCs w:val="24"/>
          <w:lang w:eastAsia="nb-NO"/>
        </w:rPr>
      </w:pPr>
    </w:p>
    <w:p w:rsidR="00BA3A17" w:rsidRPr="00DB1AE7" w:rsidRDefault="00BA3A17" w:rsidP="00BA3A17">
      <w:pPr>
        <w:spacing w:after="0" w:line="360" w:lineRule="auto"/>
        <w:rPr>
          <w:rFonts w:ascii="Times New Roman" w:eastAsia="Times New Roman" w:hAnsi="Times New Roman" w:cs="Times New Roman"/>
          <w:b/>
          <w:sz w:val="24"/>
          <w:szCs w:val="24"/>
          <w:lang w:eastAsia="nb-NO"/>
        </w:rPr>
      </w:pPr>
    </w:p>
    <w:p w:rsidR="00BA3A17" w:rsidRPr="00DB1AE7" w:rsidRDefault="00BA3A17" w:rsidP="00BA3A17">
      <w:pPr>
        <w:spacing w:after="0" w:line="360" w:lineRule="auto"/>
        <w:rPr>
          <w:rFonts w:ascii="Times New Roman" w:eastAsia="Times New Roman" w:hAnsi="Times New Roman" w:cs="Times New Roman"/>
          <w:b/>
          <w:sz w:val="24"/>
          <w:szCs w:val="24"/>
          <w:lang w:eastAsia="nb-NO"/>
        </w:rPr>
      </w:pPr>
      <w:r w:rsidRPr="00DB1AE7">
        <w:rPr>
          <w:rFonts w:ascii="Times New Roman" w:eastAsia="Times New Roman" w:hAnsi="Times New Roman" w:cs="Times New Roman"/>
          <w:b/>
          <w:sz w:val="24"/>
          <w:szCs w:val="24"/>
          <w:lang w:eastAsia="nb-NO"/>
        </w:rPr>
        <w:t xml:space="preserve">Åestemeråajvarimmieh </w:t>
      </w:r>
      <w:r w:rsidR="005F3FDE" w:rsidRPr="00DB1AE7">
        <w:rPr>
          <w:rFonts w:ascii="Times New Roman" w:eastAsia="Times New Roman" w:hAnsi="Times New Roman" w:cs="Times New Roman"/>
          <w:b/>
          <w:sz w:val="24"/>
          <w:szCs w:val="24"/>
          <w:lang w:eastAsia="nb-NO"/>
        </w:rPr>
        <w:t>nænnoestamme budsjedtesne 2013:</w:t>
      </w:r>
    </w:p>
    <w:tbl>
      <w:tblPr>
        <w:tblStyle w:val="Tabellrutenett"/>
        <w:tblW w:w="0" w:type="auto"/>
        <w:tblLook w:val="04A0" w:firstRow="1" w:lastRow="0" w:firstColumn="1" w:lastColumn="0" w:noHBand="0" w:noVBand="1"/>
      </w:tblPr>
      <w:tblGrid>
        <w:gridCol w:w="1323"/>
        <w:gridCol w:w="2611"/>
        <w:gridCol w:w="1243"/>
        <w:gridCol w:w="1162"/>
        <w:gridCol w:w="2949"/>
      </w:tblGrid>
      <w:tr w:rsidR="005F3FDE" w:rsidRPr="00DB1AE7" w:rsidTr="005F3FDE">
        <w:tc>
          <w:tcPr>
            <w:tcW w:w="1238" w:type="dxa"/>
          </w:tcPr>
          <w:p w:rsidR="00581F6F" w:rsidRPr="00DB1AE7" w:rsidRDefault="00581F6F" w:rsidP="00581F6F">
            <w:pPr>
              <w:rPr>
                <w:b/>
                <w:sz w:val="24"/>
                <w:szCs w:val="24"/>
              </w:rPr>
            </w:pPr>
            <w:r w:rsidRPr="00DB1AE7">
              <w:rPr>
                <w:b/>
                <w:sz w:val="24"/>
                <w:szCs w:val="24"/>
              </w:rPr>
              <w:t>Prosjektnr</w:t>
            </w:r>
          </w:p>
        </w:tc>
        <w:tc>
          <w:tcPr>
            <w:tcW w:w="2760" w:type="dxa"/>
          </w:tcPr>
          <w:p w:rsidR="00581F6F" w:rsidRPr="00DB1AE7" w:rsidRDefault="00581F6F" w:rsidP="00BA3A17">
            <w:pPr>
              <w:rPr>
                <w:b/>
                <w:sz w:val="24"/>
                <w:szCs w:val="24"/>
              </w:rPr>
            </w:pPr>
            <w:r w:rsidRPr="00DB1AE7">
              <w:rPr>
                <w:b/>
                <w:sz w:val="24"/>
                <w:szCs w:val="24"/>
              </w:rPr>
              <w:t>Prosje</w:t>
            </w:r>
            <w:r w:rsidR="00BA3A17" w:rsidRPr="00DB1AE7">
              <w:rPr>
                <w:b/>
                <w:sz w:val="24"/>
                <w:szCs w:val="24"/>
              </w:rPr>
              <w:t>ekte</w:t>
            </w:r>
          </w:p>
        </w:tc>
        <w:tc>
          <w:tcPr>
            <w:tcW w:w="1129" w:type="dxa"/>
          </w:tcPr>
          <w:p w:rsidR="00581F6F" w:rsidRPr="00DB1AE7" w:rsidRDefault="00BA3A17" w:rsidP="00581F6F">
            <w:pPr>
              <w:jc w:val="right"/>
              <w:rPr>
                <w:b/>
                <w:sz w:val="24"/>
                <w:szCs w:val="24"/>
              </w:rPr>
            </w:pPr>
            <w:r w:rsidRPr="00DB1AE7">
              <w:rPr>
                <w:b/>
                <w:sz w:val="24"/>
                <w:szCs w:val="24"/>
              </w:rPr>
              <w:t>Budsjedte</w:t>
            </w:r>
          </w:p>
        </w:tc>
        <w:tc>
          <w:tcPr>
            <w:tcW w:w="1212" w:type="dxa"/>
          </w:tcPr>
          <w:p w:rsidR="00581F6F" w:rsidRPr="00DB1AE7" w:rsidRDefault="00BA3A17" w:rsidP="00581F6F">
            <w:pPr>
              <w:jc w:val="right"/>
              <w:rPr>
                <w:b/>
                <w:sz w:val="24"/>
                <w:szCs w:val="24"/>
              </w:rPr>
            </w:pPr>
            <w:r w:rsidRPr="00DB1AE7">
              <w:rPr>
                <w:b/>
                <w:sz w:val="24"/>
                <w:szCs w:val="24"/>
              </w:rPr>
              <w:t>Beetneh-tjilkeme</w:t>
            </w:r>
          </w:p>
        </w:tc>
        <w:tc>
          <w:tcPr>
            <w:tcW w:w="2949" w:type="dxa"/>
          </w:tcPr>
          <w:p w:rsidR="00581F6F" w:rsidRPr="00DB1AE7" w:rsidRDefault="00BA3A17" w:rsidP="00581F6F">
            <w:pPr>
              <w:rPr>
                <w:b/>
                <w:sz w:val="24"/>
                <w:szCs w:val="24"/>
              </w:rPr>
            </w:pPr>
            <w:r w:rsidRPr="00DB1AE7">
              <w:rPr>
                <w:b/>
                <w:sz w:val="24"/>
                <w:szCs w:val="24"/>
              </w:rPr>
              <w:t>Lahtestimmieh</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7436</w:t>
            </w:r>
          </w:p>
        </w:tc>
        <w:tc>
          <w:tcPr>
            <w:tcW w:w="2760" w:type="dxa"/>
          </w:tcPr>
          <w:p w:rsidR="00581F6F" w:rsidRPr="00DB1AE7" w:rsidRDefault="005F3FDE" w:rsidP="00581F6F">
            <w:pPr>
              <w:rPr>
                <w:sz w:val="24"/>
                <w:szCs w:val="24"/>
              </w:rPr>
            </w:pPr>
            <w:r w:rsidRPr="00DB1AE7">
              <w:rPr>
                <w:sz w:val="24"/>
                <w:szCs w:val="24"/>
              </w:rPr>
              <w:t>Bievnesetavlah mïerhkesjidh</w:t>
            </w:r>
          </w:p>
        </w:tc>
        <w:tc>
          <w:tcPr>
            <w:tcW w:w="1129" w:type="dxa"/>
          </w:tcPr>
          <w:p w:rsidR="00581F6F" w:rsidRPr="00DB1AE7" w:rsidRDefault="00581F6F" w:rsidP="00581F6F">
            <w:pPr>
              <w:jc w:val="right"/>
              <w:rPr>
                <w:sz w:val="24"/>
                <w:szCs w:val="24"/>
              </w:rPr>
            </w:pPr>
            <w:r w:rsidRPr="00DB1AE7">
              <w:rPr>
                <w:sz w:val="24"/>
                <w:szCs w:val="24"/>
              </w:rPr>
              <w:t>100 000</w:t>
            </w:r>
          </w:p>
        </w:tc>
        <w:tc>
          <w:tcPr>
            <w:tcW w:w="1212" w:type="dxa"/>
          </w:tcPr>
          <w:p w:rsidR="00581F6F" w:rsidRPr="00DB1AE7" w:rsidRDefault="00581F6F" w:rsidP="00581F6F">
            <w:pPr>
              <w:jc w:val="right"/>
              <w:rPr>
                <w:sz w:val="24"/>
                <w:szCs w:val="24"/>
              </w:rPr>
            </w:pPr>
            <w:r w:rsidRPr="00DB1AE7">
              <w:rPr>
                <w:sz w:val="24"/>
                <w:szCs w:val="24"/>
              </w:rPr>
              <w:t>0</w:t>
            </w:r>
          </w:p>
        </w:tc>
        <w:tc>
          <w:tcPr>
            <w:tcW w:w="2949" w:type="dxa"/>
          </w:tcPr>
          <w:p w:rsidR="00581F6F" w:rsidRPr="00DB1AE7" w:rsidRDefault="005F3FDE" w:rsidP="00581F6F">
            <w:pPr>
              <w:rPr>
                <w:sz w:val="24"/>
                <w:szCs w:val="24"/>
              </w:rPr>
            </w:pPr>
            <w:r w:rsidRPr="00DB1AE7">
              <w:rPr>
                <w:sz w:val="24"/>
                <w:szCs w:val="24"/>
              </w:rPr>
              <w:t>Tjåanghkosne sijjieevtidimmieprosjeektine</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7437</w:t>
            </w:r>
          </w:p>
        </w:tc>
        <w:tc>
          <w:tcPr>
            <w:tcW w:w="2760" w:type="dxa"/>
          </w:tcPr>
          <w:p w:rsidR="00581F6F" w:rsidRPr="00DB1AE7" w:rsidRDefault="005F3FDE" w:rsidP="00581F6F">
            <w:pPr>
              <w:rPr>
                <w:sz w:val="24"/>
                <w:szCs w:val="24"/>
              </w:rPr>
            </w:pPr>
            <w:r w:rsidRPr="00DB1AE7">
              <w:rPr>
                <w:sz w:val="24"/>
                <w:szCs w:val="24"/>
              </w:rPr>
              <w:t xml:space="preserve">SD-anleggh  tjïelten gåetide jïh anleggh, </w:t>
            </w:r>
            <w:r w:rsidRPr="00DB1AE7">
              <w:rPr>
                <w:sz w:val="24"/>
                <w:szCs w:val="24"/>
              </w:rPr>
              <w:lastRenderedPageBreak/>
              <w:t>åvteprosjeekte</w:t>
            </w:r>
          </w:p>
        </w:tc>
        <w:tc>
          <w:tcPr>
            <w:tcW w:w="1129" w:type="dxa"/>
          </w:tcPr>
          <w:p w:rsidR="00581F6F" w:rsidRPr="00DB1AE7" w:rsidRDefault="00581F6F" w:rsidP="00581F6F">
            <w:pPr>
              <w:jc w:val="right"/>
              <w:rPr>
                <w:sz w:val="24"/>
                <w:szCs w:val="24"/>
              </w:rPr>
            </w:pPr>
            <w:r w:rsidRPr="00DB1AE7">
              <w:rPr>
                <w:sz w:val="24"/>
                <w:szCs w:val="24"/>
              </w:rPr>
              <w:lastRenderedPageBreak/>
              <w:t>200 000</w:t>
            </w:r>
          </w:p>
        </w:tc>
        <w:tc>
          <w:tcPr>
            <w:tcW w:w="1212" w:type="dxa"/>
          </w:tcPr>
          <w:p w:rsidR="00581F6F" w:rsidRPr="00DB1AE7" w:rsidRDefault="00581F6F" w:rsidP="00581F6F">
            <w:pPr>
              <w:jc w:val="right"/>
              <w:rPr>
                <w:sz w:val="24"/>
                <w:szCs w:val="24"/>
              </w:rPr>
            </w:pPr>
            <w:r w:rsidRPr="00DB1AE7">
              <w:rPr>
                <w:sz w:val="24"/>
                <w:szCs w:val="24"/>
              </w:rPr>
              <w:t>0</w:t>
            </w:r>
          </w:p>
        </w:tc>
        <w:tc>
          <w:tcPr>
            <w:tcW w:w="2949" w:type="dxa"/>
          </w:tcPr>
          <w:p w:rsidR="00581F6F" w:rsidRPr="00DB1AE7" w:rsidRDefault="005F3FDE" w:rsidP="00581F6F">
            <w:pPr>
              <w:rPr>
                <w:sz w:val="24"/>
                <w:szCs w:val="24"/>
              </w:rPr>
            </w:pPr>
            <w:r w:rsidRPr="00DB1AE7">
              <w:rPr>
                <w:sz w:val="24"/>
                <w:szCs w:val="24"/>
              </w:rPr>
              <w:t>Daejnie vuertebe</w:t>
            </w:r>
          </w:p>
        </w:tc>
      </w:tr>
      <w:tr w:rsidR="005F3FDE" w:rsidRPr="00DB1AE7" w:rsidTr="005F3FDE">
        <w:tc>
          <w:tcPr>
            <w:tcW w:w="1238" w:type="dxa"/>
          </w:tcPr>
          <w:p w:rsidR="00581F6F" w:rsidRPr="00DB1AE7" w:rsidRDefault="00581F6F" w:rsidP="00581F6F">
            <w:pPr>
              <w:rPr>
                <w:sz w:val="24"/>
                <w:szCs w:val="24"/>
              </w:rPr>
            </w:pPr>
            <w:r w:rsidRPr="00DB1AE7">
              <w:rPr>
                <w:sz w:val="24"/>
                <w:szCs w:val="24"/>
              </w:rPr>
              <w:lastRenderedPageBreak/>
              <w:t>7451</w:t>
            </w:r>
          </w:p>
        </w:tc>
        <w:tc>
          <w:tcPr>
            <w:tcW w:w="2760" w:type="dxa"/>
          </w:tcPr>
          <w:p w:rsidR="005F3FDE" w:rsidRPr="00DB1AE7" w:rsidRDefault="005F3FDE" w:rsidP="005F3FDE">
            <w:pPr>
              <w:rPr>
                <w:sz w:val="24"/>
                <w:szCs w:val="24"/>
              </w:rPr>
            </w:pPr>
            <w:r w:rsidRPr="00DB1AE7">
              <w:rPr>
                <w:sz w:val="24"/>
                <w:szCs w:val="24"/>
              </w:rPr>
              <w:t xml:space="preserve">Sijjieevtiedimmie </w:t>
            </w:r>
            <w:r w:rsidRPr="00DB1AE7">
              <w:rPr>
                <w:sz w:val="24"/>
                <w:szCs w:val="24"/>
              </w:rPr>
              <w:tab/>
            </w:r>
          </w:p>
          <w:p w:rsidR="005F3FDE" w:rsidRPr="00DB1AE7" w:rsidRDefault="005F3FDE" w:rsidP="00581F6F">
            <w:pPr>
              <w:rPr>
                <w:sz w:val="24"/>
                <w:szCs w:val="24"/>
              </w:rPr>
            </w:pPr>
            <w:r w:rsidRPr="00DB1AE7">
              <w:rPr>
                <w:sz w:val="24"/>
                <w:szCs w:val="24"/>
              </w:rPr>
              <w:tab/>
            </w:r>
          </w:p>
        </w:tc>
        <w:tc>
          <w:tcPr>
            <w:tcW w:w="1129" w:type="dxa"/>
          </w:tcPr>
          <w:p w:rsidR="00581F6F" w:rsidRPr="00DB1AE7" w:rsidRDefault="00581F6F" w:rsidP="00581F6F">
            <w:pPr>
              <w:jc w:val="right"/>
              <w:rPr>
                <w:sz w:val="24"/>
                <w:szCs w:val="24"/>
              </w:rPr>
            </w:pPr>
            <w:r w:rsidRPr="00DB1AE7">
              <w:rPr>
                <w:sz w:val="24"/>
                <w:szCs w:val="24"/>
              </w:rPr>
              <w:t>410 000</w:t>
            </w:r>
          </w:p>
        </w:tc>
        <w:tc>
          <w:tcPr>
            <w:tcW w:w="1212" w:type="dxa"/>
          </w:tcPr>
          <w:p w:rsidR="00581F6F" w:rsidRPr="00DB1AE7" w:rsidRDefault="00581F6F" w:rsidP="00581F6F">
            <w:pPr>
              <w:jc w:val="right"/>
              <w:rPr>
                <w:sz w:val="24"/>
                <w:szCs w:val="24"/>
              </w:rPr>
            </w:pPr>
            <w:r w:rsidRPr="00DB1AE7">
              <w:rPr>
                <w:sz w:val="24"/>
                <w:szCs w:val="24"/>
              </w:rPr>
              <w:t>0</w:t>
            </w:r>
          </w:p>
        </w:tc>
        <w:tc>
          <w:tcPr>
            <w:tcW w:w="2949" w:type="dxa"/>
          </w:tcPr>
          <w:p w:rsidR="00581F6F" w:rsidRPr="00DB1AE7" w:rsidRDefault="005F3FDE" w:rsidP="00581F6F">
            <w:pPr>
              <w:rPr>
                <w:sz w:val="24"/>
                <w:szCs w:val="24"/>
              </w:rPr>
            </w:pPr>
            <w:r w:rsidRPr="00DB1AE7">
              <w:rPr>
                <w:sz w:val="24"/>
                <w:szCs w:val="24"/>
              </w:rPr>
              <w:t>Daejnie vuertebe</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7452</w:t>
            </w:r>
          </w:p>
        </w:tc>
        <w:tc>
          <w:tcPr>
            <w:tcW w:w="2760" w:type="dxa"/>
          </w:tcPr>
          <w:p w:rsidR="00581F6F" w:rsidRPr="00DB1AE7" w:rsidRDefault="005F3FDE" w:rsidP="00581F6F">
            <w:pPr>
              <w:rPr>
                <w:sz w:val="24"/>
                <w:szCs w:val="24"/>
              </w:rPr>
            </w:pPr>
            <w:r w:rsidRPr="00DB1AE7">
              <w:rPr>
                <w:sz w:val="24"/>
                <w:szCs w:val="24"/>
              </w:rPr>
              <w:t>Leejjemegåetidie orrestehteme</w:t>
            </w:r>
          </w:p>
        </w:tc>
        <w:tc>
          <w:tcPr>
            <w:tcW w:w="1129" w:type="dxa"/>
          </w:tcPr>
          <w:p w:rsidR="00581F6F" w:rsidRPr="00DB1AE7" w:rsidRDefault="00581F6F" w:rsidP="00581F6F">
            <w:pPr>
              <w:jc w:val="right"/>
              <w:rPr>
                <w:sz w:val="24"/>
                <w:szCs w:val="24"/>
              </w:rPr>
            </w:pPr>
            <w:r w:rsidRPr="00DB1AE7">
              <w:rPr>
                <w:sz w:val="24"/>
                <w:szCs w:val="24"/>
              </w:rPr>
              <w:t>300 000</w:t>
            </w:r>
          </w:p>
        </w:tc>
        <w:tc>
          <w:tcPr>
            <w:tcW w:w="1212" w:type="dxa"/>
          </w:tcPr>
          <w:p w:rsidR="00581F6F" w:rsidRPr="00DB1AE7" w:rsidRDefault="00581F6F" w:rsidP="00581F6F">
            <w:pPr>
              <w:jc w:val="right"/>
              <w:rPr>
                <w:sz w:val="24"/>
                <w:szCs w:val="24"/>
              </w:rPr>
            </w:pPr>
            <w:r w:rsidRPr="00DB1AE7">
              <w:rPr>
                <w:sz w:val="24"/>
                <w:szCs w:val="24"/>
              </w:rPr>
              <w:t>228 968</w:t>
            </w:r>
          </w:p>
        </w:tc>
        <w:tc>
          <w:tcPr>
            <w:tcW w:w="2949" w:type="dxa"/>
          </w:tcPr>
          <w:p w:rsidR="00581F6F" w:rsidRPr="00DB1AE7" w:rsidRDefault="005F3FDE" w:rsidP="00581F6F">
            <w:pPr>
              <w:rPr>
                <w:sz w:val="24"/>
                <w:szCs w:val="24"/>
              </w:rPr>
            </w:pPr>
            <w:r w:rsidRPr="00DB1AE7">
              <w:rPr>
                <w:sz w:val="24"/>
                <w:szCs w:val="24"/>
              </w:rPr>
              <w:t>Siebriedahkegåetien leejjemetjiehtjelem orrestehteme</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7453</w:t>
            </w:r>
          </w:p>
        </w:tc>
        <w:tc>
          <w:tcPr>
            <w:tcW w:w="2760" w:type="dxa"/>
          </w:tcPr>
          <w:p w:rsidR="005F3FDE" w:rsidRPr="00DB1AE7" w:rsidRDefault="005F3FDE" w:rsidP="00581F6F">
            <w:pPr>
              <w:rPr>
                <w:sz w:val="24"/>
                <w:szCs w:val="24"/>
              </w:rPr>
            </w:pPr>
            <w:r w:rsidRPr="00DB1AE7">
              <w:rPr>
                <w:sz w:val="24"/>
                <w:szCs w:val="24"/>
              </w:rPr>
              <w:t xml:space="preserve">Orre gorrese jarngesne, åvteprosjeekte.  </w:t>
            </w:r>
          </w:p>
        </w:tc>
        <w:tc>
          <w:tcPr>
            <w:tcW w:w="1129" w:type="dxa"/>
          </w:tcPr>
          <w:p w:rsidR="00581F6F" w:rsidRPr="00DB1AE7" w:rsidRDefault="00581F6F" w:rsidP="00581F6F">
            <w:pPr>
              <w:jc w:val="right"/>
              <w:rPr>
                <w:sz w:val="24"/>
                <w:szCs w:val="24"/>
              </w:rPr>
            </w:pPr>
            <w:r w:rsidRPr="00DB1AE7">
              <w:rPr>
                <w:sz w:val="24"/>
                <w:szCs w:val="24"/>
              </w:rPr>
              <w:t>100 000</w:t>
            </w:r>
          </w:p>
        </w:tc>
        <w:tc>
          <w:tcPr>
            <w:tcW w:w="1212" w:type="dxa"/>
          </w:tcPr>
          <w:p w:rsidR="00581F6F" w:rsidRPr="00DB1AE7" w:rsidRDefault="00581F6F" w:rsidP="00581F6F">
            <w:pPr>
              <w:jc w:val="right"/>
              <w:rPr>
                <w:sz w:val="24"/>
                <w:szCs w:val="24"/>
              </w:rPr>
            </w:pPr>
            <w:r w:rsidRPr="00DB1AE7">
              <w:rPr>
                <w:sz w:val="24"/>
                <w:szCs w:val="24"/>
              </w:rPr>
              <w:t>0</w:t>
            </w:r>
          </w:p>
        </w:tc>
        <w:tc>
          <w:tcPr>
            <w:tcW w:w="2949" w:type="dxa"/>
          </w:tcPr>
          <w:p w:rsidR="00581F6F" w:rsidRPr="00DB1AE7" w:rsidRDefault="005F3FDE" w:rsidP="00581F6F">
            <w:pPr>
              <w:rPr>
                <w:sz w:val="24"/>
                <w:szCs w:val="24"/>
              </w:rPr>
            </w:pPr>
            <w:r w:rsidRPr="00DB1AE7">
              <w:rPr>
                <w:sz w:val="24"/>
                <w:szCs w:val="24"/>
              </w:rPr>
              <w:t>Daejnie vuarteme.</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7478</w:t>
            </w:r>
          </w:p>
        </w:tc>
        <w:tc>
          <w:tcPr>
            <w:tcW w:w="2760" w:type="dxa"/>
          </w:tcPr>
          <w:p w:rsidR="00581F6F" w:rsidRPr="00DB1AE7" w:rsidRDefault="005F3FDE" w:rsidP="00581F6F">
            <w:pPr>
              <w:rPr>
                <w:sz w:val="24"/>
                <w:szCs w:val="24"/>
              </w:rPr>
            </w:pPr>
            <w:r w:rsidRPr="00DB1AE7">
              <w:rPr>
                <w:sz w:val="24"/>
                <w:szCs w:val="24"/>
              </w:rPr>
              <w:t>Raarvihken tjaetsievierhkem stueriedamme.</w:t>
            </w:r>
          </w:p>
        </w:tc>
        <w:tc>
          <w:tcPr>
            <w:tcW w:w="1129" w:type="dxa"/>
          </w:tcPr>
          <w:p w:rsidR="00581F6F" w:rsidRPr="00DB1AE7" w:rsidRDefault="00581F6F" w:rsidP="00581F6F">
            <w:pPr>
              <w:jc w:val="right"/>
              <w:rPr>
                <w:sz w:val="24"/>
                <w:szCs w:val="24"/>
              </w:rPr>
            </w:pPr>
            <w:r w:rsidRPr="00DB1AE7">
              <w:rPr>
                <w:sz w:val="24"/>
                <w:szCs w:val="24"/>
              </w:rPr>
              <w:t>1 250 000</w:t>
            </w:r>
          </w:p>
        </w:tc>
        <w:tc>
          <w:tcPr>
            <w:tcW w:w="1212" w:type="dxa"/>
          </w:tcPr>
          <w:p w:rsidR="00581F6F" w:rsidRPr="00DB1AE7" w:rsidRDefault="00581F6F" w:rsidP="00581F6F">
            <w:pPr>
              <w:jc w:val="right"/>
              <w:rPr>
                <w:sz w:val="24"/>
                <w:szCs w:val="24"/>
              </w:rPr>
            </w:pPr>
            <w:r w:rsidRPr="00DB1AE7">
              <w:rPr>
                <w:sz w:val="24"/>
                <w:szCs w:val="24"/>
              </w:rPr>
              <w:t>674 799</w:t>
            </w:r>
          </w:p>
        </w:tc>
        <w:tc>
          <w:tcPr>
            <w:tcW w:w="2949" w:type="dxa"/>
          </w:tcPr>
          <w:p w:rsidR="00581F6F" w:rsidRPr="00DB1AE7" w:rsidRDefault="005F3FDE" w:rsidP="00581F6F">
            <w:pPr>
              <w:rPr>
                <w:sz w:val="24"/>
                <w:szCs w:val="24"/>
              </w:rPr>
            </w:pPr>
            <w:r w:rsidRPr="00DB1AE7">
              <w:rPr>
                <w:sz w:val="24"/>
                <w:szCs w:val="24"/>
              </w:rPr>
              <w:t>Daejnie gïehtelibie jïh orrijibie 2015.</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7480</w:t>
            </w:r>
          </w:p>
        </w:tc>
        <w:tc>
          <w:tcPr>
            <w:tcW w:w="2760" w:type="dxa"/>
          </w:tcPr>
          <w:p w:rsidR="00581F6F" w:rsidRPr="00DB1AE7" w:rsidRDefault="005F3FDE" w:rsidP="005F3FDE">
            <w:pPr>
              <w:rPr>
                <w:sz w:val="24"/>
                <w:szCs w:val="24"/>
              </w:rPr>
            </w:pPr>
            <w:r w:rsidRPr="00DB1AE7">
              <w:rPr>
                <w:sz w:val="24"/>
                <w:szCs w:val="24"/>
              </w:rPr>
              <w:t xml:space="preserve">Orre HC- okse jïh orre HC-WC siebriedahkegåetesne  </w:t>
            </w:r>
          </w:p>
        </w:tc>
        <w:tc>
          <w:tcPr>
            <w:tcW w:w="1129" w:type="dxa"/>
          </w:tcPr>
          <w:p w:rsidR="00581F6F" w:rsidRPr="00DB1AE7" w:rsidRDefault="00581F6F" w:rsidP="00581F6F">
            <w:pPr>
              <w:jc w:val="right"/>
              <w:rPr>
                <w:sz w:val="24"/>
                <w:szCs w:val="24"/>
              </w:rPr>
            </w:pPr>
            <w:r w:rsidRPr="00DB1AE7">
              <w:rPr>
                <w:sz w:val="24"/>
                <w:szCs w:val="24"/>
              </w:rPr>
              <w:t>312 500</w:t>
            </w:r>
          </w:p>
        </w:tc>
        <w:tc>
          <w:tcPr>
            <w:tcW w:w="1212" w:type="dxa"/>
          </w:tcPr>
          <w:p w:rsidR="00581F6F" w:rsidRPr="00DB1AE7" w:rsidRDefault="00581F6F" w:rsidP="00581F6F">
            <w:pPr>
              <w:jc w:val="right"/>
              <w:rPr>
                <w:sz w:val="24"/>
                <w:szCs w:val="24"/>
              </w:rPr>
            </w:pPr>
            <w:r w:rsidRPr="00DB1AE7">
              <w:rPr>
                <w:sz w:val="24"/>
                <w:szCs w:val="24"/>
              </w:rPr>
              <w:t>0</w:t>
            </w:r>
          </w:p>
        </w:tc>
        <w:tc>
          <w:tcPr>
            <w:tcW w:w="2949" w:type="dxa"/>
          </w:tcPr>
          <w:p w:rsidR="00581F6F" w:rsidRPr="00DB1AE7" w:rsidRDefault="005F3FDE" w:rsidP="005F3FDE">
            <w:pPr>
              <w:rPr>
                <w:sz w:val="24"/>
                <w:szCs w:val="24"/>
              </w:rPr>
            </w:pPr>
            <w:r w:rsidRPr="00DB1AE7">
              <w:rPr>
                <w:sz w:val="24"/>
                <w:szCs w:val="24"/>
              </w:rPr>
              <w:t>Aalkeme 2014 minngiegietjien.</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7481</w:t>
            </w:r>
          </w:p>
        </w:tc>
        <w:tc>
          <w:tcPr>
            <w:tcW w:w="2760" w:type="dxa"/>
          </w:tcPr>
          <w:p w:rsidR="00581F6F" w:rsidRPr="00DB1AE7" w:rsidRDefault="005F3FDE" w:rsidP="00581F6F">
            <w:pPr>
              <w:rPr>
                <w:sz w:val="24"/>
                <w:szCs w:val="24"/>
              </w:rPr>
            </w:pPr>
            <w:r w:rsidRPr="00DB1AE7">
              <w:rPr>
                <w:sz w:val="24"/>
                <w:szCs w:val="24"/>
              </w:rPr>
              <w:t xml:space="preserve">Haaskoekontaineerh  hæhtjoeorrestimmie  </w:t>
            </w:r>
          </w:p>
        </w:tc>
        <w:tc>
          <w:tcPr>
            <w:tcW w:w="1129" w:type="dxa"/>
          </w:tcPr>
          <w:p w:rsidR="00581F6F" w:rsidRPr="00DB1AE7" w:rsidRDefault="00581F6F" w:rsidP="00581F6F">
            <w:pPr>
              <w:jc w:val="right"/>
              <w:rPr>
                <w:sz w:val="24"/>
                <w:szCs w:val="24"/>
              </w:rPr>
            </w:pPr>
            <w:r w:rsidRPr="00DB1AE7">
              <w:rPr>
                <w:sz w:val="24"/>
                <w:szCs w:val="24"/>
              </w:rPr>
              <w:t>175 000</w:t>
            </w:r>
          </w:p>
        </w:tc>
        <w:tc>
          <w:tcPr>
            <w:tcW w:w="1212" w:type="dxa"/>
          </w:tcPr>
          <w:p w:rsidR="00581F6F" w:rsidRPr="00DB1AE7" w:rsidRDefault="00581F6F" w:rsidP="00581F6F">
            <w:pPr>
              <w:jc w:val="right"/>
              <w:rPr>
                <w:sz w:val="24"/>
                <w:szCs w:val="24"/>
              </w:rPr>
            </w:pPr>
            <w:r w:rsidRPr="00DB1AE7">
              <w:rPr>
                <w:sz w:val="24"/>
                <w:szCs w:val="24"/>
              </w:rPr>
              <w:t>159 200</w:t>
            </w:r>
          </w:p>
        </w:tc>
        <w:tc>
          <w:tcPr>
            <w:tcW w:w="2949" w:type="dxa"/>
          </w:tcPr>
          <w:p w:rsidR="005F3FDE" w:rsidRPr="00DB1AE7" w:rsidRDefault="005F3FDE" w:rsidP="005F3FDE">
            <w:pPr>
              <w:rPr>
                <w:sz w:val="24"/>
                <w:szCs w:val="24"/>
              </w:rPr>
            </w:pPr>
            <w:r w:rsidRPr="00DB1AE7">
              <w:rPr>
                <w:sz w:val="24"/>
                <w:szCs w:val="24"/>
              </w:rPr>
              <w:t>Kontamineerh fååstebe mij lij 2014 dongkesovveme.</w:t>
            </w:r>
          </w:p>
          <w:p w:rsidR="00581F6F" w:rsidRPr="00DB1AE7" w:rsidRDefault="00581F6F" w:rsidP="00581F6F">
            <w:pPr>
              <w:rPr>
                <w:sz w:val="24"/>
                <w:szCs w:val="24"/>
              </w:rPr>
            </w:pPr>
          </w:p>
        </w:tc>
      </w:tr>
      <w:tr w:rsidR="005F3FDE" w:rsidRPr="00DB1AE7" w:rsidTr="005F3FDE">
        <w:tc>
          <w:tcPr>
            <w:tcW w:w="1238" w:type="dxa"/>
          </w:tcPr>
          <w:p w:rsidR="00581F6F" w:rsidRPr="00DB1AE7" w:rsidRDefault="00581F6F" w:rsidP="00581F6F">
            <w:pPr>
              <w:rPr>
                <w:sz w:val="24"/>
                <w:szCs w:val="24"/>
              </w:rPr>
            </w:pPr>
            <w:r w:rsidRPr="00DB1AE7">
              <w:rPr>
                <w:sz w:val="24"/>
                <w:szCs w:val="24"/>
              </w:rPr>
              <w:t>7484</w:t>
            </w:r>
          </w:p>
        </w:tc>
        <w:tc>
          <w:tcPr>
            <w:tcW w:w="2760" w:type="dxa"/>
          </w:tcPr>
          <w:p w:rsidR="005F3FDE" w:rsidRPr="00DB1AE7" w:rsidRDefault="005F3FDE" w:rsidP="005F3FDE">
            <w:pPr>
              <w:rPr>
                <w:sz w:val="24"/>
                <w:szCs w:val="24"/>
              </w:rPr>
            </w:pPr>
            <w:r w:rsidRPr="00DB1AE7">
              <w:rPr>
                <w:sz w:val="24"/>
                <w:szCs w:val="24"/>
              </w:rPr>
              <w:t>G</w:t>
            </w:r>
            <w:r w:rsidR="005C6EF2" w:rsidRPr="00DB1AE7">
              <w:rPr>
                <w:sz w:val="24"/>
                <w:szCs w:val="24"/>
              </w:rPr>
              <w:t xml:space="preserve">ærhkoesjaljoe/ Boligstiftelsen </w:t>
            </w:r>
          </w:p>
          <w:p w:rsidR="005F3FDE" w:rsidRPr="00DB1AE7" w:rsidRDefault="005F3FDE" w:rsidP="00581F6F">
            <w:pPr>
              <w:rPr>
                <w:sz w:val="24"/>
                <w:szCs w:val="24"/>
              </w:rPr>
            </w:pPr>
          </w:p>
        </w:tc>
        <w:tc>
          <w:tcPr>
            <w:tcW w:w="1129" w:type="dxa"/>
          </w:tcPr>
          <w:p w:rsidR="00581F6F" w:rsidRPr="00DB1AE7" w:rsidRDefault="00581F6F" w:rsidP="00581F6F">
            <w:pPr>
              <w:jc w:val="right"/>
              <w:rPr>
                <w:sz w:val="24"/>
                <w:szCs w:val="24"/>
              </w:rPr>
            </w:pPr>
            <w:r w:rsidRPr="00DB1AE7">
              <w:rPr>
                <w:sz w:val="24"/>
                <w:szCs w:val="24"/>
              </w:rPr>
              <w:t>300 000</w:t>
            </w:r>
          </w:p>
        </w:tc>
        <w:tc>
          <w:tcPr>
            <w:tcW w:w="1212" w:type="dxa"/>
          </w:tcPr>
          <w:p w:rsidR="00581F6F" w:rsidRPr="00DB1AE7" w:rsidRDefault="00581F6F" w:rsidP="00581F6F">
            <w:pPr>
              <w:jc w:val="right"/>
              <w:rPr>
                <w:sz w:val="24"/>
                <w:szCs w:val="24"/>
              </w:rPr>
            </w:pPr>
            <w:r w:rsidRPr="00DB1AE7">
              <w:rPr>
                <w:sz w:val="24"/>
                <w:szCs w:val="24"/>
              </w:rPr>
              <w:t>0</w:t>
            </w:r>
          </w:p>
        </w:tc>
        <w:tc>
          <w:tcPr>
            <w:tcW w:w="2949" w:type="dxa"/>
          </w:tcPr>
          <w:p w:rsidR="00581F6F" w:rsidRPr="00DB1AE7" w:rsidRDefault="005F3FDE" w:rsidP="00581F6F">
            <w:pPr>
              <w:rPr>
                <w:sz w:val="24"/>
                <w:szCs w:val="24"/>
              </w:rPr>
            </w:pPr>
            <w:r w:rsidRPr="00DB1AE7">
              <w:rPr>
                <w:sz w:val="24"/>
                <w:szCs w:val="24"/>
              </w:rPr>
              <w:t>Daejnie vuarteme.</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7485</w:t>
            </w:r>
          </w:p>
        </w:tc>
        <w:tc>
          <w:tcPr>
            <w:tcW w:w="2760" w:type="dxa"/>
          </w:tcPr>
          <w:p w:rsidR="00581F6F" w:rsidRPr="00DB1AE7" w:rsidRDefault="005F3FDE" w:rsidP="00581F6F">
            <w:pPr>
              <w:rPr>
                <w:sz w:val="24"/>
                <w:szCs w:val="24"/>
              </w:rPr>
            </w:pPr>
            <w:r w:rsidRPr="00DB1AE7">
              <w:rPr>
                <w:sz w:val="24"/>
                <w:szCs w:val="24"/>
              </w:rPr>
              <w:t>Orre gåetiesijjieh, åvteprosjeekte</w:t>
            </w:r>
          </w:p>
        </w:tc>
        <w:tc>
          <w:tcPr>
            <w:tcW w:w="1129" w:type="dxa"/>
          </w:tcPr>
          <w:p w:rsidR="00581F6F" w:rsidRPr="00DB1AE7" w:rsidRDefault="00581F6F" w:rsidP="00581F6F">
            <w:pPr>
              <w:jc w:val="right"/>
              <w:rPr>
                <w:sz w:val="24"/>
                <w:szCs w:val="24"/>
              </w:rPr>
            </w:pPr>
            <w:r w:rsidRPr="00DB1AE7">
              <w:rPr>
                <w:sz w:val="24"/>
                <w:szCs w:val="24"/>
              </w:rPr>
              <w:t>100 000</w:t>
            </w:r>
          </w:p>
        </w:tc>
        <w:tc>
          <w:tcPr>
            <w:tcW w:w="1212" w:type="dxa"/>
          </w:tcPr>
          <w:p w:rsidR="00581F6F" w:rsidRPr="00DB1AE7" w:rsidRDefault="00581F6F" w:rsidP="00581F6F">
            <w:pPr>
              <w:jc w:val="right"/>
              <w:rPr>
                <w:sz w:val="24"/>
                <w:szCs w:val="24"/>
              </w:rPr>
            </w:pPr>
            <w:r w:rsidRPr="00DB1AE7">
              <w:rPr>
                <w:sz w:val="24"/>
                <w:szCs w:val="24"/>
              </w:rPr>
              <w:t>0</w:t>
            </w:r>
          </w:p>
        </w:tc>
        <w:tc>
          <w:tcPr>
            <w:tcW w:w="2949" w:type="dxa"/>
          </w:tcPr>
          <w:p w:rsidR="00581F6F" w:rsidRPr="00DB1AE7" w:rsidRDefault="005C6EF2" w:rsidP="00581F6F">
            <w:pPr>
              <w:rPr>
                <w:sz w:val="24"/>
                <w:szCs w:val="24"/>
              </w:rPr>
            </w:pPr>
            <w:r w:rsidRPr="00DB1AE7">
              <w:rPr>
                <w:sz w:val="24"/>
                <w:szCs w:val="24"/>
              </w:rPr>
              <w:t>Daejnie vuarteme.</w:t>
            </w:r>
          </w:p>
        </w:tc>
      </w:tr>
      <w:tr w:rsidR="005F3FDE" w:rsidRPr="00DB1AE7" w:rsidTr="005F3FDE">
        <w:tc>
          <w:tcPr>
            <w:tcW w:w="1238" w:type="dxa"/>
          </w:tcPr>
          <w:p w:rsidR="00581F6F" w:rsidRPr="00DB1AE7" w:rsidRDefault="00581F6F" w:rsidP="00581F6F">
            <w:pPr>
              <w:rPr>
                <w:b/>
                <w:sz w:val="24"/>
                <w:szCs w:val="24"/>
              </w:rPr>
            </w:pPr>
          </w:p>
        </w:tc>
        <w:tc>
          <w:tcPr>
            <w:tcW w:w="2760" w:type="dxa"/>
          </w:tcPr>
          <w:p w:rsidR="00581F6F" w:rsidRPr="00DB1AE7" w:rsidRDefault="005C6EF2" w:rsidP="00581F6F">
            <w:pPr>
              <w:rPr>
                <w:b/>
                <w:sz w:val="24"/>
                <w:szCs w:val="24"/>
              </w:rPr>
            </w:pPr>
            <w:r w:rsidRPr="00DB1AE7">
              <w:rPr>
                <w:b/>
                <w:sz w:val="24"/>
                <w:szCs w:val="24"/>
              </w:rPr>
              <w:t>Maaksoeh aelkedh bigkedh</w:t>
            </w:r>
          </w:p>
        </w:tc>
        <w:tc>
          <w:tcPr>
            <w:tcW w:w="1129" w:type="dxa"/>
          </w:tcPr>
          <w:p w:rsidR="00581F6F" w:rsidRPr="00DB1AE7" w:rsidRDefault="00581F6F" w:rsidP="00581F6F">
            <w:pPr>
              <w:jc w:val="right"/>
              <w:rPr>
                <w:b/>
                <w:sz w:val="24"/>
                <w:szCs w:val="24"/>
              </w:rPr>
            </w:pPr>
            <w:r w:rsidRPr="00DB1AE7">
              <w:rPr>
                <w:b/>
                <w:sz w:val="24"/>
                <w:szCs w:val="24"/>
              </w:rPr>
              <w:t>3 247 500</w:t>
            </w:r>
          </w:p>
        </w:tc>
        <w:tc>
          <w:tcPr>
            <w:tcW w:w="1212" w:type="dxa"/>
          </w:tcPr>
          <w:p w:rsidR="00581F6F" w:rsidRPr="00DB1AE7" w:rsidRDefault="00581F6F" w:rsidP="00581F6F">
            <w:pPr>
              <w:jc w:val="right"/>
              <w:rPr>
                <w:b/>
                <w:sz w:val="24"/>
                <w:szCs w:val="24"/>
              </w:rPr>
            </w:pPr>
            <w:r w:rsidRPr="00DB1AE7">
              <w:rPr>
                <w:b/>
                <w:sz w:val="24"/>
                <w:szCs w:val="24"/>
              </w:rPr>
              <w:t>1 062 967</w:t>
            </w:r>
          </w:p>
        </w:tc>
        <w:tc>
          <w:tcPr>
            <w:tcW w:w="2949" w:type="dxa"/>
          </w:tcPr>
          <w:p w:rsidR="00581F6F" w:rsidRPr="00DB1AE7" w:rsidRDefault="00581F6F" w:rsidP="00581F6F">
            <w:pPr>
              <w:rPr>
                <w:b/>
                <w:sz w:val="24"/>
                <w:szCs w:val="24"/>
              </w:rPr>
            </w:pPr>
          </w:p>
        </w:tc>
      </w:tr>
      <w:tr w:rsidR="005F3FDE" w:rsidRPr="00DB1AE7" w:rsidTr="005F3FDE">
        <w:tc>
          <w:tcPr>
            <w:tcW w:w="1238" w:type="dxa"/>
          </w:tcPr>
          <w:p w:rsidR="00581F6F" w:rsidRPr="00DB1AE7" w:rsidRDefault="00581F6F" w:rsidP="00581F6F">
            <w:pPr>
              <w:rPr>
                <w:b/>
                <w:sz w:val="24"/>
                <w:szCs w:val="24"/>
              </w:rPr>
            </w:pPr>
          </w:p>
        </w:tc>
        <w:tc>
          <w:tcPr>
            <w:tcW w:w="2760" w:type="dxa"/>
          </w:tcPr>
          <w:p w:rsidR="00581F6F" w:rsidRPr="00DB1AE7" w:rsidRDefault="005C6EF2" w:rsidP="005C6EF2">
            <w:pPr>
              <w:rPr>
                <w:b/>
                <w:sz w:val="24"/>
                <w:szCs w:val="24"/>
              </w:rPr>
            </w:pPr>
            <w:r w:rsidRPr="00DB1AE7">
              <w:rPr>
                <w:b/>
                <w:sz w:val="24"/>
                <w:szCs w:val="24"/>
              </w:rPr>
              <w:t>Åestemeråajvarimmie nænnoestamme</w:t>
            </w:r>
          </w:p>
        </w:tc>
        <w:tc>
          <w:tcPr>
            <w:tcW w:w="1129" w:type="dxa"/>
          </w:tcPr>
          <w:p w:rsidR="00581F6F" w:rsidRPr="00DB1AE7" w:rsidRDefault="00581F6F" w:rsidP="00581F6F">
            <w:pPr>
              <w:jc w:val="right"/>
              <w:rPr>
                <w:b/>
                <w:sz w:val="24"/>
                <w:szCs w:val="24"/>
              </w:rPr>
            </w:pPr>
          </w:p>
        </w:tc>
        <w:tc>
          <w:tcPr>
            <w:tcW w:w="1212" w:type="dxa"/>
          </w:tcPr>
          <w:p w:rsidR="00581F6F" w:rsidRPr="00DB1AE7" w:rsidRDefault="00581F6F" w:rsidP="00581F6F">
            <w:pPr>
              <w:jc w:val="right"/>
              <w:rPr>
                <w:b/>
                <w:sz w:val="24"/>
                <w:szCs w:val="24"/>
              </w:rPr>
            </w:pPr>
          </w:p>
        </w:tc>
        <w:tc>
          <w:tcPr>
            <w:tcW w:w="2949" w:type="dxa"/>
          </w:tcPr>
          <w:p w:rsidR="00581F6F" w:rsidRPr="00DB1AE7" w:rsidRDefault="00581F6F" w:rsidP="00581F6F">
            <w:pPr>
              <w:rPr>
                <w:b/>
                <w:sz w:val="24"/>
                <w:szCs w:val="24"/>
              </w:rPr>
            </w:pPr>
          </w:p>
        </w:tc>
      </w:tr>
      <w:tr w:rsidR="005F3FDE" w:rsidRPr="00DB1AE7" w:rsidTr="005F3FDE">
        <w:tc>
          <w:tcPr>
            <w:tcW w:w="1238" w:type="dxa"/>
          </w:tcPr>
          <w:p w:rsidR="00581F6F" w:rsidRPr="00DB1AE7" w:rsidRDefault="00581F6F" w:rsidP="00581F6F">
            <w:pPr>
              <w:rPr>
                <w:sz w:val="24"/>
                <w:szCs w:val="24"/>
              </w:rPr>
            </w:pPr>
            <w:r w:rsidRPr="00DB1AE7">
              <w:rPr>
                <w:sz w:val="24"/>
                <w:szCs w:val="24"/>
              </w:rPr>
              <w:t>7482</w:t>
            </w:r>
          </w:p>
        </w:tc>
        <w:tc>
          <w:tcPr>
            <w:tcW w:w="2760" w:type="dxa"/>
          </w:tcPr>
          <w:p w:rsidR="00581F6F" w:rsidRPr="00DB1AE7" w:rsidRDefault="00581F6F" w:rsidP="00581F6F">
            <w:pPr>
              <w:rPr>
                <w:sz w:val="24"/>
                <w:szCs w:val="24"/>
              </w:rPr>
            </w:pPr>
            <w:r w:rsidRPr="00DB1AE7">
              <w:rPr>
                <w:sz w:val="24"/>
                <w:szCs w:val="24"/>
              </w:rPr>
              <w:t>Kunstgressbane</w:t>
            </w:r>
          </w:p>
        </w:tc>
        <w:tc>
          <w:tcPr>
            <w:tcW w:w="1129" w:type="dxa"/>
          </w:tcPr>
          <w:p w:rsidR="00581F6F" w:rsidRPr="00DB1AE7" w:rsidRDefault="00581F6F" w:rsidP="00581F6F">
            <w:pPr>
              <w:jc w:val="right"/>
              <w:rPr>
                <w:sz w:val="24"/>
                <w:szCs w:val="24"/>
              </w:rPr>
            </w:pPr>
          </w:p>
        </w:tc>
        <w:tc>
          <w:tcPr>
            <w:tcW w:w="1212" w:type="dxa"/>
          </w:tcPr>
          <w:p w:rsidR="00581F6F" w:rsidRPr="00DB1AE7" w:rsidRDefault="00581F6F" w:rsidP="00581F6F">
            <w:pPr>
              <w:jc w:val="right"/>
              <w:rPr>
                <w:sz w:val="24"/>
                <w:szCs w:val="24"/>
              </w:rPr>
            </w:pPr>
            <w:r w:rsidRPr="00DB1AE7">
              <w:rPr>
                <w:sz w:val="24"/>
                <w:szCs w:val="24"/>
              </w:rPr>
              <w:t>153 402</w:t>
            </w:r>
          </w:p>
        </w:tc>
        <w:tc>
          <w:tcPr>
            <w:tcW w:w="2949" w:type="dxa"/>
          </w:tcPr>
          <w:p w:rsidR="00581F6F" w:rsidRPr="00DB1AE7" w:rsidRDefault="005C6EF2" w:rsidP="00581F6F">
            <w:pPr>
              <w:rPr>
                <w:sz w:val="24"/>
                <w:szCs w:val="24"/>
              </w:rPr>
            </w:pPr>
            <w:r w:rsidRPr="00DB1AE7">
              <w:rPr>
                <w:sz w:val="24"/>
                <w:szCs w:val="24"/>
              </w:rPr>
              <w:t>Åasa 2012</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7455</w:t>
            </w:r>
          </w:p>
        </w:tc>
        <w:tc>
          <w:tcPr>
            <w:tcW w:w="2760" w:type="dxa"/>
          </w:tcPr>
          <w:p w:rsidR="00581F6F" w:rsidRPr="00DB1AE7" w:rsidRDefault="005C6EF2" w:rsidP="00581F6F">
            <w:pPr>
              <w:rPr>
                <w:sz w:val="24"/>
                <w:szCs w:val="24"/>
              </w:rPr>
            </w:pPr>
            <w:r w:rsidRPr="00DB1AE7">
              <w:rPr>
                <w:sz w:val="24"/>
                <w:szCs w:val="24"/>
              </w:rPr>
              <w:t>Åesteme eeke</w:t>
            </w:r>
          </w:p>
        </w:tc>
        <w:tc>
          <w:tcPr>
            <w:tcW w:w="1129" w:type="dxa"/>
          </w:tcPr>
          <w:p w:rsidR="00581F6F" w:rsidRPr="00DB1AE7" w:rsidRDefault="00581F6F" w:rsidP="00581F6F">
            <w:pPr>
              <w:jc w:val="right"/>
              <w:rPr>
                <w:sz w:val="24"/>
                <w:szCs w:val="24"/>
              </w:rPr>
            </w:pPr>
          </w:p>
        </w:tc>
        <w:tc>
          <w:tcPr>
            <w:tcW w:w="1212" w:type="dxa"/>
          </w:tcPr>
          <w:p w:rsidR="00581F6F" w:rsidRPr="00DB1AE7" w:rsidRDefault="00581F6F" w:rsidP="00581F6F">
            <w:pPr>
              <w:jc w:val="right"/>
              <w:rPr>
                <w:sz w:val="24"/>
                <w:szCs w:val="24"/>
              </w:rPr>
            </w:pPr>
            <w:r w:rsidRPr="00DB1AE7">
              <w:rPr>
                <w:sz w:val="24"/>
                <w:szCs w:val="24"/>
              </w:rPr>
              <w:t>320 000</w:t>
            </w:r>
          </w:p>
        </w:tc>
        <w:tc>
          <w:tcPr>
            <w:tcW w:w="2949" w:type="dxa"/>
          </w:tcPr>
          <w:p w:rsidR="00581F6F" w:rsidRPr="00DB1AE7" w:rsidRDefault="005C6EF2" w:rsidP="00581F6F">
            <w:pPr>
              <w:rPr>
                <w:sz w:val="24"/>
                <w:szCs w:val="24"/>
              </w:rPr>
            </w:pPr>
            <w:r w:rsidRPr="00DB1AE7">
              <w:rPr>
                <w:sz w:val="24"/>
                <w:szCs w:val="24"/>
              </w:rPr>
              <w:t>Daejnie vuarteme</w:t>
            </w:r>
          </w:p>
        </w:tc>
      </w:tr>
      <w:tr w:rsidR="005F3FDE" w:rsidRPr="00DB1AE7" w:rsidTr="005F3FDE">
        <w:tc>
          <w:tcPr>
            <w:tcW w:w="1238" w:type="dxa"/>
          </w:tcPr>
          <w:p w:rsidR="00581F6F" w:rsidRPr="00DB1AE7" w:rsidRDefault="00581F6F" w:rsidP="00581F6F">
            <w:pPr>
              <w:rPr>
                <w:sz w:val="24"/>
                <w:szCs w:val="24"/>
              </w:rPr>
            </w:pPr>
            <w:r w:rsidRPr="00DB1AE7">
              <w:rPr>
                <w:sz w:val="24"/>
                <w:szCs w:val="24"/>
              </w:rPr>
              <w:t>7491</w:t>
            </w:r>
          </w:p>
        </w:tc>
        <w:tc>
          <w:tcPr>
            <w:tcW w:w="2760" w:type="dxa"/>
          </w:tcPr>
          <w:p w:rsidR="00581F6F" w:rsidRPr="00DB1AE7" w:rsidRDefault="005C6EF2" w:rsidP="00581F6F">
            <w:pPr>
              <w:rPr>
                <w:sz w:val="24"/>
                <w:szCs w:val="24"/>
              </w:rPr>
            </w:pPr>
            <w:r w:rsidRPr="00DB1AE7">
              <w:rPr>
                <w:b/>
                <w:sz w:val="24"/>
                <w:szCs w:val="24"/>
              </w:rPr>
              <w:t xml:space="preserve">Siebriedahkekafeem  bueriedehtedh.           </w:t>
            </w:r>
          </w:p>
        </w:tc>
        <w:tc>
          <w:tcPr>
            <w:tcW w:w="1129" w:type="dxa"/>
          </w:tcPr>
          <w:p w:rsidR="00581F6F" w:rsidRPr="00DB1AE7" w:rsidRDefault="00581F6F" w:rsidP="00581F6F">
            <w:pPr>
              <w:jc w:val="right"/>
              <w:rPr>
                <w:sz w:val="24"/>
                <w:szCs w:val="24"/>
              </w:rPr>
            </w:pPr>
          </w:p>
        </w:tc>
        <w:tc>
          <w:tcPr>
            <w:tcW w:w="1212" w:type="dxa"/>
          </w:tcPr>
          <w:p w:rsidR="00581F6F" w:rsidRPr="00DB1AE7" w:rsidRDefault="00581F6F" w:rsidP="00581F6F">
            <w:pPr>
              <w:jc w:val="right"/>
              <w:rPr>
                <w:sz w:val="24"/>
                <w:szCs w:val="24"/>
              </w:rPr>
            </w:pPr>
            <w:r w:rsidRPr="00DB1AE7">
              <w:rPr>
                <w:sz w:val="24"/>
                <w:szCs w:val="24"/>
              </w:rPr>
              <w:t>95</w:t>
            </w:r>
            <w:r w:rsidR="005C6EF2" w:rsidRPr="00DB1AE7">
              <w:rPr>
                <w:sz w:val="24"/>
                <w:szCs w:val="24"/>
              </w:rPr>
              <w:t> </w:t>
            </w:r>
            <w:r w:rsidRPr="00DB1AE7">
              <w:rPr>
                <w:sz w:val="24"/>
                <w:szCs w:val="24"/>
              </w:rPr>
              <w:t>875</w:t>
            </w:r>
          </w:p>
        </w:tc>
        <w:tc>
          <w:tcPr>
            <w:tcW w:w="2949" w:type="dxa"/>
          </w:tcPr>
          <w:p w:rsidR="00581F6F" w:rsidRPr="00DB1AE7" w:rsidRDefault="005C6EF2" w:rsidP="00581F6F">
            <w:pPr>
              <w:rPr>
                <w:sz w:val="24"/>
                <w:szCs w:val="24"/>
              </w:rPr>
            </w:pPr>
            <w:r w:rsidRPr="00DB1AE7">
              <w:rPr>
                <w:sz w:val="24"/>
                <w:szCs w:val="24"/>
              </w:rPr>
              <w:t>Orrestehtimh 2013, juktie  lahtestimmieh Mattilsyneste åadtjoejimh.</w:t>
            </w:r>
          </w:p>
        </w:tc>
      </w:tr>
      <w:tr w:rsidR="005F3FDE" w:rsidRPr="00DB1AE7" w:rsidTr="005F3FDE">
        <w:tc>
          <w:tcPr>
            <w:tcW w:w="1238" w:type="dxa"/>
          </w:tcPr>
          <w:p w:rsidR="00581F6F" w:rsidRPr="00DB1AE7" w:rsidRDefault="00581F6F" w:rsidP="00581F6F">
            <w:pPr>
              <w:rPr>
                <w:b/>
                <w:sz w:val="24"/>
                <w:szCs w:val="24"/>
              </w:rPr>
            </w:pPr>
          </w:p>
        </w:tc>
        <w:tc>
          <w:tcPr>
            <w:tcW w:w="2760" w:type="dxa"/>
          </w:tcPr>
          <w:p w:rsidR="00581F6F" w:rsidRPr="00DB1AE7" w:rsidRDefault="005C6EF2" w:rsidP="00581F6F">
            <w:pPr>
              <w:rPr>
                <w:b/>
                <w:sz w:val="24"/>
                <w:szCs w:val="24"/>
              </w:rPr>
            </w:pPr>
            <w:r w:rsidRPr="00DB1AE7">
              <w:rPr>
                <w:b/>
                <w:sz w:val="24"/>
                <w:szCs w:val="24"/>
              </w:rPr>
              <w:t>Åasa</w:t>
            </w:r>
            <w:r w:rsidR="00581F6F" w:rsidRPr="00DB1AE7">
              <w:rPr>
                <w:b/>
                <w:sz w:val="24"/>
                <w:szCs w:val="24"/>
              </w:rPr>
              <w:t xml:space="preserve"> </w:t>
            </w:r>
          </w:p>
        </w:tc>
        <w:tc>
          <w:tcPr>
            <w:tcW w:w="1129" w:type="dxa"/>
          </w:tcPr>
          <w:p w:rsidR="00581F6F" w:rsidRPr="00DB1AE7" w:rsidRDefault="00581F6F" w:rsidP="00581F6F">
            <w:pPr>
              <w:jc w:val="right"/>
              <w:rPr>
                <w:b/>
                <w:sz w:val="24"/>
                <w:szCs w:val="24"/>
              </w:rPr>
            </w:pPr>
          </w:p>
        </w:tc>
        <w:tc>
          <w:tcPr>
            <w:tcW w:w="1212" w:type="dxa"/>
          </w:tcPr>
          <w:p w:rsidR="00581F6F" w:rsidRPr="00DB1AE7" w:rsidRDefault="00581F6F" w:rsidP="00581F6F">
            <w:pPr>
              <w:jc w:val="right"/>
              <w:rPr>
                <w:b/>
                <w:sz w:val="24"/>
                <w:szCs w:val="24"/>
              </w:rPr>
            </w:pPr>
            <w:r w:rsidRPr="00DB1AE7">
              <w:rPr>
                <w:b/>
                <w:sz w:val="24"/>
                <w:szCs w:val="24"/>
              </w:rPr>
              <w:t>1 632 244</w:t>
            </w:r>
          </w:p>
        </w:tc>
        <w:tc>
          <w:tcPr>
            <w:tcW w:w="2949" w:type="dxa"/>
          </w:tcPr>
          <w:p w:rsidR="00581F6F" w:rsidRPr="00DB1AE7" w:rsidRDefault="00581F6F" w:rsidP="00581F6F">
            <w:pPr>
              <w:rPr>
                <w:b/>
                <w:sz w:val="24"/>
                <w:szCs w:val="24"/>
              </w:rPr>
            </w:pPr>
          </w:p>
        </w:tc>
      </w:tr>
    </w:tbl>
    <w:p w:rsidR="006E298B" w:rsidRPr="00DB1AE7" w:rsidRDefault="00581F6F" w:rsidP="006E298B">
      <w:pPr>
        <w:rPr>
          <w:sz w:val="24"/>
          <w:szCs w:val="24"/>
          <w:lang w:val="sma-NO"/>
        </w:rPr>
      </w:pPr>
      <w:r w:rsidRPr="00DB1AE7">
        <w:rPr>
          <w:rFonts w:ascii="Times New Roman" w:eastAsia="Times New Roman" w:hAnsi="Times New Roman" w:cs="Times New Roman"/>
          <w:b/>
          <w:sz w:val="24"/>
          <w:szCs w:val="24"/>
          <w:lang w:eastAsia="nb-NO"/>
        </w:rPr>
        <w:t>Andre utfordringer/mål:</w:t>
      </w:r>
      <w:r w:rsidR="006E298B" w:rsidRPr="00DB1AE7">
        <w:rPr>
          <w:sz w:val="24"/>
          <w:szCs w:val="24"/>
          <w:lang w:val="sma-NO"/>
        </w:rPr>
        <w:t xml:space="preserve"> </w:t>
      </w:r>
    </w:p>
    <w:p w:rsidR="00581F6F" w:rsidRPr="00DB1AE7" w:rsidRDefault="00581F6F" w:rsidP="00581F6F">
      <w:pPr>
        <w:spacing w:after="0" w:line="240" w:lineRule="auto"/>
        <w:rPr>
          <w:rFonts w:ascii="Times New Roman" w:eastAsia="Times New Roman" w:hAnsi="Times New Roman" w:cs="Times New Roman"/>
          <w:b/>
          <w:sz w:val="24"/>
          <w:szCs w:val="24"/>
          <w:lang w:eastAsia="nb-NO"/>
        </w:rPr>
      </w:pPr>
    </w:p>
    <w:tbl>
      <w:tblPr>
        <w:tblStyle w:val="Tabellrutenett"/>
        <w:tblW w:w="0" w:type="auto"/>
        <w:tblLook w:val="04A0" w:firstRow="1" w:lastRow="0" w:firstColumn="1" w:lastColumn="0" w:noHBand="0" w:noVBand="1"/>
      </w:tblPr>
      <w:tblGrid>
        <w:gridCol w:w="5495"/>
        <w:gridCol w:w="3715"/>
      </w:tblGrid>
      <w:tr w:rsidR="00581F6F" w:rsidRPr="00DB1AE7" w:rsidTr="000B5BFC">
        <w:tc>
          <w:tcPr>
            <w:tcW w:w="5495" w:type="dxa"/>
          </w:tcPr>
          <w:p w:rsidR="00581F6F" w:rsidRPr="00DB1AE7" w:rsidRDefault="006E298B" w:rsidP="006E298B">
            <w:pPr>
              <w:rPr>
                <w:b/>
                <w:sz w:val="24"/>
                <w:szCs w:val="24"/>
              </w:rPr>
            </w:pPr>
            <w:r w:rsidRPr="00DB1AE7">
              <w:rPr>
                <w:sz w:val="24"/>
                <w:szCs w:val="24"/>
                <w:lang w:val="sma-NO"/>
              </w:rPr>
              <w:t xml:space="preserve">Laavenjasse  </w:t>
            </w:r>
            <w:r w:rsidRPr="00DB1AE7">
              <w:rPr>
                <w:sz w:val="24"/>
                <w:szCs w:val="24"/>
                <w:lang w:val="sma-NO"/>
              </w:rPr>
              <w:tab/>
            </w:r>
          </w:p>
        </w:tc>
        <w:tc>
          <w:tcPr>
            <w:tcW w:w="3715" w:type="dxa"/>
          </w:tcPr>
          <w:p w:rsidR="00581F6F" w:rsidRPr="00DB1AE7" w:rsidRDefault="006E298B" w:rsidP="00581F6F">
            <w:pPr>
              <w:rPr>
                <w:b/>
                <w:sz w:val="24"/>
                <w:szCs w:val="24"/>
              </w:rPr>
            </w:pPr>
            <w:r w:rsidRPr="00DB1AE7">
              <w:rPr>
                <w:b/>
                <w:sz w:val="24"/>
                <w:szCs w:val="24"/>
              </w:rPr>
              <w:t>L</w:t>
            </w:r>
            <w:r w:rsidRPr="00DB1AE7">
              <w:rPr>
                <w:sz w:val="24"/>
                <w:szCs w:val="24"/>
                <w:lang w:val="sma-NO"/>
              </w:rPr>
              <w:t>ahtestimmie:</w:t>
            </w:r>
          </w:p>
        </w:tc>
      </w:tr>
      <w:tr w:rsidR="00581F6F" w:rsidRPr="00DB1AE7" w:rsidTr="000B5BFC">
        <w:tc>
          <w:tcPr>
            <w:tcW w:w="5495" w:type="dxa"/>
          </w:tcPr>
          <w:p w:rsidR="00581F6F" w:rsidRPr="00DB1AE7" w:rsidRDefault="006E298B" w:rsidP="006E298B">
            <w:pPr>
              <w:rPr>
                <w:sz w:val="24"/>
                <w:szCs w:val="24"/>
              </w:rPr>
            </w:pPr>
            <w:r w:rsidRPr="00DB1AE7">
              <w:rPr>
                <w:sz w:val="24"/>
                <w:szCs w:val="24"/>
                <w:lang w:val="sma-NO"/>
              </w:rPr>
              <w:t>1. Digitaalen Soejkesjeregisteerem Raarvihken tjïeltese tjirrehtidh jïh ektiedimmiem dej jeatjah Namdaltjieltigujmie jïh Staaten Kaarhtvierhkene.</w:t>
            </w:r>
          </w:p>
        </w:tc>
        <w:tc>
          <w:tcPr>
            <w:tcW w:w="3715" w:type="dxa"/>
          </w:tcPr>
          <w:p w:rsidR="006E298B" w:rsidRPr="00DB1AE7" w:rsidRDefault="006E298B" w:rsidP="006E298B">
            <w:pPr>
              <w:rPr>
                <w:sz w:val="24"/>
                <w:szCs w:val="24"/>
                <w:lang w:val="sma-NO"/>
              </w:rPr>
            </w:pPr>
            <w:r w:rsidRPr="00DB1AE7">
              <w:rPr>
                <w:sz w:val="24"/>
                <w:szCs w:val="24"/>
                <w:lang w:val="sma-NO"/>
              </w:rPr>
              <w:t>Prosjektine aalkeme jïh riejries 2014.</w:t>
            </w:r>
          </w:p>
          <w:p w:rsidR="00581F6F" w:rsidRPr="00DB1AE7" w:rsidRDefault="00581F6F" w:rsidP="00581F6F">
            <w:pPr>
              <w:rPr>
                <w:sz w:val="24"/>
                <w:szCs w:val="24"/>
              </w:rPr>
            </w:pPr>
          </w:p>
        </w:tc>
      </w:tr>
      <w:tr w:rsidR="00581F6F" w:rsidRPr="00DB1AE7" w:rsidTr="000B5BFC">
        <w:tc>
          <w:tcPr>
            <w:tcW w:w="5495" w:type="dxa"/>
          </w:tcPr>
          <w:p w:rsidR="00581F6F" w:rsidRPr="00DB1AE7" w:rsidRDefault="006E298B" w:rsidP="006E298B">
            <w:pPr>
              <w:rPr>
                <w:sz w:val="24"/>
                <w:szCs w:val="24"/>
              </w:rPr>
            </w:pPr>
            <w:r w:rsidRPr="00DB1AE7">
              <w:rPr>
                <w:sz w:val="24"/>
                <w:szCs w:val="24"/>
                <w:lang w:val="sma-NO"/>
              </w:rPr>
              <w:t>2. Tjaetsien jïh krööpten åejviesoejkesjinie galhkedh.</w:t>
            </w:r>
          </w:p>
        </w:tc>
        <w:tc>
          <w:tcPr>
            <w:tcW w:w="3715" w:type="dxa"/>
          </w:tcPr>
          <w:p w:rsidR="00581F6F" w:rsidRPr="00DB1AE7" w:rsidRDefault="006E298B" w:rsidP="00581F6F">
            <w:pPr>
              <w:rPr>
                <w:sz w:val="24"/>
                <w:szCs w:val="24"/>
                <w:lang w:val="sma-NO"/>
              </w:rPr>
            </w:pPr>
            <w:r w:rsidRPr="00DB1AE7">
              <w:rPr>
                <w:sz w:val="24"/>
                <w:szCs w:val="24"/>
                <w:lang w:val="sma-NO"/>
              </w:rPr>
              <w:t>12.3.2013 KST:sne nænnoestamme.</w:t>
            </w:r>
          </w:p>
        </w:tc>
      </w:tr>
      <w:tr w:rsidR="00581F6F" w:rsidRPr="00DB1AE7" w:rsidTr="000B5BFC">
        <w:tc>
          <w:tcPr>
            <w:tcW w:w="5495" w:type="dxa"/>
          </w:tcPr>
          <w:p w:rsidR="00581F6F" w:rsidRPr="00DB1AE7" w:rsidRDefault="006E298B" w:rsidP="006E298B">
            <w:pPr>
              <w:rPr>
                <w:sz w:val="24"/>
                <w:szCs w:val="24"/>
              </w:rPr>
            </w:pPr>
            <w:r w:rsidRPr="00DB1AE7">
              <w:rPr>
                <w:sz w:val="24"/>
                <w:szCs w:val="24"/>
                <w:lang w:val="sma-NO"/>
              </w:rPr>
              <w:t>3. Njoelkedassh primærfoenhtesne gïetedalledh</w:t>
            </w:r>
          </w:p>
        </w:tc>
        <w:tc>
          <w:tcPr>
            <w:tcW w:w="3715" w:type="dxa"/>
          </w:tcPr>
          <w:p w:rsidR="00581F6F" w:rsidRPr="00DB1AE7" w:rsidRDefault="006E298B" w:rsidP="00581F6F">
            <w:pPr>
              <w:rPr>
                <w:sz w:val="24"/>
                <w:szCs w:val="24"/>
                <w:lang w:val="sma-NO"/>
              </w:rPr>
            </w:pPr>
            <w:r w:rsidRPr="00DB1AE7">
              <w:rPr>
                <w:sz w:val="24"/>
                <w:szCs w:val="24"/>
                <w:lang w:val="sma-NO"/>
              </w:rPr>
              <w:t>Ibie daejnie aalkeme.</w:t>
            </w:r>
          </w:p>
        </w:tc>
      </w:tr>
      <w:tr w:rsidR="00581F6F" w:rsidRPr="00DB1AE7" w:rsidTr="000B5BFC">
        <w:tc>
          <w:tcPr>
            <w:tcW w:w="5495" w:type="dxa"/>
          </w:tcPr>
          <w:p w:rsidR="00581F6F" w:rsidRPr="00DB1AE7" w:rsidRDefault="006E298B" w:rsidP="006E298B">
            <w:pPr>
              <w:rPr>
                <w:sz w:val="24"/>
                <w:szCs w:val="24"/>
              </w:rPr>
            </w:pPr>
            <w:r w:rsidRPr="00DB1AE7">
              <w:rPr>
                <w:sz w:val="24"/>
                <w:szCs w:val="24"/>
                <w:lang w:val="sma-NO"/>
              </w:rPr>
              <w:t>4. Skåejjiegeajnoen åejviesoejkesjinie galhkedh.</w:t>
            </w:r>
          </w:p>
        </w:tc>
        <w:tc>
          <w:tcPr>
            <w:tcW w:w="3715" w:type="dxa"/>
          </w:tcPr>
          <w:p w:rsidR="00581F6F" w:rsidRPr="00DB1AE7" w:rsidRDefault="006E298B" w:rsidP="00581F6F">
            <w:pPr>
              <w:rPr>
                <w:sz w:val="24"/>
                <w:szCs w:val="24"/>
                <w:lang w:val="sma-NO"/>
              </w:rPr>
            </w:pPr>
            <w:r w:rsidRPr="00DB1AE7">
              <w:rPr>
                <w:sz w:val="24"/>
                <w:szCs w:val="24"/>
                <w:lang w:val="sma-NO"/>
              </w:rPr>
              <w:t>Riejries voestemes bieliejaepien 2014.</w:t>
            </w:r>
          </w:p>
        </w:tc>
      </w:tr>
      <w:tr w:rsidR="00581F6F" w:rsidRPr="00DB1AE7" w:rsidTr="000B5BFC">
        <w:tc>
          <w:tcPr>
            <w:tcW w:w="5495" w:type="dxa"/>
          </w:tcPr>
          <w:p w:rsidR="00581F6F" w:rsidRPr="00DB1AE7" w:rsidRDefault="006E298B" w:rsidP="006E298B">
            <w:pPr>
              <w:rPr>
                <w:sz w:val="24"/>
                <w:szCs w:val="24"/>
              </w:rPr>
            </w:pPr>
            <w:r w:rsidRPr="00DB1AE7">
              <w:rPr>
                <w:sz w:val="24"/>
                <w:szCs w:val="24"/>
                <w:lang w:val="sma-NO"/>
              </w:rPr>
              <w:t>5. Jåårhtevijresoejkesjinie galhkedh.</w:t>
            </w:r>
          </w:p>
        </w:tc>
        <w:tc>
          <w:tcPr>
            <w:tcW w:w="3715" w:type="dxa"/>
          </w:tcPr>
          <w:p w:rsidR="00581F6F" w:rsidRPr="00DB1AE7" w:rsidRDefault="006E298B" w:rsidP="00581F6F">
            <w:pPr>
              <w:rPr>
                <w:sz w:val="24"/>
                <w:szCs w:val="24"/>
                <w:lang w:val="sma-NO"/>
              </w:rPr>
            </w:pPr>
            <w:r w:rsidRPr="00DB1AE7">
              <w:rPr>
                <w:sz w:val="24"/>
                <w:szCs w:val="24"/>
                <w:lang w:val="sma-NO"/>
              </w:rPr>
              <w:t>Riejries voestemes bieliejaepien 2014.</w:t>
            </w:r>
          </w:p>
        </w:tc>
      </w:tr>
      <w:tr w:rsidR="00581F6F" w:rsidRPr="00DB1AE7" w:rsidTr="000B5BFC">
        <w:tc>
          <w:tcPr>
            <w:tcW w:w="5495" w:type="dxa"/>
          </w:tcPr>
          <w:p w:rsidR="00581F6F" w:rsidRPr="00DB1AE7" w:rsidRDefault="006E298B" w:rsidP="006E298B">
            <w:pPr>
              <w:rPr>
                <w:sz w:val="24"/>
                <w:szCs w:val="24"/>
              </w:rPr>
            </w:pPr>
            <w:r w:rsidRPr="00DB1AE7">
              <w:rPr>
                <w:sz w:val="24"/>
                <w:szCs w:val="24"/>
                <w:lang w:val="sma-NO"/>
              </w:rPr>
              <w:t>6. Sjïekedimmiesoejkesjem gaajhkh tjïelten gåetide tjirrehtidh.</w:t>
            </w:r>
          </w:p>
        </w:tc>
        <w:tc>
          <w:tcPr>
            <w:tcW w:w="3715" w:type="dxa"/>
          </w:tcPr>
          <w:p w:rsidR="006E298B" w:rsidRPr="00DB1AE7" w:rsidRDefault="006E298B" w:rsidP="006E298B">
            <w:pPr>
              <w:rPr>
                <w:sz w:val="24"/>
                <w:szCs w:val="24"/>
                <w:lang w:val="sma-NO"/>
              </w:rPr>
            </w:pPr>
            <w:r w:rsidRPr="00DB1AE7">
              <w:rPr>
                <w:sz w:val="24"/>
                <w:szCs w:val="24"/>
                <w:lang w:val="sma-NO"/>
              </w:rPr>
              <w:t>Ij leah aalkeme.</w:t>
            </w:r>
          </w:p>
          <w:p w:rsidR="00581F6F" w:rsidRPr="00DB1AE7" w:rsidRDefault="00581F6F" w:rsidP="006E298B">
            <w:pPr>
              <w:jc w:val="center"/>
              <w:rPr>
                <w:sz w:val="24"/>
                <w:szCs w:val="24"/>
              </w:rPr>
            </w:pPr>
          </w:p>
        </w:tc>
      </w:tr>
      <w:tr w:rsidR="00581F6F" w:rsidRPr="00DB1AE7" w:rsidTr="000B5BFC">
        <w:tc>
          <w:tcPr>
            <w:tcW w:w="5495" w:type="dxa"/>
          </w:tcPr>
          <w:p w:rsidR="00581F6F" w:rsidRPr="00DB1AE7" w:rsidRDefault="006E298B" w:rsidP="006E298B">
            <w:pPr>
              <w:rPr>
                <w:sz w:val="24"/>
                <w:szCs w:val="24"/>
              </w:rPr>
            </w:pPr>
            <w:r w:rsidRPr="00DB1AE7">
              <w:rPr>
                <w:sz w:val="24"/>
                <w:szCs w:val="24"/>
                <w:lang w:val="sma-NO"/>
              </w:rPr>
              <w:lastRenderedPageBreak/>
              <w:t>7. Eekeseksjovne barkojne jåerhkedh.</w:t>
            </w:r>
          </w:p>
        </w:tc>
        <w:tc>
          <w:tcPr>
            <w:tcW w:w="3715" w:type="dxa"/>
          </w:tcPr>
          <w:p w:rsidR="00581F6F" w:rsidRPr="00DB1AE7" w:rsidRDefault="006E298B" w:rsidP="006E298B">
            <w:pPr>
              <w:rPr>
                <w:sz w:val="24"/>
                <w:szCs w:val="24"/>
                <w:lang w:val="sma-NO"/>
              </w:rPr>
            </w:pPr>
            <w:r w:rsidRPr="00DB1AE7">
              <w:rPr>
                <w:sz w:val="24"/>
                <w:szCs w:val="24"/>
                <w:lang w:val="sma-NO"/>
              </w:rPr>
              <w:t>Eekeseksjovnine 1.1. 2014  aalkeme jïh daerpies daejnie jåerhkedh.</w:t>
            </w:r>
          </w:p>
        </w:tc>
      </w:tr>
      <w:tr w:rsidR="00581F6F" w:rsidRPr="00DB1AE7" w:rsidTr="000B5BFC">
        <w:tc>
          <w:tcPr>
            <w:tcW w:w="5495" w:type="dxa"/>
          </w:tcPr>
          <w:p w:rsidR="00581F6F" w:rsidRPr="00DB1AE7" w:rsidRDefault="006E298B" w:rsidP="006E298B">
            <w:pPr>
              <w:rPr>
                <w:sz w:val="24"/>
                <w:szCs w:val="24"/>
              </w:rPr>
            </w:pPr>
            <w:r w:rsidRPr="00DB1AE7">
              <w:rPr>
                <w:sz w:val="24"/>
                <w:szCs w:val="24"/>
                <w:lang w:val="sma-NO"/>
              </w:rPr>
              <w:t>8. Teknihkeektiedimmine Kråangkine jåerhkedh.</w:t>
            </w:r>
          </w:p>
        </w:tc>
        <w:tc>
          <w:tcPr>
            <w:tcW w:w="3715" w:type="dxa"/>
          </w:tcPr>
          <w:p w:rsidR="00581F6F" w:rsidRPr="00DB1AE7" w:rsidRDefault="006E298B" w:rsidP="00581F6F">
            <w:pPr>
              <w:rPr>
                <w:sz w:val="24"/>
                <w:szCs w:val="24"/>
                <w:lang w:val="sma-NO"/>
              </w:rPr>
            </w:pPr>
            <w:r w:rsidRPr="00DB1AE7">
              <w:rPr>
                <w:sz w:val="24"/>
                <w:szCs w:val="24"/>
                <w:lang w:val="sma-NO"/>
              </w:rPr>
              <w:t>Naan dååjrehtsh maam vööjnimh.</w:t>
            </w:r>
          </w:p>
        </w:tc>
      </w:tr>
      <w:tr w:rsidR="00581F6F" w:rsidRPr="00DB1AE7" w:rsidTr="000B5BFC">
        <w:tc>
          <w:tcPr>
            <w:tcW w:w="5495" w:type="dxa"/>
          </w:tcPr>
          <w:p w:rsidR="00581F6F" w:rsidRPr="00DB1AE7" w:rsidRDefault="006E298B" w:rsidP="006E298B">
            <w:pPr>
              <w:rPr>
                <w:sz w:val="24"/>
                <w:szCs w:val="24"/>
              </w:rPr>
            </w:pPr>
            <w:r w:rsidRPr="00DB1AE7">
              <w:rPr>
                <w:sz w:val="24"/>
                <w:szCs w:val="24"/>
                <w:lang w:val="sma-NO"/>
              </w:rPr>
              <w:t>9. Ektiedimmie tjïeltigujmie Namdalesne barkoej gujmie goh  laanteburrie jïh vijrereereme</w:t>
            </w:r>
          </w:p>
        </w:tc>
        <w:tc>
          <w:tcPr>
            <w:tcW w:w="3715" w:type="dxa"/>
          </w:tcPr>
          <w:p w:rsidR="00581F6F" w:rsidRPr="00DB1AE7" w:rsidRDefault="006E298B" w:rsidP="00581F6F">
            <w:pPr>
              <w:rPr>
                <w:sz w:val="24"/>
                <w:szCs w:val="24"/>
                <w:lang w:val="sma-NO"/>
              </w:rPr>
            </w:pPr>
            <w:r w:rsidRPr="00DB1AE7">
              <w:rPr>
                <w:sz w:val="24"/>
                <w:szCs w:val="24"/>
                <w:lang w:val="sma-NO"/>
              </w:rPr>
              <w:t>Nååmesjen vuemine latjkeme faagemaahtoem åestedh jïh doekedh, skïereden 1 biejjeste 2013.</w:t>
            </w:r>
          </w:p>
        </w:tc>
      </w:tr>
    </w:tbl>
    <w:p w:rsidR="00515198" w:rsidRPr="00DB1AE7" w:rsidRDefault="004103F9" w:rsidP="004103F9">
      <w:pPr>
        <w:tabs>
          <w:tab w:val="left" w:pos="2127"/>
        </w:tabs>
        <w:rPr>
          <w:sz w:val="24"/>
          <w:szCs w:val="24"/>
          <w:lang w:val="sma-NO"/>
        </w:rPr>
      </w:pPr>
      <w:r w:rsidRPr="00DB1AE7">
        <w:rPr>
          <w:sz w:val="24"/>
          <w:szCs w:val="24"/>
          <w:lang w:val="sma-NO"/>
        </w:rPr>
        <w:tab/>
      </w:r>
    </w:p>
    <w:p w:rsidR="00515198" w:rsidRPr="00DB1AE7" w:rsidRDefault="00515198" w:rsidP="00515198">
      <w:pPr>
        <w:rPr>
          <w:b/>
          <w:sz w:val="24"/>
          <w:szCs w:val="24"/>
          <w:lang w:val="sma-NO"/>
        </w:rPr>
      </w:pPr>
      <w:r w:rsidRPr="00DB1AE7">
        <w:rPr>
          <w:b/>
          <w:sz w:val="24"/>
          <w:szCs w:val="24"/>
          <w:lang w:val="sma-NO"/>
        </w:rPr>
        <w:t xml:space="preserve">6.5 </w:t>
      </w:r>
      <w:r w:rsidR="00DD31AA" w:rsidRPr="00DB1AE7">
        <w:rPr>
          <w:b/>
          <w:sz w:val="24"/>
          <w:szCs w:val="24"/>
          <w:lang w:val="sma-NO"/>
        </w:rPr>
        <w:t>J</w:t>
      </w:r>
      <w:r w:rsidR="004103F9" w:rsidRPr="00DB1AE7">
        <w:rPr>
          <w:b/>
          <w:sz w:val="24"/>
          <w:szCs w:val="24"/>
          <w:lang w:val="sma-NO"/>
        </w:rPr>
        <w:t>ijtjhmaaksoeh</w:t>
      </w:r>
    </w:p>
    <w:p w:rsidR="00DD31AA" w:rsidRPr="00DB1AE7" w:rsidRDefault="00DD31AA" w:rsidP="00DD31AA">
      <w:pPr>
        <w:jc w:val="center"/>
        <w:rPr>
          <w:b/>
          <w:sz w:val="24"/>
          <w:szCs w:val="24"/>
          <w:lang w:val="sma-NO"/>
        </w:rPr>
      </w:pPr>
      <w:r w:rsidRPr="00DB1AE7">
        <w:rPr>
          <w:rFonts w:ascii="Arial" w:hAnsi="Arial" w:cs="Arial"/>
          <w:noProof/>
          <w:color w:val="000000"/>
          <w:sz w:val="24"/>
          <w:szCs w:val="24"/>
          <w:lang w:eastAsia="nb-NO"/>
        </w:rPr>
        <w:drawing>
          <wp:inline distT="0" distB="0" distL="0" distR="0" wp14:anchorId="462B7A56" wp14:editId="0D0115AE">
            <wp:extent cx="4400550" cy="2371725"/>
            <wp:effectExtent l="0" t="0" r="19050" b="9525"/>
            <wp:docPr id="37"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tbl>
      <w:tblPr>
        <w:tblStyle w:val="Tabellrutenett"/>
        <w:tblW w:w="0" w:type="auto"/>
        <w:jc w:val="center"/>
        <w:tblLook w:val="04A0" w:firstRow="1" w:lastRow="0" w:firstColumn="1" w:lastColumn="0" w:noHBand="0" w:noVBand="1"/>
      </w:tblPr>
      <w:tblGrid>
        <w:gridCol w:w="3369"/>
        <w:gridCol w:w="1984"/>
      </w:tblGrid>
      <w:tr w:rsidR="00DD31AA" w:rsidRPr="00DB1AE7" w:rsidTr="00DD31AA">
        <w:trPr>
          <w:jc w:val="center"/>
        </w:trPr>
        <w:tc>
          <w:tcPr>
            <w:tcW w:w="3369" w:type="dxa"/>
          </w:tcPr>
          <w:p w:rsidR="00DD31AA" w:rsidRPr="00DB1AE7" w:rsidRDefault="00DD31AA" w:rsidP="00DD31AA">
            <w:pPr>
              <w:spacing w:line="360" w:lineRule="auto"/>
              <w:rPr>
                <w:b/>
                <w:sz w:val="24"/>
                <w:szCs w:val="24"/>
              </w:rPr>
            </w:pPr>
            <w:r w:rsidRPr="00DB1AE7">
              <w:rPr>
                <w:b/>
                <w:sz w:val="24"/>
                <w:szCs w:val="24"/>
              </w:rPr>
              <w:t>Dajvh</w:t>
            </w:r>
          </w:p>
        </w:tc>
        <w:tc>
          <w:tcPr>
            <w:tcW w:w="1984" w:type="dxa"/>
          </w:tcPr>
          <w:p w:rsidR="00DD31AA" w:rsidRPr="00DB1AE7" w:rsidRDefault="00DD31AA" w:rsidP="00DD31AA">
            <w:pPr>
              <w:spacing w:line="360" w:lineRule="auto"/>
              <w:jc w:val="right"/>
              <w:rPr>
                <w:b/>
                <w:sz w:val="24"/>
                <w:szCs w:val="24"/>
              </w:rPr>
            </w:pPr>
            <w:r w:rsidRPr="00DB1AE7">
              <w:rPr>
                <w:b/>
                <w:sz w:val="24"/>
                <w:szCs w:val="24"/>
              </w:rPr>
              <w:t>Dekningsgraade</w:t>
            </w:r>
          </w:p>
        </w:tc>
      </w:tr>
      <w:tr w:rsidR="00DD31AA" w:rsidRPr="00DB1AE7" w:rsidTr="00DD31AA">
        <w:trPr>
          <w:jc w:val="center"/>
        </w:trPr>
        <w:tc>
          <w:tcPr>
            <w:tcW w:w="3369" w:type="dxa"/>
          </w:tcPr>
          <w:p w:rsidR="00DD31AA" w:rsidRPr="00DB1AE7" w:rsidRDefault="00DD31AA" w:rsidP="00DD31AA">
            <w:pPr>
              <w:spacing w:line="360" w:lineRule="auto"/>
              <w:rPr>
                <w:sz w:val="24"/>
                <w:szCs w:val="24"/>
              </w:rPr>
            </w:pPr>
            <w:r w:rsidRPr="00DB1AE7">
              <w:rPr>
                <w:sz w:val="24"/>
                <w:szCs w:val="24"/>
              </w:rPr>
              <w:t>Pæjpasøøpeme</w:t>
            </w:r>
          </w:p>
        </w:tc>
        <w:tc>
          <w:tcPr>
            <w:tcW w:w="1984" w:type="dxa"/>
          </w:tcPr>
          <w:p w:rsidR="00DD31AA" w:rsidRPr="00DB1AE7" w:rsidRDefault="00DD31AA" w:rsidP="00DD31AA">
            <w:pPr>
              <w:spacing w:line="360" w:lineRule="auto"/>
              <w:jc w:val="right"/>
              <w:rPr>
                <w:sz w:val="24"/>
                <w:szCs w:val="24"/>
              </w:rPr>
            </w:pPr>
            <w:r w:rsidRPr="00DB1AE7">
              <w:rPr>
                <w:sz w:val="24"/>
                <w:szCs w:val="24"/>
              </w:rPr>
              <w:t>68,17  %</w:t>
            </w:r>
          </w:p>
        </w:tc>
      </w:tr>
      <w:tr w:rsidR="00DD31AA" w:rsidRPr="00DB1AE7" w:rsidTr="00DD31AA">
        <w:trPr>
          <w:jc w:val="center"/>
        </w:trPr>
        <w:tc>
          <w:tcPr>
            <w:tcW w:w="3369" w:type="dxa"/>
          </w:tcPr>
          <w:p w:rsidR="00DD31AA" w:rsidRPr="00DB1AE7" w:rsidRDefault="00DD31AA" w:rsidP="00DD31AA">
            <w:pPr>
              <w:spacing w:line="360" w:lineRule="auto"/>
              <w:rPr>
                <w:sz w:val="24"/>
                <w:szCs w:val="24"/>
              </w:rPr>
            </w:pPr>
            <w:r w:rsidRPr="00DB1AE7">
              <w:rPr>
                <w:sz w:val="24"/>
                <w:szCs w:val="24"/>
                <w:lang w:val="sma-NO"/>
              </w:rPr>
              <w:t>Tjaetsie*</w:t>
            </w:r>
          </w:p>
        </w:tc>
        <w:tc>
          <w:tcPr>
            <w:tcW w:w="1984" w:type="dxa"/>
          </w:tcPr>
          <w:p w:rsidR="00DD31AA" w:rsidRPr="00DB1AE7" w:rsidRDefault="00DD31AA" w:rsidP="00DD31AA">
            <w:pPr>
              <w:spacing w:line="360" w:lineRule="auto"/>
              <w:jc w:val="right"/>
              <w:rPr>
                <w:sz w:val="24"/>
                <w:szCs w:val="24"/>
              </w:rPr>
            </w:pPr>
            <w:r w:rsidRPr="00DB1AE7">
              <w:rPr>
                <w:sz w:val="24"/>
                <w:szCs w:val="24"/>
              </w:rPr>
              <w:t>104,27  %</w:t>
            </w:r>
          </w:p>
        </w:tc>
      </w:tr>
      <w:tr w:rsidR="00DD31AA" w:rsidRPr="00DB1AE7" w:rsidTr="00DD31AA">
        <w:trPr>
          <w:jc w:val="center"/>
        </w:trPr>
        <w:tc>
          <w:tcPr>
            <w:tcW w:w="3369" w:type="dxa"/>
          </w:tcPr>
          <w:p w:rsidR="00DD31AA" w:rsidRPr="00DB1AE7" w:rsidRDefault="00DD31AA" w:rsidP="00DD31AA">
            <w:pPr>
              <w:spacing w:line="360" w:lineRule="auto"/>
              <w:rPr>
                <w:sz w:val="24"/>
                <w:szCs w:val="24"/>
              </w:rPr>
            </w:pPr>
            <w:r w:rsidRPr="00DB1AE7">
              <w:rPr>
                <w:sz w:val="24"/>
                <w:szCs w:val="24"/>
                <w:lang w:val="sma-NO"/>
              </w:rPr>
              <w:t>Krööpte jïh krööptereejneme</w:t>
            </w:r>
          </w:p>
        </w:tc>
        <w:tc>
          <w:tcPr>
            <w:tcW w:w="1984" w:type="dxa"/>
          </w:tcPr>
          <w:p w:rsidR="00DD31AA" w:rsidRPr="00DB1AE7" w:rsidRDefault="00DD31AA" w:rsidP="00DD31AA">
            <w:pPr>
              <w:spacing w:line="360" w:lineRule="auto"/>
              <w:jc w:val="right"/>
              <w:rPr>
                <w:sz w:val="24"/>
                <w:szCs w:val="24"/>
              </w:rPr>
            </w:pPr>
            <w:r w:rsidRPr="00DB1AE7">
              <w:rPr>
                <w:sz w:val="24"/>
                <w:szCs w:val="24"/>
              </w:rPr>
              <w:t>94,36 %</w:t>
            </w:r>
          </w:p>
        </w:tc>
      </w:tr>
      <w:tr w:rsidR="00DD31AA" w:rsidRPr="00DB1AE7" w:rsidTr="00DD31AA">
        <w:trPr>
          <w:jc w:val="center"/>
        </w:trPr>
        <w:tc>
          <w:tcPr>
            <w:tcW w:w="3369" w:type="dxa"/>
          </w:tcPr>
          <w:p w:rsidR="00DD31AA" w:rsidRPr="00DB1AE7" w:rsidRDefault="00DD31AA" w:rsidP="00DD31AA">
            <w:pPr>
              <w:spacing w:line="360" w:lineRule="auto"/>
              <w:rPr>
                <w:sz w:val="24"/>
                <w:szCs w:val="24"/>
              </w:rPr>
            </w:pPr>
            <w:r w:rsidRPr="00DB1AE7">
              <w:rPr>
                <w:sz w:val="24"/>
                <w:szCs w:val="24"/>
                <w:lang w:val="sma-NO"/>
              </w:rPr>
              <w:t>Jïjtsh dajjoemaskijnh**</w:t>
            </w:r>
          </w:p>
        </w:tc>
        <w:tc>
          <w:tcPr>
            <w:tcW w:w="1984" w:type="dxa"/>
          </w:tcPr>
          <w:p w:rsidR="00DD31AA" w:rsidRPr="00DB1AE7" w:rsidRDefault="00DD31AA" w:rsidP="00DD31AA">
            <w:pPr>
              <w:spacing w:line="360" w:lineRule="auto"/>
              <w:jc w:val="right"/>
              <w:rPr>
                <w:sz w:val="24"/>
                <w:szCs w:val="24"/>
              </w:rPr>
            </w:pPr>
            <w:r w:rsidRPr="00DB1AE7">
              <w:rPr>
                <w:sz w:val="24"/>
                <w:szCs w:val="24"/>
              </w:rPr>
              <w:t>80,50  %</w:t>
            </w:r>
          </w:p>
        </w:tc>
      </w:tr>
      <w:tr w:rsidR="00DD31AA" w:rsidRPr="00DB1AE7" w:rsidTr="00DD31AA">
        <w:trPr>
          <w:jc w:val="center"/>
        </w:trPr>
        <w:tc>
          <w:tcPr>
            <w:tcW w:w="3369" w:type="dxa"/>
          </w:tcPr>
          <w:p w:rsidR="00DD31AA" w:rsidRPr="00DB1AE7" w:rsidRDefault="00DD31AA" w:rsidP="00DD31AA">
            <w:pPr>
              <w:spacing w:line="360" w:lineRule="auto"/>
              <w:rPr>
                <w:sz w:val="24"/>
                <w:szCs w:val="24"/>
              </w:rPr>
            </w:pPr>
            <w:r w:rsidRPr="00DB1AE7">
              <w:rPr>
                <w:sz w:val="24"/>
                <w:szCs w:val="24"/>
                <w:lang w:val="sma-NO"/>
              </w:rPr>
              <w:t>Haaskoeh jïh renovasjovne***</w:t>
            </w:r>
          </w:p>
        </w:tc>
        <w:tc>
          <w:tcPr>
            <w:tcW w:w="1984" w:type="dxa"/>
          </w:tcPr>
          <w:p w:rsidR="00DD31AA" w:rsidRPr="00DB1AE7" w:rsidRDefault="00DD31AA" w:rsidP="00DD31AA">
            <w:pPr>
              <w:spacing w:line="360" w:lineRule="auto"/>
              <w:jc w:val="right"/>
              <w:rPr>
                <w:sz w:val="24"/>
                <w:szCs w:val="24"/>
              </w:rPr>
            </w:pPr>
            <w:r w:rsidRPr="00DB1AE7">
              <w:rPr>
                <w:sz w:val="24"/>
                <w:szCs w:val="24"/>
              </w:rPr>
              <w:t>81,57 %</w:t>
            </w:r>
          </w:p>
        </w:tc>
      </w:tr>
    </w:tbl>
    <w:p w:rsidR="00515198" w:rsidRPr="00DB1AE7" w:rsidRDefault="00515198" w:rsidP="00515198">
      <w:pPr>
        <w:rPr>
          <w:sz w:val="24"/>
          <w:szCs w:val="24"/>
          <w:lang w:val="sma-NO"/>
        </w:rPr>
      </w:pPr>
      <w:r w:rsidRPr="00DB1AE7">
        <w:rPr>
          <w:sz w:val="24"/>
          <w:szCs w:val="24"/>
          <w:lang w:val="sma-NO"/>
        </w:rPr>
        <w:t xml:space="preserve">*  Daesnie </w:t>
      </w:r>
      <w:r w:rsidR="004103F9" w:rsidRPr="00DB1AE7">
        <w:rPr>
          <w:sz w:val="24"/>
          <w:szCs w:val="24"/>
          <w:lang w:val="sma-NO"/>
        </w:rPr>
        <w:t>ryökneme</w:t>
      </w:r>
      <w:r w:rsidRPr="00DB1AE7">
        <w:rPr>
          <w:sz w:val="24"/>
          <w:szCs w:val="24"/>
          <w:lang w:val="sma-NO"/>
        </w:rPr>
        <w:t xml:space="preserve"> 311.072,69 kr </w:t>
      </w:r>
      <w:r w:rsidR="004103F9" w:rsidRPr="00DB1AE7">
        <w:rPr>
          <w:sz w:val="24"/>
          <w:szCs w:val="24"/>
          <w:lang w:val="sma-NO"/>
        </w:rPr>
        <w:t>vïedtjeldihkie</w:t>
      </w:r>
      <w:r w:rsidRPr="00DB1AE7">
        <w:rPr>
          <w:sz w:val="24"/>
          <w:szCs w:val="24"/>
          <w:lang w:val="sma-NO"/>
        </w:rPr>
        <w:t xml:space="preserve"> </w:t>
      </w:r>
      <w:r w:rsidR="004103F9" w:rsidRPr="00DB1AE7">
        <w:rPr>
          <w:sz w:val="24"/>
          <w:szCs w:val="24"/>
          <w:lang w:val="sma-NO"/>
        </w:rPr>
        <w:t>foentese</w:t>
      </w:r>
      <w:r w:rsidRPr="00DB1AE7">
        <w:rPr>
          <w:sz w:val="24"/>
          <w:szCs w:val="24"/>
          <w:lang w:val="sma-NO"/>
        </w:rPr>
        <w:t xml:space="preserve"> dekningsgraade lij dan åvtelen 138,31%</w:t>
      </w:r>
    </w:p>
    <w:p w:rsidR="00515198" w:rsidRPr="00DB1AE7" w:rsidRDefault="00515198" w:rsidP="00515198">
      <w:pPr>
        <w:rPr>
          <w:sz w:val="24"/>
          <w:szCs w:val="24"/>
          <w:lang w:val="sma-NO"/>
        </w:rPr>
      </w:pPr>
      <w:r w:rsidRPr="00DB1AE7">
        <w:rPr>
          <w:sz w:val="24"/>
          <w:szCs w:val="24"/>
          <w:lang w:val="sma-NO"/>
        </w:rPr>
        <w:t xml:space="preserve">** Nuhtjeme 30.792,65 kr </w:t>
      </w:r>
      <w:r w:rsidR="004103F9" w:rsidRPr="00DB1AE7">
        <w:rPr>
          <w:sz w:val="24"/>
          <w:szCs w:val="24"/>
          <w:lang w:val="sma-NO"/>
        </w:rPr>
        <w:t>vïedtjeldihkie</w:t>
      </w:r>
      <w:r w:rsidRPr="00DB1AE7">
        <w:rPr>
          <w:sz w:val="24"/>
          <w:szCs w:val="24"/>
          <w:lang w:val="sma-NO"/>
        </w:rPr>
        <w:t xml:space="preserve"> </w:t>
      </w:r>
      <w:r w:rsidR="004103F9" w:rsidRPr="00DB1AE7">
        <w:rPr>
          <w:sz w:val="24"/>
          <w:szCs w:val="24"/>
          <w:lang w:val="sma-NO"/>
        </w:rPr>
        <w:t>foenteste</w:t>
      </w:r>
      <w:r w:rsidRPr="00DB1AE7">
        <w:rPr>
          <w:sz w:val="24"/>
          <w:szCs w:val="24"/>
          <w:lang w:val="sma-NO"/>
        </w:rPr>
        <w:t xml:space="preserve">, guktie dekningsgraade 92,87% </w:t>
      </w:r>
      <w:r w:rsidR="004103F9" w:rsidRPr="00DB1AE7">
        <w:rPr>
          <w:sz w:val="24"/>
          <w:szCs w:val="24"/>
          <w:lang w:val="sma-NO"/>
        </w:rPr>
        <w:t>sjïdti</w:t>
      </w:r>
      <w:r w:rsidRPr="00DB1AE7">
        <w:rPr>
          <w:sz w:val="24"/>
          <w:szCs w:val="24"/>
          <w:lang w:val="sma-NO"/>
        </w:rPr>
        <w:t>.</w:t>
      </w:r>
    </w:p>
    <w:p w:rsidR="00515198" w:rsidRPr="00DB1AE7" w:rsidRDefault="004103F9" w:rsidP="00515198">
      <w:pPr>
        <w:rPr>
          <w:sz w:val="24"/>
          <w:szCs w:val="24"/>
          <w:lang w:val="sma-NO"/>
        </w:rPr>
      </w:pPr>
      <w:r w:rsidRPr="00DB1AE7">
        <w:rPr>
          <w:sz w:val="24"/>
          <w:szCs w:val="24"/>
          <w:lang w:val="sma-NO"/>
        </w:rPr>
        <w:t>*** Nuhtjimh 170.792,53 kr vïedtjeldihkie foenteste, guktie dekningsgraade 93,23 % sjidti.</w:t>
      </w:r>
    </w:p>
    <w:p w:rsidR="00515198" w:rsidRPr="00DB1AE7" w:rsidRDefault="00515198" w:rsidP="00515198">
      <w:pPr>
        <w:rPr>
          <w:b/>
          <w:sz w:val="24"/>
          <w:szCs w:val="24"/>
          <w:lang w:val="sma-NO"/>
        </w:rPr>
      </w:pPr>
      <w:r w:rsidRPr="00DB1AE7">
        <w:rPr>
          <w:b/>
          <w:sz w:val="24"/>
          <w:szCs w:val="24"/>
          <w:lang w:val="sma-NO"/>
        </w:rPr>
        <w:t>Jijtjhmaaksoefoenhte:</w:t>
      </w:r>
    </w:p>
    <w:p w:rsidR="00515198" w:rsidRPr="00DB1AE7" w:rsidRDefault="00515198" w:rsidP="00515198">
      <w:pPr>
        <w:rPr>
          <w:sz w:val="24"/>
          <w:szCs w:val="24"/>
          <w:lang w:val="sma-NO"/>
        </w:rPr>
      </w:pPr>
      <w:r w:rsidRPr="00DB1AE7">
        <w:rPr>
          <w:sz w:val="24"/>
          <w:szCs w:val="24"/>
          <w:lang w:val="sma-NO"/>
        </w:rPr>
        <w:t>•</w:t>
      </w:r>
      <w:r w:rsidRPr="00DB1AE7">
        <w:rPr>
          <w:sz w:val="24"/>
          <w:szCs w:val="24"/>
          <w:lang w:val="sma-NO"/>
        </w:rPr>
        <w:tab/>
        <w:t xml:space="preserve">Tjaetsiemaaksoem </w:t>
      </w:r>
      <w:r w:rsidR="004103F9" w:rsidRPr="00DB1AE7">
        <w:rPr>
          <w:sz w:val="24"/>
          <w:szCs w:val="24"/>
          <w:lang w:val="sma-NO"/>
        </w:rPr>
        <w:t>jilliedamme</w:t>
      </w:r>
      <w:r w:rsidRPr="00DB1AE7">
        <w:rPr>
          <w:sz w:val="24"/>
          <w:szCs w:val="24"/>
          <w:lang w:val="sma-NO"/>
        </w:rPr>
        <w:t xml:space="preserve">, daelie medtie 329.000 kr 2013. joekehth prosjeekth maahteme daehtie </w:t>
      </w:r>
      <w:r w:rsidR="004103F9" w:rsidRPr="00DB1AE7">
        <w:rPr>
          <w:sz w:val="24"/>
          <w:szCs w:val="24"/>
          <w:lang w:val="sma-NO"/>
        </w:rPr>
        <w:t>foenteste</w:t>
      </w:r>
      <w:r w:rsidRPr="00DB1AE7">
        <w:rPr>
          <w:sz w:val="24"/>
          <w:szCs w:val="24"/>
          <w:lang w:val="sma-NO"/>
        </w:rPr>
        <w:t xml:space="preserve"> beetnegh syøkedh, vuartesjh kap 7. åejviehaestemh 2014:sne.</w:t>
      </w:r>
    </w:p>
    <w:p w:rsidR="00515198" w:rsidRPr="00DB1AE7" w:rsidRDefault="00515198" w:rsidP="00515198">
      <w:pPr>
        <w:rPr>
          <w:sz w:val="24"/>
          <w:szCs w:val="24"/>
          <w:lang w:val="sma-NO"/>
        </w:rPr>
      </w:pPr>
      <w:r w:rsidRPr="00DB1AE7">
        <w:rPr>
          <w:sz w:val="24"/>
          <w:szCs w:val="24"/>
          <w:lang w:val="sma-NO"/>
        </w:rPr>
        <w:t>•</w:t>
      </w:r>
      <w:r w:rsidRPr="00DB1AE7">
        <w:rPr>
          <w:sz w:val="24"/>
          <w:szCs w:val="24"/>
          <w:lang w:val="sma-NO"/>
        </w:rPr>
        <w:tab/>
        <w:t xml:space="preserve">Renovasjovne nuhtjesovveme </w:t>
      </w:r>
      <w:r w:rsidR="004103F9" w:rsidRPr="00DB1AE7">
        <w:rPr>
          <w:sz w:val="24"/>
          <w:szCs w:val="24"/>
          <w:lang w:val="sma-NO"/>
        </w:rPr>
        <w:t>jïh</w:t>
      </w:r>
      <w:r w:rsidRPr="00DB1AE7">
        <w:rPr>
          <w:sz w:val="24"/>
          <w:szCs w:val="24"/>
          <w:lang w:val="sma-NO"/>
        </w:rPr>
        <w:t xml:space="preserve"> 0 kr aajmone.</w:t>
      </w:r>
    </w:p>
    <w:p w:rsidR="00515198" w:rsidRPr="00DB1AE7" w:rsidRDefault="00515198" w:rsidP="00515198">
      <w:pPr>
        <w:rPr>
          <w:sz w:val="24"/>
          <w:szCs w:val="24"/>
          <w:lang w:val="sma-NO"/>
        </w:rPr>
      </w:pPr>
      <w:r w:rsidRPr="00DB1AE7">
        <w:rPr>
          <w:sz w:val="24"/>
          <w:szCs w:val="24"/>
          <w:lang w:val="sma-NO"/>
        </w:rPr>
        <w:t>•</w:t>
      </w:r>
      <w:r w:rsidRPr="00DB1AE7">
        <w:rPr>
          <w:sz w:val="24"/>
          <w:szCs w:val="24"/>
          <w:lang w:val="sma-NO"/>
        </w:rPr>
        <w:tab/>
      </w:r>
      <w:r w:rsidR="004103F9" w:rsidRPr="00DB1AE7">
        <w:rPr>
          <w:sz w:val="24"/>
          <w:szCs w:val="24"/>
          <w:lang w:val="sma-NO"/>
        </w:rPr>
        <w:t>Jïjtjen</w:t>
      </w:r>
      <w:r w:rsidRPr="00DB1AE7">
        <w:rPr>
          <w:sz w:val="24"/>
          <w:szCs w:val="24"/>
          <w:lang w:val="sma-NO"/>
        </w:rPr>
        <w:t xml:space="preserve"> </w:t>
      </w:r>
      <w:r w:rsidR="004103F9" w:rsidRPr="00DB1AE7">
        <w:rPr>
          <w:sz w:val="24"/>
          <w:szCs w:val="24"/>
          <w:lang w:val="sma-NO"/>
        </w:rPr>
        <w:t>krööpteanleggh</w:t>
      </w:r>
      <w:r w:rsidRPr="00DB1AE7">
        <w:rPr>
          <w:sz w:val="24"/>
          <w:szCs w:val="24"/>
          <w:lang w:val="sma-NO"/>
        </w:rPr>
        <w:t xml:space="preserve"> nuhtjesovveme </w:t>
      </w:r>
      <w:r w:rsidR="004103F9" w:rsidRPr="00DB1AE7">
        <w:rPr>
          <w:sz w:val="24"/>
          <w:szCs w:val="24"/>
          <w:lang w:val="sma-NO"/>
        </w:rPr>
        <w:t>jïh</w:t>
      </w:r>
      <w:r w:rsidRPr="00DB1AE7">
        <w:rPr>
          <w:sz w:val="24"/>
          <w:szCs w:val="24"/>
          <w:lang w:val="sma-NO"/>
        </w:rPr>
        <w:t xml:space="preserve"> 0 kr aajmone. </w:t>
      </w:r>
    </w:p>
    <w:p w:rsidR="00DD31AA" w:rsidRPr="00DB1AE7" w:rsidRDefault="00515198" w:rsidP="00515198">
      <w:pPr>
        <w:rPr>
          <w:sz w:val="24"/>
          <w:szCs w:val="24"/>
          <w:lang w:val="sma-NO"/>
        </w:rPr>
      </w:pPr>
      <w:r w:rsidRPr="00DB1AE7">
        <w:rPr>
          <w:sz w:val="24"/>
          <w:szCs w:val="24"/>
          <w:lang w:val="sma-NO"/>
        </w:rPr>
        <w:lastRenderedPageBreak/>
        <w:t> </w:t>
      </w:r>
    </w:p>
    <w:p w:rsidR="00515198" w:rsidRPr="00DB1AE7" w:rsidRDefault="00515198" w:rsidP="00515198">
      <w:pPr>
        <w:rPr>
          <w:b/>
          <w:sz w:val="24"/>
          <w:szCs w:val="24"/>
          <w:lang w:val="sma-NO"/>
        </w:rPr>
      </w:pPr>
      <w:r w:rsidRPr="00DB1AE7">
        <w:rPr>
          <w:b/>
          <w:sz w:val="24"/>
          <w:szCs w:val="24"/>
          <w:lang w:val="sma-NO"/>
        </w:rPr>
        <w:t>7.0 Åejviehaestemh 2014</w:t>
      </w:r>
    </w:p>
    <w:p w:rsidR="00515198" w:rsidRPr="00DB1AE7" w:rsidRDefault="00DD31AA" w:rsidP="00515198">
      <w:pPr>
        <w:rPr>
          <w:b/>
          <w:sz w:val="24"/>
          <w:szCs w:val="24"/>
          <w:lang w:val="sma-NO"/>
        </w:rPr>
      </w:pPr>
      <w:r w:rsidRPr="00DB1AE7">
        <w:rPr>
          <w:b/>
          <w:sz w:val="24"/>
          <w:szCs w:val="24"/>
          <w:lang w:val="sma-NO"/>
        </w:rPr>
        <w:t>7.1 jarngereereme (JR) 2014</w:t>
      </w:r>
    </w:p>
    <w:p w:rsidR="00515198" w:rsidRPr="00DB1AE7" w:rsidRDefault="00515198" w:rsidP="00DD31AA">
      <w:pPr>
        <w:pStyle w:val="Listeavsnitt"/>
        <w:numPr>
          <w:ilvl w:val="0"/>
          <w:numId w:val="11"/>
        </w:numPr>
        <w:rPr>
          <w:b/>
          <w:sz w:val="24"/>
          <w:szCs w:val="24"/>
          <w:lang w:val="sma-NO"/>
        </w:rPr>
      </w:pPr>
      <w:r w:rsidRPr="00DB1AE7">
        <w:rPr>
          <w:b/>
          <w:sz w:val="24"/>
          <w:szCs w:val="24"/>
          <w:lang w:val="sma-NO"/>
        </w:rPr>
        <w:t>Elektronihke sjisjnelhgiehtjedimmiesystemem abpe organisasjovnese buektiehtidh</w:t>
      </w:r>
    </w:p>
    <w:p w:rsidR="00515198" w:rsidRPr="00DB1AE7" w:rsidRDefault="004103F9" w:rsidP="00DD31AA">
      <w:pPr>
        <w:ind w:left="708" w:firstLine="708"/>
        <w:rPr>
          <w:sz w:val="24"/>
          <w:szCs w:val="24"/>
          <w:lang w:val="sma-NO"/>
        </w:rPr>
      </w:pPr>
      <w:r w:rsidRPr="00DB1AE7">
        <w:rPr>
          <w:sz w:val="24"/>
          <w:szCs w:val="24"/>
          <w:lang w:val="sma-NO"/>
        </w:rPr>
        <w:t>Dïedte</w:t>
      </w:r>
      <w:r w:rsidR="00515198" w:rsidRPr="00DB1AE7">
        <w:rPr>
          <w:sz w:val="24"/>
          <w:szCs w:val="24"/>
          <w:lang w:val="sma-NO"/>
        </w:rPr>
        <w:t>: Raerieålma</w:t>
      </w:r>
    </w:p>
    <w:p w:rsidR="00515198" w:rsidRPr="00DB1AE7" w:rsidRDefault="00515198" w:rsidP="00DD31AA">
      <w:pPr>
        <w:pStyle w:val="Listeavsnitt"/>
        <w:numPr>
          <w:ilvl w:val="0"/>
          <w:numId w:val="11"/>
        </w:numPr>
        <w:rPr>
          <w:b/>
          <w:sz w:val="24"/>
          <w:szCs w:val="24"/>
          <w:lang w:val="sma-NO"/>
        </w:rPr>
      </w:pPr>
      <w:r w:rsidRPr="00DB1AE7">
        <w:rPr>
          <w:b/>
          <w:sz w:val="24"/>
          <w:szCs w:val="24"/>
          <w:lang w:val="sma-NO"/>
        </w:rPr>
        <w:t xml:space="preserve">Orre faaleldahke bankelatjkose Raarvihken </w:t>
      </w:r>
      <w:r w:rsidR="004103F9" w:rsidRPr="00DB1AE7">
        <w:rPr>
          <w:b/>
          <w:sz w:val="24"/>
          <w:szCs w:val="24"/>
          <w:lang w:val="sma-NO"/>
        </w:rPr>
        <w:t>tjïeltesne</w:t>
      </w:r>
      <w:r w:rsidRPr="00DB1AE7">
        <w:rPr>
          <w:b/>
          <w:sz w:val="24"/>
          <w:szCs w:val="24"/>
          <w:lang w:val="sma-NO"/>
        </w:rPr>
        <w:t xml:space="preserve"> tjirrehtidh.</w:t>
      </w:r>
    </w:p>
    <w:p w:rsidR="00515198" w:rsidRPr="00DB1AE7" w:rsidRDefault="004103F9" w:rsidP="00DD31AA">
      <w:pPr>
        <w:ind w:left="708" w:firstLine="708"/>
        <w:rPr>
          <w:sz w:val="24"/>
          <w:szCs w:val="24"/>
          <w:lang w:val="sma-NO"/>
        </w:rPr>
      </w:pPr>
      <w:r w:rsidRPr="00DB1AE7">
        <w:rPr>
          <w:sz w:val="24"/>
          <w:szCs w:val="24"/>
          <w:lang w:val="sma-NO"/>
        </w:rPr>
        <w:t>Dïedte</w:t>
      </w:r>
      <w:r w:rsidR="00515198" w:rsidRPr="00DB1AE7">
        <w:rPr>
          <w:sz w:val="24"/>
          <w:szCs w:val="24"/>
          <w:lang w:val="sma-NO"/>
        </w:rPr>
        <w:t>: Økonomijen åvtehke.</w:t>
      </w:r>
    </w:p>
    <w:p w:rsidR="00515198" w:rsidRPr="00DB1AE7" w:rsidRDefault="00515198" w:rsidP="00DD31AA">
      <w:pPr>
        <w:pStyle w:val="Listeavsnitt"/>
        <w:numPr>
          <w:ilvl w:val="0"/>
          <w:numId w:val="11"/>
        </w:numPr>
        <w:rPr>
          <w:b/>
          <w:sz w:val="24"/>
          <w:szCs w:val="24"/>
          <w:lang w:val="sma-NO"/>
        </w:rPr>
      </w:pPr>
      <w:r w:rsidRPr="00DB1AE7">
        <w:rPr>
          <w:b/>
          <w:sz w:val="24"/>
          <w:szCs w:val="24"/>
          <w:lang w:val="sma-NO"/>
        </w:rPr>
        <w:t xml:space="preserve">Orre faaleldahke leasingbijlide Raarvihken </w:t>
      </w:r>
      <w:r w:rsidR="004103F9" w:rsidRPr="00DB1AE7">
        <w:rPr>
          <w:b/>
          <w:sz w:val="24"/>
          <w:szCs w:val="24"/>
          <w:lang w:val="sma-NO"/>
        </w:rPr>
        <w:t>tjïeltesne</w:t>
      </w:r>
      <w:r w:rsidRPr="00DB1AE7">
        <w:rPr>
          <w:b/>
          <w:sz w:val="24"/>
          <w:szCs w:val="24"/>
          <w:lang w:val="sma-NO"/>
        </w:rPr>
        <w:t xml:space="preserve"> tjirrehtidh.</w:t>
      </w:r>
    </w:p>
    <w:p w:rsidR="00515198" w:rsidRPr="00DB1AE7" w:rsidRDefault="004103F9" w:rsidP="00DD31AA">
      <w:pPr>
        <w:ind w:left="708" w:firstLine="708"/>
        <w:rPr>
          <w:sz w:val="24"/>
          <w:szCs w:val="24"/>
          <w:lang w:val="sma-NO"/>
        </w:rPr>
      </w:pPr>
      <w:r w:rsidRPr="00DB1AE7">
        <w:rPr>
          <w:sz w:val="24"/>
          <w:szCs w:val="24"/>
          <w:lang w:val="sma-NO"/>
        </w:rPr>
        <w:t>Dïedte</w:t>
      </w:r>
      <w:r w:rsidR="00515198" w:rsidRPr="00DB1AE7">
        <w:rPr>
          <w:sz w:val="24"/>
          <w:szCs w:val="24"/>
          <w:lang w:val="sma-NO"/>
        </w:rPr>
        <w:t>: Raerieålma Økonomijen åvtehkinie.</w:t>
      </w:r>
    </w:p>
    <w:p w:rsidR="00515198" w:rsidRPr="00DB1AE7" w:rsidRDefault="00515198" w:rsidP="00DD31AA">
      <w:pPr>
        <w:pStyle w:val="Listeavsnitt"/>
        <w:numPr>
          <w:ilvl w:val="0"/>
          <w:numId w:val="11"/>
        </w:numPr>
        <w:rPr>
          <w:b/>
          <w:sz w:val="24"/>
          <w:szCs w:val="24"/>
          <w:lang w:val="sma-NO"/>
        </w:rPr>
      </w:pPr>
      <w:r w:rsidRPr="00DB1AE7">
        <w:rPr>
          <w:b/>
          <w:sz w:val="24"/>
          <w:szCs w:val="24"/>
          <w:lang w:val="sma-NO"/>
        </w:rPr>
        <w:t xml:space="preserve">KOSTRA- reektestem vedtedh. Beetneh-tjilkeme 2013 </w:t>
      </w:r>
      <w:r w:rsidR="004103F9" w:rsidRPr="00DB1AE7">
        <w:rPr>
          <w:b/>
          <w:sz w:val="24"/>
          <w:szCs w:val="24"/>
          <w:lang w:val="sma-NO"/>
        </w:rPr>
        <w:t>jïh</w:t>
      </w:r>
      <w:r w:rsidRPr="00DB1AE7">
        <w:rPr>
          <w:b/>
          <w:sz w:val="24"/>
          <w:szCs w:val="24"/>
          <w:lang w:val="sma-NO"/>
        </w:rPr>
        <w:t xml:space="preserve"> </w:t>
      </w:r>
      <w:r w:rsidR="004103F9" w:rsidRPr="00DB1AE7">
        <w:rPr>
          <w:b/>
          <w:sz w:val="24"/>
          <w:szCs w:val="24"/>
          <w:lang w:val="sma-NO"/>
        </w:rPr>
        <w:t>jaepiesoptsestimmiem</w:t>
      </w:r>
      <w:r w:rsidRPr="00DB1AE7">
        <w:rPr>
          <w:b/>
          <w:sz w:val="24"/>
          <w:szCs w:val="24"/>
          <w:lang w:val="sma-NO"/>
        </w:rPr>
        <w:t xml:space="preserve"> 2013 åvtelen 01.07 2014.</w:t>
      </w:r>
    </w:p>
    <w:p w:rsidR="00515198" w:rsidRPr="00DD31AA" w:rsidRDefault="004103F9" w:rsidP="00DD31AA">
      <w:pPr>
        <w:ind w:left="708" w:firstLine="708"/>
        <w:rPr>
          <w:sz w:val="24"/>
          <w:szCs w:val="24"/>
          <w:lang w:val="sma-NO"/>
        </w:rPr>
      </w:pPr>
      <w:r w:rsidRPr="00DD31AA">
        <w:rPr>
          <w:sz w:val="24"/>
          <w:szCs w:val="24"/>
          <w:lang w:val="sma-NO"/>
        </w:rPr>
        <w:t>Dïedte</w:t>
      </w:r>
      <w:r w:rsidR="00515198" w:rsidRPr="00DD31AA">
        <w:rPr>
          <w:sz w:val="24"/>
          <w:szCs w:val="24"/>
          <w:lang w:val="sma-NO"/>
        </w:rPr>
        <w:t>: Raerieålma åejviedåehkine .</w:t>
      </w:r>
    </w:p>
    <w:p w:rsidR="00515198" w:rsidRPr="000B5BFC" w:rsidRDefault="00515198" w:rsidP="00DD31AA">
      <w:pPr>
        <w:pStyle w:val="Listeavsnitt"/>
        <w:numPr>
          <w:ilvl w:val="0"/>
          <w:numId w:val="11"/>
        </w:numPr>
        <w:rPr>
          <w:b/>
          <w:sz w:val="24"/>
          <w:szCs w:val="24"/>
          <w:lang w:val="sma-NO"/>
        </w:rPr>
      </w:pPr>
      <w:r w:rsidRPr="000B5BFC">
        <w:rPr>
          <w:b/>
          <w:sz w:val="24"/>
          <w:szCs w:val="24"/>
          <w:lang w:val="sma-NO"/>
        </w:rPr>
        <w:t xml:space="preserve">Budsjedtem 2015 åvteste </w:t>
      </w:r>
      <w:r w:rsidR="004103F9" w:rsidRPr="000B5BFC">
        <w:rPr>
          <w:b/>
          <w:sz w:val="24"/>
          <w:szCs w:val="24"/>
          <w:lang w:val="sma-NO"/>
        </w:rPr>
        <w:t>öörnedh</w:t>
      </w:r>
      <w:r w:rsidRPr="000B5BFC">
        <w:rPr>
          <w:b/>
          <w:sz w:val="24"/>
          <w:szCs w:val="24"/>
          <w:lang w:val="sma-NO"/>
        </w:rPr>
        <w:t xml:space="preserve"> </w:t>
      </w:r>
      <w:r w:rsidR="004103F9" w:rsidRPr="000B5BFC">
        <w:rPr>
          <w:b/>
          <w:sz w:val="24"/>
          <w:szCs w:val="24"/>
          <w:lang w:val="sma-NO"/>
        </w:rPr>
        <w:t>jïh</w:t>
      </w:r>
      <w:r w:rsidRPr="000B5BFC">
        <w:rPr>
          <w:b/>
          <w:sz w:val="24"/>
          <w:szCs w:val="24"/>
          <w:lang w:val="sma-NO"/>
        </w:rPr>
        <w:t xml:space="preserve"> økonomijesoejkesjem 2015-2018 raajan </w:t>
      </w:r>
      <w:r w:rsidR="004103F9" w:rsidRPr="000B5BFC">
        <w:rPr>
          <w:b/>
          <w:sz w:val="24"/>
          <w:szCs w:val="24"/>
          <w:lang w:val="sma-NO"/>
        </w:rPr>
        <w:t>öörnedh</w:t>
      </w:r>
      <w:r w:rsidRPr="000B5BFC">
        <w:rPr>
          <w:b/>
          <w:sz w:val="24"/>
          <w:szCs w:val="24"/>
          <w:lang w:val="sma-NO"/>
        </w:rPr>
        <w:t>.</w:t>
      </w:r>
    </w:p>
    <w:p w:rsidR="00515198" w:rsidRPr="00DD31AA" w:rsidRDefault="004103F9" w:rsidP="00DD31AA">
      <w:pPr>
        <w:ind w:left="1425"/>
        <w:rPr>
          <w:sz w:val="24"/>
          <w:szCs w:val="24"/>
          <w:lang w:val="sma-NO"/>
        </w:rPr>
      </w:pPr>
      <w:r w:rsidRPr="00DD31AA">
        <w:rPr>
          <w:sz w:val="24"/>
          <w:szCs w:val="24"/>
          <w:lang w:val="sma-NO"/>
        </w:rPr>
        <w:t>Dïedte</w:t>
      </w:r>
      <w:r w:rsidR="00515198" w:rsidRPr="00DD31AA">
        <w:rPr>
          <w:sz w:val="24"/>
          <w:szCs w:val="24"/>
          <w:lang w:val="sma-NO"/>
        </w:rPr>
        <w:t xml:space="preserve">: Raerieålma, </w:t>
      </w:r>
      <w:r w:rsidRPr="00DD31AA">
        <w:rPr>
          <w:sz w:val="24"/>
          <w:szCs w:val="24"/>
          <w:lang w:val="sma-NO"/>
        </w:rPr>
        <w:t>tjïelten</w:t>
      </w:r>
      <w:r w:rsidR="00515198" w:rsidRPr="00DD31AA">
        <w:rPr>
          <w:sz w:val="24"/>
          <w:szCs w:val="24"/>
          <w:lang w:val="sma-NO"/>
        </w:rPr>
        <w:t xml:space="preserve"> åvtehkeraerine, åejviedåehkine </w:t>
      </w:r>
      <w:r w:rsidRPr="00DD31AA">
        <w:rPr>
          <w:sz w:val="24"/>
          <w:szCs w:val="24"/>
          <w:lang w:val="sma-NO"/>
        </w:rPr>
        <w:t>jïh</w:t>
      </w:r>
      <w:r w:rsidR="00515198" w:rsidRPr="00DD31AA">
        <w:rPr>
          <w:sz w:val="24"/>
          <w:szCs w:val="24"/>
          <w:lang w:val="sma-NO"/>
        </w:rPr>
        <w:t xml:space="preserve"> barkiji ektine.</w:t>
      </w:r>
    </w:p>
    <w:p w:rsidR="00515198" w:rsidRPr="000B5BFC" w:rsidRDefault="00515198" w:rsidP="00DD31AA">
      <w:pPr>
        <w:pStyle w:val="Listeavsnitt"/>
        <w:numPr>
          <w:ilvl w:val="0"/>
          <w:numId w:val="11"/>
        </w:numPr>
        <w:rPr>
          <w:b/>
          <w:sz w:val="24"/>
          <w:szCs w:val="24"/>
          <w:lang w:val="sma-NO"/>
        </w:rPr>
      </w:pPr>
      <w:r w:rsidRPr="000B5BFC">
        <w:rPr>
          <w:b/>
          <w:sz w:val="24"/>
          <w:szCs w:val="24"/>
          <w:lang w:val="sma-NO"/>
        </w:rPr>
        <w:t xml:space="preserve">Raarvihken </w:t>
      </w:r>
      <w:r w:rsidR="004103F9" w:rsidRPr="000B5BFC">
        <w:rPr>
          <w:b/>
          <w:sz w:val="24"/>
          <w:szCs w:val="24"/>
          <w:lang w:val="sma-NO"/>
        </w:rPr>
        <w:t>tjïelten</w:t>
      </w:r>
      <w:r w:rsidRPr="000B5BFC">
        <w:rPr>
          <w:b/>
          <w:sz w:val="24"/>
          <w:szCs w:val="24"/>
          <w:lang w:val="sma-NO"/>
        </w:rPr>
        <w:t xml:space="preserve"> </w:t>
      </w:r>
      <w:r w:rsidR="004103F9" w:rsidRPr="000B5BFC">
        <w:rPr>
          <w:b/>
          <w:sz w:val="24"/>
          <w:szCs w:val="24"/>
          <w:lang w:val="sma-NO"/>
        </w:rPr>
        <w:t>barkoejoekedimmienjoelkedasside</w:t>
      </w:r>
      <w:r w:rsidRPr="000B5BFC">
        <w:rPr>
          <w:b/>
          <w:sz w:val="24"/>
          <w:szCs w:val="24"/>
          <w:lang w:val="sma-NO"/>
        </w:rPr>
        <w:t xml:space="preserve"> jarkoestidh</w:t>
      </w:r>
    </w:p>
    <w:p w:rsidR="00515198" w:rsidRPr="000B5BFC" w:rsidRDefault="004103F9" w:rsidP="00DD31AA">
      <w:pPr>
        <w:ind w:left="708" w:firstLine="708"/>
        <w:rPr>
          <w:sz w:val="24"/>
          <w:szCs w:val="24"/>
          <w:lang w:val="sma-NO"/>
        </w:rPr>
      </w:pPr>
      <w:r w:rsidRPr="000B5BFC">
        <w:rPr>
          <w:sz w:val="24"/>
          <w:szCs w:val="24"/>
          <w:lang w:val="sma-NO"/>
        </w:rPr>
        <w:t>Dïedte</w:t>
      </w:r>
      <w:r w:rsidR="00515198" w:rsidRPr="000B5BFC">
        <w:rPr>
          <w:sz w:val="24"/>
          <w:szCs w:val="24"/>
          <w:lang w:val="sma-NO"/>
        </w:rPr>
        <w:t xml:space="preserve">: Raerieålma åejviedåehkine  </w:t>
      </w:r>
      <w:r w:rsidRPr="000B5BFC">
        <w:rPr>
          <w:sz w:val="24"/>
          <w:szCs w:val="24"/>
          <w:lang w:val="sma-NO"/>
        </w:rPr>
        <w:t>jïh</w:t>
      </w:r>
      <w:r w:rsidR="00515198" w:rsidRPr="000B5BFC">
        <w:rPr>
          <w:sz w:val="24"/>
          <w:szCs w:val="24"/>
          <w:lang w:val="sma-NO"/>
        </w:rPr>
        <w:t xml:space="preserve"> dovne adhoc- dåehkine.</w:t>
      </w:r>
    </w:p>
    <w:p w:rsidR="00515198" w:rsidRPr="000B5BFC" w:rsidRDefault="00515198" w:rsidP="00DD31AA">
      <w:pPr>
        <w:pStyle w:val="Listeavsnitt"/>
        <w:numPr>
          <w:ilvl w:val="0"/>
          <w:numId w:val="11"/>
        </w:numPr>
        <w:rPr>
          <w:sz w:val="24"/>
          <w:szCs w:val="24"/>
          <w:lang w:val="sma-NO"/>
        </w:rPr>
      </w:pPr>
      <w:r w:rsidRPr="000B5BFC">
        <w:rPr>
          <w:b/>
          <w:sz w:val="24"/>
          <w:szCs w:val="24"/>
          <w:lang w:val="sma-NO"/>
        </w:rPr>
        <w:t xml:space="preserve">Maahtoem jarngereeremistie </w:t>
      </w:r>
      <w:r w:rsidR="004103F9" w:rsidRPr="000B5BFC">
        <w:rPr>
          <w:b/>
          <w:sz w:val="24"/>
          <w:szCs w:val="24"/>
          <w:lang w:val="sma-NO"/>
        </w:rPr>
        <w:t>jïh</w:t>
      </w:r>
      <w:r w:rsidRPr="000B5BFC">
        <w:rPr>
          <w:b/>
          <w:sz w:val="24"/>
          <w:szCs w:val="24"/>
          <w:lang w:val="sma-NO"/>
        </w:rPr>
        <w:t xml:space="preserve"> barkijidie </w:t>
      </w:r>
      <w:r w:rsidR="004103F9" w:rsidRPr="000B5BFC">
        <w:rPr>
          <w:b/>
          <w:sz w:val="24"/>
          <w:szCs w:val="24"/>
          <w:lang w:val="sma-NO"/>
        </w:rPr>
        <w:t>jilliedidh</w:t>
      </w:r>
      <w:r w:rsidRPr="000B5BFC">
        <w:rPr>
          <w:b/>
          <w:sz w:val="24"/>
          <w:szCs w:val="24"/>
          <w:lang w:val="sma-NO"/>
        </w:rPr>
        <w:t xml:space="preserve"> guktie sneehpebe </w:t>
      </w:r>
      <w:r w:rsidR="004103F9" w:rsidRPr="000B5BFC">
        <w:rPr>
          <w:b/>
          <w:sz w:val="24"/>
          <w:szCs w:val="24"/>
          <w:lang w:val="sma-NO"/>
        </w:rPr>
        <w:t>jïh</w:t>
      </w:r>
      <w:r w:rsidRPr="000B5BFC">
        <w:rPr>
          <w:b/>
          <w:sz w:val="24"/>
          <w:szCs w:val="24"/>
          <w:lang w:val="sma-NO"/>
        </w:rPr>
        <w:t xml:space="preserve"> buerebe </w:t>
      </w:r>
      <w:r w:rsidR="004103F9" w:rsidRPr="000B5BFC">
        <w:rPr>
          <w:b/>
          <w:sz w:val="24"/>
          <w:szCs w:val="24"/>
          <w:lang w:val="sma-NO"/>
        </w:rPr>
        <w:t>berkieh</w:t>
      </w:r>
      <w:r w:rsidRPr="000B5BFC">
        <w:rPr>
          <w:sz w:val="24"/>
          <w:szCs w:val="24"/>
          <w:lang w:val="sma-NO"/>
        </w:rPr>
        <w:t>.</w:t>
      </w:r>
    </w:p>
    <w:p w:rsidR="00515198" w:rsidRPr="000B5BFC" w:rsidRDefault="004103F9" w:rsidP="00DD31AA">
      <w:pPr>
        <w:ind w:left="708" w:firstLine="708"/>
        <w:rPr>
          <w:sz w:val="24"/>
          <w:szCs w:val="24"/>
          <w:lang w:val="sma-NO"/>
        </w:rPr>
      </w:pPr>
      <w:r w:rsidRPr="000B5BFC">
        <w:rPr>
          <w:sz w:val="24"/>
          <w:szCs w:val="24"/>
          <w:lang w:val="sma-NO"/>
        </w:rPr>
        <w:t>Dïedte</w:t>
      </w:r>
      <w:r w:rsidR="00515198" w:rsidRPr="000B5BFC">
        <w:rPr>
          <w:sz w:val="24"/>
          <w:szCs w:val="24"/>
          <w:lang w:val="sma-NO"/>
        </w:rPr>
        <w:t>: Raerieålma åejviedåehkine.</w:t>
      </w:r>
    </w:p>
    <w:p w:rsidR="00515198" w:rsidRPr="000B5BFC" w:rsidRDefault="004103F9" w:rsidP="00DD31AA">
      <w:pPr>
        <w:pStyle w:val="Listeavsnitt"/>
        <w:numPr>
          <w:ilvl w:val="0"/>
          <w:numId w:val="11"/>
        </w:numPr>
        <w:rPr>
          <w:b/>
          <w:sz w:val="24"/>
          <w:szCs w:val="24"/>
          <w:lang w:val="sma-NO"/>
        </w:rPr>
      </w:pPr>
      <w:r w:rsidRPr="000B5BFC">
        <w:rPr>
          <w:b/>
          <w:sz w:val="24"/>
          <w:szCs w:val="24"/>
          <w:lang w:val="sma-NO"/>
        </w:rPr>
        <w:t>Tjïelten</w:t>
      </w:r>
      <w:r w:rsidR="00515198" w:rsidRPr="000B5BFC">
        <w:rPr>
          <w:b/>
          <w:sz w:val="24"/>
          <w:szCs w:val="24"/>
          <w:lang w:val="sma-NO"/>
        </w:rPr>
        <w:t xml:space="preserve"> elektronihke gåetiebieliem orrestehtedh.</w:t>
      </w:r>
    </w:p>
    <w:p w:rsidR="00515198" w:rsidRPr="000B5BFC" w:rsidRDefault="004103F9" w:rsidP="000B5BFC">
      <w:pPr>
        <w:ind w:left="708" w:firstLine="708"/>
        <w:rPr>
          <w:sz w:val="24"/>
          <w:szCs w:val="24"/>
          <w:lang w:val="sma-NO"/>
        </w:rPr>
      </w:pPr>
      <w:r w:rsidRPr="000B5BFC">
        <w:rPr>
          <w:sz w:val="24"/>
          <w:szCs w:val="24"/>
          <w:lang w:val="sma-NO"/>
        </w:rPr>
        <w:t>Dïedte</w:t>
      </w:r>
      <w:r w:rsidR="00515198" w:rsidRPr="000B5BFC">
        <w:rPr>
          <w:sz w:val="24"/>
          <w:szCs w:val="24"/>
          <w:lang w:val="sma-NO"/>
        </w:rPr>
        <w:t xml:space="preserve">: Raerieålma IKT:ine, IN:ine </w:t>
      </w:r>
      <w:r w:rsidRPr="000B5BFC">
        <w:rPr>
          <w:sz w:val="24"/>
          <w:szCs w:val="24"/>
          <w:lang w:val="sma-NO"/>
        </w:rPr>
        <w:t>jïh</w:t>
      </w:r>
      <w:r w:rsidR="00515198" w:rsidRPr="000B5BFC">
        <w:rPr>
          <w:sz w:val="24"/>
          <w:szCs w:val="24"/>
          <w:lang w:val="sma-NO"/>
        </w:rPr>
        <w:t xml:space="preserve"> IKS:ine.</w:t>
      </w:r>
    </w:p>
    <w:p w:rsidR="00515198" w:rsidRPr="000B5BFC" w:rsidRDefault="004103F9" w:rsidP="00DD31AA">
      <w:pPr>
        <w:pStyle w:val="Listeavsnitt"/>
        <w:numPr>
          <w:ilvl w:val="0"/>
          <w:numId w:val="11"/>
        </w:numPr>
        <w:rPr>
          <w:b/>
          <w:sz w:val="24"/>
          <w:szCs w:val="24"/>
          <w:lang w:val="sma-NO"/>
        </w:rPr>
      </w:pPr>
      <w:r w:rsidRPr="000B5BFC">
        <w:rPr>
          <w:b/>
          <w:sz w:val="24"/>
          <w:szCs w:val="24"/>
          <w:lang w:val="sma-NO"/>
        </w:rPr>
        <w:t>Elektronihke</w:t>
      </w:r>
      <w:r w:rsidR="00515198" w:rsidRPr="000B5BFC">
        <w:rPr>
          <w:b/>
          <w:sz w:val="24"/>
          <w:szCs w:val="24"/>
          <w:lang w:val="sma-NO"/>
        </w:rPr>
        <w:t xml:space="preserve"> auteniseringsystemem/ </w:t>
      </w:r>
      <w:r w:rsidRPr="000B5BFC">
        <w:rPr>
          <w:b/>
          <w:sz w:val="24"/>
          <w:szCs w:val="24"/>
          <w:lang w:val="sma-NO"/>
        </w:rPr>
        <w:t>E-nuhtijh</w:t>
      </w:r>
      <w:r w:rsidR="00515198" w:rsidRPr="000B5BFC">
        <w:rPr>
          <w:b/>
          <w:sz w:val="24"/>
          <w:szCs w:val="24"/>
          <w:lang w:val="sma-NO"/>
        </w:rPr>
        <w:t xml:space="preserve">  barkijidie </w:t>
      </w:r>
      <w:r w:rsidRPr="000B5BFC">
        <w:rPr>
          <w:b/>
          <w:sz w:val="24"/>
          <w:szCs w:val="24"/>
          <w:lang w:val="sma-NO"/>
        </w:rPr>
        <w:t>tjïeltesne</w:t>
      </w:r>
      <w:r w:rsidR="00515198" w:rsidRPr="000B5BFC">
        <w:rPr>
          <w:b/>
          <w:sz w:val="24"/>
          <w:szCs w:val="24"/>
          <w:lang w:val="sma-NO"/>
        </w:rPr>
        <w:t xml:space="preserve"> dåhkasjehtedh.</w:t>
      </w:r>
    </w:p>
    <w:p w:rsidR="00515198" w:rsidRPr="000B5BFC" w:rsidRDefault="004103F9" w:rsidP="00DD31AA">
      <w:pPr>
        <w:ind w:left="708" w:firstLine="708"/>
        <w:rPr>
          <w:sz w:val="24"/>
          <w:szCs w:val="24"/>
          <w:lang w:val="sma-NO"/>
        </w:rPr>
      </w:pPr>
      <w:r w:rsidRPr="000B5BFC">
        <w:rPr>
          <w:sz w:val="24"/>
          <w:szCs w:val="24"/>
          <w:lang w:val="sma-NO"/>
        </w:rPr>
        <w:t>Dïedte</w:t>
      </w:r>
      <w:r w:rsidR="00515198" w:rsidRPr="000B5BFC">
        <w:rPr>
          <w:sz w:val="24"/>
          <w:szCs w:val="24"/>
          <w:lang w:val="sma-NO"/>
        </w:rPr>
        <w:t xml:space="preserve">: Raerieålma IKT:ine, IN:ine </w:t>
      </w:r>
      <w:r w:rsidRPr="000B5BFC">
        <w:rPr>
          <w:sz w:val="24"/>
          <w:szCs w:val="24"/>
          <w:lang w:val="sma-NO"/>
        </w:rPr>
        <w:t>jïh</w:t>
      </w:r>
      <w:r w:rsidR="00515198" w:rsidRPr="000B5BFC">
        <w:rPr>
          <w:sz w:val="24"/>
          <w:szCs w:val="24"/>
          <w:lang w:val="sma-NO"/>
        </w:rPr>
        <w:t xml:space="preserve"> IKS:ine</w:t>
      </w:r>
    </w:p>
    <w:p w:rsidR="00515198" w:rsidRPr="000B5BFC" w:rsidRDefault="00515198" w:rsidP="00DD31AA">
      <w:pPr>
        <w:pStyle w:val="Listeavsnitt"/>
        <w:numPr>
          <w:ilvl w:val="0"/>
          <w:numId w:val="11"/>
        </w:numPr>
        <w:rPr>
          <w:b/>
          <w:sz w:val="24"/>
          <w:szCs w:val="24"/>
          <w:lang w:val="sma-NO"/>
        </w:rPr>
      </w:pPr>
      <w:r w:rsidRPr="000B5BFC">
        <w:rPr>
          <w:b/>
          <w:sz w:val="24"/>
          <w:szCs w:val="24"/>
          <w:lang w:val="sma-NO"/>
        </w:rPr>
        <w:lastRenderedPageBreak/>
        <w:t xml:space="preserve">Orre </w:t>
      </w:r>
      <w:r w:rsidR="004103F9" w:rsidRPr="000B5BFC">
        <w:rPr>
          <w:b/>
          <w:sz w:val="24"/>
          <w:szCs w:val="24"/>
          <w:lang w:val="sma-NO"/>
        </w:rPr>
        <w:t>baalhkasysteemem</w:t>
      </w:r>
      <w:r w:rsidRPr="000B5BFC">
        <w:rPr>
          <w:b/>
          <w:sz w:val="24"/>
          <w:szCs w:val="24"/>
          <w:lang w:val="sma-NO"/>
        </w:rPr>
        <w:t xml:space="preserve"> </w:t>
      </w:r>
      <w:r w:rsidR="004103F9" w:rsidRPr="000B5BFC">
        <w:rPr>
          <w:b/>
          <w:sz w:val="24"/>
          <w:szCs w:val="24"/>
          <w:lang w:val="sma-NO"/>
        </w:rPr>
        <w:t>jïh</w:t>
      </w:r>
      <w:r w:rsidRPr="000B5BFC">
        <w:rPr>
          <w:b/>
          <w:sz w:val="24"/>
          <w:szCs w:val="24"/>
          <w:lang w:val="sma-NO"/>
        </w:rPr>
        <w:t xml:space="preserve"> baalhkakontovrem </w:t>
      </w:r>
      <w:r w:rsidR="004103F9" w:rsidRPr="000B5BFC">
        <w:rPr>
          <w:b/>
          <w:sz w:val="24"/>
          <w:szCs w:val="24"/>
          <w:lang w:val="sma-NO"/>
        </w:rPr>
        <w:t>tjïeltide</w:t>
      </w:r>
      <w:r w:rsidRPr="000B5BFC">
        <w:rPr>
          <w:b/>
          <w:sz w:val="24"/>
          <w:szCs w:val="24"/>
          <w:lang w:val="sma-NO"/>
        </w:rPr>
        <w:t xml:space="preserve"> Indre Namdalesne </w:t>
      </w:r>
      <w:r w:rsidR="004103F9" w:rsidRPr="000B5BFC">
        <w:rPr>
          <w:b/>
          <w:sz w:val="24"/>
          <w:szCs w:val="24"/>
          <w:lang w:val="sma-NO"/>
        </w:rPr>
        <w:t>öörnedh</w:t>
      </w:r>
      <w:r w:rsidRPr="000B5BFC">
        <w:rPr>
          <w:b/>
          <w:sz w:val="24"/>
          <w:szCs w:val="24"/>
          <w:lang w:val="sma-NO"/>
        </w:rPr>
        <w:t>.</w:t>
      </w:r>
    </w:p>
    <w:p w:rsidR="00515198" w:rsidRPr="000B5BFC" w:rsidRDefault="004103F9" w:rsidP="000B5BFC">
      <w:pPr>
        <w:ind w:left="708" w:firstLine="708"/>
        <w:rPr>
          <w:sz w:val="24"/>
          <w:szCs w:val="24"/>
          <w:lang w:val="sma-NO"/>
        </w:rPr>
      </w:pPr>
      <w:r w:rsidRPr="000B5BFC">
        <w:rPr>
          <w:sz w:val="24"/>
          <w:szCs w:val="24"/>
          <w:lang w:val="sma-NO"/>
        </w:rPr>
        <w:t>Dïedte</w:t>
      </w:r>
      <w:r w:rsidR="00515198" w:rsidRPr="000B5BFC">
        <w:rPr>
          <w:sz w:val="24"/>
          <w:szCs w:val="24"/>
          <w:lang w:val="sma-NO"/>
        </w:rPr>
        <w:t xml:space="preserve">: Raerieålma </w:t>
      </w:r>
      <w:r w:rsidRPr="000B5BFC">
        <w:rPr>
          <w:sz w:val="24"/>
          <w:szCs w:val="24"/>
          <w:lang w:val="sma-NO"/>
        </w:rPr>
        <w:t>jïh</w:t>
      </w:r>
      <w:r w:rsidR="00515198" w:rsidRPr="000B5BFC">
        <w:rPr>
          <w:sz w:val="24"/>
          <w:szCs w:val="24"/>
          <w:lang w:val="sma-NO"/>
        </w:rPr>
        <w:t xml:space="preserve"> daan prosjeektedåehkie.</w:t>
      </w:r>
    </w:p>
    <w:p w:rsidR="000B5BFC" w:rsidRPr="000B5BFC" w:rsidRDefault="000B5BFC" w:rsidP="000B5BFC">
      <w:pPr>
        <w:ind w:left="708" w:firstLine="708"/>
        <w:rPr>
          <w:sz w:val="24"/>
          <w:szCs w:val="24"/>
          <w:lang w:val="sma-NO"/>
        </w:rPr>
      </w:pPr>
    </w:p>
    <w:p w:rsidR="00515198" w:rsidRPr="000B5BFC" w:rsidRDefault="00515198" w:rsidP="00515198">
      <w:pPr>
        <w:rPr>
          <w:b/>
          <w:sz w:val="24"/>
          <w:szCs w:val="24"/>
          <w:lang w:val="sma-NO"/>
        </w:rPr>
      </w:pPr>
      <w:r w:rsidRPr="000B5BFC">
        <w:rPr>
          <w:b/>
          <w:sz w:val="24"/>
          <w:szCs w:val="24"/>
          <w:lang w:val="sma-NO"/>
        </w:rPr>
        <w:t xml:space="preserve">7.2 </w:t>
      </w:r>
      <w:r w:rsidR="004103F9" w:rsidRPr="000B5BFC">
        <w:rPr>
          <w:b/>
          <w:sz w:val="24"/>
          <w:szCs w:val="24"/>
          <w:lang w:val="sma-NO"/>
        </w:rPr>
        <w:t>Byjjengoevtese</w:t>
      </w:r>
      <w:r w:rsidRPr="000B5BFC">
        <w:rPr>
          <w:b/>
          <w:sz w:val="24"/>
          <w:szCs w:val="24"/>
          <w:lang w:val="sma-NO"/>
        </w:rPr>
        <w:t xml:space="preserve"> (BG)</w:t>
      </w:r>
    </w:p>
    <w:p w:rsidR="00515198" w:rsidRPr="000B5BFC" w:rsidRDefault="000B5BFC" w:rsidP="00515198">
      <w:pPr>
        <w:rPr>
          <w:b/>
          <w:sz w:val="24"/>
          <w:szCs w:val="24"/>
          <w:lang w:val="sma-NO"/>
        </w:rPr>
      </w:pPr>
      <w:r w:rsidRPr="000B5BFC">
        <w:rPr>
          <w:b/>
          <w:sz w:val="24"/>
          <w:szCs w:val="24"/>
          <w:lang w:val="sma-NO"/>
        </w:rPr>
        <w:t>Skuvle</w:t>
      </w:r>
    </w:p>
    <w:p w:rsidR="00515198" w:rsidRPr="000B5BFC" w:rsidRDefault="00515198" w:rsidP="000B5BFC">
      <w:pPr>
        <w:pStyle w:val="Listeavsnitt"/>
        <w:numPr>
          <w:ilvl w:val="0"/>
          <w:numId w:val="11"/>
        </w:numPr>
        <w:rPr>
          <w:b/>
          <w:sz w:val="24"/>
          <w:szCs w:val="24"/>
          <w:lang w:val="sma-NO"/>
        </w:rPr>
      </w:pPr>
      <w:r w:rsidRPr="000B5BFC">
        <w:rPr>
          <w:b/>
          <w:sz w:val="24"/>
          <w:szCs w:val="24"/>
          <w:lang w:val="sma-NO"/>
        </w:rPr>
        <w:t xml:space="preserve">Hijven dej </w:t>
      </w:r>
      <w:r w:rsidR="004103F9" w:rsidRPr="000B5BFC">
        <w:rPr>
          <w:b/>
          <w:sz w:val="24"/>
          <w:szCs w:val="24"/>
          <w:lang w:val="sma-NO"/>
        </w:rPr>
        <w:t>nasjonaale</w:t>
      </w:r>
      <w:r w:rsidRPr="000B5BFC">
        <w:rPr>
          <w:b/>
          <w:sz w:val="24"/>
          <w:szCs w:val="24"/>
          <w:lang w:val="sma-NO"/>
        </w:rPr>
        <w:t xml:space="preserve"> prøøvine skuvlejaepien 2014/2015  buektiehtidh.</w:t>
      </w:r>
    </w:p>
    <w:p w:rsidR="00515198" w:rsidRPr="000B5BFC" w:rsidRDefault="004103F9" w:rsidP="000B5BFC">
      <w:pPr>
        <w:ind w:left="708" w:firstLine="708"/>
        <w:rPr>
          <w:sz w:val="24"/>
          <w:szCs w:val="24"/>
          <w:lang w:val="sma-NO"/>
        </w:rPr>
      </w:pPr>
      <w:r w:rsidRPr="000B5BFC">
        <w:rPr>
          <w:sz w:val="24"/>
          <w:szCs w:val="24"/>
          <w:lang w:val="sma-NO"/>
        </w:rPr>
        <w:t>Dïedte</w:t>
      </w:r>
      <w:r w:rsidR="00515198" w:rsidRPr="000B5BFC">
        <w:rPr>
          <w:sz w:val="24"/>
          <w:szCs w:val="24"/>
          <w:lang w:val="sma-NO"/>
        </w:rPr>
        <w:t xml:space="preserve"> Goevtesen åvtehke </w:t>
      </w:r>
      <w:r w:rsidRPr="000B5BFC">
        <w:rPr>
          <w:sz w:val="24"/>
          <w:szCs w:val="24"/>
          <w:lang w:val="sma-NO"/>
        </w:rPr>
        <w:t>jïh</w:t>
      </w:r>
      <w:r w:rsidR="00515198" w:rsidRPr="000B5BFC">
        <w:rPr>
          <w:sz w:val="24"/>
          <w:szCs w:val="24"/>
          <w:lang w:val="sma-NO"/>
        </w:rPr>
        <w:t xml:space="preserve"> lohkedæjjah.</w:t>
      </w:r>
    </w:p>
    <w:p w:rsidR="00515198" w:rsidRPr="000B5BFC" w:rsidRDefault="00515198" w:rsidP="000B5BFC">
      <w:pPr>
        <w:pStyle w:val="Listeavsnitt"/>
        <w:numPr>
          <w:ilvl w:val="0"/>
          <w:numId w:val="11"/>
        </w:numPr>
        <w:rPr>
          <w:b/>
          <w:sz w:val="24"/>
          <w:szCs w:val="24"/>
          <w:lang w:val="sma-NO"/>
        </w:rPr>
      </w:pPr>
      <w:r w:rsidRPr="000B5BFC">
        <w:rPr>
          <w:b/>
          <w:sz w:val="24"/>
          <w:szCs w:val="24"/>
          <w:lang w:val="sma-NO"/>
        </w:rPr>
        <w:t xml:space="preserve">Entrepnørskapem skuvlesne skuvlejaepien 2014/15 </w:t>
      </w:r>
      <w:r w:rsidR="004103F9" w:rsidRPr="000B5BFC">
        <w:rPr>
          <w:b/>
          <w:sz w:val="24"/>
          <w:szCs w:val="24"/>
          <w:lang w:val="sma-NO"/>
        </w:rPr>
        <w:t>öörnedh</w:t>
      </w:r>
      <w:r w:rsidRPr="000B5BFC">
        <w:rPr>
          <w:b/>
          <w:sz w:val="24"/>
          <w:szCs w:val="24"/>
          <w:lang w:val="sma-NO"/>
        </w:rPr>
        <w:t>.</w:t>
      </w:r>
    </w:p>
    <w:p w:rsidR="00515198" w:rsidRPr="000B5BFC" w:rsidRDefault="004103F9" w:rsidP="000B5BFC">
      <w:pPr>
        <w:ind w:left="1416"/>
        <w:rPr>
          <w:sz w:val="24"/>
          <w:szCs w:val="24"/>
          <w:lang w:val="sma-NO"/>
        </w:rPr>
      </w:pPr>
      <w:r w:rsidRPr="000B5BFC">
        <w:rPr>
          <w:sz w:val="24"/>
          <w:szCs w:val="24"/>
          <w:lang w:val="sma-NO"/>
        </w:rPr>
        <w:t>Dïedte</w:t>
      </w:r>
      <w:r w:rsidR="00515198" w:rsidRPr="000B5BFC">
        <w:rPr>
          <w:sz w:val="24"/>
          <w:szCs w:val="24"/>
          <w:lang w:val="sma-NO"/>
        </w:rPr>
        <w:t xml:space="preserve">: Goevtesen åvtehke viehkine jielemeselskapeste </w:t>
      </w:r>
      <w:r w:rsidRPr="000B5BFC">
        <w:rPr>
          <w:sz w:val="24"/>
          <w:szCs w:val="24"/>
          <w:lang w:val="sma-NO"/>
        </w:rPr>
        <w:t>jïh</w:t>
      </w:r>
      <w:r w:rsidR="00515198" w:rsidRPr="000B5BFC">
        <w:rPr>
          <w:sz w:val="24"/>
          <w:szCs w:val="24"/>
          <w:lang w:val="sma-NO"/>
        </w:rPr>
        <w:t xml:space="preserve"> </w:t>
      </w:r>
      <w:r w:rsidRPr="000B5BFC">
        <w:rPr>
          <w:sz w:val="24"/>
          <w:szCs w:val="24"/>
          <w:lang w:val="sma-NO"/>
        </w:rPr>
        <w:t>jieliemistie</w:t>
      </w:r>
      <w:r w:rsidR="00515198" w:rsidRPr="000B5BFC">
        <w:rPr>
          <w:sz w:val="24"/>
          <w:szCs w:val="24"/>
          <w:lang w:val="sma-NO"/>
        </w:rPr>
        <w:t>.</w:t>
      </w:r>
    </w:p>
    <w:p w:rsidR="00515198" w:rsidRPr="000B5BFC" w:rsidRDefault="00515198" w:rsidP="000B5BFC">
      <w:pPr>
        <w:pStyle w:val="Listeavsnitt"/>
        <w:numPr>
          <w:ilvl w:val="0"/>
          <w:numId w:val="11"/>
        </w:numPr>
        <w:rPr>
          <w:b/>
          <w:sz w:val="24"/>
          <w:szCs w:val="24"/>
          <w:lang w:val="sma-NO"/>
        </w:rPr>
      </w:pPr>
      <w:r w:rsidRPr="000B5BFC">
        <w:rPr>
          <w:b/>
          <w:sz w:val="24"/>
          <w:szCs w:val="24"/>
          <w:lang w:val="sma-NO"/>
        </w:rPr>
        <w:t xml:space="preserve">Maahtoem skuvlesne </w:t>
      </w:r>
      <w:r w:rsidR="004103F9" w:rsidRPr="000B5BFC">
        <w:rPr>
          <w:b/>
          <w:sz w:val="24"/>
          <w:szCs w:val="24"/>
          <w:lang w:val="sma-NO"/>
        </w:rPr>
        <w:t>jïh</w:t>
      </w:r>
      <w:r w:rsidRPr="000B5BFC">
        <w:rPr>
          <w:b/>
          <w:sz w:val="24"/>
          <w:szCs w:val="24"/>
          <w:lang w:val="sma-NO"/>
        </w:rPr>
        <w:t xml:space="preserve"> maanagiertesne dan </w:t>
      </w:r>
      <w:r w:rsidR="004103F9" w:rsidRPr="000B5BFC">
        <w:rPr>
          <w:b/>
          <w:sz w:val="24"/>
          <w:szCs w:val="24"/>
          <w:lang w:val="sma-NO"/>
        </w:rPr>
        <w:t>ööhpehtimmielaaken</w:t>
      </w:r>
      <w:r w:rsidRPr="000B5BFC">
        <w:rPr>
          <w:b/>
          <w:sz w:val="24"/>
          <w:szCs w:val="24"/>
          <w:lang w:val="sma-NO"/>
        </w:rPr>
        <w:t xml:space="preserve"> mietie evtiedidh.</w:t>
      </w:r>
    </w:p>
    <w:p w:rsidR="00515198" w:rsidRPr="000B5BFC" w:rsidRDefault="004103F9" w:rsidP="000B5BFC">
      <w:pPr>
        <w:ind w:left="708" w:firstLine="708"/>
        <w:rPr>
          <w:sz w:val="24"/>
          <w:szCs w:val="24"/>
          <w:lang w:val="sma-NO"/>
        </w:rPr>
      </w:pPr>
      <w:r w:rsidRPr="000B5BFC">
        <w:rPr>
          <w:sz w:val="24"/>
          <w:szCs w:val="24"/>
          <w:lang w:val="sma-NO"/>
        </w:rPr>
        <w:t>Dïedte</w:t>
      </w:r>
      <w:r w:rsidR="00515198" w:rsidRPr="000B5BFC">
        <w:rPr>
          <w:sz w:val="24"/>
          <w:szCs w:val="24"/>
          <w:lang w:val="sma-NO"/>
        </w:rPr>
        <w:t>: goevtesen åvtehke.</w:t>
      </w:r>
    </w:p>
    <w:p w:rsidR="00515198" w:rsidRPr="000B5BFC" w:rsidRDefault="004103F9" w:rsidP="000B5BFC">
      <w:pPr>
        <w:pStyle w:val="Listeavsnitt"/>
        <w:numPr>
          <w:ilvl w:val="0"/>
          <w:numId w:val="11"/>
        </w:numPr>
        <w:rPr>
          <w:b/>
          <w:sz w:val="24"/>
          <w:szCs w:val="24"/>
          <w:lang w:val="sma-NO"/>
        </w:rPr>
      </w:pPr>
      <w:r w:rsidRPr="000B5BFC">
        <w:rPr>
          <w:b/>
          <w:sz w:val="24"/>
          <w:szCs w:val="24"/>
          <w:lang w:val="sma-NO"/>
        </w:rPr>
        <w:t>Guessietaalem</w:t>
      </w:r>
      <w:r w:rsidR="00515198" w:rsidRPr="000B5BFC">
        <w:rPr>
          <w:b/>
          <w:sz w:val="24"/>
          <w:szCs w:val="24"/>
          <w:lang w:val="sma-NO"/>
        </w:rPr>
        <w:t xml:space="preserve"> gærjagåetesne 5 %:ine </w:t>
      </w:r>
      <w:r w:rsidRPr="000B5BFC">
        <w:rPr>
          <w:b/>
          <w:sz w:val="24"/>
          <w:szCs w:val="24"/>
          <w:lang w:val="sma-NO"/>
        </w:rPr>
        <w:t>jilliedidh</w:t>
      </w:r>
      <w:r w:rsidR="00515198" w:rsidRPr="000B5BFC">
        <w:rPr>
          <w:b/>
          <w:sz w:val="24"/>
          <w:szCs w:val="24"/>
          <w:lang w:val="sma-NO"/>
        </w:rPr>
        <w:t>.</w:t>
      </w:r>
    </w:p>
    <w:p w:rsidR="00515198" w:rsidRPr="000B5BFC" w:rsidRDefault="004103F9" w:rsidP="000B5BFC">
      <w:pPr>
        <w:ind w:left="708" w:firstLine="708"/>
        <w:rPr>
          <w:sz w:val="24"/>
          <w:szCs w:val="24"/>
          <w:lang w:val="sma-NO"/>
        </w:rPr>
      </w:pPr>
      <w:r w:rsidRPr="000B5BFC">
        <w:rPr>
          <w:sz w:val="24"/>
          <w:szCs w:val="24"/>
          <w:lang w:val="sma-NO"/>
        </w:rPr>
        <w:t>Diedte</w:t>
      </w:r>
      <w:r w:rsidR="00515198" w:rsidRPr="000B5BFC">
        <w:rPr>
          <w:sz w:val="24"/>
          <w:szCs w:val="24"/>
          <w:lang w:val="sma-NO"/>
        </w:rPr>
        <w:t>: gærjagåetien åvtehke.</w:t>
      </w:r>
    </w:p>
    <w:p w:rsidR="00515198" w:rsidRPr="000B5BFC" w:rsidRDefault="00515198" w:rsidP="000B5BFC">
      <w:pPr>
        <w:pStyle w:val="Listeavsnitt"/>
        <w:numPr>
          <w:ilvl w:val="0"/>
          <w:numId w:val="11"/>
        </w:numPr>
        <w:rPr>
          <w:b/>
          <w:sz w:val="24"/>
          <w:szCs w:val="24"/>
          <w:lang w:val="sma-NO"/>
        </w:rPr>
      </w:pPr>
      <w:r w:rsidRPr="000B5BFC">
        <w:rPr>
          <w:b/>
          <w:sz w:val="24"/>
          <w:szCs w:val="24"/>
          <w:lang w:val="sma-NO"/>
        </w:rPr>
        <w:t xml:space="preserve">Guektien </w:t>
      </w:r>
      <w:r w:rsidR="004103F9" w:rsidRPr="000B5BFC">
        <w:rPr>
          <w:b/>
          <w:sz w:val="24"/>
          <w:szCs w:val="24"/>
          <w:lang w:val="sma-NO"/>
        </w:rPr>
        <w:t>gïelem</w:t>
      </w:r>
      <w:r w:rsidRPr="000B5BFC">
        <w:rPr>
          <w:b/>
          <w:sz w:val="24"/>
          <w:szCs w:val="24"/>
          <w:lang w:val="sma-NO"/>
        </w:rPr>
        <w:t xml:space="preserve"> faaleldahkem skuvlesne </w:t>
      </w:r>
      <w:r w:rsidR="004103F9" w:rsidRPr="000B5BFC">
        <w:rPr>
          <w:b/>
          <w:sz w:val="24"/>
          <w:szCs w:val="24"/>
          <w:lang w:val="sma-NO"/>
        </w:rPr>
        <w:t>jïh</w:t>
      </w:r>
      <w:r w:rsidRPr="000B5BFC">
        <w:rPr>
          <w:b/>
          <w:sz w:val="24"/>
          <w:szCs w:val="24"/>
          <w:lang w:val="sma-NO"/>
        </w:rPr>
        <w:t xml:space="preserve"> maanagiertesne skuvlejaepien 2014/ 15 tjirrehtidh.</w:t>
      </w:r>
    </w:p>
    <w:p w:rsidR="00515198" w:rsidRPr="000B5BFC" w:rsidRDefault="004103F9" w:rsidP="000B5BFC">
      <w:pPr>
        <w:ind w:left="708" w:firstLine="708"/>
        <w:rPr>
          <w:sz w:val="24"/>
          <w:szCs w:val="24"/>
          <w:lang w:val="sma-NO"/>
        </w:rPr>
      </w:pPr>
      <w:r w:rsidRPr="000B5BFC">
        <w:rPr>
          <w:sz w:val="24"/>
          <w:szCs w:val="24"/>
          <w:lang w:val="sma-NO"/>
        </w:rPr>
        <w:t>Dïedte</w:t>
      </w:r>
      <w:r w:rsidR="00515198" w:rsidRPr="000B5BFC">
        <w:rPr>
          <w:sz w:val="24"/>
          <w:szCs w:val="24"/>
          <w:lang w:val="sma-NO"/>
        </w:rPr>
        <w:t>: Goevtesen åvtehke/ rektovre.</w:t>
      </w:r>
    </w:p>
    <w:p w:rsidR="00515198" w:rsidRPr="000B5BFC" w:rsidRDefault="00515198" w:rsidP="000B5BFC">
      <w:pPr>
        <w:pStyle w:val="Listeavsnitt"/>
        <w:numPr>
          <w:ilvl w:val="0"/>
          <w:numId w:val="11"/>
        </w:numPr>
        <w:rPr>
          <w:b/>
          <w:sz w:val="24"/>
          <w:szCs w:val="24"/>
          <w:lang w:val="sma-NO"/>
        </w:rPr>
      </w:pPr>
      <w:r w:rsidRPr="000B5BFC">
        <w:rPr>
          <w:b/>
          <w:sz w:val="24"/>
          <w:szCs w:val="24"/>
          <w:lang w:val="sma-NO"/>
        </w:rPr>
        <w:t xml:space="preserve">Tjaktjen 2014 </w:t>
      </w:r>
      <w:r w:rsidR="004103F9" w:rsidRPr="000B5BFC">
        <w:rPr>
          <w:b/>
          <w:sz w:val="24"/>
          <w:szCs w:val="24"/>
          <w:lang w:val="sma-NO"/>
        </w:rPr>
        <w:t>maanagïertem</w:t>
      </w:r>
      <w:r w:rsidRPr="000B5BFC">
        <w:rPr>
          <w:b/>
          <w:sz w:val="24"/>
          <w:szCs w:val="24"/>
          <w:lang w:val="sma-NO"/>
        </w:rPr>
        <w:t xml:space="preserve"> daan </w:t>
      </w:r>
      <w:r w:rsidR="004103F9" w:rsidRPr="000B5BFC">
        <w:rPr>
          <w:b/>
          <w:sz w:val="24"/>
          <w:szCs w:val="24"/>
          <w:lang w:val="sma-NO"/>
        </w:rPr>
        <w:t>maanagïerte-laaken</w:t>
      </w:r>
      <w:r w:rsidRPr="000B5BFC">
        <w:rPr>
          <w:b/>
          <w:sz w:val="24"/>
          <w:szCs w:val="24"/>
          <w:lang w:val="sma-NO"/>
        </w:rPr>
        <w:t xml:space="preserve"> mietie vaaksjodh.</w:t>
      </w:r>
    </w:p>
    <w:p w:rsidR="00515198" w:rsidRPr="000B5BFC" w:rsidRDefault="004103F9" w:rsidP="000B5BFC">
      <w:pPr>
        <w:ind w:left="1416"/>
        <w:rPr>
          <w:sz w:val="24"/>
          <w:szCs w:val="24"/>
          <w:lang w:val="sma-NO"/>
        </w:rPr>
      </w:pPr>
      <w:r w:rsidRPr="000B5BFC">
        <w:rPr>
          <w:sz w:val="24"/>
          <w:szCs w:val="24"/>
          <w:lang w:val="sma-NO"/>
        </w:rPr>
        <w:t>Dïedte</w:t>
      </w:r>
      <w:r w:rsidR="00515198" w:rsidRPr="000B5BFC">
        <w:rPr>
          <w:sz w:val="24"/>
          <w:szCs w:val="24"/>
          <w:lang w:val="sma-NO"/>
        </w:rPr>
        <w:t xml:space="preserve">: Goevtesen åvtehke Healsoe </w:t>
      </w:r>
      <w:r w:rsidRPr="000B5BFC">
        <w:rPr>
          <w:sz w:val="24"/>
          <w:szCs w:val="24"/>
          <w:lang w:val="sma-NO"/>
        </w:rPr>
        <w:t>jïh</w:t>
      </w:r>
      <w:r w:rsidR="00515198" w:rsidRPr="000B5BFC">
        <w:rPr>
          <w:sz w:val="24"/>
          <w:szCs w:val="24"/>
          <w:lang w:val="sma-NO"/>
        </w:rPr>
        <w:t xml:space="preserve"> Håksosne </w:t>
      </w:r>
      <w:r w:rsidRPr="000B5BFC">
        <w:rPr>
          <w:sz w:val="24"/>
          <w:szCs w:val="24"/>
          <w:lang w:val="sma-NO"/>
        </w:rPr>
        <w:t>jïh</w:t>
      </w:r>
      <w:r w:rsidR="00515198" w:rsidRPr="000B5BFC">
        <w:rPr>
          <w:sz w:val="24"/>
          <w:szCs w:val="24"/>
          <w:lang w:val="sma-NO"/>
        </w:rPr>
        <w:t xml:space="preserve"> goevtesen åvtehke </w:t>
      </w:r>
      <w:r w:rsidRPr="000B5BFC">
        <w:rPr>
          <w:sz w:val="24"/>
          <w:szCs w:val="24"/>
          <w:lang w:val="sma-NO"/>
        </w:rPr>
        <w:t>Byjjengoevtesne</w:t>
      </w:r>
      <w:r w:rsidR="00515198" w:rsidRPr="000B5BFC">
        <w:rPr>
          <w:sz w:val="24"/>
          <w:szCs w:val="24"/>
          <w:lang w:val="sma-NO"/>
        </w:rPr>
        <w:t>.</w:t>
      </w:r>
    </w:p>
    <w:p w:rsidR="00515198" w:rsidRPr="000B5BFC" w:rsidRDefault="00515198" w:rsidP="000B5BFC">
      <w:pPr>
        <w:pStyle w:val="Listeavsnitt"/>
        <w:numPr>
          <w:ilvl w:val="0"/>
          <w:numId w:val="11"/>
        </w:numPr>
        <w:rPr>
          <w:b/>
          <w:sz w:val="24"/>
          <w:szCs w:val="24"/>
          <w:lang w:val="sma-NO"/>
        </w:rPr>
      </w:pPr>
      <w:r w:rsidRPr="000B5BFC">
        <w:rPr>
          <w:b/>
          <w:sz w:val="24"/>
          <w:szCs w:val="24"/>
          <w:lang w:val="sma-NO"/>
        </w:rPr>
        <w:t xml:space="preserve">Skuvle </w:t>
      </w:r>
      <w:r w:rsidR="004103F9" w:rsidRPr="000B5BFC">
        <w:rPr>
          <w:b/>
          <w:sz w:val="24"/>
          <w:szCs w:val="24"/>
          <w:lang w:val="sma-NO"/>
        </w:rPr>
        <w:t>jïh</w:t>
      </w:r>
      <w:r w:rsidRPr="000B5BFC">
        <w:rPr>
          <w:b/>
          <w:sz w:val="24"/>
          <w:szCs w:val="24"/>
          <w:lang w:val="sma-NO"/>
        </w:rPr>
        <w:t xml:space="preserve"> </w:t>
      </w:r>
      <w:r w:rsidR="004103F9" w:rsidRPr="000B5BFC">
        <w:rPr>
          <w:b/>
          <w:sz w:val="24"/>
          <w:szCs w:val="24"/>
          <w:lang w:val="sma-NO"/>
        </w:rPr>
        <w:t>maanagïertereektehtsem</w:t>
      </w:r>
      <w:r w:rsidRPr="000B5BFC">
        <w:rPr>
          <w:b/>
          <w:sz w:val="24"/>
          <w:szCs w:val="24"/>
          <w:lang w:val="sma-NO"/>
        </w:rPr>
        <w:t xml:space="preserve"> politihke </w:t>
      </w:r>
      <w:r w:rsidR="004103F9" w:rsidRPr="000B5BFC">
        <w:rPr>
          <w:b/>
          <w:sz w:val="24"/>
          <w:szCs w:val="24"/>
          <w:lang w:val="sma-NO"/>
        </w:rPr>
        <w:t>gïetedallemasse</w:t>
      </w:r>
      <w:r w:rsidRPr="000B5BFC">
        <w:rPr>
          <w:b/>
          <w:sz w:val="24"/>
          <w:szCs w:val="24"/>
          <w:lang w:val="sma-NO"/>
        </w:rPr>
        <w:t xml:space="preserve"> gålkoen 14 </w:t>
      </w:r>
      <w:r w:rsidR="004103F9" w:rsidRPr="000B5BFC">
        <w:rPr>
          <w:b/>
          <w:sz w:val="24"/>
          <w:szCs w:val="24"/>
          <w:lang w:val="sma-NO"/>
        </w:rPr>
        <w:t>jïh</w:t>
      </w:r>
      <w:r w:rsidRPr="000B5BFC">
        <w:rPr>
          <w:b/>
          <w:sz w:val="24"/>
          <w:szCs w:val="24"/>
          <w:lang w:val="sma-NO"/>
        </w:rPr>
        <w:t xml:space="preserve"> voerhtjen 15 raajan tjaeledh.</w:t>
      </w:r>
    </w:p>
    <w:p w:rsidR="000B5BFC" w:rsidRPr="000B5BFC" w:rsidRDefault="004103F9" w:rsidP="000B5BFC">
      <w:pPr>
        <w:ind w:left="708" w:firstLine="708"/>
        <w:rPr>
          <w:sz w:val="24"/>
          <w:szCs w:val="24"/>
          <w:lang w:val="sma-NO"/>
        </w:rPr>
      </w:pPr>
      <w:r w:rsidRPr="000B5BFC">
        <w:rPr>
          <w:sz w:val="24"/>
          <w:szCs w:val="24"/>
          <w:lang w:val="sma-NO"/>
        </w:rPr>
        <w:t>Dïedte</w:t>
      </w:r>
      <w:r w:rsidR="00515198" w:rsidRPr="000B5BFC">
        <w:rPr>
          <w:sz w:val="24"/>
          <w:szCs w:val="24"/>
          <w:lang w:val="sma-NO"/>
        </w:rPr>
        <w:t xml:space="preserve">: Goevtesen åvtehke </w:t>
      </w:r>
      <w:r w:rsidRPr="000B5BFC">
        <w:rPr>
          <w:sz w:val="24"/>
          <w:szCs w:val="24"/>
          <w:lang w:val="sma-NO"/>
        </w:rPr>
        <w:t>jïh</w:t>
      </w:r>
      <w:r w:rsidR="00515198" w:rsidRPr="000B5BFC">
        <w:rPr>
          <w:sz w:val="24"/>
          <w:szCs w:val="24"/>
          <w:lang w:val="sma-NO"/>
        </w:rPr>
        <w:t xml:space="preserve"> </w:t>
      </w:r>
      <w:r w:rsidRPr="000B5BFC">
        <w:rPr>
          <w:sz w:val="24"/>
          <w:szCs w:val="24"/>
          <w:lang w:val="sma-NO"/>
        </w:rPr>
        <w:t>maanagïerten</w:t>
      </w:r>
      <w:r w:rsidR="00515198" w:rsidRPr="000B5BFC">
        <w:rPr>
          <w:sz w:val="24"/>
          <w:szCs w:val="24"/>
          <w:lang w:val="sma-NO"/>
        </w:rPr>
        <w:t xml:space="preserve"> åejvie.</w:t>
      </w:r>
    </w:p>
    <w:p w:rsidR="00515198" w:rsidRPr="000B5BFC" w:rsidRDefault="00515198" w:rsidP="000B5BFC">
      <w:pPr>
        <w:pStyle w:val="Listeavsnitt"/>
        <w:numPr>
          <w:ilvl w:val="0"/>
          <w:numId w:val="11"/>
        </w:numPr>
        <w:rPr>
          <w:b/>
          <w:sz w:val="24"/>
          <w:szCs w:val="24"/>
          <w:lang w:val="sma-NO"/>
        </w:rPr>
      </w:pPr>
      <w:r w:rsidRPr="000B5BFC">
        <w:rPr>
          <w:b/>
          <w:sz w:val="24"/>
          <w:szCs w:val="24"/>
          <w:lang w:val="sma-NO"/>
        </w:rPr>
        <w:t xml:space="preserve">Ektiedimmiem  </w:t>
      </w:r>
      <w:r w:rsidR="004103F9" w:rsidRPr="000B5BFC">
        <w:rPr>
          <w:b/>
          <w:sz w:val="24"/>
          <w:szCs w:val="24"/>
          <w:lang w:val="sma-NO"/>
        </w:rPr>
        <w:t>eejhtegi</w:t>
      </w:r>
      <w:r w:rsidRPr="000B5BFC">
        <w:rPr>
          <w:b/>
          <w:sz w:val="24"/>
          <w:szCs w:val="24"/>
          <w:lang w:val="sma-NO"/>
        </w:rPr>
        <w:t xml:space="preserve"> gujmie evtiedidh mij </w:t>
      </w:r>
      <w:r w:rsidR="004103F9" w:rsidRPr="000B5BFC">
        <w:rPr>
          <w:b/>
          <w:sz w:val="24"/>
          <w:szCs w:val="24"/>
          <w:lang w:val="sma-NO"/>
        </w:rPr>
        <w:t>lïerehtimmielaakesne</w:t>
      </w:r>
      <w:r w:rsidRPr="000B5BFC">
        <w:rPr>
          <w:b/>
          <w:sz w:val="24"/>
          <w:szCs w:val="24"/>
          <w:lang w:val="sma-NO"/>
        </w:rPr>
        <w:t xml:space="preserve"> tjåådtje. Tjaelehth vuekieh edtja åvtelen snalhtjen 1 biejjien </w:t>
      </w:r>
      <w:r w:rsidR="004103F9" w:rsidRPr="000B5BFC">
        <w:rPr>
          <w:b/>
          <w:sz w:val="24"/>
          <w:szCs w:val="24"/>
          <w:lang w:val="sma-NO"/>
        </w:rPr>
        <w:t>riejries</w:t>
      </w:r>
      <w:r w:rsidRPr="000B5BFC">
        <w:rPr>
          <w:b/>
          <w:sz w:val="24"/>
          <w:szCs w:val="24"/>
          <w:lang w:val="sma-NO"/>
        </w:rPr>
        <w:t xml:space="preserve"> årrodh </w:t>
      </w:r>
      <w:r w:rsidR="004103F9" w:rsidRPr="000B5BFC">
        <w:rPr>
          <w:b/>
          <w:sz w:val="24"/>
          <w:szCs w:val="24"/>
          <w:lang w:val="sma-NO"/>
        </w:rPr>
        <w:t>jïh</w:t>
      </w:r>
      <w:r w:rsidRPr="000B5BFC">
        <w:rPr>
          <w:b/>
          <w:sz w:val="24"/>
          <w:szCs w:val="24"/>
          <w:lang w:val="sma-NO"/>
        </w:rPr>
        <w:t xml:space="preserve"> gaajhkh ektiedimmieorgaanh eejtegigujmie edtja </w:t>
      </w:r>
      <w:r w:rsidR="004103F9" w:rsidRPr="000B5BFC">
        <w:rPr>
          <w:b/>
          <w:sz w:val="24"/>
          <w:szCs w:val="24"/>
          <w:lang w:val="sma-NO"/>
        </w:rPr>
        <w:t>rijries åvtelen</w:t>
      </w:r>
      <w:r w:rsidRPr="000B5BFC">
        <w:rPr>
          <w:b/>
          <w:sz w:val="24"/>
          <w:szCs w:val="24"/>
          <w:lang w:val="sma-NO"/>
        </w:rPr>
        <w:t xml:space="preserve"> </w:t>
      </w:r>
      <w:r w:rsidR="004103F9" w:rsidRPr="000B5BFC">
        <w:rPr>
          <w:b/>
          <w:sz w:val="24"/>
          <w:szCs w:val="24"/>
          <w:lang w:val="sma-NO"/>
        </w:rPr>
        <w:t>rïhkeden</w:t>
      </w:r>
      <w:r w:rsidRPr="000B5BFC">
        <w:rPr>
          <w:b/>
          <w:sz w:val="24"/>
          <w:szCs w:val="24"/>
          <w:lang w:val="sma-NO"/>
        </w:rPr>
        <w:t xml:space="preserve"> 1.b årrodh.</w:t>
      </w:r>
    </w:p>
    <w:p w:rsidR="00515198" w:rsidRPr="000B5BFC" w:rsidRDefault="004103F9" w:rsidP="000B5BFC">
      <w:pPr>
        <w:ind w:left="708" w:firstLine="708"/>
        <w:rPr>
          <w:sz w:val="24"/>
          <w:szCs w:val="24"/>
          <w:lang w:val="sma-NO"/>
        </w:rPr>
      </w:pPr>
      <w:r w:rsidRPr="000B5BFC">
        <w:rPr>
          <w:sz w:val="24"/>
          <w:szCs w:val="24"/>
          <w:lang w:val="sma-NO"/>
        </w:rPr>
        <w:lastRenderedPageBreak/>
        <w:t>Dïedte</w:t>
      </w:r>
      <w:r w:rsidR="00515198" w:rsidRPr="000B5BFC">
        <w:rPr>
          <w:sz w:val="24"/>
          <w:szCs w:val="24"/>
          <w:lang w:val="sma-NO"/>
        </w:rPr>
        <w:t xml:space="preserve">: goevtesen åvtehke </w:t>
      </w:r>
      <w:r w:rsidRPr="000B5BFC">
        <w:rPr>
          <w:sz w:val="24"/>
          <w:szCs w:val="24"/>
          <w:lang w:val="sma-NO"/>
        </w:rPr>
        <w:t>jïh</w:t>
      </w:r>
      <w:r w:rsidR="00515198" w:rsidRPr="000B5BFC">
        <w:rPr>
          <w:sz w:val="24"/>
          <w:szCs w:val="24"/>
          <w:lang w:val="sma-NO"/>
        </w:rPr>
        <w:t xml:space="preserve"> rektovre.</w:t>
      </w:r>
    </w:p>
    <w:p w:rsidR="00515198" w:rsidRPr="000B5BFC" w:rsidRDefault="00515198" w:rsidP="000B5BFC">
      <w:pPr>
        <w:pStyle w:val="Listeavsnitt"/>
        <w:numPr>
          <w:ilvl w:val="0"/>
          <w:numId w:val="11"/>
        </w:numPr>
        <w:rPr>
          <w:sz w:val="24"/>
          <w:szCs w:val="24"/>
          <w:lang w:val="sma-NO"/>
        </w:rPr>
      </w:pPr>
      <w:r w:rsidRPr="000B5BFC">
        <w:rPr>
          <w:sz w:val="24"/>
          <w:szCs w:val="24"/>
          <w:lang w:val="sma-NO"/>
        </w:rPr>
        <w:t>«</w:t>
      </w:r>
      <w:r w:rsidRPr="000B5BFC">
        <w:rPr>
          <w:b/>
          <w:sz w:val="24"/>
          <w:szCs w:val="24"/>
          <w:lang w:val="sma-NO"/>
        </w:rPr>
        <w:t xml:space="preserve">Oppad» viehkievierhtie </w:t>
      </w:r>
      <w:r w:rsidR="004103F9" w:rsidRPr="000B5BFC">
        <w:rPr>
          <w:b/>
          <w:sz w:val="24"/>
          <w:szCs w:val="24"/>
          <w:lang w:val="sma-NO"/>
        </w:rPr>
        <w:t>ööhpehtimmesne</w:t>
      </w:r>
      <w:r w:rsidRPr="000B5BFC">
        <w:rPr>
          <w:b/>
          <w:sz w:val="24"/>
          <w:szCs w:val="24"/>
          <w:lang w:val="sma-NO"/>
        </w:rPr>
        <w:t xml:space="preserve">, </w:t>
      </w:r>
      <w:r w:rsidR="004103F9" w:rsidRPr="000B5BFC">
        <w:rPr>
          <w:b/>
          <w:sz w:val="24"/>
          <w:szCs w:val="24"/>
          <w:lang w:val="sma-NO"/>
        </w:rPr>
        <w:t>vïhtesjimmesne</w:t>
      </w:r>
      <w:r w:rsidRPr="000B5BFC">
        <w:rPr>
          <w:b/>
          <w:sz w:val="24"/>
          <w:szCs w:val="24"/>
          <w:lang w:val="sma-NO"/>
        </w:rPr>
        <w:t xml:space="preserve"> </w:t>
      </w:r>
      <w:r w:rsidR="004103F9" w:rsidRPr="000B5BFC">
        <w:rPr>
          <w:b/>
          <w:sz w:val="24"/>
          <w:szCs w:val="24"/>
          <w:lang w:val="sma-NO"/>
        </w:rPr>
        <w:t>jïh</w:t>
      </w:r>
      <w:r w:rsidRPr="000B5BFC">
        <w:rPr>
          <w:b/>
          <w:sz w:val="24"/>
          <w:szCs w:val="24"/>
          <w:lang w:val="sma-NO"/>
        </w:rPr>
        <w:t xml:space="preserve"> gaskesadteme eejhtegi- </w:t>
      </w:r>
      <w:r w:rsidR="004103F9" w:rsidRPr="000B5BFC">
        <w:rPr>
          <w:b/>
          <w:sz w:val="24"/>
          <w:szCs w:val="24"/>
          <w:lang w:val="sma-NO"/>
        </w:rPr>
        <w:t>jïh</w:t>
      </w:r>
      <w:r w:rsidRPr="000B5BFC">
        <w:rPr>
          <w:b/>
          <w:sz w:val="24"/>
          <w:szCs w:val="24"/>
          <w:lang w:val="sma-NO"/>
        </w:rPr>
        <w:t xml:space="preserve"> learohkigujmie.</w:t>
      </w:r>
    </w:p>
    <w:p w:rsidR="00515198" w:rsidRPr="000B5BFC" w:rsidRDefault="004103F9" w:rsidP="000B5BFC">
      <w:pPr>
        <w:ind w:left="708" w:firstLine="708"/>
        <w:rPr>
          <w:sz w:val="24"/>
          <w:szCs w:val="24"/>
          <w:lang w:val="sma-NO"/>
        </w:rPr>
      </w:pPr>
      <w:r w:rsidRPr="000B5BFC">
        <w:rPr>
          <w:sz w:val="24"/>
          <w:szCs w:val="24"/>
          <w:lang w:val="sma-NO"/>
        </w:rPr>
        <w:t>Dïedte</w:t>
      </w:r>
      <w:r w:rsidR="00515198" w:rsidRPr="000B5BFC">
        <w:rPr>
          <w:sz w:val="24"/>
          <w:szCs w:val="24"/>
          <w:lang w:val="sma-NO"/>
        </w:rPr>
        <w:t xml:space="preserve">: goevtesen åvtehke </w:t>
      </w:r>
      <w:r w:rsidRPr="000B5BFC">
        <w:rPr>
          <w:sz w:val="24"/>
          <w:szCs w:val="24"/>
          <w:lang w:val="sma-NO"/>
        </w:rPr>
        <w:t>jïh</w:t>
      </w:r>
      <w:r w:rsidR="00515198" w:rsidRPr="000B5BFC">
        <w:rPr>
          <w:sz w:val="24"/>
          <w:szCs w:val="24"/>
          <w:lang w:val="sma-NO"/>
        </w:rPr>
        <w:t xml:space="preserve"> rektovre.</w:t>
      </w:r>
    </w:p>
    <w:p w:rsidR="00515198" w:rsidRPr="00515198" w:rsidRDefault="00515198" w:rsidP="00515198">
      <w:pPr>
        <w:rPr>
          <w:sz w:val="28"/>
          <w:szCs w:val="28"/>
          <w:lang w:val="sma-NO"/>
        </w:rPr>
      </w:pPr>
    </w:p>
    <w:p w:rsidR="00515198" w:rsidRPr="000B5BFC" w:rsidRDefault="00515198" w:rsidP="00515198">
      <w:pPr>
        <w:rPr>
          <w:b/>
          <w:sz w:val="28"/>
          <w:szCs w:val="28"/>
          <w:lang w:val="sma-NO"/>
        </w:rPr>
      </w:pPr>
    </w:p>
    <w:p w:rsidR="00515198" w:rsidRPr="000B5BFC" w:rsidRDefault="00515198" w:rsidP="00515198">
      <w:pPr>
        <w:rPr>
          <w:b/>
          <w:sz w:val="24"/>
          <w:szCs w:val="24"/>
          <w:lang w:val="sma-NO"/>
        </w:rPr>
      </w:pPr>
      <w:r w:rsidRPr="000B5BFC">
        <w:rPr>
          <w:b/>
          <w:sz w:val="24"/>
          <w:szCs w:val="24"/>
          <w:lang w:val="sma-NO"/>
        </w:rPr>
        <w:t xml:space="preserve">7.3 Healsoe </w:t>
      </w:r>
      <w:r w:rsidR="004103F9" w:rsidRPr="000B5BFC">
        <w:rPr>
          <w:b/>
          <w:sz w:val="24"/>
          <w:szCs w:val="24"/>
          <w:lang w:val="sma-NO"/>
        </w:rPr>
        <w:t>jïh</w:t>
      </w:r>
      <w:r w:rsidRPr="000B5BFC">
        <w:rPr>
          <w:b/>
          <w:sz w:val="24"/>
          <w:szCs w:val="24"/>
          <w:lang w:val="sma-NO"/>
        </w:rPr>
        <w:t xml:space="preserve"> Håksoegoevtese (HHG)</w:t>
      </w:r>
    </w:p>
    <w:p w:rsidR="00515198" w:rsidRPr="000B5BFC" w:rsidRDefault="004103F9" w:rsidP="00515198">
      <w:pPr>
        <w:rPr>
          <w:sz w:val="24"/>
          <w:szCs w:val="24"/>
          <w:lang w:val="sma-NO"/>
        </w:rPr>
      </w:pPr>
      <w:r w:rsidRPr="000B5BFC">
        <w:rPr>
          <w:sz w:val="24"/>
          <w:szCs w:val="24"/>
          <w:lang w:val="sma-NO"/>
        </w:rPr>
        <w:t>Nasjonaale</w:t>
      </w:r>
      <w:r w:rsidR="00515198" w:rsidRPr="000B5BFC">
        <w:rPr>
          <w:sz w:val="24"/>
          <w:szCs w:val="24"/>
          <w:lang w:val="sma-NO"/>
        </w:rPr>
        <w:t xml:space="preserve"> ulmie lea vihkeles dejtie </w:t>
      </w:r>
      <w:r w:rsidRPr="000B5BFC">
        <w:rPr>
          <w:sz w:val="24"/>
          <w:szCs w:val="24"/>
          <w:lang w:val="sma-NO"/>
        </w:rPr>
        <w:t>haestiemidie</w:t>
      </w:r>
      <w:r w:rsidR="00515198" w:rsidRPr="000B5BFC">
        <w:rPr>
          <w:sz w:val="24"/>
          <w:szCs w:val="24"/>
          <w:lang w:val="sma-NO"/>
        </w:rPr>
        <w:t xml:space="preserve"> mah daelie </w:t>
      </w:r>
      <w:r w:rsidRPr="000B5BFC">
        <w:rPr>
          <w:sz w:val="24"/>
          <w:szCs w:val="24"/>
          <w:lang w:val="sma-NO"/>
        </w:rPr>
        <w:t>vihkielommes</w:t>
      </w:r>
      <w:r w:rsidR="00515198" w:rsidRPr="000B5BFC">
        <w:rPr>
          <w:sz w:val="24"/>
          <w:szCs w:val="24"/>
          <w:lang w:val="sma-NO"/>
        </w:rPr>
        <w:t xml:space="preserve"> utnebe. Goevtese </w:t>
      </w:r>
      <w:r w:rsidRPr="000B5BFC">
        <w:rPr>
          <w:sz w:val="24"/>
          <w:szCs w:val="24"/>
          <w:lang w:val="sma-NO"/>
        </w:rPr>
        <w:t>jarkoestimmiebarkosne</w:t>
      </w:r>
      <w:r w:rsidR="00515198" w:rsidRPr="000B5BFC">
        <w:rPr>
          <w:sz w:val="24"/>
          <w:szCs w:val="24"/>
          <w:lang w:val="sma-NO"/>
        </w:rPr>
        <w:t xml:space="preserve"> gosse lea darjomh </w:t>
      </w:r>
      <w:r w:rsidRPr="000B5BFC">
        <w:rPr>
          <w:sz w:val="24"/>
          <w:szCs w:val="24"/>
          <w:lang w:val="sma-NO"/>
        </w:rPr>
        <w:t>jïh</w:t>
      </w:r>
      <w:r w:rsidR="00515198" w:rsidRPr="000B5BFC">
        <w:rPr>
          <w:sz w:val="24"/>
          <w:szCs w:val="24"/>
          <w:lang w:val="sma-NO"/>
        </w:rPr>
        <w:t xml:space="preserve"> aaj organisasjovneles jarkoestimmiej gujmie barkebe, guktie  ektievoetem buektiehtidh.</w:t>
      </w:r>
    </w:p>
    <w:p w:rsidR="00515198" w:rsidRPr="000B5BFC" w:rsidRDefault="00515198" w:rsidP="00515198">
      <w:pPr>
        <w:rPr>
          <w:sz w:val="24"/>
          <w:szCs w:val="24"/>
          <w:lang w:val="sma-NO"/>
        </w:rPr>
      </w:pPr>
      <w:r w:rsidRPr="000B5BFC">
        <w:rPr>
          <w:sz w:val="24"/>
          <w:szCs w:val="24"/>
          <w:lang w:val="sma-NO"/>
        </w:rPr>
        <w:t xml:space="preserve">Dah politihke råajvarimmieh maam libie nænnoestamme sæjhta jarngesne goevtesne 2014 årrodh, guktie </w:t>
      </w:r>
      <w:r w:rsidR="004103F9" w:rsidRPr="000B5BFC">
        <w:rPr>
          <w:sz w:val="24"/>
          <w:szCs w:val="24"/>
          <w:lang w:val="sma-NO"/>
        </w:rPr>
        <w:t>tjïelte</w:t>
      </w:r>
      <w:r w:rsidRPr="000B5BFC">
        <w:rPr>
          <w:sz w:val="24"/>
          <w:szCs w:val="24"/>
          <w:lang w:val="sma-NO"/>
        </w:rPr>
        <w:t xml:space="preserve"> maahta dej bøøremes darjomh </w:t>
      </w:r>
      <w:r w:rsidR="004103F9" w:rsidRPr="000B5BFC">
        <w:rPr>
          <w:sz w:val="24"/>
          <w:szCs w:val="24"/>
          <w:lang w:val="sma-NO"/>
        </w:rPr>
        <w:t>jïh</w:t>
      </w:r>
      <w:r w:rsidRPr="000B5BFC">
        <w:rPr>
          <w:sz w:val="24"/>
          <w:szCs w:val="24"/>
          <w:lang w:val="sma-NO"/>
        </w:rPr>
        <w:t xml:space="preserve"> faaleldahkide almetjidie Raarvihkesne vedtedh </w:t>
      </w:r>
      <w:r w:rsidR="004103F9" w:rsidRPr="000B5BFC">
        <w:rPr>
          <w:sz w:val="24"/>
          <w:szCs w:val="24"/>
          <w:lang w:val="sma-NO"/>
        </w:rPr>
        <w:t>jïh</w:t>
      </w:r>
      <w:r w:rsidRPr="000B5BFC">
        <w:rPr>
          <w:sz w:val="24"/>
          <w:szCs w:val="24"/>
          <w:lang w:val="sma-NO"/>
        </w:rPr>
        <w:t xml:space="preserve"> mij lea dej </w:t>
      </w:r>
      <w:r w:rsidR="004103F9" w:rsidRPr="000B5BFC">
        <w:rPr>
          <w:sz w:val="24"/>
          <w:szCs w:val="24"/>
          <w:lang w:val="sma-NO"/>
        </w:rPr>
        <w:t>økonomijen</w:t>
      </w:r>
      <w:r w:rsidRPr="000B5BFC">
        <w:rPr>
          <w:sz w:val="24"/>
          <w:szCs w:val="24"/>
          <w:lang w:val="sma-NO"/>
        </w:rPr>
        <w:t xml:space="preserve"> mieriej mietie.</w:t>
      </w:r>
    </w:p>
    <w:p w:rsidR="00515198" w:rsidRPr="000B5BFC" w:rsidRDefault="00515198" w:rsidP="00515198">
      <w:pPr>
        <w:rPr>
          <w:sz w:val="24"/>
          <w:szCs w:val="24"/>
          <w:lang w:val="sma-NO"/>
        </w:rPr>
      </w:pPr>
    </w:p>
    <w:p w:rsidR="00515198" w:rsidRPr="000B5BFC" w:rsidRDefault="00515198" w:rsidP="00515198">
      <w:pPr>
        <w:rPr>
          <w:b/>
          <w:sz w:val="24"/>
          <w:szCs w:val="24"/>
          <w:lang w:val="sma-NO"/>
        </w:rPr>
      </w:pPr>
      <w:r w:rsidRPr="000B5BFC">
        <w:rPr>
          <w:b/>
          <w:sz w:val="24"/>
          <w:szCs w:val="24"/>
          <w:lang w:val="sma-NO"/>
        </w:rPr>
        <w:t>Åejviehaestemh g</w:t>
      </w:r>
      <w:r w:rsidR="000B5BFC" w:rsidRPr="000B5BFC">
        <w:rPr>
          <w:b/>
          <w:sz w:val="24"/>
          <w:szCs w:val="24"/>
          <w:lang w:val="sma-NO"/>
        </w:rPr>
        <w:t>oevtesne HHG 2014 leah daah:</w:t>
      </w:r>
    </w:p>
    <w:p w:rsidR="00515198" w:rsidRPr="000B5BFC" w:rsidRDefault="00515198" w:rsidP="00515198">
      <w:pPr>
        <w:rPr>
          <w:b/>
          <w:sz w:val="24"/>
          <w:szCs w:val="24"/>
          <w:u w:val="single"/>
          <w:lang w:val="sma-NO"/>
        </w:rPr>
      </w:pPr>
      <w:r w:rsidRPr="000B5BFC">
        <w:rPr>
          <w:b/>
          <w:sz w:val="24"/>
          <w:szCs w:val="24"/>
          <w:u w:val="single"/>
          <w:lang w:val="sma-NO"/>
        </w:rPr>
        <w:t>Raarvihken håksoejarnge (RHJ)</w:t>
      </w:r>
    </w:p>
    <w:p w:rsidR="00515198" w:rsidRPr="000B5BFC" w:rsidRDefault="00515198" w:rsidP="00515198">
      <w:pPr>
        <w:rPr>
          <w:sz w:val="24"/>
          <w:szCs w:val="24"/>
          <w:lang w:val="sma-NO"/>
        </w:rPr>
      </w:pPr>
      <w:r w:rsidRPr="000B5BFC">
        <w:rPr>
          <w:sz w:val="24"/>
          <w:szCs w:val="24"/>
          <w:lang w:val="sma-NO"/>
        </w:rPr>
        <w:t xml:space="preserve">Akte haesteme gaajhkh </w:t>
      </w:r>
      <w:r w:rsidR="00D21DB6" w:rsidRPr="000B5BFC">
        <w:rPr>
          <w:sz w:val="24"/>
          <w:szCs w:val="24"/>
          <w:lang w:val="sma-NO"/>
        </w:rPr>
        <w:t>tjïeltine</w:t>
      </w:r>
      <w:r w:rsidRPr="000B5BFC">
        <w:rPr>
          <w:sz w:val="24"/>
          <w:szCs w:val="24"/>
          <w:lang w:val="sma-NO"/>
        </w:rPr>
        <w:t xml:space="preserve"> </w:t>
      </w:r>
      <w:r w:rsidR="00D21DB6" w:rsidRPr="000B5BFC">
        <w:rPr>
          <w:sz w:val="24"/>
          <w:szCs w:val="24"/>
          <w:lang w:val="sma-NO"/>
        </w:rPr>
        <w:t>Nöörjesne</w:t>
      </w:r>
      <w:r w:rsidRPr="000B5BFC">
        <w:rPr>
          <w:sz w:val="24"/>
          <w:szCs w:val="24"/>
          <w:lang w:val="sma-NO"/>
        </w:rPr>
        <w:t xml:space="preserve"> lea </w:t>
      </w:r>
      <w:r w:rsidR="00D21DB6" w:rsidRPr="000B5BFC">
        <w:rPr>
          <w:sz w:val="24"/>
          <w:szCs w:val="24"/>
          <w:lang w:val="sma-NO"/>
        </w:rPr>
        <w:t>jïjnjebh</w:t>
      </w:r>
      <w:r w:rsidRPr="000B5BFC">
        <w:rPr>
          <w:sz w:val="24"/>
          <w:szCs w:val="24"/>
          <w:lang w:val="sma-NO"/>
        </w:rPr>
        <w:t xml:space="preserve"> </w:t>
      </w:r>
      <w:r w:rsidR="00D21DB6" w:rsidRPr="000B5BFC">
        <w:rPr>
          <w:sz w:val="24"/>
          <w:szCs w:val="24"/>
          <w:lang w:val="sma-NO"/>
        </w:rPr>
        <w:t>jïjnjebh</w:t>
      </w:r>
      <w:r w:rsidRPr="000B5BFC">
        <w:rPr>
          <w:sz w:val="24"/>
          <w:szCs w:val="24"/>
          <w:lang w:val="sma-NO"/>
        </w:rPr>
        <w:t xml:space="preserve"> båarasåbpoe almetjh. Mijjieh daejrebe båetije jaapan </w:t>
      </w:r>
      <w:r w:rsidR="00D21DB6" w:rsidRPr="000B5BFC">
        <w:rPr>
          <w:sz w:val="24"/>
          <w:szCs w:val="24"/>
          <w:lang w:val="sma-NO"/>
        </w:rPr>
        <w:t>jïjnjh</w:t>
      </w:r>
      <w:r w:rsidRPr="000B5BFC">
        <w:rPr>
          <w:sz w:val="24"/>
          <w:szCs w:val="24"/>
          <w:lang w:val="sma-NO"/>
        </w:rPr>
        <w:t xml:space="preserve"> båeries almetjh. Daate dorje gaajhkh </w:t>
      </w:r>
      <w:r w:rsidR="00D21DB6" w:rsidRPr="000B5BFC">
        <w:rPr>
          <w:sz w:val="24"/>
          <w:szCs w:val="24"/>
          <w:lang w:val="sma-NO"/>
        </w:rPr>
        <w:t>tjïelth</w:t>
      </w:r>
      <w:r w:rsidRPr="000B5BFC">
        <w:rPr>
          <w:sz w:val="24"/>
          <w:szCs w:val="24"/>
          <w:lang w:val="sma-NO"/>
        </w:rPr>
        <w:t xml:space="preserve"> </w:t>
      </w:r>
      <w:r w:rsidR="00D21DB6" w:rsidRPr="000B5BFC">
        <w:rPr>
          <w:sz w:val="24"/>
          <w:szCs w:val="24"/>
          <w:lang w:val="sma-NO"/>
        </w:rPr>
        <w:t>Nöörjesne</w:t>
      </w:r>
      <w:r w:rsidRPr="000B5BFC">
        <w:rPr>
          <w:sz w:val="24"/>
          <w:szCs w:val="24"/>
          <w:lang w:val="sma-NO"/>
        </w:rPr>
        <w:t xml:space="preserve"> tjuerieh aelkedh jeatjhlaakan ussjiedidh </w:t>
      </w:r>
      <w:r w:rsidR="00D21DB6" w:rsidRPr="000B5BFC">
        <w:rPr>
          <w:sz w:val="24"/>
          <w:szCs w:val="24"/>
          <w:lang w:val="sma-NO"/>
        </w:rPr>
        <w:t>jïh</w:t>
      </w:r>
      <w:r w:rsidRPr="000B5BFC">
        <w:rPr>
          <w:sz w:val="24"/>
          <w:szCs w:val="24"/>
          <w:lang w:val="sma-NO"/>
        </w:rPr>
        <w:t xml:space="preserve"> healsoebarkijidie jeatjhlaakan </w:t>
      </w:r>
      <w:r w:rsidR="00D21DB6" w:rsidRPr="000B5BFC">
        <w:rPr>
          <w:sz w:val="24"/>
          <w:szCs w:val="24"/>
          <w:lang w:val="sma-NO"/>
        </w:rPr>
        <w:t>jïh</w:t>
      </w:r>
      <w:r w:rsidRPr="000B5BFC">
        <w:rPr>
          <w:sz w:val="24"/>
          <w:szCs w:val="24"/>
          <w:lang w:val="sma-NO"/>
        </w:rPr>
        <w:t xml:space="preserve"> </w:t>
      </w:r>
      <w:r w:rsidR="00D21DB6" w:rsidRPr="000B5BFC">
        <w:rPr>
          <w:sz w:val="24"/>
          <w:szCs w:val="24"/>
          <w:lang w:val="sma-NO"/>
        </w:rPr>
        <w:t>buerebelaakan</w:t>
      </w:r>
      <w:r w:rsidRPr="000B5BFC">
        <w:rPr>
          <w:sz w:val="24"/>
          <w:szCs w:val="24"/>
          <w:lang w:val="sma-NO"/>
        </w:rPr>
        <w:t xml:space="preserve"> nuhtjedh. Jis jeatjhlaakan </w:t>
      </w:r>
      <w:r w:rsidR="00D21DB6" w:rsidRPr="000B5BFC">
        <w:rPr>
          <w:sz w:val="24"/>
          <w:szCs w:val="24"/>
          <w:lang w:val="sma-NO"/>
        </w:rPr>
        <w:t>ussjiedibie</w:t>
      </w:r>
      <w:r w:rsidRPr="000B5BFC">
        <w:rPr>
          <w:sz w:val="24"/>
          <w:szCs w:val="24"/>
          <w:lang w:val="sma-NO"/>
        </w:rPr>
        <w:t xml:space="preserve">, dle maehtebe buerebe faaleldahkem voeres almetjidie vedtedh « Guhkebe </w:t>
      </w:r>
      <w:r w:rsidR="00D21DB6" w:rsidRPr="000B5BFC">
        <w:rPr>
          <w:sz w:val="24"/>
          <w:szCs w:val="24"/>
          <w:lang w:val="sma-NO"/>
        </w:rPr>
        <w:t>jieliemisnie</w:t>
      </w:r>
      <w:r w:rsidRPr="000B5BFC">
        <w:rPr>
          <w:sz w:val="24"/>
          <w:szCs w:val="24"/>
          <w:lang w:val="sma-NO"/>
        </w:rPr>
        <w:t>»</w:t>
      </w:r>
    </w:p>
    <w:p w:rsidR="00515198" w:rsidRPr="000B5BFC" w:rsidRDefault="00515198" w:rsidP="00515198">
      <w:pPr>
        <w:rPr>
          <w:sz w:val="24"/>
          <w:szCs w:val="24"/>
          <w:lang w:val="sma-NO"/>
        </w:rPr>
      </w:pPr>
      <w:r w:rsidRPr="000B5BFC">
        <w:rPr>
          <w:sz w:val="24"/>
          <w:szCs w:val="24"/>
          <w:lang w:val="sma-NO"/>
        </w:rPr>
        <w:t xml:space="preserve">Daerpies hov hiejmeskiemtjesåjteristie </w:t>
      </w:r>
      <w:r w:rsidR="00D21DB6" w:rsidRPr="000B5BFC">
        <w:rPr>
          <w:sz w:val="24"/>
          <w:szCs w:val="24"/>
          <w:lang w:val="sma-NO"/>
        </w:rPr>
        <w:t>jïh</w:t>
      </w:r>
      <w:r w:rsidRPr="000B5BFC">
        <w:rPr>
          <w:sz w:val="24"/>
          <w:szCs w:val="24"/>
          <w:lang w:val="sma-NO"/>
        </w:rPr>
        <w:t xml:space="preserve"> </w:t>
      </w:r>
      <w:r w:rsidR="00D21DB6" w:rsidRPr="000B5BFC">
        <w:rPr>
          <w:sz w:val="24"/>
          <w:szCs w:val="24"/>
          <w:lang w:val="sma-NO"/>
        </w:rPr>
        <w:t>hïejmeviehkijste</w:t>
      </w:r>
      <w:r w:rsidRPr="000B5BFC">
        <w:rPr>
          <w:sz w:val="24"/>
          <w:szCs w:val="24"/>
          <w:lang w:val="sma-NO"/>
        </w:rPr>
        <w:t xml:space="preserve"> gosse båeries almetjh voereshåksoste voeresleilighetese juhtieh. Hiejmeskiemtjehåksoe laakesne tjåådtje.</w:t>
      </w:r>
    </w:p>
    <w:p w:rsidR="00515198" w:rsidRPr="00A47F4A" w:rsidRDefault="00515198" w:rsidP="00515198">
      <w:pPr>
        <w:rPr>
          <w:sz w:val="24"/>
          <w:szCs w:val="24"/>
          <w:lang w:val="sma-NO"/>
        </w:rPr>
      </w:pPr>
      <w:r w:rsidRPr="000B5BFC">
        <w:rPr>
          <w:sz w:val="24"/>
          <w:szCs w:val="24"/>
          <w:lang w:val="sma-NO"/>
        </w:rPr>
        <w:t xml:space="preserve">Vueliegåbpoe maehtede dam bruttomaaksoeevtiedimmien vuejnedh </w:t>
      </w:r>
      <w:r w:rsidR="00D51F33" w:rsidRPr="000B5BFC">
        <w:rPr>
          <w:sz w:val="24"/>
          <w:szCs w:val="24"/>
          <w:lang w:val="sma-NO"/>
        </w:rPr>
        <w:t>fïere</w:t>
      </w:r>
      <w:r w:rsidRPr="000B5BFC">
        <w:rPr>
          <w:sz w:val="24"/>
          <w:szCs w:val="24"/>
          <w:lang w:val="sma-NO"/>
        </w:rPr>
        <w:t xml:space="preserve"> guhte almetje mah institusjovnesne årroeminie. Vijriegåbpoe dle lea </w:t>
      </w:r>
      <w:r w:rsidR="00D51F33" w:rsidRPr="000B5BFC">
        <w:rPr>
          <w:sz w:val="24"/>
          <w:szCs w:val="24"/>
          <w:lang w:val="sma-NO"/>
        </w:rPr>
        <w:t>dïhte</w:t>
      </w:r>
      <w:r w:rsidRPr="000B5BFC">
        <w:rPr>
          <w:sz w:val="24"/>
          <w:szCs w:val="24"/>
          <w:lang w:val="sma-NO"/>
        </w:rPr>
        <w:t xml:space="preserve"> nettomaaksoeh darjode </w:t>
      </w:r>
      <w:r w:rsidRPr="00A47F4A">
        <w:rPr>
          <w:sz w:val="24"/>
          <w:szCs w:val="24"/>
          <w:lang w:val="sma-NO"/>
        </w:rPr>
        <w:t xml:space="preserve">almetjidie mah gåetesne annje jielieminie. </w:t>
      </w:r>
      <w:r w:rsidR="00D51F33" w:rsidRPr="00A47F4A">
        <w:rPr>
          <w:sz w:val="24"/>
          <w:szCs w:val="24"/>
          <w:lang w:val="sma-NO"/>
        </w:rPr>
        <w:t>Diagrammesne jïh tabellesne Lekasinie, Nååmesjen vuemine jïh Liirine, fylhkine jïh abpe laantine.</w:t>
      </w:r>
    </w:p>
    <w:p w:rsidR="000B5BFC" w:rsidRPr="00A47F4A" w:rsidRDefault="000B5BFC" w:rsidP="00515198">
      <w:pPr>
        <w:rPr>
          <w:sz w:val="24"/>
          <w:szCs w:val="24"/>
          <w:lang w:val="sma-NO"/>
        </w:rPr>
      </w:pPr>
    </w:p>
    <w:p w:rsidR="000B5BFC" w:rsidRPr="00A47F4A" w:rsidRDefault="000B5BFC" w:rsidP="00515198">
      <w:pPr>
        <w:rPr>
          <w:sz w:val="24"/>
          <w:szCs w:val="24"/>
          <w:lang w:val="sma-NO"/>
        </w:rPr>
      </w:pPr>
    </w:p>
    <w:p w:rsidR="000B5BFC" w:rsidRPr="00A47F4A" w:rsidRDefault="000B5BFC" w:rsidP="00515198">
      <w:pPr>
        <w:rPr>
          <w:sz w:val="24"/>
          <w:szCs w:val="24"/>
          <w:lang w:val="sma-NO"/>
        </w:rPr>
      </w:pPr>
    </w:p>
    <w:p w:rsidR="000B5BFC" w:rsidRPr="00A47F4A" w:rsidRDefault="000B5BFC" w:rsidP="00515198">
      <w:pPr>
        <w:rPr>
          <w:sz w:val="24"/>
          <w:szCs w:val="24"/>
          <w:lang w:val="sma-NO"/>
        </w:rPr>
      </w:pPr>
    </w:p>
    <w:p w:rsidR="000B5BFC" w:rsidRPr="00A47F4A" w:rsidRDefault="000B5BFC" w:rsidP="000B5BFC">
      <w:pPr>
        <w:rPr>
          <w:sz w:val="24"/>
          <w:szCs w:val="24"/>
          <w:lang w:val="sma-NO"/>
        </w:rPr>
      </w:pPr>
    </w:p>
    <w:p w:rsidR="000B5BFC" w:rsidRPr="00A47F4A" w:rsidRDefault="000B5BFC" w:rsidP="000B5BFC">
      <w:pPr>
        <w:rPr>
          <w:sz w:val="24"/>
          <w:szCs w:val="24"/>
          <w:lang w:val="sma-NO"/>
        </w:rPr>
      </w:pPr>
      <w:r w:rsidRPr="00A47F4A">
        <w:rPr>
          <w:sz w:val="24"/>
          <w:szCs w:val="24"/>
          <w:lang w:val="sma-NO"/>
        </w:rPr>
        <w:t>Brutto maaksoeh institusjovnesne fïere guhte  årrojh mah institusjovnesne årroeminie.</w:t>
      </w:r>
    </w:p>
    <w:p w:rsidR="00515198" w:rsidRPr="00A47F4A" w:rsidRDefault="000B5BFC" w:rsidP="000B5BFC">
      <w:pPr>
        <w:jc w:val="center"/>
        <w:rPr>
          <w:sz w:val="24"/>
          <w:szCs w:val="24"/>
          <w:lang w:val="sma-NO"/>
        </w:rPr>
      </w:pPr>
      <w:r w:rsidRPr="00A47F4A">
        <w:rPr>
          <w:rFonts w:ascii="Arial" w:eastAsia="Times New Roman" w:hAnsi="Arial" w:cs="Arial"/>
          <w:noProof/>
          <w:sz w:val="24"/>
          <w:szCs w:val="24"/>
          <w:lang w:eastAsia="nb-NO"/>
        </w:rPr>
        <w:drawing>
          <wp:inline distT="0" distB="0" distL="0" distR="0" wp14:anchorId="79387C9B" wp14:editId="071130EF">
            <wp:extent cx="3362325" cy="2689547"/>
            <wp:effectExtent l="0" t="0" r="0" b="0"/>
            <wp:docPr id="3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52" cstate="print"/>
                    <a:srcRect/>
                    <a:stretch>
                      <a:fillRect/>
                    </a:stretch>
                  </pic:blipFill>
                  <pic:spPr bwMode="auto">
                    <a:xfrm>
                      <a:off x="0" y="0"/>
                      <a:ext cx="3360761" cy="2688296"/>
                    </a:xfrm>
                    <a:prstGeom prst="rect">
                      <a:avLst/>
                    </a:prstGeom>
                    <a:noFill/>
                    <a:ln w="9525">
                      <a:noFill/>
                      <a:miter lim="800000"/>
                      <a:headEnd/>
                      <a:tailEnd/>
                    </a:ln>
                  </pic:spPr>
                </pic:pic>
              </a:graphicData>
            </a:graphic>
          </wp:inline>
        </w:drawing>
      </w:r>
    </w:p>
    <w:p w:rsidR="00515198" w:rsidRPr="00A47F4A" w:rsidRDefault="00515198" w:rsidP="00515198">
      <w:pPr>
        <w:rPr>
          <w:sz w:val="24"/>
          <w:szCs w:val="24"/>
          <w:lang w:val="sma-NO"/>
        </w:rPr>
      </w:pPr>
    </w:p>
    <w:tbl>
      <w:tblPr>
        <w:tblW w:w="8125" w:type="dxa"/>
        <w:jc w:val="center"/>
        <w:tblLayout w:type="fixed"/>
        <w:tblCellMar>
          <w:left w:w="50" w:type="dxa"/>
          <w:right w:w="50" w:type="dxa"/>
        </w:tblCellMar>
        <w:tblLook w:val="04A0" w:firstRow="1" w:lastRow="0" w:firstColumn="1" w:lastColumn="0" w:noHBand="0" w:noVBand="1"/>
      </w:tblPr>
      <w:tblGrid>
        <w:gridCol w:w="1436"/>
        <w:gridCol w:w="669"/>
        <w:gridCol w:w="668"/>
        <w:gridCol w:w="669"/>
        <w:gridCol w:w="669"/>
        <w:gridCol w:w="669"/>
        <w:gridCol w:w="669"/>
        <w:gridCol w:w="669"/>
        <w:gridCol w:w="669"/>
        <w:gridCol w:w="669"/>
        <w:gridCol w:w="669"/>
      </w:tblGrid>
      <w:tr w:rsidR="000B5BFC" w:rsidRPr="00A47F4A" w:rsidTr="000B5BFC">
        <w:trPr>
          <w:trHeight w:val="245"/>
          <w:jc w:val="center"/>
        </w:trPr>
        <w:tc>
          <w:tcPr>
            <w:tcW w:w="1436" w:type="dxa"/>
            <w:shd w:val="clear" w:color="auto" w:fill="C0C0C0"/>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Jaepie</w:t>
            </w:r>
          </w:p>
        </w:tc>
        <w:tc>
          <w:tcPr>
            <w:tcW w:w="669"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2004</w:t>
            </w:r>
          </w:p>
        </w:tc>
        <w:tc>
          <w:tcPr>
            <w:tcW w:w="668"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2005</w:t>
            </w:r>
          </w:p>
        </w:tc>
        <w:tc>
          <w:tcPr>
            <w:tcW w:w="669"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2006</w:t>
            </w:r>
          </w:p>
        </w:tc>
        <w:tc>
          <w:tcPr>
            <w:tcW w:w="669"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2007</w:t>
            </w:r>
          </w:p>
        </w:tc>
        <w:tc>
          <w:tcPr>
            <w:tcW w:w="669"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2008</w:t>
            </w:r>
          </w:p>
        </w:tc>
        <w:tc>
          <w:tcPr>
            <w:tcW w:w="669"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2009</w:t>
            </w:r>
          </w:p>
        </w:tc>
        <w:tc>
          <w:tcPr>
            <w:tcW w:w="669"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2010</w:t>
            </w:r>
          </w:p>
        </w:tc>
        <w:tc>
          <w:tcPr>
            <w:tcW w:w="669"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2011</w:t>
            </w:r>
          </w:p>
        </w:tc>
        <w:tc>
          <w:tcPr>
            <w:tcW w:w="669"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2012</w:t>
            </w:r>
          </w:p>
        </w:tc>
        <w:tc>
          <w:tcPr>
            <w:tcW w:w="669"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2013</w:t>
            </w:r>
          </w:p>
        </w:tc>
      </w:tr>
      <w:tr w:rsidR="000B5BFC" w:rsidRPr="00A47F4A" w:rsidTr="000B5BFC">
        <w:trPr>
          <w:trHeight w:val="234"/>
          <w:jc w:val="center"/>
        </w:trPr>
        <w:tc>
          <w:tcPr>
            <w:tcW w:w="1436"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Raarvihke</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1 079</w:t>
            </w:r>
          </w:p>
        </w:tc>
        <w:tc>
          <w:tcPr>
            <w:tcW w:w="668"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740</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817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826</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990</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832</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1 180</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1 229</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899</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1 261</w:t>
            </w:r>
          </w:p>
        </w:tc>
      </w:tr>
      <w:tr w:rsidR="000B5BFC" w:rsidRPr="00A47F4A" w:rsidTr="000B5BFC">
        <w:trPr>
          <w:trHeight w:val="245"/>
          <w:jc w:val="center"/>
        </w:trPr>
        <w:tc>
          <w:tcPr>
            <w:tcW w:w="1436"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Kostradåehkie16</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737</w:t>
            </w:r>
          </w:p>
        </w:tc>
        <w:tc>
          <w:tcPr>
            <w:tcW w:w="668"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738</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775</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793</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891</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948</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989</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1 023</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1 121</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1 111</w:t>
            </w:r>
          </w:p>
        </w:tc>
      </w:tr>
      <w:tr w:rsidR="000B5BFC" w:rsidRPr="00A47F4A" w:rsidTr="000B5BFC">
        <w:trPr>
          <w:trHeight w:val="479"/>
          <w:jc w:val="center"/>
        </w:trPr>
        <w:tc>
          <w:tcPr>
            <w:tcW w:w="1436"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-&gt;2009 Kostradåehkie 16</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786</w:t>
            </w:r>
          </w:p>
        </w:tc>
        <w:tc>
          <w:tcPr>
            <w:tcW w:w="668"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787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792</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833</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912</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940</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997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1 129</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1 195</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1 253</w:t>
            </w:r>
          </w:p>
        </w:tc>
      </w:tr>
      <w:tr w:rsidR="000B5BFC" w:rsidRPr="00A47F4A" w:rsidTr="000B5BFC">
        <w:trPr>
          <w:trHeight w:val="245"/>
          <w:jc w:val="center"/>
        </w:trPr>
        <w:tc>
          <w:tcPr>
            <w:tcW w:w="1436"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Lijre</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536</w:t>
            </w:r>
          </w:p>
        </w:tc>
        <w:tc>
          <w:tcPr>
            <w:tcW w:w="668"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533</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637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580</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679</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746</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1 144</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793</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1 014</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920</w:t>
            </w:r>
          </w:p>
        </w:tc>
      </w:tr>
      <w:tr w:rsidR="000B5BFC" w:rsidRPr="00A47F4A" w:rsidTr="000B5BFC">
        <w:trPr>
          <w:trHeight w:val="234"/>
          <w:jc w:val="center"/>
        </w:trPr>
        <w:tc>
          <w:tcPr>
            <w:tcW w:w="1436"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Njååmesjen vuemie</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602</w:t>
            </w:r>
          </w:p>
        </w:tc>
        <w:tc>
          <w:tcPr>
            <w:tcW w:w="668"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627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698</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565</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670</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829</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911</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1 109</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1 026</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1 194</w:t>
            </w:r>
          </w:p>
        </w:tc>
      </w:tr>
      <w:tr w:rsidR="000B5BFC" w:rsidRPr="00A47F4A" w:rsidTr="000B5BFC">
        <w:trPr>
          <w:trHeight w:val="245"/>
          <w:jc w:val="center"/>
        </w:trPr>
        <w:tc>
          <w:tcPr>
            <w:tcW w:w="1436"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Leka</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809</w:t>
            </w:r>
          </w:p>
        </w:tc>
        <w:tc>
          <w:tcPr>
            <w:tcW w:w="668"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747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816</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721</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725</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738</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867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686</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863</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1 047</w:t>
            </w:r>
          </w:p>
        </w:tc>
      </w:tr>
      <w:tr w:rsidR="000B5BFC" w:rsidRPr="00A47F4A" w:rsidTr="000B5BFC">
        <w:trPr>
          <w:trHeight w:val="245"/>
          <w:jc w:val="center"/>
        </w:trPr>
        <w:tc>
          <w:tcPr>
            <w:tcW w:w="1436"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Fylhken gaskemedtie</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601</w:t>
            </w:r>
          </w:p>
        </w:tc>
        <w:tc>
          <w:tcPr>
            <w:tcW w:w="668"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628</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675</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662</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730</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754</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825</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861</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920</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967</w:t>
            </w:r>
          </w:p>
        </w:tc>
      </w:tr>
      <w:tr w:rsidR="000B5BFC" w:rsidRPr="00A47F4A" w:rsidTr="000B5BFC">
        <w:trPr>
          <w:trHeight w:val="234"/>
          <w:jc w:val="center"/>
        </w:trPr>
        <w:tc>
          <w:tcPr>
            <w:tcW w:w="1436" w:type="dxa"/>
            <w:shd w:val="clear" w:color="auto" w:fill="F5F5F5"/>
            <w:tcMar>
              <w:top w:w="50" w:type="dxa"/>
              <w:left w:w="50" w:type="dxa"/>
              <w:bottom w:w="50" w:type="dxa"/>
              <w:right w:w="50" w:type="dxa"/>
            </w:tcMar>
            <w:vAlign w:val="center"/>
            <w:hideMark/>
          </w:tcPr>
          <w:p w:rsidR="000B5BFC" w:rsidRPr="00A92AC3" w:rsidRDefault="000B5BFC" w:rsidP="000B5BFC">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Laanten gaskemedtie</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586</w:t>
            </w:r>
          </w:p>
        </w:tc>
        <w:tc>
          <w:tcPr>
            <w:tcW w:w="668"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597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643</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668</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737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737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774</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807</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866</w:t>
            </w:r>
          </w:p>
        </w:tc>
        <w:tc>
          <w:tcPr>
            <w:tcW w:w="66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0B5BFC" w:rsidRPr="00A92AC3" w:rsidRDefault="000B5BFC" w:rsidP="000B5BFC">
            <w:pPr>
              <w:spacing w:after="0" w:line="320" w:lineRule="atLeast"/>
              <w:jc w:val="right"/>
              <w:rPr>
                <w:rFonts w:ascii="Arial" w:eastAsia="Times New Roman" w:hAnsi="Arial" w:cs="Arial"/>
                <w:sz w:val="20"/>
                <w:szCs w:val="20"/>
              </w:rPr>
            </w:pPr>
            <w:r w:rsidRPr="00A92AC3">
              <w:rPr>
                <w:rFonts w:ascii="Arial" w:eastAsia="Times New Roman" w:hAnsi="Arial" w:cs="Arial"/>
                <w:bCs/>
                <w:sz w:val="20"/>
                <w:szCs w:val="20"/>
              </w:rPr>
              <w:t>908</w:t>
            </w:r>
          </w:p>
        </w:tc>
      </w:tr>
    </w:tbl>
    <w:p w:rsidR="00515198" w:rsidRPr="00A47F4A" w:rsidRDefault="00515198" w:rsidP="00515198">
      <w:pPr>
        <w:rPr>
          <w:sz w:val="24"/>
          <w:szCs w:val="24"/>
          <w:lang w:val="sma-NO"/>
        </w:rPr>
      </w:pPr>
    </w:p>
    <w:p w:rsidR="00515198" w:rsidRPr="00A47F4A" w:rsidRDefault="00515198" w:rsidP="00515198">
      <w:pPr>
        <w:rPr>
          <w:sz w:val="24"/>
          <w:szCs w:val="24"/>
          <w:lang w:val="sma-NO"/>
        </w:rPr>
      </w:pPr>
      <w:r w:rsidRPr="00A47F4A">
        <w:rPr>
          <w:sz w:val="24"/>
          <w:szCs w:val="24"/>
          <w:lang w:val="sma-NO"/>
        </w:rPr>
        <w:t xml:space="preserve">Almetjh institusjovnesne mah viehkiem </w:t>
      </w:r>
      <w:r w:rsidR="00D51F33" w:rsidRPr="00A47F4A">
        <w:rPr>
          <w:sz w:val="24"/>
          <w:szCs w:val="24"/>
          <w:lang w:val="sma-NO"/>
        </w:rPr>
        <w:t>jïh</w:t>
      </w:r>
      <w:r w:rsidRPr="00A47F4A">
        <w:rPr>
          <w:sz w:val="24"/>
          <w:szCs w:val="24"/>
          <w:lang w:val="sma-NO"/>
        </w:rPr>
        <w:t xml:space="preserve"> håksoem åadtjoeh</w:t>
      </w:r>
    </w:p>
    <w:p w:rsidR="00515198" w:rsidRPr="00A47F4A" w:rsidRDefault="000B5BFC" w:rsidP="000B5BFC">
      <w:pPr>
        <w:jc w:val="center"/>
        <w:rPr>
          <w:sz w:val="24"/>
          <w:szCs w:val="24"/>
          <w:lang w:val="sma-NO"/>
        </w:rPr>
      </w:pPr>
      <w:r w:rsidRPr="00A47F4A">
        <w:rPr>
          <w:rFonts w:ascii="Arial" w:eastAsia="Times New Roman" w:hAnsi="Arial" w:cs="Arial"/>
          <w:noProof/>
          <w:sz w:val="24"/>
          <w:szCs w:val="24"/>
          <w:lang w:eastAsia="nb-NO"/>
        </w:rPr>
        <w:lastRenderedPageBreak/>
        <w:drawing>
          <wp:inline distT="0" distB="0" distL="0" distR="0" wp14:anchorId="398F0695" wp14:editId="3EFC6017">
            <wp:extent cx="2867025" cy="2288925"/>
            <wp:effectExtent l="0" t="0" r="0" b="0"/>
            <wp:docPr id="39"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4"/>
                    <pic:cNvPicPr>
                      <a:picLocks noChangeAspect="1" noChangeArrowheads="1"/>
                    </pic:cNvPicPr>
                  </pic:nvPicPr>
                  <pic:blipFill>
                    <a:blip r:embed="rId53" cstate="print"/>
                    <a:srcRect/>
                    <a:stretch>
                      <a:fillRect/>
                    </a:stretch>
                  </pic:blipFill>
                  <pic:spPr bwMode="auto">
                    <a:xfrm>
                      <a:off x="0" y="0"/>
                      <a:ext cx="2868867" cy="2290396"/>
                    </a:xfrm>
                    <a:prstGeom prst="rect">
                      <a:avLst/>
                    </a:prstGeom>
                    <a:noFill/>
                    <a:ln w="9525">
                      <a:noFill/>
                      <a:miter lim="800000"/>
                      <a:headEnd/>
                      <a:tailEnd/>
                    </a:ln>
                  </pic:spPr>
                </pic:pic>
              </a:graphicData>
            </a:graphic>
          </wp:inline>
        </w:drawing>
      </w:r>
    </w:p>
    <w:p w:rsidR="00515198" w:rsidRPr="00A47F4A" w:rsidRDefault="00515198" w:rsidP="00515198">
      <w:pPr>
        <w:rPr>
          <w:sz w:val="24"/>
          <w:szCs w:val="24"/>
          <w:lang w:val="sma-NO"/>
        </w:rPr>
      </w:pPr>
    </w:p>
    <w:tbl>
      <w:tblPr>
        <w:tblW w:w="10080" w:type="dxa"/>
        <w:jc w:val="center"/>
        <w:tblLayout w:type="fixed"/>
        <w:tblCellMar>
          <w:left w:w="50" w:type="dxa"/>
          <w:right w:w="50" w:type="dxa"/>
        </w:tblCellMar>
        <w:tblLook w:val="04A0" w:firstRow="1" w:lastRow="0" w:firstColumn="1" w:lastColumn="0" w:noHBand="0" w:noVBand="1"/>
      </w:tblPr>
      <w:tblGrid>
        <w:gridCol w:w="1781"/>
        <w:gridCol w:w="830"/>
        <w:gridCol w:w="829"/>
        <w:gridCol w:w="830"/>
        <w:gridCol w:w="830"/>
        <w:gridCol w:w="830"/>
        <w:gridCol w:w="830"/>
        <w:gridCol w:w="830"/>
        <w:gridCol w:w="830"/>
        <w:gridCol w:w="830"/>
        <w:gridCol w:w="830"/>
      </w:tblGrid>
      <w:tr w:rsidR="00A47F4A" w:rsidRPr="00A47F4A" w:rsidTr="007D090B">
        <w:trPr>
          <w:jc w:val="center"/>
        </w:trPr>
        <w:tc>
          <w:tcPr>
            <w:tcW w:w="1779" w:type="dxa"/>
            <w:shd w:val="clear" w:color="auto" w:fill="C0C0C0"/>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92AC3">
              <w:rPr>
                <w:rFonts w:ascii="Arial" w:eastAsia="Times New Roman" w:hAnsi="Arial" w:cs="Arial"/>
                <w:bCs/>
                <w:sz w:val="20"/>
                <w:szCs w:val="20"/>
              </w:rPr>
              <w:t>Jaepie</w:t>
            </w:r>
          </w:p>
        </w:tc>
        <w:tc>
          <w:tcPr>
            <w:tcW w:w="82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2004</w:t>
            </w:r>
          </w:p>
        </w:tc>
        <w:tc>
          <w:tcPr>
            <w:tcW w:w="82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2005</w:t>
            </w:r>
          </w:p>
        </w:tc>
        <w:tc>
          <w:tcPr>
            <w:tcW w:w="830"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2006</w:t>
            </w:r>
          </w:p>
        </w:tc>
        <w:tc>
          <w:tcPr>
            <w:tcW w:w="830"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2007</w:t>
            </w:r>
          </w:p>
        </w:tc>
        <w:tc>
          <w:tcPr>
            <w:tcW w:w="830"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2008</w:t>
            </w:r>
          </w:p>
        </w:tc>
        <w:tc>
          <w:tcPr>
            <w:tcW w:w="830"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2009</w:t>
            </w:r>
          </w:p>
        </w:tc>
        <w:tc>
          <w:tcPr>
            <w:tcW w:w="830"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2010</w:t>
            </w:r>
          </w:p>
        </w:tc>
        <w:tc>
          <w:tcPr>
            <w:tcW w:w="830"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2011</w:t>
            </w:r>
          </w:p>
        </w:tc>
        <w:tc>
          <w:tcPr>
            <w:tcW w:w="830"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2012</w:t>
            </w:r>
          </w:p>
        </w:tc>
        <w:tc>
          <w:tcPr>
            <w:tcW w:w="830"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2013</w:t>
            </w:r>
          </w:p>
        </w:tc>
      </w:tr>
      <w:tr w:rsidR="00A47F4A" w:rsidRPr="00A47F4A" w:rsidTr="007D090B">
        <w:trPr>
          <w:jc w:val="center"/>
        </w:trPr>
        <w:tc>
          <w:tcPr>
            <w:tcW w:w="177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Raarvihke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36,59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23,91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23,91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38,64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26,53</w:t>
            </w:r>
          </w:p>
        </w:tc>
      </w:tr>
      <w:tr w:rsidR="00A47F4A" w:rsidRPr="00A47F4A" w:rsidTr="007D090B">
        <w:trPr>
          <w:jc w:val="center"/>
        </w:trPr>
        <w:tc>
          <w:tcPr>
            <w:tcW w:w="177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Kostra</w:t>
            </w:r>
            <w:r w:rsidRPr="00A92AC3">
              <w:rPr>
                <w:rFonts w:ascii="Arial" w:eastAsia="Times New Roman" w:hAnsi="Arial" w:cs="Arial"/>
                <w:bCs/>
                <w:sz w:val="20"/>
                <w:szCs w:val="20"/>
              </w:rPr>
              <w:t>dåehkie</w:t>
            </w:r>
            <w:r w:rsidRPr="00A47F4A">
              <w:rPr>
                <w:rFonts w:ascii="Arial" w:eastAsia="Times New Roman" w:hAnsi="Arial" w:cs="Arial"/>
                <w:bCs/>
                <w:sz w:val="20"/>
                <w:szCs w:val="20"/>
              </w:rPr>
              <w:t>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26,11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26,45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23,47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22,36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22,19</w:t>
            </w:r>
          </w:p>
        </w:tc>
      </w:tr>
      <w:tr w:rsidR="00A47F4A" w:rsidRPr="00A47F4A" w:rsidTr="007D090B">
        <w:trPr>
          <w:jc w:val="center"/>
        </w:trPr>
        <w:tc>
          <w:tcPr>
            <w:tcW w:w="177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-&gt;2009 Kostra</w:t>
            </w:r>
            <w:r w:rsidRPr="00A92AC3">
              <w:rPr>
                <w:rFonts w:ascii="Arial" w:eastAsia="Times New Roman" w:hAnsi="Arial" w:cs="Arial"/>
                <w:bCs/>
                <w:sz w:val="20"/>
                <w:szCs w:val="20"/>
              </w:rPr>
              <w:t>dåehkie</w:t>
            </w:r>
            <w:r w:rsidRPr="00A47F4A">
              <w:rPr>
                <w:rFonts w:ascii="Arial" w:eastAsia="Times New Roman" w:hAnsi="Arial" w:cs="Arial"/>
                <w:bCs/>
                <w:sz w:val="20"/>
                <w:szCs w:val="20"/>
              </w:rPr>
              <w:t>16</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25,56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25,51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22,8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23,18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21,28</w:t>
            </w:r>
          </w:p>
        </w:tc>
      </w:tr>
      <w:tr w:rsidR="00A47F4A" w:rsidRPr="00A47F4A" w:rsidTr="007D090B">
        <w:trPr>
          <w:jc w:val="center"/>
        </w:trPr>
        <w:tc>
          <w:tcPr>
            <w:tcW w:w="177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Lijre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23,13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20,14</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19,46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15,48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19,71</w:t>
            </w:r>
          </w:p>
        </w:tc>
      </w:tr>
      <w:tr w:rsidR="00A47F4A" w:rsidRPr="00A47F4A" w:rsidTr="007D090B">
        <w:trPr>
          <w:jc w:val="center"/>
        </w:trPr>
        <w:tc>
          <w:tcPr>
            <w:tcW w:w="177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N</w:t>
            </w:r>
            <w:r w:rsidRPr="00A92AC3">
              <w:rPr>
                <w:rFonts w:ascii="Arial" w:eastAsia="Times New Roman" w:hAnsi="Arial" w:cs="Arial"/>
                <w:bCs/>
                <w:sz w:val="20"/>
                <w:szCs w:val="20"/>
              </w:rPr>
              <w:t>jååmesjen vuemie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34,67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25,27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21,18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23,08</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21,84</w:t>
            </w:r>
          </w:p>
        </w:tc>
      </w:tr>
      <w:tr w:rsidR="00A47F4A" w:rsidRPr="00A47F4A" w:rsidTr="007D090B">
        <w:trPr>
          <w:jc w:val="center"/>
        </w:trPr>
        <w:tc>
          <w:tcPr>
            <w:tcW w:w="177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Leka</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20,97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20,69</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27,27</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23,53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20,83</w:t>
            </w:r>
          </w:p>
        </w:tc>
      </w:tr>
      <w:tr w:rsidR="00A47F4A" w:rsidRPr="00A47F4A" w:rsidTr="007D090B">
        <w:trPr>
          <w:jc w:val="center"/>
        </w:trPr>
        <w:tc>
          <w:tcPr>
            <w:tcW w:w="177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Fyl</w:t>
            </w:r>
            <w:r w:rsidRPr="00A92AC3">
              <w:rPr>
                <w:rFonts w:ascii="Arial" w:eastAsia="Times New Roman" w:hAnsi="Arial" w:cs="Arial"/>
                <w:bCs/>
                <w:sz w:val="20"/>
                <w:szCs w:val="20"/>
              </w:rPr>
              <w:t>hken gaskemetie</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15,73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14,96</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14,32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14,51</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14,01</w:t>
            </w:r>
          </w:p>
        </w:tc>
      </w:tr>
      <w:tr w:rsidR="00A47F4A" w:rsidRPr="00A47F4A" w:rsidTr="007D090B">
        <w:trPr>
          <w:jc w:val="center"/>
        </w:trPr>
        <w:tc>
          <w:tcPr>
            <w:tcW w:w="177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92AC3">
              <w:rPr>
                <w:rFonts w:ascii="Arial" w:eastAsia="Times New Roman" w:hAnsi="Arial" w:cs="Arial"/>
                <w:bCs/>
                <w:sz w:val="20"/>
                <w:szCs w:val="20"/>
              </w:rPr>
              <w:t>Laanten gaskemedtie</w:t>
            </w:r>
            <w:r w:rsidRPr="00A47F4A">
              <w:rPr>
                <w:rFonts w:ascii="Arial" w:eastAsia="Times New Roman" w:hAnsi="Arial" w:cs="Arial"/>
                <w:bCs/>
                <w:sz w:val="20"/>
                <w:szCs w:val="20"/>
              </w:rPr>
              <w:t xml:space="preserve"> </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29"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19,05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18,62</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18,43</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18,45</w:t>
            </w:r>
          </w:p>
        </w:tc>
        <w:tc>
          <w:tcPr>
            <w:tcW w:w="830"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17,9</w:t>
            </w:r>
          </w:p>
        </w:tc>
      </w:tr>
    </w:tbl>
    <w:p w:rsidR="00515198" w:rsidRPr="00A47F4A" w:rsidRDefault="00A47F4A" w:rsidP="00A47F4A">
      <w:pPr>
        <w:spacing w:after="0"/>
        <w:rPr>
          <w:rFonts w:ascii="Arial" w:eastAsia="Times New Roman" w:hAnsi="Arial" w:cs="Arial"/>
          <w:sz w:val="24"/>
          <w:szCs w:val="24"/>
        </w:rPr>
      </w:pPr>
      <w:r w:rsidRPr="00A47F4A">
        <w:rPr>
          <w:rFonts w:ascii="Arial" w:eastAsia="Times New Roman" w:hAnsi="Arial" w:cs="Arial"/>
          <w:sz w:val="24"/>
          <w:szCs w:val="24"/>
          <w:lang w:eastAsia="nb-NO"/>
        </w:rPr>
        <w:br w:type="page"/>
      </w:r>
      <w:r w:rsidR="00515198" w:rsidRPr="00A47F4A">
        <w:rPr>
          <w:sz w:val="24"/>
          <w:szCs w:val="24"/>
          <w:lang w:val="sma-NO"/>
        </w:rPr>
        <w:lastRenderedPageBreak/>
        <w:t>Nettomaaksoeh viehkide voeres almetjidie mah gåetesne årroeminie.</w:t>
      </w:r>
    </w:p>
    <w:p w:rsidR="00515198" w:rsidRPr="00A47F4A" w:rsidRDefault="00A47F4A" w:rsidP="00A47F4A">
      <w:pPr>
        <w:jc w:val="center"/>
        <w:rPr>
          <w:sz w:val="24"/>
          <w:szCs w:val="24"/>
          <w:lang w:val="sma-NO"/>
        </w:rPr>
      </w:pPr>
      <w:r w:rsidRPr="00A47F4A">
        <w:rPr>
          <w:rFonts w:ascii="Arial" w:eastAsia="Times New Roman" w:hAnsi="Arial" w:cs="Arial"/>
          <w:noProof/>
          <w:sz w:val="24"/>
          <w:szCs w:val="24"/>
          <w:lang w:eastAsia="nb-NO"/>
        </w:rPr>
        <w:drawing>
          <wp:inline distT="0" distB="0" distL="0" distR="0" wp14:anchorId="6C073CC5" wp14:editId="6CB349AD">
            <wp:extent cx="3057525" cy="2443025"/>
            <wp:effectExtent l="0" t="0" r="0" b="0"/>
            <wp:docPr id="40"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5"/>
                    <pic:cNvPicPr>
                      <a:picLocks noChangeAspect="1" noChangeArrowheads="1"/>
                    </pic:cNvPicPr>
                  </pic:nvPicPr>
                  <pic:blipFill>
                    <a:blip r:embed="rId54" cstate="print"/>
                    <a:srcRect/>
                    <a:stretch>
                      <a:fillRect/>
                    </a:stretch>
                  </pic:blipFill>
                  <pic:spPr bwMode="auto">
                    <a:xfrm>
                      <a:off x="0" y="0"/>
                      <a:ext cx="3058735" cy="2443992"/>
                    </a:xfrm>
                    <a:prstGeom prst="rect">
                      <a:avLst/>
                    </a:prstGeom>
                    <a:noFill/>
                    <a:ln w="9525">
                      <a:noFill/>
                      <a:miter lim="800000"/>
                      <a:headEnd/>
                      <a:tailEnd/>
                    </a:ln>
                  </pic:spPr>
                </pic:pic>
              </a:graphicData>
            </a:graphic>
          </wp:inline>
        </w:drawing>
      </w:r>
    </w:p>
    <w:tbl>
      <w:tblPr>
        <w:tblW w:w="8428" w:type="dxa"/>
        <w:jc w:val="center"/>
        <w:tblLayout w:type="fixed"/>
        <w:tblCellMar>
          <w:left w:w="50" w:type="dxa"/>
          <w:right w:w="50" w:type="dxa"/>
        </w:tblCellMar>
        <w:tblLook w:val="04A0" w:firstRow="1" w:lastRow="0" w:firstColumn="1" w:lastColumn="0" w:noHBand="0" w:noVBand="1"/>
      </w:tblPr>
      <w:tblGrid>
        <w:gridCol w:w="1489"/>
        <w:gridCol w:w="694"/>
        <w:gridCol w:w="693"/>
        <w:gridCol w:w="694"/>
        <w:gridCol w:w="694"/>
        <w:gridCol w:w="694"/>
        <w:gridCol w:w="694"/>
        <w:gridCol w:w="694"/>
        <w:gridCol w:w="694"/>
        <w:gridCol w:w="694"/>
        <w:gridCol w:w="694"/>
      </w:tblGrid>
      <w:tr w:rsidR="00A47F4A" w:rsidRPr="00A47F4A" w:rsidTr="00A47F4A">
        <w:trPr>
          <w:trHeight w:val="278"/>
          <w:jc w:val="center"/>
        </w:trPr>
        <w:tc>
          <w:tcPr>
            <w:tcW w:w="1489" w:type="dxa"/>
            <w:shd w:val="clear" w:color="auto" w:fill="C0C0C0"/>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Jaepie</w:t>
            </w:r>
          </w:p>
        </w:tc>
        <w:tc>
          <w:tcPr>
            <w:tcW w:w="694"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2004</w:t>
            </w:r>
          </w:p>
        </w:tc>
        <w:tc>
          <w:tcPr>
            <w:tcW w:w="693"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2005</w:t>
            </w:r>
          </w:p>
        </w:tc>
        <w:tc>
          <w:tcPr>
            <w:tcW w:w="694"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2006</w:t>
            </w:r>
          </w:p>
        </w:tc>
        <w:tc>
          <w:tcPr>
            <w:tcW w:w="694"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2007</w:t>
            </w:r>
          </w:p>
        </w:tc>
        <w:tc>
          <w:tcPr>
            <w:tcW w:w="694"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2008</w:t>
            </w:r>
          </w:p>
        </w:tc>
        <w:tc>
          <w:tcPr>
            <w:tcW w:w="694"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2009</w:t>
            </w:r>
          </w:p>
        </w:tc>
        <w:tc>
          <w:tcPr>
            <w:tcW w:w="694"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2010</w:t>
            </w:r>
          </w:p>
        </w:tc>
        <w:tc>
          <w:tcPr>
            <w:tcW w:w="694"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2011</w:t>
            </w:r>
          </w:p>
        </w:tc>
        <w:tc>
          <w:tcPr>
            <w:tcW w:w="694"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2012</w:t>
            </w:r>
          </w:p>
        </w:tc>
        <w:tc>
          <w:tcPr>
            <w:tcW w:w="694"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jc w:val="center"/>
              <w:rPr>
                <w:rFonts w:ascii="Arial" w:eastAsia="Times New Roman" w:hAnsi="Arial" w:cs="Arial"/>
                <w:sz w:val="20"/>
                <w:szCs w:val="20"/>
              </w:rPr>
            </w:pPr>
            <w:r w:rsidRPr="00A47F4A">
              <w:rPr>
                <w:rFonts w:ascii="Arial" w:eastAsia="Times New Roman" w:hAnsi="Arial" w:cs="Arial"/>
                <w:bCs/>
                <w:sz w:val="20"/>
                <w:szCs w:val="20"/>
              </w:rPr>
              <w:t>2013</w:t>
            </w:r>
          </w:p>
        </w:tc>
      </w:tr>
      <w:tr w:rsidR="00A47F4A" w:rsidRPr="00A47F4A" w:rsidTr="00A47F4A">
        <w:trPr>
          <w:trHeight w:val="278"/>
          <w:jc w:val="center"/>
        </w:trPr>
        <w:tc>
          <w:tcPr>
            <w:tcW w:w="148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Raarvihke</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85</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76</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62</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142</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118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121</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111</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92</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105</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79</w:t>
            </w:r>
          </w:p>
        </w:tc>
      </w:tr>
      <w:tr w:rsidR="00A47F4A" w:rsidRPr="00A47F4A" w:rsidTr="00A47F4A">
        <w:trPr>
          <w:trHeight w:val="543"/>
          <w:jc w:val="center"/>
        </w:trPr>
        <w:tc>
          <w:tcPr>
            <w:tcW w:w="148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Kostradåehkie 16</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109</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123</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118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144</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123</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175</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140</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134</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152</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148</w:t>
            </w:r>
          </w:p>
        </w:tc>
      </w:tr>
      <w:tr w:rsidR="00A47F4A" w:rsidRPr="00A47F4A" w:rsidTr="00A47F4A">
        <w:trPr>
          <w:trHeight w:val="808"/>
          <w:jc w:val="center"/>
        </w:trPr>
        <w:tc>
          <w:tcPr>
            <w:tcW w:w="148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-&gt;2009 Kostradåehkie 16</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185</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184</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224</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238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256</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276</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278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281</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323</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302</w:t>
            </w:r>
          </w:p>
        </w:tc>
      </w:tr>
      <w:tr w:rsidR="00A47F4A" w:rsidRPr="00A47F4A" w:rsidTr="00A47F4A">
        <w:trPr>
          <w:trHeight w:val="278"/>
          <w:jc w:val="center"/>
        </w:trPr>
        <w:tc>
          <w:tcPr>
            <w:tcW w:w="148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Lijre</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154</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129</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138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155</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150</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143</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79</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134</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138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155</w:t>
            </w:r>
          </w:p>
        </w:tc>
      </w:tr>
      <w:tr w:rsidR="00A47F4A" w:rsidRPr="00A47F4A" w:rsidTr="00A47F4A">
        <w:trPr>
          <w:trHeight w:val="543"/>
          <w:jc w:val="center"/>
        </w:trPr>
        <w:tc>
          <w:tcPr>
            <w:tcW w:w="148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Njååmesjen vuemie</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82</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65</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76</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81</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97</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121</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117</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96</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108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97</w:t>
            </w:r>
          </w:p>
        </w:tc>
      </w:tr>
      <w:tr w:rsidR="00A47F4A" w:rsidRPr="00A47F4A" w:rsidTr="00A47F4A">
        <w:trPr>
          <w:trHeight w:val="278"/>
          <w:jc w:val="center"/>
        </w:trPr>
        <w:tc>
          <w:tcPr>
            <w:tcW w:w="148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Leka</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76</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95</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105</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88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81</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92</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100</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120</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208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175</w:t>
            </w:r>
          </w:p>
        </w:tc>
      </w:tr>
      <w:tr w:rsidR="00A47F4A" w:rsidRPr="00A47F4A" w:rsidTr="00A47F4A">
        <w:trPr>
          <w:trHeight w:val="543"/>
          <w:jc w:val="center"/>
        </w:trPr>
        <w:tc>
          <w:tcPr>
            <w:tcW w:w="148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Fylhken gaskemedtie</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116</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120</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122</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134</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135</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153</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158</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174</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169</w:t>
            </w:r>
          </w:p>
        </w:tc>
      </w:tr>
      <w:tr w:rsidR="00A47F4A" w:rsidRPr="00A47F4A" w:rsidTr="00A47F4A">
        <w:trPr>
          <w:trHeight w:val="530"/>
          <w:jc w:val="center"/>
        </w:trPr>
        <w:tc>
          <w:tcPr>
            <w:tcW w:w="1489" w:type="dxa"/>
            <w:shd w:val="clear" w:color="auto" w:fill="F5F5F5"/>
            <w:tcMar>
              <w:top w:w="50" w:type="dxa"/>
              <w:left w:w="50" w:type="dxa"/>
              <w:bottom w:w="50" w:type="dxa"/>
              <w:right w:w="50" w:type="dxa"/>
            </w:tcMar>
            <w:vAlign w:val="center"/>
            <w:hideMark/>
          </w:tcPr>
          <w:p w:rsidR="00A47F4A" w:rsidRPr="00A47F4A" w:rsidRDefault="00A47F4A" w:rsidP="00A47F4A">
            <w:pPr>
              <w:spacing w:after="0" w:line="320" w:lineRule="atLeast"/>
              <w:rPr>
                <w:rFonts w:ascii="Arial" w:eastAsia="Times New Roman" w:hAnsi="Arial" w:cs="Arial"/>
                <w:sz w:val="20"/>
                <w:szCs w:val="20"/>
              </w:rPr>
            </w:pPr>
            <w:r w:rsidRPr="00A47F4A">
              <w:rPr>
                <w:rFonts w:ascii="Arial" w:eastAsia="Times New Roman" w:hAnsi="Arial" w:cs="Arial"/>
                <w:bCs/>
                <w:sz w:val="20"/>
                <w:szCs w:val="20"/>
              </w:rPr>
              <w:t>Laanten gaskemedtie</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122</w:t>
            </w:r>
          </w:p>
        </w:tc>
        <w:tc>
          <w:tcPr>
            <w:tcW w:w="693"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126</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134</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147</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153</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163</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172</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179</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192</w:t>
            </w:r>
          </w:p>
        </w:tc>
        <w:tc>
          <w:tcPr>
            <w:tcW w:w="694" w:type="dxa"/>
            <w:tcBorders>
              <w:top w:val="single" w:sz="4" w:space="0" w:color="000000"/>
              <w:left w:val="single" w:sz="4" w:space="0" w:color="000000"/>
              <w:bottom w:val="single" w:sz="4" w:space="0" w:color="000000"/>
              <w:right w:val="single" w:sz="4" w:space="0" w:color="000000"/>
            </w:tcBorders>
            <w:shd w:val="clear" w:color="auto" w:fill="FFFFFF"/>
            <w:tcMar>
              <w:top w:w="50" w:type="dxa"/>
              <w:left w:w="50" w:type="dxa"/>
              <w:bottom w:w="50" w:type="dxa"/>
              <w:right w:w="50" w:type="dxa"/>
            </w:tcMar>
            <w:vAlign w:val="center"/>
            <w:hideMark/>
          </w:tcPr>
          <w:p w:rsidR="00A47F4A" w:rsidRPr="00A47F4A" w:rsidRDefault="00A47F4A" w:rsidP="00A47F4A">
            <w:pPr>
              <w:spacing w:after="0" w:line="320" w:lineRule="atLeast"/>
              <w:jc w:val="right"/>
              <w:rPr>
                <w:rFonts w:ascii="Arial" w:eastAsia="Times New Roman" w:hAnsi="Arial" w:cs="Arial"/>
                <w:sz w:val="20"/>
                <w:szCs w:val="20"/>
              </w:rPr>
            </w:pPr>
            <w:r w:rsidRPr="00A47F4A">
              <w:rPr>
                <w:rFonts w:ascii="Arial" w:eastAsia="Times New Roman" w:hAnsi="Arial" w:cs="Arial"/>
                <w:bCs/>
                <w:sz w:val="20"/>
                <w:szCs w:val="20"/>
              </w:rPr>
              <w:t>198</w:t>
            </w:r>
          </w:p>
        </w:tc>
      </w:tr>
    </w:tbl>
    <w:p w:rsidR="00515198" w:rsidRPr="00A47F4A" w:rsidRDefault="00515198" w:rsidP="00515198">
      <w:pPr>
        <w:rPr>
          <w:sz w:val="20"/>
          <w:szCs w:val="20"/>
          <w:lang w:val="sma-NO"/>
        </w:rPr>
      </w:pPr>
    </w:p>
    <w:p w:rsidR="00515198" w:rsidRPr="00A47F4A" w:rsidRDefault="00515198" w:rsidP="00515198">
      <w:pPr>
        <w:rPr>
          <w:b/>
          <w:sz w:val="24"/>
          <w:szCs w:val="24"/>
          <w:lang w:val="sma-NO"/>
        </w:rPr>
      </w:pPr>
      <w:r w:rsidRPr="00A47F4A">
        <w:rPr>
          <w:b/>
          <w:sz w:val="24"/>
          <w:szCs w:val="24"/>
          <w:lang w:val="sma-NO"/>
        </w:rPr>
        <w:t>Healsoedarjomh</w:t>
      </w:r>
    </w:p>
    <w:p w:rsidR="00515198" w:rsidRPr="00A47F4A" w:rsidRDefault="00515198" w:rsidP="00515198">
      <w:pPr>
        <w:rPr>
          <w:sz w:val="24"/>
          <w:szCs w:val="24"/>
          <w:lang w:val="sma-NO"/>
        </w:rPr>
      </w:pPr>
      <w:r w:rsidRPr="00A47F4A">
        <w:rPr>
          <w:sz w:val="24"/>
          <w:szCs w:val="24"/>
          <w:lang w:val="sma-NO"/>
        </w:rPr>
        <w:t xml:space="preserve">Akte fuelhkieektievoete lea akte ektiedimmiehammoe, gusnie </w:t>
      </w:r>
      <w:r w:rsidR="00D51F33" w:rsidRPr="00A47F4A">
        <w:rPr>
          <w:sz w:val="24"/>
          <w:szCs w:val="24"/>
          <w:lang w:val="sma-NO"/>
        </w:rPr>
        <w:t>Dåeries-faagen</w:t>
      </w:r>
      <w:r w:rsidRPr="00A47F4A">
        <w:rPr>
          <w:sz w:val="24"/>
          <w:szCs w:val="24"/>
          <w:lang w:val="sma-NO"/>
        </w:rPr>
        <w:t xml:space="preserve"> dåehkie </w:t>
      </w:r>
      <w:r w:rsidR="00D51F33" w:rsidRPr="00A47F4A">
        <w:rPr>
          <w:sz w:val="24"/>
          <w:szCs w:val="24"/>
          <w:lang w:val="sma-NO"/>
        </w:rPr>
        <w:t>bïhkedimmiem</w:t>
      </w:r>
      <w:r w:rsidRPr="00A47F4A">
        <w:rPr>
          <w:sz w:val="24"/>
          <w:szCs w:val="24"/>
          <w:lang w:val="sma-NO"/>
        </w:rPr>
        <w:t xml:space="preserve"> nuhtjijidie </w:t>
      </w:r>
      <w:r w:rsidR="00D51F33" w:rsidRPr="00A47F4A">
        <w:rPr>
          <w:sz w:val="24"/>
          <w:szCs w:val="24"/>
          <w:lang w:val="sma-NO"/>
        </w:rPr>
        <w:t>jïh</w:t>
      </w:r>
      <w:r w:rsidRPr="00A47F4A">
        <w:rPr>
          <w:sz w:val="24"/>
          <w:szCs w:val="24"/>
          <w:lang w:val="sma-NO"/>
        </w:rPr>
        <w:t xml:space="preserve"> faagealmetjidie </w:t>
      </w:r>
      <w:r w:rsidR="00D51F33" w:rsidRPr="00A47F4A">
        <w:rPr>
          <w:sz w:val="24"/>
          <w:szCs w:val="24"/>
          <w:lang w:val="sma-NO"/>
        </w:rPr>
        <w:t>vadta</w:t>
      </w:r>
      <w:r w:rsidRPr="00A47F4A">
        <w:rPr>
          <w:sz w:val="24"/>
          <w:szCs w:val="24"/>
          <w:lang w:val="sma-NO"/>
        </w:rPr>
        <w:t>.  .</w:t>
      </w:r>
    </w:p>
    <w:p w:rsidR="00515198" w:rsidRPr="00A92AC3" w:rsidRDefault="00D51F33" w:rsidP="00515198">
      <w:pPr>
        <w:rPr>
          <w:sz w:val="24"/>
          <w:szCs w:val="24"/>
          <w:lang w:val="sma-NO"/>
        </w:rPr>
      </w:pPr>
      <w:r w:rsidRPr="00A47F4A">
        <w:rPr>
          <w:sz w:val="24"/>
          <w:szCs w:val="24"/>
          <w:lang w:val="sma-NO"/>
        </w:rPr>
        <w:t>Jïjnje</w:t>
      </w:r>
      <w:r w:rsidR="00515198" w:rsidRPr="00A47F4A">
        <w:rPr>
          <w:sz w:val="24"/>
          <w:szCs w:val="24"/>
          <w:lang w:val="sma-NO"/>
        </w:rPr>
        <w:t xml:space="preserve"> hijven fuelhkieektievoetine, menh jis edtjebe naan hijven tsiehkieh moenedh, dle lea hijven eadtjohkes laakan </w:t>
      </w:r>
      <w:r w:rsidRPr="00A47F4A">
        <w:rPr>
          <w:sz w:val="24"/>
          <w:szCs w:val="24"/>
          <w:lang w:val="sma-NO"/>
        </w:rPr>
        <w:t>dåaresth</w:t>
      </w:r>
      <w:r w:rsidR="00515198" w:rsidRPr="00A47F4A">
        <w:rPr>
          <w:sz w:val="24"/>
          <w:szCs w:val="24"/>
          <w:lang w:val="sma-NO"/>
        </w:rPr>
        <w:t xml:space="preserve"> barkedh, </w:t>
      </w:r>
      <w:r w:rsidRPr="00A47F4A">
        <w:rPr>
          <w:sz w:val="24"/>
          <w:szCs w:val="24"/>
          <w:lang w:val="sma-NO"/>
        </w:rPr>
        <w:t>jïh</w:t>
      </w:r>
      <w:r w:rsidR="00515198" w:rsidRPr="00A47F4A">
        <w:rPr>
          <w:sz w:val="24"/>
          <w:szCs w:val="24"/>
          <w:lang w:val="sma-NO"/>
        </w:rPr>
        <w:t xml:space="preserve"> </w:t>
      </w:r>
      <w:r w:rsidRPr="00A47F4A">
        <w:rPr>
          <w:sz w:val="24"/>
          <w:szCs w:val="24"/>
          <w:lang w:val="sma-NO"/>
        </w:rPr>
        <w:t>jïjnjebi</w:t>
      </w:r>
      <w:r w:rsidR="00515198" w:rsidRPr="00A47F4A">
        <w:rPr>
          <w:sz w:val="24"/>
          <w:szCs w:val="24"/>
          <w:lang w:val="sma-NO"/>
        </w:rPr>
        <w:t xml:space="preserve"> gujmie rååresjidh </w:t>
      </w:r>
      <w:r w:rsidRPr="00A47F4A">
        <w:rPr>
          <w:sz w:val="24"/>
          <w:szCs w:val="24"/>
          <w:lang w:val="sma-NO"/>
        </w:rPr>
        <w:t>jïh</w:t>
      </w:r>
      <w:r w:rsidR="00515198" w:rsidRPr="00A47F4A">
        <w:rPr>
          <w:sz w:val="24"/>
          <w:szCs w:val="24"/>
          <w:lang w:val="sma-NO"/>
        </w:rPr>
        <w:t xml:space="preserve"> soptsestidh guktie </w:t>
      </w:r>
      <w:r w:rsidRPr="00A47F4A">
        <w:rPr>
          <w:sz w:val="24"/>
          <w:szCs w:val="24"/>
          <w:lang w:val="sma-NO"/>
        </w:rPr>
        <w:t>haestiemidie</w:t>
      </w:r>
      <w:r w:rsidR="00515198" w:rsidRPr="00A47F4A">
        <w:rPr>
          <w:sz w:val="24"/>
          <w:szCs w:val="24"/>
          <w:lang w:val="sma-NO"/>
        </w:rPr>
        <w:t xml:space="preserve"> </w:t>
      </w:r>
      <w:r w:rsidRPr="00A47F4A">
        <w:rPr>
          <w:sz w:val="24"/>
          <w:szCs w:val="24"/>
          <w:lang w:val="sma-NO"/>
        </w:rPr>
        <w:t>galhkedh</w:t>
      </w:r>
      <w:r w:rsidR="00515198" w:rsidRPr="00A47F4A">
        <w:rPr>
          <w:sz w:val="24"/>
          <w:szCs w:val="24"/>
          <w:lang w:val="sma-NO"/>
        </w:rPr>
        <w:t xml:space="preserve">. Jijtshmaahtoem jeatjebi gujmie juekedh </w:t>
      </w:r>
      <w:r w:rsidRPr="00A47F4A">
        <w:rPr>
          <w:sz w:val="24"/>
          <w:szCs w:val="24"/>
          <w:lang w:val="sma-NO"/>
        </w:rPr>
        <w:t>jïh</w:t>
      </w:r>
      <w:r w:rsidR="00515198" w:rsidRPr="00A47F4A">
        <w:rPr>
          <w:sz w:val="24"/>
          <w:szCs w:val="24"/>
          <w:lang w:val="sma-NO"/>
        </w:rPr>
        <w:t xml:space="preserve"> mubpide viehkiehtidh.</w:t>
      </w:r>
    </w:p>
    <w:p w:rsidR="00515198" w:rsidRPr="00A92AC3" w:rsidRDefault="00515198" w:rsidP="00515198">
      <w:pPr>
        <w:rPr>
          <w:b/>
          <w:sz w:val="24"/>
          <w:szCs w:val="24"/>
          <w:lang w:val="sma-NO"/>
        </w:rPr>
      </w:pPr>
      <w:r w:rsidRPr="00A92AC3">
        <w:rPr>
          <w:b/>
          <w:sz w:val="24"/>
          <w:szCs w:val="24"/>
          <w:lang w:val="sma-NO"/>
        </w:rPr>
        <w:lastRenderedPageBreak/>
        <w:t>Ulmie fuelhkieektievoetese ( vuartesjh reektehtsem)</w:t>
      </w:r>
    </w:p>
    <w:p w:rsidR="00515198" w:rsidRPr="00A92AC3" w:rsidRDefault="00515198" w:rsidP="00515198">
      <w:pPr>
        <w:rPr>
          <w:sz w:val="24"/>
          <w:szCs w:val="24"/>
          <w:lang w:val="sma-NO"/>
        </w:rPr>
      </w:pPr>
      <w:r w:rsidRPr="00A92AC3">
        <w:rPr>
          <w:sz w:val="24"/>
          <w:szCs w:val="24"/>
          <w:lang w:val="sma-NO"/>
        </w:rPr>
        <w:t xml:space="preserve">Fuelhkieektievoeten  åejvieulmie lea ussjedimmie </w:t>
      </w:r>
      <w:r w:rsidR="00D51F33" w:rsidRPr="00A92AC3">
        <w:rPr>
          <w:sz w:val="24"/>
          <w:szCs w:val="24"/>
          <w:lang w:val="sma-NO"/>
        </w:rPr>
        <w:t>jïh</w:t>
      </w:r>
      <w:r w:rsidRPr="00A92AC3">
        <w:rPr>
          <w:sz w:val="24"/>
          <w:szCs w:val="24"/>
          <w:lang w:val="sma-NO"/>
        </w:rPr>
        <w:t xml:space="preserve"> hijven darjomefaaleldahkh.</w:t>
      </w:r>
    </w:p>
    <w:p w:rsidR="00515198" w:rsidRPr="00A92AC3" w:rsidRDefault="00515198" w:rsidP="00515198">
      <w:pPr>
        <w:rPr>
          <w:sz w:val="24"/>
          <w:szCs w:val="24"/>
          <w:lang w:val="sma-NO"/>
        </w:rPr>
      </w:pPr>
      <w:r w:rsidRPr="00A92AC3">
        <w:rPr>
          <w:i/>
          <w:sz w:val="24"/>
          <w:szCs w:val="24"/>
          <w:lang w:val="sma-NO"/>
        </w:rPr>
        <w:t xml:space="preserve">« </w:t>
      </w:r>
      <w:r w:rsidR="00D51F33" w:rsidRPr="00A92AC3">
        <w:rPr>
          <w:i/>
          <w:sz w:val="24"/>
          <w:szCs w:val="24"/>
          <w:lang w:val="sma-NO"/>
        </w:rPr>
        <w:t>Faaleldahke</w:t>
      </w:r>
      <w:r w:rsidRPr="00A92AC3">
        <w:rPr>
          <w:i/>
          <w:sz w:val="24"/>
          <w:szCs w:val="24"/>
          <w:lang w:val="sma-NO"/>
        </w:rPr>
        <w:t xml:space="preserve"> fuelhkide maanaj gujmie </w:t>
      </w:r>
      <w:r w:rsidR="00D51F33" w:rsidRPr="00A92AC3">
        <w:rPr>
          <w:i/>
          <w:sz w:val="24"/>
          <w:szCs w:val="24"/>
          <w:lang w:val="sma-NO"/>
        </w:rPr>
        <w:t>jïh</w:t>
      </w:r>
      <w:r w:rsidRPr="00A92AC3">
        <w:rPr>
          <w:i/>
          <w:sz w:val="24"/>
          <w:szCs w:val="24"/>
          <w:lang w:val="sma-NO"/>
        </w:rPr>
        <w:t xml:space="preserve"> noeri gujmie, gusnie </w:t>
      </w:r>
      <w:r w:rsidR="00D51F33" w:rsidRPr="00A92AC3">
        <w:rPr>
          <w:i/>
          <w:sz w:val="24"/>
          <w:szCs w:val="24"/>
          <w:lang w:val="sma-NO"/>
        </w:rPr>
        <w:t>dåeriesfaage</w:t>
      </w:r>
      <w:r w:rsidRPr="00A92AC3">
        <w:rPr>
          <w:i/>
          <w:sz w:val="24"/>
          <w:szCs w:val="24"/>
          <w:lang w:val="sma-NO"/>
        </w:rPr>
        <w:t xml:space="preserve"> </w:t>
      </w:r>
      <w:r w:rsidR="00D51F33" w:rsidRPr="00A92AC3">
        <w:rPr>
          <w:i/>
          <w:sz w:val="24"/>
          <w:szCs w:val="24"/>
          <w:lang w:val="sma-NO"/>
        </w:rPr>
        <w:t>vyöhkesadteme</w:t>
      </w:r>
      <w:r w:rsidRPr="00A92AC3">
        <w:rPr>
          <w:i/>
          <w:sz w:val="24"/>
          <w:szCs w:val="24"/>
          <w:lang w:val="sma-NO"/>
        </w:rPr>
        <w:t xml:space="preserve"> </w:t>
      </w:r>
      <w:r w:rsidR="00D51F33" w:rsidRPr="00A92AC3">
        <w:rPr>
          <w:i/>
          <w:sz w:val="24"/>
          <w:szCs w:val="24"/>
          <w:lang w:val="sma-NO"/>
        </w:rPr>
        <w:t>jïh</w:t>
      </w:r>
      <w:r w:rsidRPr="00A92AC3">
        <w:rPr>
          <w:i/>
          <w:sz w:val="24"/>
          <w:szCs w:val="24"/>
          <w:lang w:val="sma-NO"/>
        </w:rPr>
        <w:t xml:space="preserve"> guktie dam faaleldahkem nuhtjedh</w:t>
      </w:r>
      <w:r w:rsidR="00A92AC3" w:rsidRPr="00A92AC3">
        <w:rPr>
          <w:i/>
          <w:sz w:val="24"/>
          <w:szCs w:val="24"/>
          <w:lang w:val="sma-NO"/>
        </w:rPr>
        <w:t>”.</w:t>
      </w:r>
    </w:p>
    <w:p w:rsidR="00515198" w:rsidRPr="00A92AC3" w:rsidRDefault="00515198" w:rsidP="00515198">
      <w:pPr>
        <w:rPr>
          <w:sz w:val="24"/>
          <w:szCs w:val="24"/>
          <w:lang w:val="sma-NO"/>
        </w:rPr>
      </w:pPr>
      <w:r w:rsidRPr="00A92AC3">
        <w:rPr>
          <w:sz w:val="24"/>
          <w:szCs w:val="24"/>
          <w:lang w:val="sma-NO"/>
        </w:rPr>
        <w:t xml:space="preserve">Vaajteles tjåanghkoesijjiem </w:t>
      </w:r>
      <w:r w:rsidR="00D51F33" w:rsidRPr="00A92AC3">
        <w:rPr>
          <w:sz w:val="24"/>
          <w:szCs w:val="24"/>
          <w:lang w:val="sma-NO"/>
        </w:rPr>
        <w:t>öörnedh</w:t>
      </w:r>
      <w:r w:rsidRPr="00A92AC3">
        <w:rPr>
          <w:sz w:val="24"/>
          <w:szCs w:val="24"/>
          <w:lang w:val="sma-NO"/>
        </w:rPr>
        <w:t xml:space="preserve"> guktie geerve </w:t>
      </w:r>
      <w:r w:rsidR="00D51F33" w:rsidRPr="00A92AC3">
        <w:rPr>
          <w:sz w:val="24"/>
          <w:szCs w:val="24"/>
          <w:lang w:val="sma-NO"/>
        </w:rPr>
        <w:t>jïh</w:t>
      </w:r>
      <w:r w:rsidRPr="00A92AC3">
        <w:rPr>
          <w:sz w:val="24"/>
          <w:szCs w:val="24"/>
          <w:lang w:val="sma-NO"/>
        </w:rPr>
        <w:t xml:space="preserve"> maanah gaavnesjieh </w:t>
      </w:r>
      <w:r w:rsidR="00D51F33" w:rsidRPr="00A92AC3">
        <w:rPr>
          <w:sz w:val="24"/>
          <w:szCs w:val="24"/>
          <w:lang w:val="sma-NO"/>
        </w:rPr>
        <w:t>jïh</w:t>
      </w:r>
      <w:r w:rsidRPr="00A92AC3">
        <w:rPr>
          <w:sz w:val="24"/>
          <w:szCs w:val="24"/>
          <w:lang w:val="sma-NO"/>
        </w:rPr>
        <w:t xml:space="preserve"> psykihke </w:t>
      </w:r>
      <w:r w:rsidR="00D51F33" w:rsidRPr="00A92AC3">
        <w:rPr>
          <w:sz w:val="24"/>
          <w:szCs w:val="24"/>
          <w:lang w:val="sma-NO"/>
        </w:rPr>
        <w:t>jïh</w:t>
      </w:r>
      <w:r w:rsidRPr="00A92AC3">
        <w:rPr>
          <w:sz w:val="24"/>
          <w:szCs w:val="24"/>
          <w:lang w:val="sma-NO"/>
        </w:rPr>
        <w:t xml:space="preserve"> fysihke healsoem nåajsan </w:t>
      </w:r>
      <w:r w:rsidR="00D51F33" w:rsidRPr="00A92AC3">
        <w:rPr>
          <w:sz w:val="24"/>
          <w:szCs w:val="24"/>
          <w:lang w:val="sma-NO"/>
        </w:rPr>
        <w:t>gujnide</w:t>
      </w:r>
      <w:r w:rsidRPr="00A92AC3">
        <w:rPr>
          <w:sz w:val="24"/>
          <w:szCs w:val="24"/>
          <w:lang w:val="sma-NO"/>
        </w:rPr>
        <w:t xml:space="preserve">, maanide, noeride </w:t>
      </w:r>
      <w:r w:rsidR="00D51F33" w:rsidRPr="00A92AC3">
        <w:rPr>
          <w:sz w:val="24"/>
          <w:szCs w:val="24"/>
          <w:lang w:val="sma-NO"/>
        </w:rPr>
        <w:t>jïh</w:t>
      </w:r>
      <w:r w:rsidRPr="00A92AC3">
        <w:rPr>
          <w:sz w:val="24"/>
          <w:szCs w:val="24"/>
          <w:lang w:val="sma-NO"/>
        </w:rPr>
        <w:t xml:space="preserve"> geervide vaarjelidh. </w:t>
      </w:r>
      <w:r w:rsidR="00D51F33" w:rsidRPr="00A92AC3">
        <w:rPr>
          <w:sz w:val="24"/>
          <w:szCs w:val="24"/>
          <w:lang w:val="sma-NO"/>
        </w:rPr>
        <w:t>Dïhte</w:t>
      </w:r>
      <w:r w:rsidRPr="00A92AC3">
        <w:rPr>
          <w:sz w:val="24"/>
          <w:szCs w:val="24"/>
          <w:lang w:val="sma-NO"/>
        </w:rPr>
        <w:t xml:space="preserve"> ulmie lea dah edtjieh viehkiem åadtjodh.</w:t>
      </w:r>
    </w:p>
    <w:p w:rsidR="00515198" w:rsidRPr="00A92AC3" w:rsidRDefault="00515198" w:rsidP="00515198">
      <w:pPr>
        <w:rPr>
          <w:b/>
          <w:sz w:val="24"/>
          <w:szCs w:val="24"/>
          <w:lang w:val="sma-NO"/>
        </w:rPr>
      </w:pPr>
      <w:r w:rsidRPr="00A92AC3">
        <w:rPr>
          <w:b/>
          <w:sz w:val="24"/>
          <w:szCs w:val="24"/>
          <w:lang w:val="sma-NO"/>
        </w:rPr>
        <w:t xml:space="preserve">Jeatjah darjomh:  starnedimmie </w:t>
      </w:r>
      <w:r w:rsidR="003428F5" w:rsidRPr="00A92AC3">
        <w:rPr>
          <w:b/>
          <w:sz w:val="24"/>
          <w:szCs w:val="24"/>
          <w:lang w:val="sma-NO"/>
        </w:rPr>
        <w:t>jïh</w:t>
      </w:r>
      <w:r w:rsidRPr="00A92AC3">
        <w:rPr>
          <w:b/>
          <w:sz w:val="24"/>
          <w:szCs w:val="24"/>
          <w:lang w:val="sma-NO"/>
        </w:rPr>
        <w:t xml:space="preserve"> </w:t>
      </w:r>
      <w:r w:rsidR="003428F5" w:rsidRPr="00A92AC3">
        <w:rPr>
          <w:b/>
          <w:sz w:val="24"/>
          <w:szCs w:val="24"/>
          <w:lang w:val="sma-NO"/>
        </w:rPr>
        <w:t>heerredimmie</w:t>
      </w:r>
      <w:r w:rsidRPr="00A92AC3">
        <w:rPr>
          <w:b/>
          <w:sz w:val="24"/>
          <w:szCs w:val="24"/>
          <w:lang w:val="sma-NO"/>
        </w:rPr>
        <w:t xml:space="preserve"> jj.</w:t>
      </w:r>
    </w:p>
    <w:p w:rsidR="00515198" w:rsidRPr="00A92AC3" w:rsidRDefault="00515198" w:rsidP="00515198">
      <w:pPr>
        <w:rPr>
          <w:sz w:val="24"/>
          <w:szCs w:val="24"/>
          <w:lang w:val="sma-NO"/>
        </w:rPr>
      </w:pPr>
      <w:r w:rsidRPr="00A92AC3">
        <w:rPr>
          <w:sz w:val="24"/>
          <w:szCs w:val="24"/>
          <w:lang w:val="sma-NO"/>
        </w:rPr>
        <w:t xml:space="preserve">Tjoerebe fysioterapeutebarkoem </w:t>
      </w:r>
      <w:r w:rsidR="003428F5" w:rsidRPr="00A92AC3">
        <w:rPr>
          <w:sz w:val="24"/>
          <w:szCs w:val="24"/>
          <w:lang w:val="sma-NO"/>
        </w:rPr>
        <w:t>gïehtjedidh</w:t>
      </w:r>
      <w:r w:rsidRPr="00A92AC3">
        <w:rPr>
          <w:sz w:val="24"/>
          <w:szCs w:val="24"/>
          <w:lang w:val="sma-NO"/>
        </w:rPr>
        <w:t xml:space="preserve"> mejtie lea daerpies. Daan jaepien ulmie lea  NAV: </w:t>
      </w:r>
      <w:r w:rsidR="003428F5" w:rsidRPr="00A92AC3">
        <w:rPr>
          <w:sz w:val="24"/>
          <w:szCs w:val="24"/>
          <w:lang w:val="sma-NO"/>
        </w:rPr>
        <w:t>m</w:t>
      </w:r>
      <w:r w:rsidRPr="00A92AC3">
        <w:rPr>
          <w:sz w:val="24"/>
          <w:szCs w:val="24"/>
          <w:lang w:val="sma-NO"/>
        </w:rPr>
        <w:t xml:space="preserve"> </w:t>
      </w:r>
      <w:r w:rsidR="003428F5" w:rsidRPr="00A92AC3">
        <w:rPr>
          <w:sz w:val="24"/>
          <w:szCs w:val="24"/>
          <w:lang w:val="sma-NO"/>
        </w:rPr>
        <w:t>gïehtjedidh</w:t>
      </w:r>
      <w:r w:rsidRPr="00A92AC3">
        <w:rPr>
          <w:sz w:val="24"/>
          <w:szCs w:val="24"/>
          <w:lang w:val="sma-NO"/>
        </w:rPr>
        <w:t xml:space="preserve">. </w:t>
      </w:r>
    </w:p>
    <w:p w:rsidR="00515198" w:rsidRPr="00A92AC3" w:rsidRDefault="00515198" w:rsidP="00515198">
      <w:pPr>
        <w:rPr>
          <w:sz w:val="24"/>
          <w:szCs w:val="24"/>
          <w:lang w:val="sma-NO"/>
        </w:rPr>
      </w:pPr>
      <w:r w:rsidRPr="00A92AC3">
        <w:rPr>
          <w:sz w:val="24"/>
          <w:szCs w:val="24"/>
          <w:lang w:val="sma-NO"/>
        </w:rPr>
        <w:t xml:space="preserve">Vijriegåbpoe </w:t>
      </w:r>
      <w:r w:rsidR="003428F5" w:rsidRPr="00A92AC3">
        <w:rPr>
          <w:sz w:val="24"/>
          <w:szCs w:val="24"/>
          <w:lang w:val="sma-NO"/>
        </w:rPr>
        <w:t>gïehtjedidh</w:t>
      </w:r>
      <w:r w:rsidRPr="00A92AC3">
        <w:rPr>
          <w:sz w:val="24"/>
          <w:szCs w:val="24"/>
          <w:lang w:val="sma-NO"/>
        </w:rPr>
        <w:t xml:space="preserve"> guktie  buerebe ektiedimmiem </w:t>
      </w:r>
      <w:r w:rsidR="003428F5" w:rsidRPr="00A92AC3">
        <w:rPr>
          <w:sz w:val="24"/>
          <w:szCs w:val="24"/>
          <w:lang w:val="sma-NO"/>
        </w:rPr>
        <w:t>tjïelten</w:t>
      </w:r>
      <w:r w:rsidRPr="00A92AC3">
        <w:rPr>
          <w:sz w:val="24"/>
          <w:szCs w:val="24"/>
          <w:lang w:val="sma-NO"/>
        </w:rPr>
        <w:t xml:space="preserve"> darjomidie mejnie leah </w:t>
      </w:r>
      <w:r w:rsidR="003428F5" w:rsidRPr="00A92AC3">
        <w:rPr>
          <w:sz w:val="24"/>
          <w:szCs w:val="24"/>
          <w:lang w:val="sma-NO"/>
        </w:rPr>
        <w:t>sïejhme</w:t>
      </w:r>
      <w:r w:rsidRPr="00A92AC3">
        <w:rPr>
          <w:sz w:val="24"/>
          <w:szCs w:val="24"/>
          <w:lang w:val="sma-NO"/>
        </w:rPr>
        <w:t xml:space="preserve"> barkedh. Nuepiem </w:t>
      </w:r>
      <w:r w:rsidR="003428F5" w:rsidRPr="00A92AC3">
        <w:rPr>
          <w:sz w:val="24"/>
          <w:szCs w:val="24"/>
          <w:lang w:val="sma-NO"/>
        </w:rPr>
        <w:t>jilliedidh</w:t>
      </w:r>
      <w:r w:rsidRPr="00A92AC3">
        <w:rPr>
          <w:sz w:val="24"/>
          <w:szCs w:val="24"/>
          <w:lang w:val="sma-NO"/>
        </w:rPr>
        <w:t xml:space="preserve"> guktie ektiedimmiem nuhtjiji darposte åadtjobe. </w:t>
      </w:r>
    </w:p>
    <w:p w:rsidR="00515198" w:rsidRPr="00A92AC3" w:rsidRDefault="00515198" w:rsidP="00515198">
      <w:pPr>
        <w:rPr>
          <w:sz w:val="24"/>
          <w:szCs w:val="24"/>
          <w:lang w:val="sma-NO"/>
        </w:rPr>
      </w:pPr>
      <w:r w:rsidRPr="00A92AC3">
        <w:rPr>
          <w:sz w:val="24"/>
          <w:szCs w:val="24"/>
          <w:lang w:val="sma-NO"/>
        </w:rPr>
        <w:t xml:space="preserve">Vijriebasse mijjen ulmie 2014:sne starnedimmiem </w:t>
      </w:r>
      <w:r w:rsidR="003428F5" w:rsidRPr="00A92AC3">
        <w:rPr>
          <w:sz w:val="24"/>
          <w:szCs w:val="24"/>
          <w:lang w:val="sma-NO"/>
        </w:rPr>
        <w:t>jïh</w:t>
      </w:r>
      <w:r w:rsidRPr="00A92AC3">
        <w:rPr>
          <w:sz w:val="24"/>
          <w:szCs w:val="24"/>
          <w:lang w:val="sma-NO"/>
        </w:rPr>
        <w:t xml:space="preserve"> </w:t>
      </w:r>
      <w:r w:rsidR="003428F5" w:rsidRPr="00A92AC3">
        <w:rPr>
          <w:sz w:val="24"/>
          <w:szCs w:val="24"/>
          <w:lang w:val="sma-NO"/>
        </w:rPr>
        <w:t>heerredimmiem</w:t>
      </w:r>
      <w:r w:rsidRPr="00A92AC3">
        <w:rPr>
          <w:sz w:val="24"/>
          <w:szCs w:val="24"/>
          <w:lang w:val="sma-NO"/>
        </w:rPr>
        <w:t xml:space="preserve"> jarngese </w:t>
      </w:r>
      <w:r w:rsidR="003428F5" w:rsidRPr="00A92AC3">
        <w:rPr>
          <w:sz w:val="24"/>
          <w:szCs w:val="24"/>
          <w:lang w:val="sma-NO"/>
        </w:rPr>
        <w:t>bïejedh</w:t>
      </w:r>
      <w:r w:rsidRPr="00A92AC3">
        <w:rPr>
          <w:sz w:val="24"/>
          <w:szCs w:val="24"/>
          <w:lang w:val="sma-NO"/>
        </w:rPr>
        <w:t xml:space="preserve">, </w:t>
      </w:r>
      <w:r w:rsidR="003428F5" w:rsidRPr="00A92AC3">
        <w:rPr>
          <w:sz w:val="24"/>
          <w:szCs w:val="24"/>
          <w:lang w:val="sma-NO"/>
        </w:rPr>
        <w:t>jïh</w:t>
      </w:r>
      <w:r w:rsidRPr="00A92AC3">
        <w:rPr>
          <w:sz w:val="24"/>
          <w:szCs w:val="24"/>
          <w:lang w:val="sma-NO"/>
        </w:rPr>
        <w:t xml:space="preserve"> aaj </w:t>
      </w:r>
      <w:r w:rsidR="003428F5" w:rsidRPr="00A92AC3">
        <w:rPr>
          <w:sz w:val="24"/>
          <w:szCs w:val="24"/>
          <w:lang w:val="sma-NO"/>
        </w:rPr>
        <w:t>almetji</w:t>
      </w:r>
      <w:r w:rsidRPr="00A92AC3">
        <w:rPr>
          <w:sz w:val="24"/>
          <w:szCs w:val="24"/>
          <w:lang w:val="sma-NO"/>
        </w:rPr>
        <w:t xml:space="preserve"> healsoem </w:t>
      </w:r>
      <w:r w:rsidR="003428F5" w:rsidRPr="00A92AC3">
        <w:rPr>
          <w:sz w:val="24"/>
          <w:szCs w:val="24"/>
          <w:lang w:val="sma-NO"/>
        </w:rPr>
        <w:t>tjïeltesne</w:t>
      </w:r>
      <w:r w:rsidRPr="00A92AC3">
        <w:rPr>
          <w:sz w:val="24"/>
          <w:szCs w:val="24"/>
          <w:lang w:val="sma-NO"/>
        </w:rPr>
        <w:t xml:space="preserve"> jarngese </w:t>
      </w:r>
      <w:r w:rsidR="003428F5" w:rsidRPr="00A92AC3">
        <w:rPr>
          <w:sz w:val="24"/>
          <w:szCs w:val="24"/>
          <w:lang w:val="sma-NO"/>
        </w:rPr>
        <w:t>bïejedh</w:t>
      </w:r>
      <w:r w:rsidR="00A92AC3">
        <w:rPr>
          <w:sz w:val="24"/>
          <w:szCs w:val="24"/>
          <w:lang w:val="sma-NO"/>
        </w:rPr>
        <w:t>.</w:t>
      </w:r>
    </w:p>
    <w:p w:rsidR="00515198" w:rsidRPr="00A92AC3" w:rsidRDefault="003428F5" w:rsidP="00515198">
      <w:pPr>
        <w:rPr>
          <w:b/>
          <w:sz w:val="24"/>
          <w:szCs w:val="24"/>
          <w:lang w:val="sma-NO"/>
        </w:rPr>
      </w:pPr>
      <w:r w:rsidRPr="00A92AC3">
        <w:rPr>
          <w:b/>
          <w:sz w:val="24"/>
          <w:szCs w:val="24"/>
          <w:lang w:val="sma-NO"/>
        </w:rPr>
        <w:t>Sïejhme</w:t>
      </w:r>
      <w:r w:rsidR="00515198" w:rsidRPr="00A92AC3">
        <w:rPr>
          <w:b/>
          <w:sz w:val="24"/>
          <w:szCs w:val="24"/>
          <w:lang w:val="sma-NO"/>
        </w:rPr>
        <w:t xml:space="preserve"> goevtesne</w:t>
      </w:r>
    </w:p>
    <w:p w:rsidR="00515198" w:rsidRPr="00A92AC3" w:rsidRDefault="00515198" w:rsidP="00515198">
      <w:pPr>
        <w:rPr>
          <w:sz w:val="24"/>
          <w:szCs w:val="24"/>
          <w:lang w:val="sma-NO"/>
        </w:rPr>
      </w:pPr>
      <w:r w:rsidRPr="00A92AC3">
        <w:rPr>
          <w:sz w:val="24"/>
          <w:szCs w:val="24"/>
          <w:lang w:val="sma-NO"/>
        </w:rPr>
        <w:t xml:space="preserve">Etihke, guktie </w:t>
      </w:r>
      <w:r w:rsidR="003428F5" w:rsidRPr="00A92AC3">
        <w:rPr>
          <w:sz w:val="24"/>
          <w:szCs w:val="24"/>
          <w:lang w:val="sma-NO"/>
        </w:rPr>
        <w:t>medisijnide</w:t>
      </w:r>
      <w:r w:rsidRPr="00A92AC3">
        <w:rPr>
          <w:sz w:val="24"/>
          <w:szCs w:val="24"/>
          <w:lang w:val="sma-NO"/>
        </w:rPr>
        <w:t xml:space="preserve"> </w:t>
      </w:r>
      <w:r w:rsidR="003428F5" w:rsidRPr="00A92AC3">
        <w:rPr>
          <w:sz w:val="24"/>
          <w:szCs w:val="24"/>
          <w:lang w:val="sma-NO"/>
        </w:rPr>
        <w:t>gïetedidh</w:t>
      </w:r>
      <w:r w:rsidRPr="00A92AC3">
        <w:rPr>
          <w:sz w:val="24"/>
          <w:szCs w:val="24"/>
          <w:lang w:val="sma-NO"/>
        </w:rPr>
        <w:t xml:space="preserve"> </w:t>
      </w:r>
      <w:r w:rsidR="003428F5" w:rsidRPr="00A92AC3">
        <w:rPr>
          <w:sz w:val="24"/>
          <w:szCs w:val="24"/>
          <w:lang w:val="sma-NO"/>
        </w:rPr>
        <w:t>jïh</w:t>
      </w:r>
      <w:r w:rsidRPr="00A92AC3">
        <w:rPr>
          <w:sz w:val="24"/>
          <w:szCs w:val="24"/>
          <w:lang w:val="sma-NO"/>
        </w:rPr>
        <w:t xml:space="preserve"> sjisjnelhgiehtjedimmiesysteme lea jarngesne dennie </w:t>
      </w:r>
      <w:r w:rsidR="003428F5" w:rsidRPr="00A92AC3">
        <w:rPr>
          <w:sz w:val="24"/>
          <w:szCs w:val="24"/>
          <w:lang w:val="sma-NO"/>
        </w:rPr>
        <w:t>maahtoejilliedimmesne</w:t>
      </w:r>
      <w:r w:rsidRPr="00A92AC3">
        <w:rPr>
          <w:sz w:val="24"/>
          <w:szCs w:val="24"/>
          <w:lang w:val="sma-NO"/>
        </w:rPr>
        <w:t xml:space="preserve">. Dejtie mubpide kuvsjide maam abpe </w:t>
      </w:r>
      <w:r w:rsidR="003428F5" w:rsidRPr="00A92AC3">
        <w:rPr>
          <w:sz w:val="24"/>
          <w:szCs w:val="24"/>
          <w:lang w:val="sma-NO"/>
        </w:rPr>
        <w:t>tïjjen</w:t>
      </w:r>
      <w:r w:rsidRPr="00A92AC3">
        <w:rPr>
          <w:sz w:val="24"/>
          <w:szCs w:val="24"/>
          <w:lang w:val="sma-NO"/>
        </w:rPr>
        <w:t xml:space="preserve"> vaeltebe guktie bøøremes faaleldahke voenen almetjidie vedtedh.</w:t>
      </w:r>
    </w:p>
    <w:p w:rsidR="00515198" w:rsidRPr="00A92AC3" w:rsidRDefault="00515198" w:rsidP="00515198">
      <w:pPr>
        <w:rPr>
          <w:sz w:val="24"/>
          <w:szCs w:val="24"/>
          <w:lang w:val="sma-NO"/>
        </w:rPr>
      </w:pPr>
    </w:p>
    <w:p w:rsidR="00515198" w:rsidRPr="007F5EB4" w:rsidRDefault="00515198" w:rsidP="00515198">
      <w:pPr>
        <w:rPr>
          <w:b/>
          <w:sz w:val="24"/>
          <w:szCs w:val="24"/>
          <w:lang w:val="sma-NO"/>
        </w:rPr>
      </w:pPr>
      <w:r w:rsidRPr="007F5EB4">
        <w:rPr>
          <w:b/>
          <w:sz w:val="24"/>
          <w:szCs w:val="24"/>
          <w:lang w:val="sma-NO"/>
        </w:rPr>
        <w:t xml:space="preserve">7.4 Soejkesje,- burrie </w:t>
      </w:r>
      <w:r w:rsidR="003428F5" w:rsidRPr="007F5EB4">
        <w:rPr>
          <w:b/>
          <w:sz w:val="24"/>
          <w:szCs w:val="24"/>
          <w:lang w:val="sma-NO"/>
        </w:rPr>
        <w:t>jïh</w:t>
      </w:r>
      <w:r w:rsidRPr="007F5EB4">
        <w:rPr>
          <w:b/>
          <w:sz w:val="24"/>
          <w:szCs w:val="24"/>
          <w:lang w:val="sma-NO"/>
        </w:rPr>
        <w:t xml:space="preserve"> eekegoevtese (SBE)</w:t>
      </w:r>
    </w:p>
    <w:p w:rsidR="00515198" w:rsidRPr="007F5EB4" w:rsidRDefault="003428F5" w:rsidP="00515198">
      <w:pPr>
        <w:rPr>
          <w:b/>
          <w:sz w:val="24"/>
          <w:szCs w:val="24"/>
          <w:lang w:val="sma-NO"/>
        </w:rPr>
      </w:pPr>
      <w:r w:rsidRPr="007F5EB4">
        <w:rPr>
          <w:b/>
          <w:sz w:val="24"/>
          <w:szCs w:val="24"/>
          <w:lang w:val="sma-NO"/>
        </w:rPr>
        <w:t>Gïehtjedimmie</w:t>
      </w:r>
      <w:r w:rsidR="00515198" w:rsidRPr="007F5EB4">
        <w:rPr>
          <w:b/>
          <w:sz w:val="24"/>
          <w:szCs w:val="24"/>
          <w:lang w:val="sma-NO"/>
        </w:rPr>
        <w:t xml:space="preserve"> </w:t>
      </w:r>
      <w:r w:rsidRPr="007F5EB4">
        <w:rPr>
          <w:b/>
          <w:sz w:val="24"/>
          <w:szCs w:val="24"/>
          <w:lang w:val="sma-NO"/>
        </w:rPr>
        <w:t>tjïelten</w:t>
      </w:r>
      <w:r w:rsidR="00515198" w:rsidRPr="007F5EB4">
        <w:rPr>
          <w:b/>
          <w:sz w:val="24"/>
          <w:szCs w:val="24"/>
          <w:lang w:val="sma-NO"/>
        </w:rPr>
        <w:t xml:space="preserve"> </w:t>
      </w:r>
      <w:r w:rsidRPr="007F5EB4">
        <w:rPr>
          <w:b/>
          <w:sz w:val="24"/>
          <w:szCs w:val="24"/>
          <w:lang w:val="sma-NO"/>
        </w:rPr>
        <w:t>soejkesjistie</w:t>
      </w:r>
      <w:r w:rsidR="00515198" w:rsidRPr="007F5EB4">
        <w:rPr>
          <w:b/>
          <w:sz w:val="24"/>
          <w:szCs w:val="24"/>
          <w:lang w:val="sma-NO"/>
        </w:rPr>
        <w:t xml:space="preserve"> maam libie nænnoestamme.</w:t>
      </w:r>
    </w:p>
    <w:p w:rsidR="00515198" w:rsidRDefault="00515198" w:rsidP="00515198">
      <w:pPr>
        <w:rPr>
          <w:b/>
          <w:sz w:val="24"/>
          <w:szCs w:val="24"/>
          <w:lang w:val="sma-NO"/>
        </w:rPr>
      </w:pPr>
    </w:p>
    <w:tbl>
      <w:tblPr>
        <w:tblStyle w:val="Tabellrutenett"/>
        <w:tblW w:w="0" w:type="auto"/>
        <w:tblLook w:val="04A0" w:firstRow="1" w:lastRow="0" w:firstColumn="1" w:lastColumn="0" w:noHBand="0" w:noVBand="1"/>
      </w:tblPr>
      <w:tblGrid>
        <w:gridCol w:w="9039"/>
      </w:tblGrid>
      <w:tr w:rsidR="007F5EB4" w:rsidRPr="007F5EB4" w:rsidTr="007D090B">
        <w:tc>
          <w:tcPr>
            <w:tcW w:w="9039" w:type="dxa"/>
          </w:tcPr>
          <w:p w:rsidR="007F5EB4" w:rsidRPr="007F5EB4" w:rsidRDefault="00DB1AE7" w:rsidP="007F5EB4">
            <w:pPr>
              <w:spacing w:line="360" w:lineRule="auto"/>
              <w:rPr>
                <w:sz w:val="24"/>
                <w:szCs w:val="24"/>
                <w:lang w:val="sma-NO"/>
              </w:rPr>
            </w:pPr>
            <w:r w:rsidRPr="007F5EB4">
              <w:rPr>
                <w:b/>
                <w:sz w:val="24"/>
                <w:szCs w:val="24"/>
                <w:lang w:val="sma-NO"/>
              </w:rPr>
              <w:t>Åejviesoejkesje tjaetsie jïh krööpte</w:t>
            </w:r>
          </w:p>
        </w:tc>
      </w:tr>
      <w:tr w:rsidR="007F5EB4" w:rsidRPr="007F5EB4" w:rsidTr="007D090B">
        <w:tc>
          <w:tcPr>
            <w:tcW w:w="9039" w:type="dxa"/>
          </w:tcPr>
          <w:p w:rsidR="007F5EB4" w:rsidRPr="007F5EB4" w:rsidRDefault="007F5EB4" w:rsidP="007F5EB4">
            <w:pPr>
              <w:spacing w:line="360" w:lineRule="auto"/>
              <w:rPr>
                <w:sz w:val="24"/>
                <w:szCs w:val="24"/>
                <w:lang w:val="sma-NO"/>
              </w:rPr>
            </w:pPr>
            <w:r w:rsidRPr="007F5EB4">
              <w:rPr>
                <w:sz w:val="24"/>
                <w:szCs w:val="24"/>
                <w:lang w:val="sma-NO"/>
              </w:rPr>
              <w:t xml:space="preserve">Neavroetjaetsieråajvarimmieh gaajhkh tjaetsievierhkine soejkesjidh jïh råajvarimmine aelkedh. </w:t>
            </w:r>
          </w:p>
        </w:tc>
      </w:tr>
      <w:tr w:rsidR="007F5EB4" w:rsidRPr="007F5EB4" w:rsidTr="007D090B">
        <w:tc>
          <w:tcPr>
            <w:tcW w:w="9039" w:type="dxa"/>
          </w:tcPr>
          <w:p w:rsidR="007F5EB4" w:rsidRPr="007F5EB4" w:rsidRDefault="007F5EB4" w:rsidP="007F5EB4">
            <w:pPr>
              <w:spacing w:line="360" w:lineRule="auto"/>
              <w:rPr>
                <w:sz w:val="24"/>
                <w:szCs w:val="24"/>
              </w:rPr>
            </w:pPr>
            <w:r w:rsidRPr="007F5EB4">
              <w:rPr>
                <w:sz w:val="24"/>
                <w:szCs w:val="24"/>
              </w:rPr>
              <w:t>Åvteprosjeekte orre tjaetsieåeri</w:t>
            </w:r>
            <w:r>
              <w:rPr>
                <w:sz w:val="24"/>
                <w:szCs w:val="24"/>
              </w:rPr>
              <w:t>e Raarvihken tjaetsievierhkesne</w:t>
            </w:r>
          </w:p>
        </w:tc>
      </w:tr>
      <w:tr w:rsidR="007F5EB4" w:rsidRPr="007F5EB4" w:rsidTr="007D090B">
        <w:tc>
          <w:tcPr>
            <w:tcW w:w="9039" w:type="dxa"/>
          </w:tcPr>
          <w:p w:rsidR="007F5EB4" w:rsidRPr="007F5EB4" w:rsidRDefault="007F5EB4" w:rsidP="007F5EB4">
            <w:pPr>
              <w:spacing w:line="360" w:lineRule="auto"/>
              <w:rPr>
                <w:sz w:val="24"/>
                <w:szCs w:val="24"/>
              </w:rPr>
            </w:pPr>
            <w:r w:rsidRPr="007F5EB4">
              <w:rPr>
                <w:sz w:val="24"/>
                <w:szCs w:val="24"/>
              </w:rPr>
              <w:t>Åvteprosjeekte/ salkehtimmie Staellien jïh Johkegasken tjaetsiem. Kaanne orre tjaetsieåeriem Johkegaskese.</w:t>
            </w:r>
          </w:p>
        </w:tc>
      </w:tr>
      <w:tr w:rsidR="007F5EB4" w:rsidRPr="007F5EB4" w:rsidTr="007D090B">
        <w:tc>
          <w:tcPr>
            <w:tcW w:w="9039" w:type="dxa"/>
          </w:tcPr>
          <w:p w:rsidR="007F5EB4" w:rsidRPr="007F5EB4" w:rsidRDefault="007F5EB4" w:rsidP="007F5EB4">
            <w:pPr>
              <w:spacing w:line="360" w:lineRule="auto"/>
              <w:rPr>
                <w:sz w:val="24"/>
                <w:szCs w:val="24"/>
              </w:rPr>
            </w:pPr>
            <w:r w:rsidRPr="007F5EB4">
              <w:rPr>
                <w:sz w:val="24"/>
                <w:szCs w:val="24"/>
              </w:rPr>
              <w:t>Tjaetsiemøølije åeksielihtine gaskeviermesne mij dennie burriegiehtjedimmieanleggesne.</w:t>
            </w:r>
          </w:p>
        </w:tc>
      </w:tr>
      <w:tr w:rsidR="007F5EB4" w:rsidRPr="007F5EB4" w:rsidTr="007D090B">
        <w:tc>
          <w:tcPr>
            <w:tcW w:w="9039" w:type="dxa"/>
          </w:tcPr>
          <w:p w:rsidR="007F5EB4" w:rsidRPr="007F5EB4" w:rsidRDefault="007F5EB4" w:rsidP="007F5EB4">
            <w:pPr>
              <w:spacing w:line="360" w:lineRule="auto"/>
              <w:rPr>
                <w:sz w:val="24"/>
                <w:szCs w:val="24"/>
              </w:rPr>
            </w:pPr>
            <w:r w:rsidRPr="007F5EB4">
              <w:rPr>
                <w:sz w:val="24"/>
                <w:szCs w:val="24"/>
              </w:rPr>
              <w:lastRenderedPageBreak/>
              <w:t>Johkegasken bassengem (tjaetsievierhkesne</w:t>
            </w:r>
            <w:r w:rsidR="00815814">
              <w:rPr>
                <w:sz w:val="24"/>
                <w:szCs w:val="24"/>
              </w:rPr>
              <w:t>) bueriedidh guktie ij leakedh.</w:t>
            </w:r>
          </w:p>
        </w:tc>
      </w:tr>
      <w:tr w:rsidR="007F5EB4" w:rsidRPr="007F5EB4" w:rsidTr="007D090B">
        <w:tc>
          <w:tcPr>
            <w:tcW w:w="9039" w:type="dxa"/>
          </w:tcPr>
          <w:p w:rsidR="007F5EB4" w:rsidRPr="007F5EB4" w:rsidRDefault="007F5EB4" w:rsidP="007F5EB4">
            <w:pPr>
              <w:spacing w:line="360" w:lineRule="auto"/>
              <w:rPr>
                <w:sz w:val="24"/>
                <w:szCs w:val="24"/>
              </w:rPr>
            </w:pPr>
            <w:r w:rsidRPr="007F5EB4">
              <w:rPr>
                <w:sz w:val="24"/>
                <w:szCs w:val="24"/>
              </w:rPr>
              <w:t>Åvteprosjeekte Onnetjonnen bass</w:t>
            </w:r>
            <w:r w:rsidR="00815814">
              <w:rPr>
                <w:sz w:val="24"/>
                <w:szCs w:val="24"/>
              </w:rPr>
              <w:t xml:space="preserve">engem jïh orre tjaetsieåeriem. </w:t>
            </w:r>
          </w:p>
        </w:tc>
      </w:tr>
      <w:tr w:rsidR="007F5EB4" w:rsidRPr="007F5EB4" w:rsidTr="007D090B">
        <w:tc>
          <w:tcPr>
            <w:tcW w:w="9039" w:type="dxa"/>
          </w:tcPr>
          <w:p w:rsidR="007F5EB4" w:rsidRPr="007F5EB4" w:rsidRDefault="00815814" w:rsidP="007F5EB4">
            <w:pPr>
              <w:spacing w:line="360" w:lineRule="auto"/>
              <w:rPr>
                <w:sz w:val="24"/>
                <w:szCs w:val="24"/>
              </w:rPr>
            </w:pPr>
            <w:r w:rsidRPr="007F5EB4">
              <w:rPr>
                <w:sz w:val="24"/>
                <w:szCs w:val="24"/>
              </w:rPr>
              <w:t xml:space="preserve"> Orre åeriem Yst</w:t>
            </w:r>
            <w:r>
              <w:rPr>
                <w:sz w:val="24"/>
                <w:szCs w:val="24"/>
              </w:rPr>
              <w:t>erigåetesne- Lia-gåetiesijjesne</w:t>
            </w:r>
          </w:p>
        </w:tc>
      </w:tr>
      <w:tr w:rsidR="007F5EB4" w:rsidRPr="007F5EB4" w:rsidTr="007D090B">
        <w:tc>
          <w:tcPr>
            <w:tcW w:w="9039" w:type="dxa"/>
          </w:tcPr>
          <w:p w:rsidR="007F5EB4" w:rsidRPr="007F5EB4" w:rsidRDefault="00815814" w:rsidP="007F5EB4">
            <w:pPr>
              <w:spacing w:line="360" w:lineRule="auto"/>
              <w:rPr>
                <w:sz w:val="24"/>
                <w:szCs w:val="24"/>
              </w:rPr>
            </w:pPr>
            <w:r w:rsidRPr="007F5EB4">
              <w:rPr>
                <w:sz w:val="24"/>
                <w:szCs w:val="24"/>
              </w:rPr>
              <w:t>Tjaetsieåeriem jarngen pruvvesne</w:t>
            </w:r>
          </w:p>
        </w:tc>
      </w:tr>
      <w:tr w:rsidR="007F5EB4" w:rsidRPr="007F5EB4" w:rsidTr="007D090B">
        <w:tc>
          <w:tcPr>
            <w:tcW w:w="9039" w:type="dxa"/>
          </w:tcPr>
          <w:p w:rsidR="00815814" w:rsidRPr="007F5EB4" w:rsidRDefault="00815814" w:rsidP="007F5EB4">
            <w:pPr>
              <w:spacing w:line="360" w:lineRule="auto"/>
              <w:rPr>
                <w:sz w:val="24"/>
                <w:szCs w:val="24"/>
              </w:rPr>
            </w:pPr>
            <w:r w:rsidRPr="00815814">
              <w:rPr>
                <w:sz w:val="24"/>
                <w:szCs w:val="24"/>
              </w:rPr>
              <w:t xml:space="preserve"> Råajvarimmie Johkegasken tjaetsievierhkesne (</w:t>
            </w:r>
            <w:r>
              <w:rPr>
                <w:sz w:val="24"/>
                <w:szCs w:val="24"/>
              </w:rPr>
              <w:t xml:space="preserve"> orre åerie)</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Åvteprojeekte råajva</w:t>
            </w:r>
            <w:r>
              <w:rPr>
                <w:sz w:val="24"/>
                <w:szCs w:val="24"/>
              </w:rPr>
              <w:t>rimmie krööpteanlegge jarngesne</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Guektien gïerth</w:t>
            </w:r>
            <w:r>
              <w:rPr>
                <w:sz w:val="24"/>
                <w:szCs w:val="24"/>
              </w:rPr>
              <w:t xml:space="preserve"> steegkeldahke tjaetsieåereste.</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Pumpestasjovn</w:t>
            </w:r>
            <w:r>
              <w:rPr>
                <w:sz w:val="24"/>
                <w:szCs w:val="24"/>
              </w:rPr>
              <w:t>h burriegiehtjedimmieanleggesne</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Sijjiem gusnie å</w:t>
            </w:r>
            <w:r>
              <w:rPr>
                <w:sz w:val="24"/>
                <w:szCs w:val="24"/>
              </w:rPr>
              <w:t>rromebïjli ohtjegåetide döömedh</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Dajjoemaskijnide stuerie</w:t>
            </w:r>
            <w:r>
              <w:rPr>
                <w:sz w:val="24"/>
                <w:szCs w:val="24"/>
              </w:rPr>
              <w:t>didh jïh dajjoeåeriem jarngesne</w:t>
            </w:r>
          </w:p>
        </w:tc>
      </w:tr>
      <w:tr w:rsidR="007F5EB4" w:rsidRPr="007F5EB4" w:rsidTr="007D090B">
        <w:tc>
          <w:tcPr>
            <w:tcW w:w="9039" w:type="dxa"/>
          </w:tcPr>
          <w:p w:rsidR="007F5EB4" w:rsidRPr="007F5EB4" w:rsidRDefault="00815814" w:rsidP="007F5EB4">
            <w:pPr>
              <w:spacing w:line="360" w:lineRule="auto"/>
              <w:rPr>
                <w:b/>
                <w:sz w:val="24"/>
                <w:szCs w:val="24"/>
              </w:rPr>
            </w:pPr>
            <w:r w:rsidRPr="00815814">
              <w:rPr>
                <w:b/>
                <w:sz w:val="24"/>
                <w:szCs w:val="24"/>
              </w:rPr>
              <w:t>Tjïelten soejkesjevuekieh</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Gïetedalleme tjïeltesoejkesjen siebriedah</w:t>
            </w:r>
            <w:r>
              <w:rPr>
                <w:sz w:val="24"/>
                <w:szCs w:val="24"/>
              </w:rPr>
              <w:t>keåeseste</w:t>
            </w:r>
            <w:r w:rsidRPr="00815814">
              <w:rPr>
                <w:sz w:val="24"/>
                <w:szCs w:val="24"/>
              </w:rPr>
              <w:t xml:space="preserve"> </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Gïetedalleme tjïeltesoejkesjen areaaleåeseste</w:t>
            </w:r>
          </w:p>
        </w:tc>
      </w:tr>
      <w:tr w:rsidR="007F5EB4" w:rsidRPr="007F5EB4" w:rsidTr="007D090B">
        <w:tc>
          <w:tcPr>
            <w:tcW w:w="9039" w:type="dxa"/>
          </w:tcPr>
          <w:p w:rsidR="007F5EB4" w:rsidRPr="007F5EB4" w:rsidRDefault="00815814" w:rsidP="007F5EB4">
            <w:pPr>
              <w:spacing w:line="360" w:lineRule="auto"/>
              <w:rPr>
                <w:sz w:val="24"/>
                <w:szCs w:val="24"/>
              </w:rPr>
            </w:pPr>
            <w:r>
              <w:rPr>
                <w:sz w:val="24"/>
                <w:szCs w:val="24"/>
              </w:rPr>
              <w:t>RHJ-bihkedimmiem salhkedidh</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Neavroesoejkesje</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G</w:t>
            </w:r>
            <w:r>
              <w:rPr>
                <w:sz w:val="24"/>
                <w:szCs w:val="24"/>
              </w:rPr>
              <w:t>åetiepolitihke darjomesoejkesje</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Soejkesje haaskoeh jï</w:t>
            </w:r>
            <w:r>
              <w:rPr>
                <w:sz w:val="24"/>
                <w:szCs w:val="24"/>
              </w:rPr>
              <w:t>h guktie haaskojde gïetedalledh</w:t>
            </w:r>
          </w:p>
        </w:tc>
      </w:tr>
      <w:tr w:rsidR="007F5EB4" w:rsidRPr="007F5EB4" w:rsidTr="007D090B">
        <w:tc>
          <w:tcPr>
            <w:tcW w:w="9039" w:type="dxa"/>
          </w:tcPr>
          <w:p w:rsidR="007F5EB4" w:rsidRPr="007F5EB4" w:rsidRDefault="00815814" w:rsidP="007F5EB4">
            <w:pPr>
              <w:spacing w:line="360" w:lineRule="auto"/>
              <w:rPr>
                <w:sz w:val="24"/>
                <w:szCs w:val="24"/>
              </w:rPr>
            </w:pPr>
            <w:r>
              <w:rPr>
                <w:sz w:val="24"/>
                <w:szCs w:val="24"/>
              </w:rPr>
              <w:t>Buelemedåehkie- dållem heerredh</w:t>
            </w:r>
          </w:p>
        </w:tc>
      </w:tr>
      <w:tr w:rsidR="007F5EB4" w:rsidRPr="007F5EB4" w:rsidTr="007D090B">
        <w:tc>
          <w:tcPr>
            <w:tcW w:w="9039" w:type="dxa"/>
          </w:tcPr>
          <w:p w:rsidR="00815814" w:rsidRPr="007F5EB4" w:rsidRDefault="00815814" w:rsidP="007F5EB4">
            <w:pPr>
              <w:spacing w:line="360" w:lineRule="auto"/>
              <w:rPr>
                <w:sz w:val="24"/>
                <w:szCs w:val="24"/>
              </w:rPr>
            </w:pPr>
            <w:r w:rsidRPr="00815814">
              <w:rPr>
                <w:sz w:val="24"/>
                <w:szCs w:val="24"/>
              </w:rPr>
              <w:t>Gïetedalleme energije jïh klimasoejkesje</w:t>
            </w:r>
          </w:p>
        </w:tc>
      </w:tr>
      <w:tr w:rsidR="007F5EB4" w:rsidRPr="007F5EB4" w:rsidTr="007D090B">
        <w:tc>
          <w:tcPr>
            <w:tcW w:w="9039" w:type="dxa"/>
          </w:tcPr>
          <w:p w:rsidR="007F5EB4" w:rsidRPr="007F5EB4" w:rsidRDefault="00815814" w:rsidP="007F5EB4">
            <w:pPr>
              <w:spacing w:line="360" w:lineRule="auto"/>
              <w:rPr>
                <w:b/>
                <w:sz w:val="24"/>
                <w:szCs w:val="24"/>
              </w:rPr>
            </w:pPr>
            <w:r w:rsidRPr="00815814">
              <w:rPr>
                <w:b/>
                <w:sz w:val="24"/>
                <w:szCs w:val="24"/>
              </w:rPr>
              <w:t>Energije jïh klimasoejkesje</w:t>
            </w:r>
          </w:p>
        </w:tc>
      </w:tr>
      <w:tr w:rsidR="007F5EB4" w:rsidRPr="007F5EB4" w:rsidTr="007D090B">
        <w:tc>
          <w:tcPr>
            <w:tcW w:w="9039" w:type="dxa"/>
          </w:tcPr>
          <w:p w:rsidR="007F5EB4" w:rsidRPr="007F5EB4" w:rsidRDefault="00815814" w:rsidP="007F5EB4">
            <w:pPr>
              <w:spacing w:line="360" w:lineRule="auto"/>
              <w:rPr>
                <w:sz w:val="24"/>
                <w:szCs w:val="24"/>
              </w:rPr>
            </w:pPr>
            <w:r w:rsidRPr="00815814">
              <w:rPr>
                <w:sz w:val="24"/>
                <w:szCs w:val="24"/>
              </w:rPr>
              <w:t>Dåarjegeöörnemem skåajjeseejemistie evtiedidh</w:t>
            </w:r>
          </w:p>
        </w:tc>
      </w:tr>
      <w:tr w:rsidR="007F5EB4" w:rsidRPr="007F5EB4" w:rsidTr="007D090B">
        <w:tc>
          <w:tcPr>
            <w:tcW w:w="9039" w:type="dxa"/>
          </w:tcPr>
          <w:p w:rsidR="00F93EFE" w:rsidRPr="00F93EFE" w:rsidRDefault="00F93EFE" w:rsidP="00F93EFE">
            <w:pPr>
              <w:spacing w:line="360" w:lineRule="auto"/>
              <w:rPr>
                <w:sz w:val="24"/>
                <w:szCs w:val="24"/>
              </w:rPr>
            </w:pPr>
            <w:r w:rsidRPr="00F93EFE">
              <w:rPr>
                <w:sz w:val="24"/>
                <w:szCs w:val="24"/>
              </w:rPr>
              <w:t>Råajvarimmieh tjïelten gåetine</w:t>
            </w:r>
          </w:p>
          <w:p w:rsidR="00F93EFE" w:rsidRPr="00F93EFE" w:rsidRDefault="00F93EFE" w:rsidP="00F93EFE">
            <w:pPr>
              <w:spacing w:line="360" w:lineRule="auto"/>
              <w:ind w:left="1080"/>
              <w:rPr>
                <w:sz w:val="24"/>
                <w:szCs w:val="24"/>
              </w:rPr>
            </w:pPr>
            <w:r w:rsidRPr="00F93EFE">
              <w:rPr>
                <w:sz w:val="24"/>
                <w:szCs w:val="24"/>
              </w:rPr>
              <w:t>•</w:t>
            </w:r>
            <w:r w:rsidRPr="00F93EFE">
              <w:rPr>
                <w:sz w:val="24"/>
                <w:szCs w:val="24"/>
              </w:rPr>
              <w:tab/>
              <w:t>ENØK-bihkedimmieh</w:t>
            </w:r>
          </w:p>
          <w:p w:rsidR="00F93EFE" w:rsidRPr="00F93EFE" w:rsidRDefault="00F93EFE" w:rsidP="00F93EFE">
            <w:pPr>
              <w:spacing w:line="360" w:lineRule="auto"/>
              <w:ind w:left="1080"/>
              <w:rPr>
                <w:sz w:val="24"/>
                <w:szCs w:val="24"/>
              </w:rPr>
            </w:pPr>
            <w:r w:rsidRPr="00F93EFE">
              <w:rPr>
                <w:sz w:val="24"/>
                <w:szCs w:val="24"/>
              </w:rPr>
              <w:t>•</w:t>
            </w:r>
            <w:r w:rsidRPr="00F93EFE">
              <w:rPr>
                <w:sz w:val="24"/>
                <w:szCs w:val="24"/>
              </w:rPr>
              <w:tab/>
              <w:t>Energijemierhkesjimmie gåetijste</w:t>
            </w:r>
          </w:p>
          <w:p w:rsidR="00F93EFE" w:rsidRPr="00F93EFE" w:rsidRDefault="00F93EFE" w:rsidP="00F93EFE">
            <w:pPr>
              <w:spacing w:line="360" w:lineRule="auto"/>
              <w:ind w:left="1080"/>
              <w:rPr>
                <w:sz w:val="24"/>
                <w:szCs w:val="24"/>
              </w:rPr>
            </w:pPr>
            <w:r w:rsidRPr="00F93EFE">
              <w:rPr>
                <w:sz w:val="24"/>
                <w:szCs w:val="24"/>
              </w:rPr>
              <w:t>•</w:t>
            </w:r>
            <w:r w:rsidRPr="00F93EFE">
              <w:rPr>
                <w:sz w:val="24"/>
                <w:szCs w:val="24"/>
              </w:rPr>
              <w:tab/>
              <w:t>Areaaleeffktiviseringe</w:t>
            </w:r>
          </w:p>
          <w:p w:rsidR="00F93EFE" w:rsidRPr="00F93EFE" w:rsidRDefault="00F93EFE" w:rsidP="00F93EFE">
            <w:pPr>
              <w:spacing w:line="360" w:lineRule="auto"/>
              <w:ind w:left="1080"/>
              <w:rPr>
                <w:sz w:val="24"/>
                <w:szCs w:val="24"/>
              </w:rPr>
            </w:pPr>
            <w:r w:rsidRPr="00F93EFE">
              <w:rPr>
                <w:sz w:val="24"/>
                <w:szCs w:val="24"/>
              </w:rPr>
              <w:t>•</w:t>
            </w:r>
            <w:r w:rsidRPr="00F93EFE">
              <w:rPr>
                <w:sz w:val="24"/>
                <w:szCs w:val="24"/>
              </w:rPr>
              <w:tab/>
              <w:t>Evtiedimmie jïh råajvarimmiesoejkesje tjïelten gåetide</w:t>
            </w:r>
          </w:p>
          <w:p w:rsidR="00F93EFE" w:rsidRPr="00F93EFE" w:rsidRDefault="00F93EFE" w:rsidP="00F93EFE">
            <w:pPr>
              <w:spacing w:line="360" w:lineRule="auto"/>
              <w:ind w:left="1080"/>
              <w:rPr>
                <w:sz w:val="24"/>
                <w:szCs w:val="24"/>
              </w:rPr>
            </w:pPr>
            <w:r w:rsidRPr="00F93EFE">
              <w:rPr>
                <w:sz w:val="24"/>
                <w:szCs w:val="24"/>
              </w:rPr>
              <w:t>•</w:t>
            </w:r>
            <w:r w:rsidRPr="00F93EFE">
              <w:rPr>
                <w:sz w:val="24"/>
                <w:szCs w:val="24"/>
              </w:rPr>
              <w:tab/>
              <w:t>Energijegiehtjedimmiem öörnedh</w:t>
            </w:r>
          </w:p>
          <w:p w:rsidR="00F93EFE" w:rsidRPr="00F93EFE" w:rsidRDefault="00F93EFE" w:rsidP="00F93EFE">
            <w:pPr>
              <w:spacing w:line="360" w:lineRule="auto"/>
              <w:ind w:left="1080"/>
              <w:rPr>
                <w:sz w:val="24"/>
                <w:szCs w:val="24"/>
              </w:rPr>
            </w:pPr>
            <w:r w:rsidRPr="00F93EFE">
              <w:rPr>
                <w:sz w:val="24"/>
                <w:szCs w:val="24"/>
              </w:rPr>
              <w:t>•</w:t>
            </w:r>
            <w:r w:rsidRPr="00F93EFE">
              <w:rPr>
                <w:sz w:val="24"/>
                <w:szCs w:val="24"/>
              </w:rPr>
              <w:tab/>
              <w:t>ENØK-råajvarimmieh tjïelten gåetine</w:t>
            </w:r>
          </w:p>
          <w:p w:rsidR="00815814" w:rsidRPr="007F5EB4" w:rsidRDefault="00F93EFE" w:rsidP="00F93EFE">
            <w:pPr>
              <w:spacing w:line="360" w:lineRule="auto"/>
              <w:ind w:left="1080"/>
              <w:rPr>
                <w:sz w:val="24"/>
                <w:szCs w:val="24"/>
              </w:rPr>
            </w:pPr>
            <w:r w:rsidRPr="00F93EFE">
              <w:rPr>
                <w:sz w:val="24"/>
                <w:szCs w:val="24"/>
              </w:rPr>
              <w:t>•</w:t>
            </w:r>
            <w:r w:rsidRPr="00F93EFE">
              <w:rPr>
                <w:sz w:val="24"/>
                <w:szCs w:val="24"/>
              </w:rPr>
              <w:tab/>
              <w:t>SD-anleggem tjïelten gåetine bïejedh</w:t>
            </w:r>
          </w:p>
        </w:tc>
      </w:tr>
      <w:tr w:rsidR="007F5EB4" w:rsidRPr="007F5EB4" w:rsidTr="007D090B">
        <w:tc>
          <w:tcPr>
            <w:tcW w:w="9039" w:type="dxa"/>
          </w:tcPr>
          <w:p w:rsidR="00F93EFE" w:rsidRPr="00F93EFE" w:rsidRDefault="00F93EFE" w:rsidP="00F93EFE">
            <w:pPr>
              <w:spacing w:line="360" w:lineRule="auto"/>
              <w:rPr>
                <w:sz w:val="24"/>
                <w:szCs w:val="24"/>
              </w:rPr>
            </w:pPr>
            <w:r w:rsidRPr="00F93EFE">
              <w:rPr>
                <w:sz w:val="24"/>
                <w:szCs w:val="24"/>
              </w:rPr>
              <w:t>Vearmoe jarngesne</w:t>
            </w:r>
          </w:p>
          <w:p w:rsidR="00F93EFE" w:rsidRPr="00F93EFE" w:rsidRDefault="00F93EFE" w:rsidP="00F93EFE">
            <w:pPr>
              <w:spacing w:line="360" w:lineRule="auto"/>
              <w:rPr>
                <w:sz w:val="24"/>
                <w:szCs w:val="24"/>
              </w:rPr>
            </w:pPr>
            <w:r w:rsidRPr="00F93EFE">
              <w:rPr>
                <w:sz w:val="24"/>
                <w:szCs w:val="24"/>
              </w:rPr>
              <w:t>•</w:t>
            </w:r>
            <w:r w:rsidRPr="00F93EFE">
              <w:rPr>
                <w:sz w:val="24"/>
                <w:szCs w:val="24"/>
              </w:rPr>
              <w:tab/>
              <w:t>Åvteprosjeekte, maaksoeh åenehks prosjekth</w:t>
            </w:r>
          </w:p>
          <w:p w:rsidR="00F93EFE" w:rsidRPr="00F93EFE" w:rsidRDefault="00F93EFE" w:rsidP="00F93EFE">
            <w:pPr>
              <w:spacing w:line="360" w:lineRule="auto"/>
              <w:rPr>
                <w:sz w:val="24"/>
                <w:szCs w:val="24"/>
              </w:rPr>
            </w:pPr>
            <w:r w:rsidRPr="00F93EFE">
              <w:rPr>
                <w:sz w:val="24"/>
                <w:szCs w:val="24"/>
              </w:rPr>
              <w:t>•</w:t>
            </w:r>
            <w:r w:rsidRPr="00F93EFE">
              <w:rPr>
                <w:sz w:val="24"/>
                <w:szCs w:val="24"/>
              </w:rPr>
              <w:tab/>
              <w:t>Åenehks prosjeekth öörnedh- salkehtimmie</w:t>
            </w:r>
          </w:p>
          <w:p w:rsidR="007F5EB4" w:rsidRPr="007F5EB4" w:rsidRDefault="00F93EFE" w:rsidP="00F93EFE">
            <w:pPr>
              <w:spacing w:line="360" w:lineRule="auto"/>
              <w:rPr>
                <w:sz w:val="24"/>
                <w:szCs w:val="24"/>
              </w:rPr>
            </w:pPr>
            <w:r w:rsidRPr="00F93EFE">
              <w:rPr>
                <w:sz w:val="24"/>
                <w:szCs w:val="24"/>
              </w:rPr>
              <w:lastRenderedPageBreak/>
              <w:t>•</w:t>
            </w:r>
            <w:r w:rsidRPr="00F93EFE">
              <w:rPr>
                <w:sz w:val="24"/>
                <w:szCs w:val="24"/>
              </w:rPr>
              <w:tab/>
              <w:t xml:space="preserve">Råajvarimmide </w:t>
            </w:r>
            <w:r>
              <w:rPr>
                <w:sz w:val="24"/>
                <w:szCs w:val="24"/>
              </w:rPr>
              <w:t>darjodh.</w:t>
            </w:r>
          </w:p>
        </w:tc>
      </w:tr>
      <w:tr w:rsidR="007F5EB4" w:rsidRPr="007F5EB4" w:rsidTr="007D090B">
        <w:tc>
          <w:tcPr>
            <w:tcW w:w="9039" w:type="dxa"/>
          </w:tcPr>
          <w:p w:rsidR="00F93EFE" w:rsidRPr="00F93EFE" w:rsidRDefault="00F93EFE" w:rsidP="00F93EFE">
            <w:pPr>
              <w:spacing w:line="360" w:lineRule="auto"/>
              <w:ind w:left="720"/>
              <w:rPr>
                <w:sz w:val="24"/>
                <w:szCs w:val="24"/>
              </w:rPr>
            </w:pPr>
            <w:r w:rsidRPr="00F93EFE">
              <w:rPr>
                <w:sz w:val="24"/>
                <w:szCs w:val="24"/>
              </w:rPr>
              <w:lastRenderedPageBreak/>
              <w:t>Råajvarimmie maam haaskoej gujmie darjodh</w:t>
            </w:r>
          </w:p>
          <w:p w:rsidR="00F93EFE" w:rsidRPr="00F93EFE" w:rsidRDefault="00F93EFE" w:rsidP="00F93EFE">
            <w:pPr>
              <w:spacing w:line="360" w:lineRule="auto"/>
              <w:ind w:left="720"/>
              <w:rPr>
                <w:sz w:val="24"/>
                <w:szCs w:val="24"/>
              </w:rPr>
            </w:pPr>
            <w:r w:rsidRPr="00F93EFE">
              <w:rPr>
                <w:sz w:val="24"/>
                <w:szCs w:val="24"/>
              </w:rPr>
              <w:t>•</w:t>
            </w:r>
            <w:r w:rsidRPr="00F93EFE">
              <w:rPr>
                <w:sz w:val="24"/>
                <w:szCs w:val="24"/>
              </w:rPr>
              <w:tab/>
              <w:t>Renovasjovnemaaksoem jeatjahtehtedh</w:t>
            </w:r>
          </w:p>
          <w:p w:rsidR="00F93EFE" w:rsidRPr="00F93EFE" w:rsidRDefault="00F93EFE" w:rsidP="00F93EFE">
            <w:pPr>
              <w:spacing w:line="360" w:lineRule="auto"/>
              <w:ind w:left="720"/>
              <w:rPr>
                <w:sz w:val="24"/>
                <w:szCs w:val="24"/>
              </w:rPr>
            </w:pPr>
            <w:r w:rsidRPr="00F93EFE">
              <w:rPr>
                <w:sz w:val="24"/>
                <w:szCs w:val="24"/>
              </w:rPr>
              <w:t>•</w:t>
            </w:r>
            <w:r w:rsidRPr="00F93EFE">
              <w:rPr>
                <w:sz w:val="24"/>
                <w:szCs w:val="24"/>
              </w:rPr>
              <w:tab/>
              <w:t>Raerhkeme- jïh dåastojeöörnegidie bueriedidh</w:t>
            </w:r>
          </w:p>
          <w:p w:rsidR="00F93EFE" w:rsidRPr="007F5EB4" w:rsidRDefault="00F93EFE" w:rsidP="00F93EFE">
            <w:pPr>
              <w:spacing w:line="360" w:lineRule="auto"/>
              <w:ind w:left="720"/>
              <w:rPr>
                <w:sz w:val="24"/>
                <w:szCs w:val="24"/>
              </w:rPr>
            </w:pPr>
            <w:r w:rsidRPr="00F93EFE">
              <w:rPr>
                <w:sz w:val="24"/>
                <w:szCs w:val="24"/>
              </w:rPr>
              <w:t>•</w:t>
            </w:r>
            <w:r w:rsidRPr="00F93EFE">
              <w:rPr>
                <w:sz w:val="24"/>
                <w:szCs w:val="24"/>
              </w:rPr>
              <w:tab/>
              <w:t>Haaskoeraerhkemem hahtjojne utnedh</w:t>
            </w:r>
          </w:p>
        </w:tc>
      </w:tr>
      <w:tr w:rsidR="007F5EB4" w:rsidRPr="007F5EB4" w:rsidTr="007D090B">
        <w:tc>
          <w:tcPr>
            <w:tcW w:w="9039" w:type="dxa"/>
          </w:tcPr>
          <w:p w:rsidR="007F5EB4" w:rsidRPr="007F5EB4" w:rsidRDefault="00F93EFE" w:rsidP="00F93EFE">
            <w:pPr>
              <w:rPr>
                <w:b/>
                <w:sz w:val="24"/>
                <w:szCs w:val="24"/>
                <w:lang w:val="sma-NO"/>
              </w:rPr>
            </w:pPr>
            <w:r w:rsidRPr="00F93EFE">
              <w:rPr>
                <w:b/>
                <w:sz w:val="24"/>
                <w:szCs w:val="24"/>
                <w:lang w:val="sma-NO"/>
              </w:rPr>
              <w:t>Sijji</w:t>
            </w:r>
            <w:r>
              <w:rPr>
                <w:b/>
                <w:sz w:val="24"/>
                <w:szCs w:val="24"/>
                <w:lang w:val="sma-NO"/>
              </w:rPr>
              <w:t>eevtiedimmiesoejkesje 2008-2018</w:t>
            </w:r>
          </w:p>
        </w:tc>
      </w:tr>
      <w:tr w:rsidR="007F5EB4" w:rsidRPr="007F5EB4" w:rsidTr="007D090B">
        <w:tc>
          <w:tcPr>
            <w:tcW w:w="9039" w:type="dxa"/>
          </w:tcPr>
          <w:p w:rsidR="007F5EB4" w:rsidRPr="007F5EB4" w:rsidRDefault="00F93EFE" w:rsidP="00F93EFE">
            <w:pPr>
              <w:rPr>
                <w:sz w:val="24"/>
                <w:szCs w:val="24"/>
                <w:lang w:val="sma-NO"/>
              </w:rPr>
            </w:pPr>
            <w:r w:rsidRPr="00A92AC3">
              <w:rPr>
                <w:sz w:val="24"/>
                <w:szCs w:val="24"/>
                <w:lang w:val="sma-NO"/>
              </w:rPr>
              <w:t>Universelle hammoeh : okside tjïelten gåetine serviceåtnojne</w:t>
            </w:r>
            <w:r>
              <w:rPr>
                <w:sz w:val="24"/>
                <w:szCs w:val="24"/>
                <w:lang w:val="sma-NO"/>
              </w:rPr>
              <w:t xml:space="preserve">  bueriedidh</w:t>
            </w:r>
          </w:p>
        </w:tc>
      </w:tr>
      <w:tr w:rsidR="007F5EB4" w:rsidRPr="007D090B" w:rsidTr="007D090B">
        <w:tc>
          <w:tcPr>
            <w:tcW w:w="9039" w:type="dxa"/>
          </w:tcPr>
          <w:p w:rsidR="00F93EFE" w:rsidRPr="00A92AC3" w:rsidRDefault="007F5EB4" w:rsidP="00F93EFE">
            <w:pPr>
              <w:rPr>
                <w:sz w:val="24"/>
                <w:szCs w:val="24"/>
                <w:lang w:val="sma-NO"/>
              </w:rPr>
            </w:pPr>
            <w:r w:rsidRPr="007F5EB4">
              <w:rPr>
                <w:sz w:val="24"/>
                <w:szCs w:val="24"/>
              </w:rPr>
              <w:t>Oppruste fylkesvegen ved å bygge gang-/sykkelveg, ny bru belysning</w:t>
            </w:r>
            <w:r w:rsidR="00F93EFE" w:rsidRPr="00A92AC3">
              <w:rPr>
                <w:sz w:val="24"/>
                <w:szCs w:val="24"/>
                <w:lang w:val="sma-NO"/>
              </w:rPr>
              <w:t xml:space="preserve"> </w:t>
            </w:r>
          </w:p>
          <w:p w:rsidR="007F5EB4" w:rsidRPr="007F5EB4" w:rsidRDefault="00F93EFE" w:rsidP="00F93EFE">
            <w:pPr>
              <w:rPr>
                <w:sz w:val="24"/>
                <w:szCs w:val="24"/>
                <w:lang w:val="sma-NO"/>
              </w:rPr>
            </w:pPr>
            <w:r w:rsidRPr="00A92AC3">
              <w:rPr>
                <w:sz w:val="24"/>
                <w:szCs w:val="24"/>
                <w:lang w:val="sma-NO"/>
              </w:rPr>
              <w:t>Fylhkegeajnoem orre sygkel</w:t>
            </w:r>
            <w:r>
              <w:rPr>
                <w:sz w:val="24"/>
                <w:szCs w:val="24"/>
                <w:lang w:val="sma-NO"/>
              </w:rPr>
              <w:t>egeajnoem, orre pruvvie tjoevkh</w:t>
            </w:r>
          </w:p>
        </w:tc>
      </w:tr>
      <w:tr w:rsidR="007F5EB4" w:rsidRPr="007D090B" w:rsidTr="007D090B">
        <w:tc>
          <w:tcPr>
            <w:tcW w:w="9039" w:type="dxa"/>
          </w:tcPr>
          <w:p w:rsidR="007F5EB4" w:rsidRPr="007F5EB4" w:rsidRDefault="00F93EFE" w:rsidP="00F93EFE">
            <w:pPr>
              <w:rPr>
                <w:sz w:val="24"/>
                <w:szCs w:val="24"/>
                <w:lang w:val="sma-NO"/>
              </w:rPr>
            </w:pPr>
            <w:r w:rsidRPr="00A92AC3">
              <w:rPr>
                <w:sz w:val="24"/>
                <w:szCs w:val="24"/>
                <w:lang w:val="sma-NO"/>
              </w:rPr>
              <w:t>Darjodh guktie aelhkebelaakan sjædta Lyjmedasse</w:t>
            </w:r>
            <w:r>
              <w:rPr>
                <w:sz w:val="24"/>
                <w:szCs w:val="24"/>
                <w:lang w:val="sma-NO"/>
              </w:rPr>
              <w:t xml:space="preserve"> baahtsedh</w:t>
            </w:r>
          </w:p>
        </w:tc>
      </w:tr>
      <w:tr w:rsidR="007F5EB4" w:rsidRPr="007D090B" w:rsidTr="007D090B">
        <w:tc>
          <w:tcPr>
            <w:tcW w:w="9039" w:type="dxa"/>
          </w:tcPr>
          <w:p w:rsidR="007F5EB4" w:rsidRPr="007F5EB4" w:rsidRDefault="00F93EFE" w:rsidP="00F93EFE">
            <w:pPr>
              <w:rPr>
                <w:sz w:val="24"/>
                <w:szCs w:val="24"/>
                <w:lang w:val="sma-NO"/>
              </w:rPr>
            </w:pPr>
            <w:r w:rsidRPr="00A92AC3">
              <w:rPr>
                <w:sz w:val="24"/>
                <w:szCs w:val="24"/>
                <w:lang w:val="sma-NO"/>
              </w:rPr>
              <w:t>Skåejjiem jïh vesjnjiem jarngesne ryöjnedh</w:t>
            </w:r>
          </w:p>
        </w:tc>
      </w:tr>
      <w:tr w:rsidR="007F5EB4" w:rsidRPr="007F5EB4" w:rsidTr="007D090B">
        <w:tc>
          <w:tcPr>
            <w:tcW w:w="9039" w:type="dxa"/>
          </w:tcPr>
          <w:p w:rsidR="007F5EB4" w:rsidRPr="007F5EB4" w:rsidRDefault="00F93EFE" w:rsidP="00F93EFE">
            <w:pPr>
              <w:rPr>
                <w:sz w:val="24"/>
                <w:szCs w:val="24"/>
                <w:lang w:val="sma-NO"/>
              </w:rPr>
            </w:pPr>
            <w:r w:rsidRPr="00A92AC3">
              <w:rPr>
                <w:sz w:val="24"/>
                <w:szCs w:val="24"/>
                <w:lang w:val="sma-NO"/>
              </w:rPr>
              <w:t>Dajvide Myram /Autom jïh</w:t>
            </w:r>
            <w:r>
              <w:rPr>
                <w:sz w:val="24"/>
                <w:szCs w:val="24"/>
                <w:lang w:val="sma-NO"/>
              </w:rPr>
              <w:t xml:space="preserve"> Gjestegårdem evtiedidh</w:t>
            </w:r>
          </w:p>
        </w:tc>
      </w:tr>
      <w:tr w:rsidR="007F5EB4" w:rsidRPr="007F5EB4" w:rsidTr="007D090B">
        <w:tc>
          <w:tcPr>
            <w:tcW w:w="9039" w:type="dxa"/>
          </w:tcPr>
          <w:p w:rsidR="007F5EB4" w:rsidRPr="007F5EB4" w:rsidRDefault="00F93EFE" w:rsidP="00F93EFE">
            <w:pPr>
              <w:rPr>
                <w:sz w:val="24"/>
                <w:szCs w:val="24"/>
                <w:lang w:val="sma-NO"/>
              </w:rPr>
            </w:pPr>
            <w:r w:rsidRPr="00A92AC3">
              <w:rPr>
                <w:sz w:val="24"/>
                <w:szCs w:val="24"/>
                <w:lang w:val="sma-NO"/>
              </w:rPr>
              <w:t>Faamoestasjovne</w:t>
            </w:r>
            <w:r>
              <w:rPr>
                <w:sz w:val="24"/>
                <w:szCs w:val="24"/>
                <w:lang w:val="sma-NO"/>
              </w:rPr>
              <w:t>n</w:t>
            </w:r>
            <w:r w:rsidRPr="00A92AC3">
              <w:rPr>
                <w:sz w:val="24"/>
                <w:szCs w:val="24"/>
                <w:lang w:val="sma-NO"/>
              </w:rPr>
              <w:t xml:space="preserve"> bïjre öörnedh</w:t>
            </w:r>
          </w:p>
        </w:tc>
      </w:tr>
      <w:tr w:rsidR="007F5EB4" w:rsidRPr="007F5EB4" w:rsidTr="007D090B">
        <w:tc>
          <w:tcPr>
            <w:tcW w:w="9039" w:type="dxa"/>
          </w:tcPr>
          <w:p w:rsidR="007F5EB4" w:rsidRPr="007F5EB4" w:rsidRDefault="00F93EFE" w:rsidP="00F93EFE">
            <w:pPr>
              <w:rPr>
                <w:sz w:val="24"/>
                <w:szCs w:val="24"/>
                <w:lang w:val="sma-NO"/>
              </w:rPr>
            </w:pPr>
            <w:r w:rsidRPr="00A92AC3">
              <w:rPr>
                <w:sz w:val="24"/>
                <w:szCs w:val="24"/>
                <w:lang w:val="sma-NO"/>
              </w:rPr>
              <w:t>Ragnaren sijjiem orrestehtedh jïh sjaljoem gaskoeh tjïeltegåetiem jïh</w:t>
            </w:r>
            <w:r>
              <w:rPr>
                <w:sz w:val="24"/>
                <w:szCs w:val="24"/>
                <w:lang w:val="sma-NO"/>
              </w:rPr>
              <w:t xml:space="preserve"> bovren tåarjine stealladidh.</w:t>
            </w:r>
          </w:p>
        </w:tc>
      </w:tr>
    </w:tbl>
    <w:p w:rsidR="00515198" w:rsidRPr="00A92AC3" w:rsidRDefault="00515198" w:rsidP="00515198">
      <w:pPr>
        <w:rPr>
          <w:sz w:val="24"/>
          <w:szCs w:val="24"/>
          <w:lang w:val="sma-NO"/>
        </w:rPr>
      </w:pPr>
    </w:p>
    <w:p w:rsidR="00515198" w:rsidRDefault="00515198" w:rsidP="00515198">
      <w:pPr>
        <w:rPr>
          <w:b/>
          <w:sz w:val="24"/>
          <w:szCs w:val="24"/>
          <w:lang w:val="sma-NO"/>
        </w:rPr>
      </w:pPr>
      <w:r w:rsidRPr="00F93EFE">
        <w:rPr>
          <w:b/>
          <w:sz w:val="24"/>
          <w:szCs w:val="24"/>
          <w:lang w:val="sma-NO"/>
        </w:rPr>
        <w:t>Burrieråajvarimmieh nænnoestamme budsjedtese 2014:</w:t>
      </w:r>
    </w:p>
    <w:p w:rsidR="00F93EFE" w:rsidRDefault="00F93EFE" w:rsidP="00515198">
      <w:pPr>
        <w:rPr>
          <w:b/>
          <w:sz w:val="24"/>
          <w:szCs w:val="24"/>
          <w:lang w:val="sma-NO"/>
        </w:rPr>
      </w:pPr>
    </w:p>
    <w:tbl>
      <w:tblPr>
        <w:tblStyle w:val="Tabellrutenett1"/>
        <w:tblW w:w="9180" w:type="dxa"/>
        <w:tblLayout w:type="fixed"/>
        <w:tblLook w:val="04A0" w:firstRow="1" w:lastRow="0" w:firstColumn="1" w:lastColumn="0" w:noHBand="0" w:noVBand="1"/>
      </w:tblPr>
      <w:tblGrid>
        <w:gridCol w:w="2943"/>
        <w:gridCol w:w="4395"/>
        <w:gridCol w:w="1842"/>
      </w:tblGrid>
      <w:tr w:rsidR="00F93EFE" w:rsidRPr="00F93EFE" w:rsidTr="007D090B">
        <w:tc>
          <w:tcPr>
            <w:tcW w:w="2943" w:type="dxa"/>
          </w:tcPr>
          <w:p w:rsidR="00F93EFE" w:rsidRPr="00F93EFE" w:rsidRDefault="00F93EFE" w:rsidP="00F93EFE">
            <w:pPr>
              <w:rPr>
                <w:rFonts w:ascii="Times New Roman" w:eastAsia="Calibri" w:hAnsi="Times New Roman" w:cs="Times New Roman"/>
                <w:b/>
                <w:sz w:val="24"/>
                <w:szCs w:val="24"/>
              </w:rPr>
            </w:pPr>
            <w:r>
              <w:rPr>
                <w:rFonts w:ascii="Times New Roman" w:eastAsia="Calibri" w:hAnsi="Times New Roman" w:cs="Times New Roman"/>
                <w:b/>
                <w:sz w:val="24"/>
                <w:szCs w:val="24"/>
              </w:rPr>
              <w:t>Råajvarimmieh</w:t>
            </w:r>
          </w:p>
        </w:tc>
        <w:tc>
          <w:tcPr>
            <w:tcW w:w="4395" w:type="dxa"/>
          </w:tcPr>
          <w:p w:rsidR="00F93EFE" w:rsidRPr="00F93EFE" w:rsidRDefault="00F93EFE" w:rsidP="00F93EFE">
            <w:pPr>
              <w:rPr>
                <w:rFonts w:ascii="Times New Roman" w:eastAsia="Calibri" w:hAnsi="Times New Roman" w:cs="Times New Roman"/>
                <w:b/>
                <w:sz w:val="24"/>
                <w:szCs w:val="24"/>
              </w:rPr>
            </w:pPr>
            <w:r>
              <w:rPr>
                <w:rFonts w:ascii="Times New Roman" w:eastAsia="Calibri" w:hAnsi="Times New Roman" w:cs="Times New Roman"/>
                <w:b/>
                <w:sz w:val="24"/>
                <w:szCs w:val="24"/>
              </w:rPr>
              <w:t>Lahtestimmieh</w:t>
            </w:r>
          </w:p>
        </w:tc>
        <w:tc>
          <w:tcPr>
            <w:tcW w:w="1842" w:type="dxa"/>
          </w:tcPr>
          <w:p w:rsidR="00F93EFE" w:rsidRPr="00F93EFE" w:rsidRDefault="00F93EFE" w:rsidP="00F93EFE">
            <w:pPr>
              <w:jc w:val="right"/>
              <w:rPr>
                <w:rFonts w:ascii="Times New Roman" w:eastAsia="Calibri" w:hAnsi="Times New Roman" w:cs="Times New Roman"/>
                <w:b/>
                <w:sz w:val="24"/>
                <w:szCs w:val="24"/>
              </w:rPr>
            </w:pPr>
            <w:r>
              <w:rPr>
                <w:rFonts w:ascii="Times New Roman" w:eastAsia="Calibri" w:hAnsi="Times New Roman" w:cs="Times New Roman"/>
                <w:b/>
                <w:sz w:val="24"/>
                <w:szCs w:val="24"/>
              </w:rPr>
              <w:t>Budsjedte</w:t>
            </w:r>
          </w:p>
        </w:tc>
      </w:tr>
      <w:tr w:rsidR="00F93EFE" w:rsidRPr="00F93EFE" w:rsidTr="007D090B">
        <w:tc>
          <w:tcPr>
            <w:tcW w:w="2943" w:type="dxa"/>
          </w:tcPr>
          <w:p w:rsidR="00F93EFE" w:rsidRPr="00F93EFE" w:rsidRDefault="00F93EFE" w:rsidP="00F93EFE">
            <w:pPr>
              <w:rPr>
                <w:rFonts w:ascii="Times New Roman" w:eastAsia="Calibri" w:hAnsi="Times New Roman" w:cs="Times New Roman"/>
                <w:sz w:val="24"/>
                <w:szCs w:val="24"/>
              </w:rPr>
            </w:pPr>
            <w:r w:rsidRPr="00F93EFE">
              <w:rPr>
                <w:rFonts w:ascii="Times New Roman" w:eastAsia="Calibri" w:hAnsi="Times New Roman" w:cs="Times New Roman"/>
                <w:sz w:val="24"/>
                <w:szCs w:val="24"/>
              </w:rPr>
              <w:t xml:space="preserve">Hybelegåetiem rïjvestidh  </w:t>
            </w:r>
          </w:p>
        </w:tc>
        <w:tc>
          <w:tcPr>
            <w:tcW w:w="4395" w:type="dxa"/>
          </w:tcPr>
          <w:p w:rsidR="00F807AE" w:rsidRPr="00F93EFE" w:rsidRDefault="00F807AE" w:rsidP="00F807AE">
            <w:pPr>
              <w:rPr>
                <w:rFonts w:ascii="Times New Roman" w:eastAsia="Calibri" w:hAnsi="Times New Roman" w:cs="Times New Roman"/>
                <w:sz w:val="24"/>
                <w:szCs w:val="24"/>
              </w:rPr>
            </w:pPr>
            <w:r>
              <w:rPr>
                <w:rFonts w:ascii="Times New Roman" w:eastAsia="Calibri" w:hAnsi="Times New Roman" w:cs="Times New Roman"/>
                <w:sz w:val="24"/>
                <w:szCs w:val="24"/>
              </w:rPr>
              <w:t>L</w:t>
            </w:r>
            <w:r w:rsidRPr="00F93EFE">
              <w:rPr>
                <w:rFonts w:ascii="Times New Roman" w:eastAsia="Calibri" w:hAnsi="Times New Roman" w:cs="Times New Roman"/>
                <w:sz w:val="24"/>
                <w:szCs w:val="24"/>
              </w:rPr>
              <w:t>iehtebe sjædta</w:t>
            </w:r>
          </w:p>
          <w:p w:rsidR="00F807AE" w:rsidRPr="00F93EFE" w:rsidRDefault="00F807AE" w:rsidP="00F807AE">
            <w:pPr>
              <w:rPr>
                <w:rFonts w:ascii="Times New Roman" w:eastAsia="Calibri" w:hAnsi="Times New Roman" w:cs="Times New Roman"/>
                <w:sz w:val="24"/>
                <w:szCs w:val="24"/>
              </w:rPr>
            </w:pPr>
            <w:r w:rsidRPr="00F93EFE">
              <w:rPr>
                <w:rFonts w:ascii="Times New Roman" w:eastAsia="Calibri" w:hAnsi="Times New Roman" w:cs="Times New Roman"/>
                <w:sz w:val="24"/>
                <w:szCs w:val="24"/>
              </w:rPr>
              <w:t>Sijjiem ålkoeseksjovnem bigkedh goh bissemetjïehtjelem RHJ:ese, bijlebissemetjiehtjelem jj.</w:t>
            </w:r>
          </w:p>
          <w:p w:rsidR="00F807AE" w:rsidRPr="00F93EFE" w:rsidRDefault="00F807AE" w:rsidP="00F807AE">
            <w:pPr>
              <w:rPr>
                <w:rFonts w:ascii="Times New Roman" w:eastAsia="Calibri" w:hAnsi="Times New Roman" w:cs="Times New Roman"/>
                <w:sz w:val="24"/>
                <w:szCs w:val="24"/>
              </w:rPr>
            </w:pPr>
            <w:r w:rsidRPr="00F93EFE">
              <w:rPr>
                <w:rFonts w:ascii="Times New Roman" w:eastAsia="Calibri" w:hAnsi="Times New Roman" w:cs="Times New Roman"/>
                <w:sz w:val="24"/>
                <w:szCs w:val="24"/>
              </w:rPr>
              <w:t>Jarngem rïesedh, mejtie gåetieh rïjvestidh jallh gåetieh tseegkedh</w:t>
            </w:r>
          </w:p>
          <w:p w:rsidR="00F93EFE" w:rsidRPr="00F93EFE" w:rsidRDefault="00F807AE" w:rsidP="00F807AE">
            <w:pPr>
              <w:rPr>
                <w:rFonts w:ascii="Times New Roman" w:eastAsia="Calibri" w:hAnsi="Times New Roman" w:cs="Times New Roman"/>
                <w:sz w:val="24"/>
                <w:szCs w:val="24"/>
              </w:rPr>
            </w:pPr>
            <w:r w:rsidRPr="00F93EFE">
              <w:rPr>
                <w:rFonts w:ascii="Times New Roman" w:eastAsia="Calibri" w:hAnsi="Times New Roman" w:cs="Times New Roman"/>
                <w:sz w:val="24"/>
                <w:szCs w:val="24"/>
              </w:rPr>
              <w:t xml:space="preserve">Jis doekedh, dle tjoerebe krïevedh rïjvestieh jallh </w:t>
            </w:r>
            <w:r>
              <w:rPr>
                <w:rFonts w:ascii="Times New Roman" w:eastAsia="Calibri" w:hAnsi="Times New Roman" w:cs="Times New Roman"/>
                <w:sz w:val="24"/>
                <w:szCs w:val="24"/>
              </w:rPr>
              <w:t xml:space="preserve">gåetide bueriedieh         </w:t>
            </w:r>
          </w:p>
          <w:p w:rsidR="00F93EFE" w:rsidRPr="00F93EFE" w:rsidRDefault="00F93EFE" w:rsidP="00F93EFE">
            <w:pPr>
              <w:rPr>
                <w:rFonts w:ascii="Times New Roman" w:eastAsia="Calibri" w:hAnsi="Times New Roman" w:cs="Times New Roman"/>
                <w:sz w:val="24"/>
                <w:szCs w:val="24"/>
              </w:rPr>
            </w:pPr>
          </w:p>
        </w:tc>
        <w:tc>
          <w:tcPr>
            <w:tcW w:w="1842" w:type="dxa"/>
          </w:tcPr>
          <w:p w:rsidR="00F93EFE" w:rsidRPr="00F93EFE" w:rsidRDefault="00F93EFE" w:rsidP="00F93EFE">
            <w:pPr>
              <w:jc w:val="right"/>
              <w:rPr>
                <w:rFonts w:ascii="Times New Roman" w:eastAsia="Calibri" w:hAnsi="Times New Roman" w:cs="Times New Roman"/>
                <w:sz w:val="24"/>
                <w:szCs w:val="24"/>
              </w:rPr>
            </w:pPr>
            <w:r w:rsidRPr="00F93EFE">
              <w:rPr>
                <w:rFonts w:ascii="Times New Roman" w:eastAsia="Calibri" w:hAnsi="Times New Roman" w:cs="Times New Roman"/>
                <w:sz w:val="24"/>
                <w:szCs w:val="24"/>
              </w:rPr>
              <w:t>+150.000</w:t>
            </w:r>
          </w:p>
        </w:tc>
      </w:tr>
      <w:tr w:rsidR="00F93EFE" w:rsidRPr="00F93EFE" w:rsidTr="007D090B">
        <w:tc>
          <w:tcPr>
            <w:tcW w:w="2943" w:type="dxa"/>
          </w:tcPr>
          <w:p w:rsidR="00F93EFE" w:rsidRPr="00F93EFE" w:rsidRDefault="00F807AE" w:rsidP="00F807AE">
            <w:pPr>
              <w:rPr>
                <w:rFonts w:ascii="Times New Roman" w:eastAsia="Calibri" w:hAnsi="Times New Roman" w:cs="Times New Roman"/>
                <w:sz w:val="24"/>
                <w:szCs w:val="24"/>
              </w:rPr>
            </w:pPr>
            <w:r w:rsidRPr="00F807AE">
              <w:rPr>
                <w:rFonts w:ascii="Times New Roman" w:eastAsia="Calibri" w:hAnsi="Times New Roman" w:cs="Times New Roman"/>
                <w:sz w:val="24"/>
                <w:szCs w:val="24"/>
              </w:rPr>
              <w:t>Vaenebe bissemebarkijh 20% daarpesjibie</w:t>
            </w:r>
          </w:p>
        </w:tc>
        <w:tc>
          <w:tcPr>
            <w:tcW w:w="4395" w:type="dxa"/>
          </w:tcPr>
          <w:p w:rsidR="00F807AE" w:rsidRPr="00F807AE" w:rsidRDefault="00F807AE" w:rsidP="00F807AE">
            <w:pPr>
              <w:rPr>
                <w:rFonts w:ascii="Times New Roman" w:eastAsia="Calibri" w:hAnsi="Times New Roman" w:cs="Times New Roman"/>
                <w:sz w:val="24"/>
                <w:szCs w:val="24"/>
              </w:rPr>
            </w:pPr>
            <w:r w:rsidRPr="00F807AE">
              <w:rPr>
                <w:rFonts w:ascii="Times New Roman" w:eastAsia="Calibri" w:hAnsi="Times New Roman" w:cs="Times New Roman"/>
                <w:sz w:val="24"/>
                <w:szCs w:val="24"/>
              </w:rPr>
              <w:t>Skuvle 30% unnebe areaalem åådtjeme, jïh dan gaavhtan vaenebe bissedh.</w:t>
            </w:r>
          </w:p>
          <w:p w:rsidR="00F807AE" w:rsidRPr="00F807AE" w:rsidRDefault="00F807AE" w:rsidP="00F807AE">
            <w:pPr>
              <w:rPr>
                <w:rFonts w:ascii="Times New Roman" w:eastAsia="Calibri" w:hAnsi="Times New Roman" w:cs="Times New Roman"/>
                <w:sz w:val="24"/>
                <w:szCs w:val="24"/>
              </w:rPr>
            </w:pPr>
            <w:r w:rsidRPr="00F807AE">
              <w:rPr>
                <w:rFonts w:ascii="Times New Roman" w:eastAsia="Calibri" w:hAnsi="Times New Roman" w:cs="Times New Roman"/>
                <w:sz w:val="24"/>
                <w:szCs w:val="24"/>
              </w:rPr>
              <w:t>RHJ:e 10% jïjnjebh bissemebarkijh daarpesje.</w:t>
            </w:r>
          </w:p>
          <w:p w:rsidR="00F807AE" w:rsidRPr="00F807AE" w:rsidRDefault="00F807AE" w:rsidP="00F807AE">
            <w:pPr>
              <w:rPr>
                <w:rFonts w:ascii="Times New Roman" w:eastAsia="Calibri" w:hAnsi="Times New Roman" w:cs="Times New Roman"/>
                <w:sz w:val="24"/>
                <w:szCs w:val="24"/>
              </w:rPr>
            </w:pPr>
            <w:r w:rsidRPr="00F807AE">
              <w:rPr>
                <w:rFonts w:ascii="Times New Roman" w:eastAsia="Calibri" w:hAnsi="Times New Roman" w:cs="Times New Roman"/>
                <w:sz w:val="24"/>
                <w:szCs w:val="24"/>
              </w:rPr>
              <w:t xml:space="preserve">Dah bissemebarkijh tjuerieh jïjnjebem vyöhkesadtedh jïh tjuerieh jïjnjebem soejkesjidh. </w:t>
            </w:r>
          </w:p>
          <w:p w:rsidR="00F807AE" w:rsidRPr="00F807AE" w:rsidRDefault="00F807AE" w:rsidP="00F807AE">
            <w:pPr>
              <w:rPr>
                <w:rFonts w:ascii="Times New Roman" w:eastAsia="Calibri" w:hAnsi="Times New Roman" w:cs="Times New Roman"/>
                <w:sz w:val="24"/>
                <w:szCs w:val="24"/>
              </w:rPr>
            </w:pPr>
            <w:r w:rsidRPr="00F807AE">
              <w:rPr>
                <w:rFonts w:ascii="Times New Roman" w:eastAsia="Calibri" w:hAnsi="Times New Roman" w:cs="Times New Roman"/>
                <w:sz w:val="24"/>
                <w:szCs w:val="24"/>
              </w:rPr>
              <w:t>Daerpies jienebh teknihkemaskijnh/ dïrregh.</w:t>
            </w:r>
          </w:p>
          <w:p w:rsidR="00F807AE" w:rsidRPr="00F807AE" w:rsidRDefault="00F807AE" w:rsidP="00F807AE">
            <w:pPr>
              <w:rPr>
                <w:rFonts w:ascii="Times New Roman" w:eastAsia="Calibri" w:hAnsi="Times New Roman" w:cs="Times New Roman"/>
                <w:sz w:val="24"/>
                <w:szCs w:val="24"/>
              </w:rPr>
            </w:pPr>
            <w:r w:rsidRPr="00F807AE">
              <w:rPr>
                <w:rFonts w:ascii="Times New Roman" w:eastAsia="Calibri" w:hAnsi="Times New Roman" w:cs="Times New Roman"/>
                <w:sz w:val="24"/>
                <w:szCs w:val="24"/>
              </w:rPr>
              <w:t>Joekehth guelpieslearkoeh åestedh mij haaskojde sigkeste</w:t>
            </w:r>
            <w:r w:rsidR="00681A8E">
              <w:rPr>
                <w:rFonts w:ascii="Times New Roman" w:eastAsia="Calibri" w:hAnsi="Times New Roman" w:cs="Times New Roman"/>
                <w:sz w:val="24"/>
                <w:szCs w:val="24"/>
              </w:rPr>
              <w:t>.</w:t>
            </w:r>
          </w:p>
          <w:p w:rsidR="00F93EFE" w:rsidRPr="00F93EFE" w:rsidRDefault="00F93EFE" w:rsidP="00F93EFE">
            <w:pPr>
              <w:rPr>
                <w:rFonts w:ascii="Times New Roman" w:eastAsia="Calibri" w:hAnsi="Times New Roman" w:cs="Times New Roman"/>
                <w:sz w:val="24"/>
                <w:szCs w:val="24"/>
              </w:rPr>
            </w:pPr>
          </w:p>
          <w:p w:rsidR="00F93EFE" w:rsidRPr="00F93EFE" w:rsidRDefault="00F93EFE" w:rsidP="00F93EFE">
            <w:pPr>
              <w:rPr>
                <w:rFonts w:ascii="Times New Roman" w:eastAsia="Calibri" w:hAnsi="Times New Roman" w:cs="Times New Roman"/>
                <w:sz w:val="24"/>
                <w:szCs w:val="24"/>
              </w:rPr>
            </w:pPr>
          </w:p>
        </w:tc>
        <w:tc>
          <w:tcPr>
            <w:tcW w:w="1842" w:type="dxa"/>
          </w:tcPr>
          <w:p w:rsidR="00F93EFE" w:rsidRPr="00F93EFE" w:rsidRDefault="00F93EFE" w:rsidP="00F93EFE">
            <w:pPr>
              <w:jc w:val="right"/>
              <w:rPr>
                <w:rFonts w:ascii="Times New Roman" w:eastAsia="Calibri" w:hAnsi="Times New Roman" w:cs="Times New Roman"/>
                <w:sz w:val="24"/>
                <w:szCs w:val="24"/>
              </w:rPr>
            </w:pPr>
            <w:r w:rsidRPr="00F93EFE">
              <w:rPr>
                <w:rFonts w:ascii="Times New Roman" w:eastAsia="Calibri" w:hAnsi="Times New Roman" w:cs="Times New Roman"/>
                <w:sz w:val="24"/>
                <w:szCs w:val="24"/>
              </w:rPr>
              <w:t>-76.000</w:t>
            </w:r>
          </w:p>
        </w:tc>
      </w:tr>
      <w:tr w:rsidR="00F93EFE" w:rsidRPr="00F93EFE" w:rsidTr="007D090B">
        <w:tc>
          <w:tcPr>
            <w:tcW w:w="2943" w:type="dxa"/>
          </w:tcPr>
          <w:p w:rsidR="00F93EFE" w:rsidRPr="00F93EFE" w:rsidRDefault="00681A8E" w:rsidP="00681A8E">
            <w:pPr>
              <w:rPr>
                <w:rFonts w:ascii="Times New Roman" w:eastAsia="Calibri" w:hAnsi="Times New Roman" w:cs="Times New Roman"/>
                <w:sz w:val="24"/>
                <w:szCs w:val="24"/>
              </w:rPr>
            </w:pPr>
            <w:r w:rsidRPr="00F807AE">
              <w:rPr>
                <w:rFonts w:ascii="Times New Roman" w:eastAsia="Calibri" w:hAnsi="Times New Roman" w:cs="Times New Roman"/>
                <w:sz w:val="24"/>
                <w:szCs w:val="24"/>
              </w:rPr>
              <w:t xml:space="preserve">Vaenebh almetjh ålkoeseksjovnesne 50%: </w:t>
            </w:r>
            <w:r w:rsidRPr="00F807AE">
              <w:rPr>
                <w:rFonts w:ascii="Times New Roman" w:eastAsia="Calibri" w:hAnsi="Times New Roman" w:cs="Times New Roman"/>
                <w:sz w:val="24"/>
                <w:szCs w:val="24"/>
              </w:rPr>
              <w:lastRenderedPageBreak/>
              <w:t>ine.</w:t>
            </w:r>
          </w:p>
        </w:tc>
        <w:tc>
          <w:tcPr>
            <w:tcW w:w="4395" w:type="dxa"/>
          </w:tcPr>
          <w:p w:rsidR="00681A8E" w:rsidRDefault="00681A8E" w:rsidP="00681A8E">
            <w:pPr>
              <w:rPr>
                <w:rFonts w:ascii="Times New Roman" w:eastAsia="Calibri" w:hAnsi="Times New Roman" w:cs="Times New Roman"/>
                <w:sz w:val="24"/>
                <w:szCs w:val="24"/>
              </w:rPr>
            </w:pPr>
          </w:p>
          <w:p w:rsidR="00681A8E" w:rsidRDefault="00681A8E" w:rsidP="00681A8E">
            <w:pPr>
              <w:rPr>
                <w:rFonts w:ascii="Times New Roman" w:eastAsia="Calibri" w:hAnsi="Times New Roman" w:cs="Times New Roman"/>
                <w:sz w:val="24"/>
                <w:szCs w:val="24"/>
              </w:rPr>
            </w:pPr>
          </w:p>
          <w:p w:rsidR="00F93EFE" w:rsidRPr="00F93EFE" w:rsidRDefault="00681A8E" w:rsidP="00681A8E">
            <w:pPr>
              <w:rPr>
                <w:rFonts w:ascii="Times New Roman" w:eastAsia="Calibri" w:hAnsi="Times New Roman" w:cs="Times New Roman"/>
                <w:sz w:val="24"/>
                <w:szCs w:val="24"/>
              </w:rPr>
            </w:pPr>
            <w:r w:rsidRPr="00F807AE">
              <w:rPr>
                <w:rFonts w:ascii="Times New Roman" w:eastAsia="Calibri" w:hAnsi="Times New Roman" w:cs="Times New Roman"/>
                <w:sz w:val="24"/>
                <w:szCs w:val="24"/>
              </w:rPr>
              <w:lastRenderedPageBreak/>
              <w:t xml:space="preserve">Påasteguedteme, haaskoeguedteme jïh mielhkiedangkome bovreste ij leah klahkaålman barkoeh. Kaanne maehtebe ånnetji govlesadtemisnie spååredh.    </w:t>
            </w:r>
          </w:p>
        </w:tc>
        <w:tc>
          <w:tcPr>
            <w:tcW w:w="1842" w:type="dxa"/>
          </w:tcPr>
          <w:p w:rsidR="00F93EFE" w:rsidRPr="00F93EFE" w:rsidRDefault="00F93EFE" w:rsidP="00F93EFE">
            <w:pPr>
              <w:jc w:val="right"/>
              <w:rPr>
                <w:rFonts w:ascii="Times New Roman" w:eastAsia="Calibri" w:hAnsi="Times New Roman" w:cs="Times New Roman"/>
                <w:sz w:val="24"/>
                <w:szCs w:val="24"/>
              </w:rPr>
            </w:pPr>
            <w:r w:rsidRPr="00F93EFE">
              <w:rPr>
                <w:rFonts w:ascii="Times New Roman" w:eastAsia="Calibri" w:hAnsi="Times New Roman" w:cs="Times New Roman"/>
                <w:sz w:val="24"/>
                <w:szCs w:val="24"/>
              </w:rPr>
              <w:lastRenderedPageBreak/>
              <w:t>-250.000</w:t>
            </w:r>
          </w:p>
        </w:tc>
      </w:tr>
      <w:tr w:rsidR="00F93EFE" w:rsidRPr="00F93EFE" w:rsidTr="007D090B">
        <w:tc>
          <w:tcPr>
            <w:tcW w:w="2943" w:type="dxa"/>
          </w:tcPr>
          <w:p w:rsidR="00F807AE" w:rsidRDefault="00681A8E" w:rsidP="00F93EFE">
            <w:pPr>
              <w:rPr>
                <w:rFonts w:ascii="Times New Roman" w:eastAsia="Calibri" w:hAnsi="Times New Roman" w:cs="Times New Roman"/>
                <w:sz w:val="24"/>
                <w:szCs w:val="24"/>
              </w:rPr>
            </w:pPr>
            <w:r w:rsidRPr="00681A8E">
              <w:rPr>
                <w:rFonts w:ascii="Times New Roman" w:eastAsia="Calibri" w:hAnsi="Times New Roman" w:cs="Times New Roman"/>
                <w:sz w:val="24"/>
                <w:szCs w:val="24"/>
              </w:rPr>
              <w:lastRenderedPageBreak/>
              <w:t xml:space="preserve">Maaksoeh vaeltedh jis gïeh buertieh stovlh jïh teppereejnememaskijnem löönieh.  </w:t>
            </w:r>
          </w:p>
          <w:p w:rsidR="00F807AE" w:rsidRPr="00F93EFE" w:rsidRDefault="00F807AE" w:rsidP="00F93EFE">
            <w:pPr>
              <w:rPr>
                <w:rFonts w:ascii="Times New Roman" w:eastAsia="Calibri" w:hAnsi="Times New Roman" w:cs="Times New Roman"/>
                <w:sz w:val="24"/>
                <w:szCs w:val="24"/>
              </w:rPr>
            </w:pPr>
          </w:p>
        </w:tc>
        <w:tc>
          <w:tcPr>
            <w:tcW w:w="4395" w:type="dxa"/>
          </w:tcPr>
          <w:p w:rsidR="00681A8E" w:rsidRPr="00681A8E" w:rsidRDefault="00681A8E" w:rsidP="00681A8E">
            <w:pPr>
              <w:rPr>
                <w:rFonts w:ascii="Times New Roman" w:eastAsia="Calibri" w:hAnsi="Times New Roman" w:cs="Times New Roman"/>
                <w:sz w:val="24"/>
                <w:szCs w:val="24"/>
              </w:rPr>
            </w:pPr>
            <w:r w:rsidRPr="00681A8E">
              <w:rPr>
                <w:rFonts w:ascii="Times New Roman" w:eastAsia="Calibri" w:hAnsi="Times New Roman" w:cs="Times New Roman"/>
                <w:sz w:val="24"/>
                <w:szCs w:val="24"/>
              </w:rPr>
              <w:t xml:space="preserve"> Baalhka goevtese.</w:t>
            </w:r>
          </w:p>
          <w:p w:rsidR="00681A8E" w:rsidRPr="00681A8E" w:rsidRDefault="00681A8E" w:rsidP="00681A8E">
            <w:pPr>
              <w:rPr>
                <w:rFonts w:ascii="Times New Roman" w:eastAsia="Calibri" w:hAnsi="Times New Roman" w:cs="Times New Roman"/>
                <w:sz w:val="24"/>
                <w:szCs w:val="24"/>
              </w:rPr>
            </w:pPr>
            <w:r w:rsidRPr="00681A8E">
              <w:rPr>
                <w:rFonts w:ascii="Times New Roman" w:eastAsia="Calibri" w:hAnsi="Times New Roman" w:cs="Times New Roman"/>
                <w:sz w:val="24"/>
                <w:szCs w:val="24"/>
              </w:rPr>
              <w:t>Reereme leejjemistie jïh reeknege.</w:t>
            </w:r>
          </w:p>
          <w:p w:rsidR="00F93EFE" w:rsidRPr="00F93EFE" w:rsidRDefault="00681A8E" w:rsidP="00681A8E">
            <w:pPr>
              <w:rPr>
                <w:rFonts w:ascii="Calibri" w:eastAsia="Calibri" w:hAnsi="Calibri" w:cs="Times New Roman"/>
              </w:rPr>
            </w:pPr>
            <w:r w:rsidRPr="00681A8E">
              <w:rPr>
                <w:rFonts w:ascii="Times New Roman" w:eastAsia="Calibri" w:hAnsi="Times New Roman" w:cs="Times New Roman"/>
                <w:sz w:val="24"/>
                <w:szCs w:val="24"/>
              </w:rPr>
              <w:t>Tjoerebe latjkoem öörnedh.</w:t>
            </w:r>
          </w:p>
        </w:tc>
        <w:tc>
          <w:tcPr>
            <w:tcW w:w="1842" w:type="dxa"/>
          </w:tcPr>
          <w:p w:rsidR="00F93EFE" w:rsidRPr="00F93EFE" w:rsidRDefault="00F93EFE" w:rsidP="00F93EFE">
            <w:pPr>
              <w:jc w:val="right"/>
              <w:rPr>
                <w:rFonts w:ascii="Times New Roman" w:eastAsia="Calibri" w:hAnsi="Times New Roman" w:cs="Times New Roman"/>
                <w:sz w:val="24"/>
                <w:szCs w:val="24"/>
              </w:rPr>
            </w:pPr>
            <w:r w:rsidRPr="00F93EFE">
              <w:rPr>
                <w:rFonts w:ascii="Times New Roman" w:eastAsia="Calibri" w:hAnsi="Times New Roman" w:cs="Times New Roman"/>
                <w:sz w:val="24"/>
                <w:szCs w:val="24"/>
              </w:rPr>
              <w:t>-5.000</w:t>
            </w:r>
          </w:p>
        </w:tc>
      </w:tr>
      <w:tr w:rsidR="00F93EFE" w:rsidRPr="00F93EFE" w:rsidTr="007D090B">
        <w:tc>
          <w:tcPr>
            <w:tcW w:w="2943" w:type="dxa"/>
          </w:tcPr>
          <w:p w:rsidR="00681A8E" w:rsidRPr="00F93EFE" w:rsidRDefault="00681A8E" w:rsidP="00681A8E">
            <w:pPr>
              <w:rPr>
                <w:rFonts w:ascii="Times New Roman" w:eastAsia="Calibri" w:hAnsi="Times New Roman" w:cs="Times New Roman"/>
                <w:sz w:val="24"/>
                <w:szCs w:val="24"/>
              </w:rPr>
            </w:pPr>
            <w:r w:rsidRPr="00681A8E">
              <w:rPr>
                <w:rFonts w:ascii="Times New Roman" w:eastAsia="Calibri" w:hAnsi="Times New Roman" w:cs="Times New Roman"/>
                <w:sz w:val="24"/>
                <w:szCs w:val="24"/>
              </w:rPr>
              <w:t xml:space="preserve">Gåetiemaaksojde jilliedidh.  </w:t>
            </w:r>
            <w:r w:rsidRPr="00681A8E">
              <w:rPr>
                <w:rFonts w:ascii="Times New Roman" w:eastAsia="Calibri" w:hAnsi="Times New Roman" w:cs="Times New Roman"/>
                <w:sz w:val="24"/>
                <w:szCs w:val="24"/>
              </w:rPr>
              <w:tab/>
            </w:r>
          </w:p>
        </w:tc>
        <w:tc>
          <w:tcPr>
            <w:tcW w:w="4395" w:type="dxa"/>
          </w:tcPr>
          <w:p w:rsidR="00F93EFE" w:rsidRPr="00F93EFE" w:rsidRDefault="00681A8E" w:rsidP="00F93EFE">
            <w:pPr>
              <w:rPr>
                <w:rFonts w:ascii="Times New Roman" w:eastAsia="Calibri" w:hAnsi="Times New Roman" w:cs="Times New Roman"/>
                <w:sz w:val="24"/>
                <w:szCs w:val="24"/>
              </w:rPr>
            </w:pPr>
            <w:r w:rsidRPr="00681A8E">
              <w:rPr>
                <w:rFonts w:ascii="Times New Roman" w:eastAsia="Calibri" w:hAnsi="Times New Roman" w:cs="Times New Roman"/>
                <w:sz w:val="24"/>
                <w:szCs w:val="24"/>
              </w:rPr>
              <w:t>Orre åasalæstoe saavremesavkam, byöpmemesavkam leejjedh.</w:t>
            </w:r>
          </w:p>
        </w:tc>
        <w:tc>
          <w:tcPr>
            <w:tcW w:w="1842" w:type="dxa"/>
          </w:tcPr>
          <w:p w:rsidR="00F93EFE" w:rsidRPr="00F93EFE" w:rsidRDefault="00F93EFE" w:rsidP="00F93EFE">
            <w:pPr>
              <w:jc w:val="right"/>
              <w:rPr>
                <w:rFonts w:ascii="Times New Roman" w:eastAsia="Calibri" w:hAnsi="Times New Roman" w:cs="Times New Roman"/>
                <w:sz w:val="24"/>
                <w:szCs w:val="24"/>
              </w:rPr>
            </w:pPr>
            <w:r w:rsidRPr="00F93EFE">
              <w:rPr>
                <w:rFonts w:ascii="Times New Roman" w:eastAsia="Calibri" w:hAnsi="Times New Roman" w:cs="Times New Roman"/>
                <w:sz w:val="24"/>
                <w:szCs w:val="24"/>
              </w:rPr>
              <w:t>-89.000</w:t>
            </w:r>
          </w:p>
        </w:tc>
      </w:tr>
      <w:tr w:rsidR="00F93EFE" w:rsidRPr="00F93EFE" w:rsidTr="007D090B">
        <w:tc>
          <w:tcPr>
            <w:tcW w:w="2943" w:type="dxa"/>
          </w:tcPr>
          <w:p w:rsidR="00F93EFE" w:rsidRPr="00F93EFE" w:rsidRDefault="00681A8E" w:rsidP="00F93EFE">
            <w:pPr>
              <w:rPr>
                <w:rFonts w:ascii="Times New Roman" w:eastAsia="Calibri" w:hAnsi="Times New Roman" w:cs="Times New Roman"/>
                <w:sz w:val="24"/>
                <w:szCs w:val="24"/>
              </w:rPr>
            </w:pPr>
            <w:r>
              <w:rPr>
                <w:rFonts w:ascii="Times New Roman" w:eastAsia="Calibri" w:hAnsi="Times New Roman" w:cs="Times New Roman"/>
                <w:sz w:val="24"/>
                <w:szCs w:val="24"/>
              </w:rPr>
              <w:t>Plaeriedongkeme</w:t>
            </w:r>
          </w:p>
        </w:tc>
        <w:tc>
          <w:tcPr>
            <w:tcW w:w="4395" w:type="dxa"/>
          </w:tcPr>
          <w:p w:rsidR="00F93EFE" w:rsidRPr="00F93EFE" w:rsidRDefault="00681A8E" w:rsidP="00681A8E">
            <w:pPr>
              <w:rPr>
                <w:rFonts w:ascii="Times New Roman" w:eastAsia="Calibri" w:hAnsi="Times New Roman" w:cs="Times New Roman"/>
                <w:sz w:val="24"/>
                <w:szCs w:val="24"/>
              </w:rPr>
            </w:pPr>
            <w:r w:rsidRPr="00681A8E">
              <w:rPr>
                <w:rFonts w:ascii="Times New Roman" w:eastAsia="Calibri" w:hAnsi="Times New Roman" w:cs="Times New Roman"/>
                <w:sz w:val="24"/>
                <w:szCs w:val="24"/>
              </w:rPr>
              <w:t>Aamhtesebarkijh tjuerieh bïevnesh gaskeviermesne gaavnedh juktie dovres plaerieh åestedh.</w:t>
            </w:r>
            <w:r w:rsidRPr="00681A8E">
              <w:rPr>
                <w:rFonts w:ascii="Times New Roman" w:eastAsia="Calibri" w:hAnsi="Times New Roman" w:cs="Times New Roman"/>
                <w:sz w:val="24"/>
                <w:szCs w:val="24"/>
              </w:rPr>
              <w:tab/>
            </w:r>
            <w:r w:rsidR="00F93EFE" w:rsidRPr="00F93EFE">
              <w:rPr>
                <w:rFonts w:ascii="Times New Roman" w:eastAsia="Calibri" w:hAnsi="Times New Roman" w:cs="Times New Roman"/>
                <w:sz w:val="24"/>
                <w:szCs w:val="24"/>
              </w:rPr>
              <w:t xml:space="preserve">. </w:t>
            </w:r>
          </w:p>
        </w:tc>
        <w:tc>
          <w:tcPr>
            <w:tcW w:w="1842" w:type="dxa"/>
          </w:tcPr>
          <w:p w:rsidR="00F93EFE" w:rsidRPr="00F93EFE" w:rsidRDefault="00F93EFE" w:rsidP="00F93EFE">
            <w:pPr>
              <w:jc w:val="right"/>
              <w:rPr>
                <w:rFonts w:ascii="Times New Roman" w:eastAsia="Calibri" w:hAnsi="Times New Roman" w:cs="Times New Roman"/>
                <w:sz w:val="24"/>
                <w:szCs w:val="24"/>
              </w:rPr>
            </w:pPr>
            <w:r w:rsidRPr="00F93EFE">
              <w:rPr>
                <w:rFonts w:ascii="Times New Roman" w:eastAsia="Calibri" w:hAnsi="Times New Roman" w:cs="Times New Roman"/>
                <w:sz w:val="24"/>
                <w:szCs w:val="24"/>
              </w:rPr>
              <w:t>-10.000</w:t>
            </w:r>
          </w:p>
        </w:tc>
      </w:tr>
      <w:tr w:rsidR="00F93EFE" w:rsidRPr="00F93EFE" w:rsidTr="007D090B">
        <w:tc>
          <w:tcPr>
            <w:tcW w:w="2943" w:type="dxa"/>
          </w:tcPr>
          <w:p w:rsidR="00681A8E" w:rsidRPr="00F93EFE" w:rsidRDefault="00681A8E" w:rsidP="00681A8E">
            <w:pPr>
              <w:rPr>
                <w:rFonts w:ascii="Times New Roman" w:eastAsia="Calibri" w:hAnsi="Times New Roman" w:cs="Times New Roman"/>
                <w:sz w:val="24"/>
                <w:szCs w:val="24"/>
              </w:rPr>
            </w:pPr>
            <w:r>
              <w:rPr>
                <w:rFonts w:ascii="Times New Roman" w:eastAsia="Calibri" w:hAnsi="Times New Roman" w:cs="Times New Roman"/>
                <w:sz w:val="24"/>
                <w:szCs w:val="24"/>
              </w:rPr>
              <w:t>Vijremoenehtse hiejhtesåvva.</w:t>
            </w:r>
          </w:p>
          <w:p w:rsidR="00681A8E" w:rsidRPr="00F93EFE" w:rsidRDefault="00681A8E" w:rsidP="00681A8E">
            <w:pPr>
              <w:rPr>
                <w:rFonts w:ascii="Times New Roman" w:eastAsia="Calibri" w:hAnsi="Times New Roman" w:cs="Times New Roman"/>
                <w:sz w:val="24"/>
                <w:szCs w:val="24"/>
              </w:rPr>
            </w:pPr>
          </w:p>
        </w:tc>
        <w:tc>
          <w:tcPr>
            <w:tcW w:w="4395" w:type="dxa"/>
          </w:tcPr>
          <w:p w:rsidR="00681A8E" w:rsidRPr="00681A8E" w:rsidRDefault="00681A8E" w:rsidP="00681A8E">
            <w:pPr>
              <w:rPr>
                <w:rFonts w:ascii="Times New Roman" w:eastAsia="Calibri" w:hAnsi="Times New Roman" w:cs="Times New Roman"/>
                <w:sz w:val="24"/>
                <w:szCs w:val="24"/>
              </w:rPr>
            </w:pPr>
            <w:r w:rsidRPr="00681A8E">
              <w:rPr>
                <w:rFonts w:ascii="Times New Roman" w:eastAsia="Calibri" w:hAnsi="Times New Roman" w:cs="Times New Roman"/>
                <w:sz w:val="24"/>
                <w:szCs w:val="24"/>
              </w:rPr>
              <w:t>Tjïelten åejvieladtjeraaran laaken mietie sirtesåvva.</w:t>
            </w:r>
          </w:p>
          <w:p w:rsidR="00F93EFE" w:rsidRPr="00F93EFE" w:rsidRDefault="00681A8E" w:rsidP="00681A8E">
            <w:pPr>
              <w:rPr>
                <w:rFonts w:ascii="Calibri" w:eastAsia="Calibri" w:hAnsi="Calibri" w:cs="Times New Roman"/>
              </w:rPr>
            </w:pPr>
            <w:r w:rsidRPr="00681A8E">
              <w:rPr>
                <w:rFonts w:ascii="Times New Roman" w:eastAsia="Calibri" w:hAnsi="Times New Roman" w:cs="Times New Roman"/>
                <w:sz w:val="24"/>
                <w:szCs w:val="24"/>
              </w:rPr>
              <w:t>Daerpies lissieviehkiem utnedh jis sarvi jallh jeatjah kreeki sonterh vuejieh. Vijremoenehtse dam maaksa.</w:t>
            </w:r>
            <w:r w:rsidRPr="00681A8E">
              <w:rPr>
                <w:rFonts w:ascii="Times New Roman" w:eastAsia="Calibri" w:hAnsi="Times New Roman" w:cs="Times New Roman"/>
                <w:sz w:val="24"/>
                <w:szCs w:val="24"/>
              </w:rPr>
              <w:tab/>
              <w:t>-</w:t>
            </w:r>
          </w:p>
        </w:tc>
        <w:tc>
          <w:tcPr>
            <w:tcW w:w="1842" w:type="dxa"/>
          </w:tcPr>
          <w:p w:rsidR="00F93EFE" w:rsidRPr="00F93EFE" w:rsidRDefault="00F93EFE" w:rsidP="00F93EFE">
            <w:pPr>
              <w:jc w:val="right"/>
              <w:rPr>
                <w:rFonts w:ascii="Times New Roman" w:eastAsia="Calibri" w:hAnsi="Times New Roman" w:cs="Times New Roman"/>
                <w:sz w:val="24"/>
                <w:szCs w:val="24"/>
              </w:rPr>
            </w:pPr>
            <w:r w:rsidRPr="00F93EFE">
              <w:rPr>
                <w:rFonts w:ascii="Times New Roman" w:eastAsia="Calibri" w:hAnsi="Times New Roman" w:cs="Times New Roman"/>
                <w:sz w:val="24"/>
                <w:szCs w:val="24"/>
              </w:rPr>
              <w:t>-26.000</w:t>
            </w:r>
          </w:p>
        </w:tc>
      </w:tr>
      <w:tr w:rsidR="00F93EFE" w:rsidRPr="00F93EFE" w:rsidTr="007D090B">
        <w:tc>
          <w:tcPr>
            <w:tcW w:w="2943" w:type="dxa"/>
          </w:tcPr>
          <w:p w:rsidR="00F93EFE" w:rsidRPr="00F93EFE" w:rsidRDefault="003D6DC0" w:rsidP="00F93EFE">
            <w:pPr>
              <w:rPr>
                <w:rFonts w:ascii="Times New Roman" w:eastAsia="Calibri" w:hAnsi="Times New Roman" w:cs="Times New Roman"/>
                <w:sz w:val="24"/>
                <w:szCs w:val="24"/>
              </w:rPr>
            </w:pPr>
            <w:r>
              <w:rPr>
                <w:rFonts w:ascii="Times New Roman" w:eastAsia="Calibri" w:hAnsi="Times New Roman" w:cs="Times New Roman"/>
                <w:sz w:val="24"/>
                <w:szCs w:val="24"/>
              </w:rPr>
              <w:t>Orre saevegeheevehtimmie laakh båeteme.</w:t>
            </w:r>
          </w:p>
        </w:tc>
        <w:tc>
          <w:tcPr>
            <w:tcW w:w="4395" w:type="dxa"/>
          </w:tcPr>
          <w:p w:rsidR="003D6DC0" w:rsidRPr="003D6DC0" w:rsidRDefault="003D6DC0" w:rsidP="003D6DC0">
            <w:pPr>
              <w:rPr>
                <w:rFonts w:ascii="Times New Roman" w:eastAsia="Calibri" w:hAnsi="Times New Roman" w:cs="Times New Roman"/>
                <w:sz w:val="24"/>
                <w:szCs w:val="24"/>
              </w:rPr>
            </w:pPr>
            <w:r w:rsidRPr="003D6DC0">
              <w:rPr>
                <w:rFonts w:ascii="Times New Roman" w:eastAsia="Calibri" w:hAnsi="Times New Roman" w:cs="Times New Roman"/>
                <w:sz w:val="24"/>
                <w:szCs w:val="24"/>
              </w:rPr>
              <w:t>Laaken mietie lea barre staaten gåetieh mah tjuerieh saevegem saeviehtidh. Jih ij leah daerpies gånkan fuelhkien reakedsbiejjide saeviehtidh jallh byjjes saevegebiejjieh.</w:t>
            </w:r>
          </w:p>
          <w:p w:rsidR="00F93EFE" w:rsidRPr="00F93EFE" w:rsidRDefault="003D6DC0" w:rsidP="003D6DC0">
            <w:pPr>
              <w:rPr>
                <w:rFonts w:ascii="Calibri" w:eastAsia="Calibri" w:hAnsi="Calibri" w:cs="Times New Roman"/>
              </w:rPr>
            </w:pPr>
            <w:r w:rsidRPr="003D6DC0">
              <w:rPr>
                <w:rFonts w:ascii="Times New Roman" w:eastAsia="Calibri" w:hAnsi="Times New Roman" w:cs="Times New Roman"/>
                <w:sz w:val="24"/>
                <w:szCs w:val="24"/>
              </w:rPr>
              <w:t>Suehpeden 17 b- dåehkie Saevegem olkese suehpeden 17 biejjien, jïh goevten 6 biejjien, dle lea saemiej åålmehbiejjiedåehkie.</w:t>
            </w:r>
          </w:p>
        </w:tc>
        <w:tc>
          <w:tcPr>
            <w:tcW w:w="1842" w:type="dxa"/>
          </w:tcPr>
          <w:p w:rsidR="00F93EFE" w:rsidRPr="00F93EFE" w:rsidRDefault="00F93EFE" w:rsidP="00F93EFE">
            <w:pPr>
              <w:jc w:val="right"/>
              <w:rPr>
                <w:rFonts w:ascii="Times New Roman" w:eastAsia="Calibri" w:hAnsi="Times New Roman" w:cs="Times New Roman"/>
                <w:sz w:val="24"/>
                <w:szCs w:val="24"/>
              </w:rPr>
            </w:pPr>
            <w:r w:rsidRPr="00F93EFE">
              <w:rPr>
                <w:rFonts w:ascii="Times New Roman" w:eastAsia="Calibri" w:hAnsi="Times New Roman" w:cs="Times New Roman"/>
                <w:sz w:val="24"/>
                <w:szCs w:val="24"/>
              </w:rPr>
              <w:t>-10.000</w:t>
            </w:r>
          </w:p>
        </w:tc>
      </w:tr>
    </w:tbl>
    <w:tbl>
      <w:tblPr>
        <w:tblStyle w:val="Tabellrutenett"/>
        <w:tblW w:w="0" w:type="auto"/>
        <w:tblLook w:val="04A0" w:firstRow="1" w:lastRow="0" w:firstColumn="1" w:lastColumn="0" w:noHBand="0" w:noVBand="1"/>
      </w:tblPr>
      <w:tblGrid>
        <w:gridCol w:w="3150"/>
        <w:gridCol w:w="4335"/>
        <w:gridCol w:w="1803"/>
      </w:tblGrid>
      <w:tr w:rsidR="00F93EFE" w:rsidRPr="00F93EFE" w:rsidTr="007D090B">
        <w:tc>
          <w:tcPr>
            <w:tcW w:w="2943" w:type="dxa"/>
          </w:tcPr>
          <w:p w:rsidR="00F93EFE" w:rsidRPr="00F93EFE" w:rsidRDefault="003D6DC0" w:rsidP="00F93EFE">
            <w:pPr>
              <w:spacing w:line="360" w:lineRule="auto"/>
              <w:rPr>
                <w:sz w:val="24"/>
                <w:szCs w:val="24"/>
              </w:rPr>
            </w:pPr>
            <w:r>
              <w:rPr>
                <w:sz w:val="24"/>
                <w:szCs w:val="24"/>
              </w:rPr>
              <w:t>Jollebe skïemtjedåarjegh</w:t>
            </w:r>
          </w:p>
        </w:tc>
        <w:tc>
          <w:tcPr>
            <w:tcW w:w="4395" w:type="dxa"/>
          </w:tcPr>
          <w:p w:rsidR="00F93EFE" w:rsidRPr="00F93EFE" w:rsidRDefault="00F93EFE" w:rsidP="00F93EFE">
            <w:pPr>
              <w:spacing w:line="360" w:lineRule="auto"/>
              <w:rPr>
                <w:sz w:val="24"/>
                <w:szCs w:val="24"/>
              </w:rPr>
            </w:pPr>
          </w:p>
        </w:tc>
        <w:tc>
          <w:tcPr>
            <w:tcW w:w="1842" w:type="dxa"/>
          </w:tcPr>
          <w:p w:rsidR="00F93EFE" w:rsidRPr="00F93EFE" w:rsidRDefault="00F93EFE" w:rsidP="00F93EFE">
            <w:pPr>
              <w:spacing w:line="360" w:lineRule="auto"/>
              <w:jc w:val="right"/>
              <w:rPr>
                <w:sz w:val="24"/>
                <w:szCs w:val="24"/>
              </w:rPr>
            </w:pPr>
            <w:r w:rsidRPr="00F93EFE">
              <w:rPr>
                <w:sz w:val="24"/>
                <w:szCs w:val="24"/>
              </w:rPr>
              <w:t>50.000</w:t>
            </w:r>
          </w:p>
        </w:tc>
      </w:tr>
      <w:tr w:rsidR="00F93EFE" w:rsidRPr="00F93EFE" w:rsidTr="007D090B">
        <w:tc>
          <w:tcPr>
            <w:tcW w:w="2943" w:type="dxa"/>
          </w:tcPr>
          <w:p w:rsidR="00681A8E" w:rsidRPr="00681A8E" w:rsidRDefault="00681A8E" w:rsidP="003D6DC0">
            <w:pPr>
              <w:spacing w:line="360" w:lineRule="auto"/>
              <w:rPr>
                <w:sz w:val="24"/>
                <w:szCs w:val="24"/>
              </w:rPr>
            </w:pPr>
            <w:r w:rsidRPr="00681A8E">
              <w:rPr>
                <w:sz w:val="24"/>
                <w:szCs w:val="24"/>
              </w:rPr>
              <w:t xml:space="preserve">20% vaenebe barkijh sjïekedimmesne. </w:t>
            </w:r>
          </w:p>
          <w:p w:rsidR="00681A8E" w:rsidRPr="00F93EFE" w:rsidRDefault="00681A8E" w:rsidP="003D6DC0">
            <w:pPr>
              <w:spacing w:line="360" w:lineRule="auto"/>
              <w:rPr>
                <w:sz w:val="24"/>
                <w:szCs w:val="24"/>
              </w:rPr>
            </w:pPr>
            <w:r w:rsidRPr="00681A8E">
              <w:rPr>
                <w:sz w:val="24"/>
                <w:szCs w:val="24"/>
              </w:rPr>
              <w:t>.</w:t>
            </w:r>
            <w:r w:rsidRPr="00681A8E">
              <w:rPr>
                <w:sz w:val="24"/>
                <w:szCs w:val="24"/>
              </w:rPr>
              <w:tab/>
            </w:r>
          </w:p>
        </w:tc>
        <w:tc>
          <w:tcPr>
            <w:tcW w:w="4395" w:type="dxa"/>
          </w:tcPr>
          <w:p w:rsidR="00F93EFE" w:rsidRPr="00F93EFE" w:rsidRDefault="00681A8E" w:rsidP="00F93EFE">
            <w:pPr>
              <w:spacing w:line="320" w:lineRule="atLeast"/>
              <w:rPr>
                <w:sz w:val="24"/>
                <w:szCs w:val="24"/>
              </w:rPr>
            </w:pPr>
            <w:r w:rsidRPr="00681A8E">
              <w:rPr>
                <w:sz w:val="24"/>
                <w:szCs w:val="24"/>
              </w:rPr>
              <w:t>RHJ lea jeahteme jarkoestimmie tseegkemisnie jïh guktie gåetide nuhtjieh jïh RHJ lea ussjiedamme sjïekedimmiedarjomh åestedh lea 20% barkoeh.</w:t>
            </w:r>
          </w:p>
        </w:tc>
        <w:tc>
          <w:tcPr>
            <w:tcW w:w="1842" w:type="dxa"/>
          </w:tcPr>
          <w:p w:rsidR="00F93EFE" w:rsidRPr="00F93EFE" w:rsidRDefault="00F93EFE" w:rsidP="00F93EFE">
            <w:pPr>
              <w:jc w:val="right"/>
              <w:rPr>
                <w:sz w:val="24"/>
                <w:szCs w:val="24"/>
              </w:rPr>
            </w:pPr>
            <w:r w:rsidRPr="00F93EFE">
              <w:rPr>
                <w:sz w:val="24"/>
                <w:szCs w:val="24"/>
              </w:rPr>
              <w:t>2014 kr -41.094</w:t>
            </w:r>
          </w:p>
          <w:p w:rsidR="00F93EFE" w:rsidRPr="00F93EFE" w:rsidRDefault="00F93EFE" w:rsidP="00F93EFE">
            <w:pPr>
              <w:spacing w:line="360" w:lineRule="auto"/>
              <w:jc w:val="right"/>
              <w:rPr>
                <w:sz w:val="24"/>
                <w:szCs w:val="24"/>
              </w:rPr>
            </w:pPr>
            <w:r w:rsidRPr="00F93EFE">
              <w:rPr>
                <w:sz w:val="24"/>
                <w:szCs w:val="24"/>
              </w:rPr>
              <w:t>2015 kr -82.188</w:t>
            </w:r>
          </w:p>
        </w:tc>
      </w:tr>
      <w:tr w:rsidR="00F93EFE" w:rsidRPr="00F93EFE" w:rsidTr="007D090B">
        <w:tc>
          <w:tcPr>
            <w:tcW w:w="2943" w:type="dxa"/>
          </w:tcPr>
          <w:p w:rsidR="003D6DC0" w:rsidRPr="00681A8E" w:rsidRDefault="003D6DC0" w:rsidP="003D6DC0">
            <w:pPr>
              <w:spacing w:line="360" w:lineRule="auto"/>
              <w:rPr>
                <w:sz w:val="24"/>
                <w:szCs w:val="24"/>
              </w:rPr>
            </w:pPr>
            <w:r w:rsidRPr="00681A8E">
              <w:rPr>
                <w:sz w:val="24"/>
                <w:szCs w:val="24"/>
              </w:rPr>
              <w:t>Giesiebarkoefaaleldahke noeride jorkeståvva. Noerh Raarvihkesne vaenebe nuepieh utnieh giesiebarkoem tjïeltesne åadtjodh.</w:t>
            </w:r>
          </w:p>
          <w:p w:rsidR="00F93EFE" w:rsidRPr="00F93EFE" w:rsidRDefault="00F93EFE" w:rsidP="00F93EFE">
            <w:pPr>
              <w:spacing w:line="360" w:lineRule="auto"/>
              <w:rPr>
                <w:sz w:val="24"/>
                <w:szCs w:val="24"/>
              </w:rPr>
            </w:pPr>
            <w:r w:rsidRPr="00F93EFE">
              <w:rPr>
                <w:bCs/>
                <w:sz w:val="24"/>
                <w:szCs w:val="24"/>
              </w:rPr>
              <w:t>endres</w:t>
            </w:r>
          </w:p>
        </w:tc>
        <w:tc>
          <w:tcPr>
            <w:tcW w:w="4395" w:type="dxa"/>
          </w:tcPr>
          <w:p w:rsidR="00F93EFE" w:rsidRPr="00F93EFE" w:rsidRDefault="003D6DC0" w:rsidP="00F93EFE">
            <w:pPr>
              <w:spacing w:line="320" w:lineRule="atLeast"/>
              <w:rPr>
                <w:sz w:val="24"/>
                <w:szCs w:val="24"/>
              </w:rPr>
            </w:pPr>
            <w:r w:rsidRPr="00681A8E">
              <w:rPr>
                <w:sz w:val="24"/>
                <w:szCs w:val="24"/>
              </w:rPr>
              <w:t>Jïjnjebe barkoeh klahkaålmide kraesieh bietskedh jïh mööledh</w:t>
            </w:r>
          </w:p>
        </w:tc>
        <w:tc>
          <w:tcPr>
            <w:tcW w:w="1842" w:type="dxa"/>
          </w:tcPr>
          <w:p w:rsidR="00F93EFE" w:rsidRPr="00F93EFE" w:rsidRDefault="00F93EFE" w:rsidP="00F93EFE">
            <w:pPr>
              <w:spacing w:line="360" w:lineRule="auto"/>
              <w:jc w:val="right"/>
              <w:rPr>
                <w:sz w:val="24"/>
                <w:szCs w:val="24"/>
              </w:rPr>
            </w:pPr>
            <w:r w:rsidRPr="00F93EFE">
              <w:rPr>
                <w:sz w:val="24"/>
                <w:szCs w:val="24"/>
              </w:rPr>
              <w:t>-68.242</w:t>
            </w:r>
          </w:p>
        </w:tc>
      </w:tr>
      <w:tr w:rsidR="00F93EFE" w:rsidRPr="00F93EFE" w:rsidTr="007D090B">
        <w:tc>
          <w:tcPr>
            <w:tcW w:w="2943" w:type="dxa"/>
          </w:tcPr>
          <w:p w:rsidR="003D6DC0" w:rsidRPr="003D6DC0" w:rsidRDefault="003D6DC0" w:rsidP="003D6DC0">
            <w:pPr>
              <w:rPr>
                <w:bCs/>
                <w:sz w:val="24"/>
                <w:szCs w:val="24"/>
              </w:rPr>
            </w:pPr>
            <w:r w:rsidRPr="003D6DC0">
              <w:rPr>
                <w:bCs/>
                <w:sz w:val="24"/>
                <w:szCs w:val="24"/>
              </w:rPr>
              <w:t>50% barkoeh prosjeektese sirtesåvva, åestemebarkoeh.</w:t>
            </w:r>
            <w:r w:rsidR="00F93EFE" w:rsidRPr="00F93EFE">
              <w:rPr>
                <w:bCs/>
                <w:sz w:val="24"/>
                <w:szCs w:val="24"/>
              </w:rPr>
              <w:t xml:space="preserve">. </w:t>
            </w:r>
          </w:p>
          <w:p w:rsidR="003D6DC0" w:rsidRPr="00F93EFE" w:rsidRDefault="003D6DC0" w:rsidP="003D6DC0">
            <w:pPr>
              <w:rPr>
                <w:bCs/>
                <w:sz w:val="24"/>
                <w:szCs w:val="24"/>
              </w:rPr>
            </w:pPr>
          </w:p>
        </w:tc>
        <w:tc>
          <w:tcPr>
            <w:tcW w:w="4395" w:type="dxa"/>
          </w:tcPr>
          <w:p w:rsidR="003D6DC0" w:rsidRPr="003D6DC0" w:rsidRDefault="003D6DC0" w:rsidP="003D6DC0">
            <w:pPr>
              <w:rPr>
                <w:bCs/>
                <w:sz w:val="24"/>
                <w:szCs w:val="24"/>
              </w:rPr>
            </w:pPr>
            <w:r w:rsidRPr="003D6DC0">
              <w:rPr>
                <w:bCs/>
                <w:sz w:val="24"/>
                <w:szCs w:val="24"/>
              </w:rPr>
              <w:t>Muvhth barkoeh mah laaken mietie krïevesåvva, ij leah dorjesovveme.</w:t>
            </w:r>
          </w:p>
          <w:p w:rsidR="003D6DC0" w:rsidRPr="003D6DC0" w:rsidRDefault="003D6DC0" w:rsidP="003D6DC0">
            <w:pPr>
              <w:rPr>
                <w:bCs/>
                <w:sz w:val="24"/>
                <w:szCs w:val="24"/>
              </w:rPr>
            </w:pPr>
            <w:r w:rsidRPr="003D6DC0">
              <w:rPr>
                <w:bCs/>
                <w:sz w:val="24"/>
                <w:szCs w:val="24"/>
              </w:rPr>
              <w:t>Servise- goevtesne maahta madtegåbpoe sjïdtedh</w:t>
            </w:r>
          </w:p>
          <w:p w:rsidR="003D6DC0" w:rsidRPr="003D6DC0" w:rsidRDefault="003D6DC0" w:rsidP="003D6DC0">
            <w:pPr>
              <w:rPr>
                <w:bCs/>
                <w:sz w:val="24"/>
                <w:szCs w:val="24"/>
              </w:rPr>
            </w:pPr>
            <w:r w:rsidRPr="003D6DC0">
              <w:rPr>
                <w:bCs/>
                <w:sz w:val="24"/>
                <w:szCs w:val="24"/>
              </w:rPr>
              <w:lastRenderedPageBreak/>
              <w:t>Kaanne tjoerebe jïjnjebh barkoeh jeatjah tjïeltijste åestedh.</w:t>
            </w:r>
          </w:p>
          <w:p w:rsidR="003D6DC0" w:rsidRPr="003D6DC0" w:rsidRDefault="003D6DC0" w:rsidP="003D6DC0">
            <w:pPr>
              <w:rPr>
                <w:bCs/>
                <w:sz w:val="24"/>
                <w:szCs w:val="24"/>
              </w:rPr>
            </w:pPr>
            <w:r w:rsidRPr="003D6DC0">
              <w:rPr>
                <w:bCs/>
                <w:sz w:val="24"/>
                <w:szCs w:val="24"/>
              </w:rPr>
              <w:t>Maehtedh sjïere maahtoem joekehth  barkoedajvine  guktie maehtebe jeatjah tjïeltide doekedh.</w:t>
            </w:r>
          </w:p>
          <w:p w:rsidR="00F93EFE" w:rsidRDefault="003D6DC0" w:rsidP="003D6DC0">
            <w:pPr>
              <w:spacing w:line="320" w:lineRule="atLeast"/>
              <w:rPr>
                <w:bCs/>
                <w:sz w:val="24"/>
                <w:szCs w:val="24"/>
              </w:rPr>
            </w:pPr>
            <w:r w:rsidRPr="003D6DC0">
              <w:rPr>
                <w:bCs/>
                <w:sz w:val="24"/>
                <w:szCs w:val="24"/>
              </w:rPr>
              <w:t>Tjoerebe voeresbeetnegeråajvarimmine ektine vuartasjidh.</w:t>
            </w:r>
          </w:p>
          <w:p w:rsidR="003D6DC0" w:rsidRPr="00F93EFE" w:rsidRDefault="003D6DC0" w:rsidP="003D6DC0">
            <w:pPr>
              <w:spacing w:line="320" w:lineRule="atLeast"/>
              <w:rPr>
                <w:sz w:val="24"/>
                <w:szCs w:val="24"/>
              </w:rPr>
            </w:pPr>
          </w:p>
          <w:p w:rsidR="003D6DC0" w:rsidRPr="003D6DC0" w:rsidRDefault="003D6DC0" w:rsidP="003D6DC0">
            <w:pPr>
              <w:spacing w:line="320" w:lineRule="atLeast"/>
              <w:rPr>
                <w:sz w:val="24"/>
                <w:szCs w:val="24"/>
              </w:rPr>
            </w:pPr>
          </w:p>
          <w:p w:rsidR="003D6DC0" w:rsidRPr="003D6DC0" w:rsidRDefault="003D6DC0" w:rsidP="003D6DC0">
            <w:pPr>
              <w:spacing w:line="320" w:lineRule="atLeast"/>
              <w:rPr>
                <w:sz w:val="24"/>
                <w:szCs w:val="24"/>
              </w:rPr>
            </w:pPr>
            <w:r w:rsidRPr="003D6DC0">
              <w:rPr>
                <w:sz w:val="24"/>
                <w:szCs w:val="24"/>
              </w:rPr>
              <w:t>Jarkoestimmieh laakesne dej minngemes jaepine jïjnjebe barkoeh sjïdteme goh soejkesje- jïh bigkemelaake, FDV- latjkoe Nøørjen Digitaaline.</w:t>
            </w:r>
          </w:p>
          <w:p w:rsidR="003D6DC0" w:rsidRPr="003D6DC0" w:rsidRDefault="003D6DC0" w:rsidP="003D6DC0">
            <w:pPr>
              <w:spacing w:line="320" w:lineRule="atLeast"/>
              <w:rPr>
                <w:sz w:val="24"/>
                <w:szCs w:val="24"/>
              </w:rPr>
            </w:pPr>
            <w:r w:rsidRPr="003D6DC0">
              <w:rPr>
                <w:sz w:val="24"/>
                <w:szCs w:val="24"/>
              </w:rPr>
              <w:t>Maehtebe varkemes beetneh-tjilkemisnie snalhtjen 1.b raejeste vuejnedh.</w:t>
            </w:r>
          </w:p>
          <w:p w:rsidR="00F93EFE" w:rsidRPr="00F93EFE" w:rsidRDefault="003D6DC0" w:rsidP="003D6DC0">
            <w:pPr>
              <w:spacing w:line="320" w:lineRule="atLeast"/>
              <w:rPr>
                <w:sz w:val="24"/>
                <w:szCs w:val="24"/>
              </w:rPr>
            </w:pPr>
            <w:r w:rsidRPr="003D6DC0">
              <w:rPr>
                <w:sz w:val="24"/>
                <w:szCs w:val="24"/>
              </w:rPr>
              <w:t>50% barkoeh åestemeprosjeekten tjirrh maaksasåvva.</w:t>
            </w:r>
          </w:p>
        </w:tc>
        <w:tc>
          <w:tcPr>
            <w:tcW w:w="1842" w:type="dxa"/>
          </w:tcPr>
          <w:p w:rsidR="00F93EFE" w:rsidRPr="00F93EFE" w:rsidRDefault="00F93EFE" w:rsidP="00F93EFE">
            <w:pPr>
              <w:spacing w:line="360" w:lineRule="auto"/>
              <w:jc w:val="right"/>
              <w:rPr>
                <w:sz w:val="24"/>
                <w:szCs w:val="24"/>
              </w:rPr>
            </w:pPr>
            <w:r w:rsidRPr="00F93EFE">
              <w:rPr>
                <w:sz w:val="24"/>
                <w:szCs w:val="24"/>
              </w:rPr>
              <w:lastRenderedPageBreak/>
              <w:t>-337.938</w:t>
            </w:r>
          </w:p>
        </w:tc>
      </w:tr>
      <w:tr w:rsidR="00F93EFE" w:rsidRPr="00F93EFE" w:rsidTr="007D090B">
        <w:tc>
          <w:tcPr>
            <w:tcW w:w="2943" w:type="dxa"/>
          </w:tcPr>
          <w:p w:rsidR="00F93EFE" w:rsidRPr="00F93EFE" w:rsidRDefault="003D6DC0" w:rsidP="003D6DC0">
            <w:pPr>
              <w:spacing w:line="360" w:lineRule="auto"/>
              <w:rPr>
                <w:sz w:val="24"/>
                <w:szCs w:val="24"/>
              </w:rPr>
            </w:pPr>
            <w:r w:rsidRPr="00A92AC3">
              <w:rPr>
                <w:sz w:val="24"/>
                <w:szCs w:val="24"/>
                <w:lang w:val="sma-NO"/>
              </w:rPr>
              <w:lastRenderedPageBreak/>
              <w:t xml:space="preserve">Åeniedamme barkoe konsesjovnebarkoste.  </w:t>
            </w:r>
          </w:p>
        </w:tc>
        <w:tc>
          <w:tcPr>
            <w:tcW w:w="4395" w:type="dxa"/>
          </w:tcPr>
          <w:p w:rsidR="003D6DC0" w:rsidRPr="00A92AC3" w:rsidRDefault="003D6DC0" w:rsidP="003D6DC0">
            <w:pPr>
              <w:rPr>
                <w:sz w:val="24"/>
                <w:szCs w:val="24"/>
                <w:lang w:val="sma-NO"/>
              </w:rPr>
            </w:pPr>
            <w:r w:rsidRPr="00A92AC3">
              <w:rPr>
                <w:sz w:val="24"/>
                <w:szCs w:val="24"/>
                <w:lang w:val="sma-NO"/>
              </w:rPr>
              <w:t>Konsesjovnegietedalleme johkijste Indre Namdalesne. 40% vaenebe barkijh.</w:t>
            </w:r>
          </w:p>
          <w:p w:rsidR="003D6DC0" w:rsidRPr="00A92AC3" w:rsidRDefault="003D6DC0" w:rsidP="003D6DC0">
            <w:pPr>
              <w:rPr>
                <w:sz w:val="24"/>
                <w:szCs w:val="24"/>
                <w:lang w:val="sma-NO"/>
              </w:rPr>
            </w:pPr>
            <w:r w:rsidRPr="00A92AC3">
              <w:rPr>
                <w:sz w:val="24"/>
                <w:szCs w:val="24"/>
                <w:lang w:val="sma-NO"/>
              </w:rPr>
              <w:t>Vaenebe dåarjegh jeatjah tjïeltijste.</w:t>
            </w:r>
          </w:p>
          <w:p w:rsidR="00F93EFE" w:rsidRPr="00DB1AE7" w:rsidRDefault="003D6DC0" w:rsidP="003D6DC0">
            <w:pPr>
              <w:spacing w:line="320" w:lineRule="atLeast"/>
              <w:rPr>
                <w:sz w:val="24"/>
                <w:szCs w:val="24"/>
                <w:lang w:val="sma-NO"/>
              </w:rPr>
            </w:pPr>
            <w:r w:rsidRPr="00A92AC3">
              <w:rPr>
                <w:sz w:val="24"/>
                <w:szCs w:val="24"/>
                <w:lang w:val="sma-NO"/>
              </w:rPr>
              <w:t>Dam maehtebe easkah snalhtjen 1 b 2014 vuejnedh</w:t>
            </w:r>
          </w:p>
        </w:tc>
        <w:tc>
          <w:tcPr>
            <w:tcW w:w="1842" w:type="dxa"/>
          </w:tcPr>
          <w:p w:rsidR="00F93EFE" w:rsidRPr="00F93EFE" w:rsidRDefault="00F93EFE" w:rsidP="00F93EFE">
            <w:pPr>
              <w:jc w:val="right"/>
              <w:rPr>
                <w:sz w:val="24"/>
                <w:szCs w:val="24"/>
              </w:rPr>
            </w:pPr>
            <w:r w:rsidRPr="00F93EFE">
              <w:rPr>
                <w:sz w:val="24"/>
                <w:szCs w:val="24"/>
              </w:rPr>
              <w:t>2014 kr -44.215 2015 kr -88.430</w:t>
            </w:r>
          </w:p>
        </w:tc>
      </w:tr>
      <w:tr w:rsidR="00F93EFE" w:rsidRPr="00F93EFE" w:rsidTr="007D090B">
        <w:tc>
          <w:tcPr>
            <w:tcW w:w="2943" w:type="dxa"/>
          </w:tcPr>
          <w:p w:rsidR="003D6DC0" w:rsidRPr="00A92AC3" w:rsidRDefault="003D6DC0" w:rsidP="003D6DC0">
            <w:pPr>
              <w:rPr>
                <w:sz w:val="24"/>
                <w:szCs w:val="24"/>
                <w:lang w:val="sma-NO"/>
              </w:rPr>
            </w:pPr>
          </w:p>
          <w:p w:rsidR="00F93EFE" w:rsidRPr="00F93EFE" w:rsidRDefault="003D6DC0" w:rsidP="003D6DC0">
            <w:pPr>
              <w:spacing w:line="360" w:lineRule="auto"/>
              <w:rPr>
                <w:bCs/>
                <w:sz w:val="24"/>
                <w:szCs w:val="24"/>
              </w:rPr>
            </w:pPr>
            <w:r w:rsidRPr="00A92AC3">
              <w:rPr>
                <w:sz w:val="24"/>
                <w:szCs w:val="24"/>
                <w:lang w:val="sma-NO"/>
              </w:rPr>
              <w:tab/>
              <w:t xml:space="preserve">Spååremeråajvarimmie      </w:t>
            </w:r>
          </w:p>
        </w:tc>
        <w:tc>
          <w:tcPr>
            <w:tcW w:w="4395" w:type="dxa"/>
          </w:tcPr>
          <w:p w:rsidR="00F93EFE" w:rsidRPr="00F93EFE" w:rsidRDefault="00F93EFE" w:rsidP="00F93EFE">
            <w:pPr>
              <w:spacing w:line="320" w:lineRule="atLeast"/>
              <w:rPr>
                <w:sz w:val="24"/>
                <w:szCs w:val="24"/>
              </w:rPr>
            </w:pPr>
          </w:p>
        </w:tc>
        <w:tc>
          <w:tcPr>
            <w:tcW w:w="1842" w:type="dxa"/>
          </w:tcPr>
          <w:p w:rsidR="00F93EFE" w:rsidRPr="00F93EFE" w:rsidRDefault="00F93EFE" w:rsidP="00F93EFE">
            <w:pPr>
              <w:jc w:val="right"/>
              <w:rPr>
                <w:sz w:val="24"/>
                <w:szCs w:val="24"/>
              </w:rPr>
            </w:pPr>
            <w:r w:rsidRPr="00F93EFE">
              <w:rPr>
                <w:sz w:val="24"/>
                <w:szCs w:val="24"/>
              </w:rPr>
              <w:t>-757.489</w:t>
            </w:r>
          </w:p>
        </w:tc>
      </w:tr>
    </w:tbl>
    <w:p w:rsidR="00515198" w:rsidRPr="00A92AC3" w:rsidRDefault="00515198" w:rsidP="00515198">
      <w:pPr>
        <w:rPr>
          <w:sz w:val="24"/>
          <w:szCs w:val="24"/>
          <w:lang w:val="sma-NO"/>
        </w:rPr>
      </w:pPr>
    </w:p>
    <w:p w:rsidR="00515198" w:rsidRPr="00A92AC3" w:rsidRDefault="00515198" w:rsidP="00515198">
      <w:pPr>
        <w:rPr>
          <w:sz w:val="24"/>
          <w:szCs w:val="24"/>
          <w:lang w:val="sma-NO"/>
        </w:rPr>
      </w:pPr>
    </w:p>
    <w:p w:rsidR="00515198" w:rsidRPr="003D6DC0" w:rsidRDefault="00515198" w:rsidP="00515198">
      <w:pPr>
        <w:rPr>
          <w:b/>
          <w:sz w:val="24"/>
          <w:szCs w:val="24"/>
          <w:lang w:val="sma-NO"/>
        </w:rPr>
      </w:pPr>
    </w:p>
    <w:p w:rsidR="00515198" w:rsidRDefault="00515198" w:rsidP="00515198">
      <w:pPr>
        <w:rPr>
          <w:b/>
          <w:sz w:val="24"/>
          <w:szCs w:val="24"/>
          <w:lang w:val="sma-NO"/>
        </w:rPr>
      </w:pPr>
      <w:r w:rsidRPr="003D6DC0">
        <w:rPr>
          <w:b/>
          <w:sz w:val="24"/>
          <w:szCs w:val="24"/>
          <w:lang w:val="sma-NO"/>
        </w:rPr>
        <w:t>Åestemeråajvarimmieh nænnoestamme budsjedtese 2014:</w:t>
      </w:r>
    </w:p>
    <w:tbl>
      <w:tblPr>
        <w:tblStyle w:val="Tabellrutenett"/>
        <w:tblW w:w="0" w:type="auto"/>
        <w:tblLook w:val="04A0" w:firstRow="1" w:lastRow="0" w:firstColumn="1" w:lastColumn="0" w:noHBand="0" w:noVBand="1"/>
      </w:tblPr>
      <w:tblGrid>
        <w:gridCol w:w="1383"/>
        <w:gridCol w:w="3687"/>
        <w:gridCol w:w="1275"/>
      </w:tblGrid>
      <w:tr w:rsidR="0039202D" w:rsidRPr="0039202D" w:rsidTr="007D090B">
        <w:tc>
          <w:tcPr>
            <w:tcW w:w="1383" w:type="dxa"/>
          </w:tcPr>
          <w:p w:rsidR="0039202D" w:rsidRPr="0039202D" w:rsidRDefault="0039202D" w:rsidP="0039202D">
            <w:pPr>
              <w:rPr>
                <w:b/>
              </w:rPr>
            </w:pPr>
            <w:r w:rsidRPr="0039202D">
              <w:rPr>
                <w:b/>
              </w:rPr>
              <w:t>Prosje</w:t>
            </w:r>
            <w:r>
              <w:rPr>
                <w:b/>
              </w:rPr>
              <w:t>e</w:t>
            </w:r>
            <w:r w:rsidRPr="0039202D">
              <w:rPr>
                <w:b/>
              </w:rPr>
              <w:t>kt</w:t>
            </w:r>
            <w:r>
              <w:rPr>
                <w:b/>
              </w:rPr>
              <w:t>e</w:t>
            </w:r>
            <w:r w:rsidRPr="0039202D">
              <w:rPr>
                <w:b/>
              </w:rPr>
              <w:t>nr</w:t>
            </w:r>
          </w:p>
        </w:tc>
        <w:tc>
          <w:tcPr>
            <w:tcW w:w="3687" w:type="dxa"/>
          </w:tcPr>
          <w:p w:rsidR="0039202D" w:rsidRPr="0039202D" w:rsidRDefault="0039202D" w:rsidP="0039202D">
            <w:pPr>
              <w:rPr>
                <w:b/>
              </w:rPr>
            </w:pPr>
            <w:r w:rsidRPr="0039202D">
              <w:rPr>
                <w:b/>
              </w:rPr>
              <w:t>Prosje</w:t>
            </w:r>
            <w:r>
              <w:rPr>
                <w:b/>
              </w:rPr>
              <w:t>e</w:t>
            </w:r>
            <w:r w:rsidRPr="0039202D">
              <w:rPr>
                <w:b/>
              </w:rPr>
              <w:t>kt</w:t>
            </w:r>
            <w:r>
              <w:rPr>
                <w:b/>
              </w:rPr>
              <w:t>e</w:t>
            </w:r>
          </w:p>
        </w:tc>
        <w:tc>
          <w:tcPr>
            <w:tcW w:w="1275" w:type="dxa"/>
          </w:tcPr>
          <w:p w:rsidR="0039202D" w:rsidRPr="0039202D" w:rsidRDefault="0039202D" w:rsidP="0039202D">
            <w:pPr>
              <w:jc w:val="center"/>
              <w:rPr>
                <w:b/>
              </w:rPr>
            </w:pPr>
            <w:r w:rsidRPr="0039202D">
              <w:rPr>
                <w:b/>
              </w:rPr>
              <w:t>2014</w:t>
            </w:r>
          </w:p>
        </w:tc>
      </w:tr>
      <w:tr w:rsidR="0039202D" w:rsidRPr="0039202D" w:rsidTr="007D090B">
        <w:tc>
          <w:tcPr>
            <w:tcW w:w="1383" w:type="dxa"/>
          </w:tcPr>
          <w:p w:rsidR="0039202D" w:rsidRPr="0039202D" w:rsidRDefault="0039202D" w:rsidP="0039202D">
            <w:r w:rsidRPr="0039202D">
              <w:t>7210</w:t>
            </w:r>
          </w:p>
        </w:tc>
        <w:tc>
          <w:tcPr>
            <w:tcW w:w="3687" w:type="dxa"/>
          </w:tcPr>
          <w:p w:rsidR="0039202D" w:rsidRPr="00DB1AE7" w:rsidRDefault="0039202D" w:rsidP="0039202D">
            <w:r w:rsidRPr="00DB1AE7">
              <w:t>Orre maanagïerte</w:t>
            </w:r>
          </w:p>
        </w:tc>
        <w:tc>
          <w:tcPr>
            <w:tcW w:w="1275" w:type="dxa"/>
          </w:tcPr>
          <w:p w:rsidR="0039202D" w:rsidRPr="0039202D" w:rsidRDefault="0039202D" w:rsidP="0039202D">
            <w:pPr>
              <w:jc w:val="right"/>
            </w:pPr>
            <w:r w:rsidRPr="0039202D">
              <w:t>500 000</w:t>
            </w:r>
          </w:p>
        </w:tc>
      </w:tr>
      <w:tr w:rsidR="0039202D" w:rsidRPr="0039202D" w:rsidTr="007D090B">
        <w:tc>
          <w:tcPr>
            <w:tcW w:w="1383" w:type="dxa"/>
          </w:tcPr>
          <w:p w:rsidR="0039202D" w:rsidRPr="0039202D" w:rsidRDefault="0039202D" w:rsidP="0039202D">
            <w:r w:rsidRPr="0039202D">
              <w:t>7307</w:t>
            </w:r>
          </w:p>
        </w:tc>
        <w:tc>
          <w:tcPr>
            <w:tcW w:w="3687" w:type="dxa"/>
          </w:tcPr>
          <w:p w:rsidR="0039202D" w:rsidRPr="00DB1AE7" w:rsidRDefault="0039202D" w:rsidP="0039202D">
            <w:r w:rsidRPr="00DB1AE7">
              <w:t>Håksoegåetieh</w:t>
            </w:r>
          </w:p>
        </w:tc>
        <w:tc>
          <w:tcPr>
            <w:tcW w:w="1275" w:type="dxa"/>
          </w:tcPr>
          <w:p w:rsidR="0039202D" w:rsidRPr="0039202D" w:rsidRDefault="0039202D" w:rsidP="0039202D">
            <w:pPr>
              <w:jc w:val="right"/>
            </w:pPr>
            <w:r w:rsidRPr="0039202D">
              <w:t>200 000</w:t>
            </w:r>
          </w:p>
        </w:tc>
      </w:tr>
      <w:tr w:rsidR="0039202D" w:rsidRPr="0039202D" w:rsidTr="007D090B">
        <w:tc>
          <w:tcPr>
            <w:tcW w:w="1383" w:type="dxa"/>
          </w:tcPr>
          <w:p w:rsidR="0039202D" w:rsidRPr="0039202D" w:rsidRDefault="0039202D" w:rsidP="0039202D">
            <w:r w:rsidRPr="0039202D">
              <w:t>7331</w:t>
            </w:r>
          </w:p>
        </w:tc>
        <w:tc>
          <w:tcPr>
            <w:tcW w:w="3687" w:type="dxa"/>
          </w:tcPr>
          <w:p w:rsidR="0039202D" w:rsidRPr="00DB1AE7" w:rsidRDefault="0039202D" w:rsidP="0039202D">
            <w:r w:rsidRPr="00DB1AE7">
              <w:t>orrestehteme baeniedåakterekontovreste</w:t>
            </w:r>
          </w:p>
        </w:tc>
        <w:tc>
          <w:tcPr>
            <w:tcW w:w="1275" w:type="dxa"/>
          </w:tcPr>
          <w:p w:rsidR="0039202D" w:rsidRPr="0039202D" w:rsidRDefault="0039202D" w:rsidP="0039202D">
            <w:pPr>
              <w:jc w:val="right"/>
            </w:pPr>
            <w:r w:rsidRPr="0039202D">
              <w:t>500 000</w:t>
            </w:r>
          </w:p>
        </w:tc>
      </w:tr>
      <w:tr w:rsidR="0039202D" w:rsidRPr="0039202D" w:rsidTr="007D090B">
        <w:tc>
          <w:tcPr>
            <w:tcW w:w="1383" w:type="dxa"/>
          </w:tcPr>
          <w:p w:rsidR="0039202D" w:rsidRPr="0039202D" w:rsidRDefault="0039202D" w:rsidP="0039202D">
            <w:r w:rsidRPr="0039202D">
              <w:t>7451</w:t>
            </w:r>
          </w:p>
        </w:tc>
        <w:tc>
          <w:tcPr>
            <w:tcW w:w="3687" w:type="dxa"/>
          </w:tcPr>
          <w:p w:rsidR="0039202D" w:rsidRPr="00DB1AE7" w:rsidRDefault="0039202D" w:rsidP="0039202D">
            <w:r w:rsidRPr="00DB1AE7">
              <w:t>Sijjieevtiedimmie</w:t>
            </w:r>
          </w:p>
        </w:tc>
        <w:tc>
          <w:tcPr>
            <w:tcW w:w="1275" w:type="dxa"/>
          </w:tcPr>
          <w:p w:rsidR="0039202D" w:rsidRPr="0039202D" w:rsidRDefault="0039202D" w:rsidP="0039202D">
            <w:pPr>
              <w:jc w:val="right"/>
            </w:pPr>
            <w:r w:rsidRPr="0039202D">
              <w:t>1 500 000</w:t>
            </w:r>
          </w:p>
        </w:tc>
      </w:tr>
      <w:tr w:rsidR="0039202D" w:rsidRPr="0039202D" w:rsidTr="007D090B">
        <w:tc>
          <w:tcPr>
            <w:tcW w:w="1383" w:type="dxa"/>
          </w:tcPr>
          <w:p w:rsidR="0039202D" w:rsidRPr="0039202D" w:rsidRDefault="0039202D" w:rsidP="0039202D">
            <w:r w:rsidRPr="0039202D">
              <w:t>7478</w:t>
            </w:r>
          </w:p>
        </w:tc>
        <w:tc>
          <w:tcPr>
            <w:tcW w:w="3687" w:type="dxa"/>
          </w:tcPr>
          <w:p w:rsidR="0039202D" w:rsidRPr="00DB1AE7" w:rsidRDefault="0039202D" w:rsidP="0039202D">
            <w:r w:rsidRPr="00DB1AE7">
              <w:t>Raarvihken tjaetsievierkem stueriedidh</w:t>
            </w:r>
          </w:p>
        </w:tc>
        <w:tc>
          <w:tcPr>
            <w:tcW w:w="1275" w:type="dxa"/>
          </w:tcPr>
          <w:p w:rsidR="0039202D" w:rsidRPr="0039202D" w:rsidRDefault="0039202D" w:rsidP="0039202D">
            <w:pPr>
              <w:jc w:val="right"/>
            </w:pPr>
            <w:r w:rsidRPr="0039202D">
              <w:t>2 500 000</w:t>
            </w:r>
          </w:p>
        </w:tc>
      </w:tr>
      <w:tr w:rsidR="0039202D" w:rsidRPr="0039202D" w:rsidTr="007D090B">
        <w:tc>
          <w:tcPr>
            <w:tcW w:w="1383" w:type="dxa"/>
          </w:tcPr>
          <w:p w:rsidR="0039202D" w:rsidRPr="0039202D" w:rsidRDefault="0039202D" w:rsidP="0039202D">
            <w:r w:rsidRPr="0039202D">
              <w:t>7480</w:t>
            </w:r>
          </w:p>
        </w:tc>
        <w:tc>
          <w:tcPr>
            <w:tcW w:w="3687" w:type="dxa"/>
          </w:tcPr>
          <w:p w:rsidR="0039202D" w:rsidRPr="00DB1AE7" w:rsidRDefault="00AF2201" w:rsidP="0039202D">
            <w:r w:rsidRPr="00DB1AE7">
              <w:t xml:space="preserve">Orre HC- okse jïh orre HC-WC siebriedahkegåetesne </w:t>
            </w:r>
            <w:r w:rsidRPr="00DB1AE7">
              <w:tab/>
            </w:r>
          </w:p>
        </w:tc>
        <w:tc>
          <w:tcPr>
            <w:tcW w:w="1275" w:type="dxa"/>
          </w:tcPr>
          <w:p w:rsidR="0039202D" w:rsidRPr="0039202D" w:rsidRDefault="0039202D" w:rsidP="0039202D">
            <w:pPr>
              <w:jc w:val="right"/>
            </w:pPr>
            <w:r w:rsidRPr="0039202D">
              <w:t>150 000</w:t>
            </w:r>
          </w:p>
        </w:tc>
      </w:tr>
      <w:tr w:rsidR="0039202D" w:rsidRPr="0039202D" w:rsidTr="007D090B">
        <w:tc>
          <w:tcPr>
            <w:tcW w:w="1383" w:type="dxa"/>
          </w:tcPr>
          <w:p w:rsidR="0039202D" w:rsidRPr="0039202D" w:rsidRDefault="0039202D" w:rsidP="0039202D">
            <w:r w:rsidRPr="0039202D">
              <w:t>7486</w:t>
            </w:r>
          </w:p>
        </w:tc>
        <w:tc>
          <w:tcPr>
            <w:tcW w:w="3687" w:type="dxa"/>
          </w:tcPr>
          <w:p w:rsidR="0039202D" w:rsidRPr="00DB1AE7" w:rsidRDefault="00AF2201" w:rsidP="0039202D">
            <w:r w:rsidRPr="00DB1AE7">
              <w:t xml:space="preserve"> saavremegåetie</w:t>
            </w:r>
          </w:p>
        </w:tc>
        <w:tc>
          <w:tcPr>
            <w:tcW w:w="1275" w:type="dxa"/>
          </w:tcPr>
          <w:p w:rsidR="0039202D" w:rsidRPr="0039202D" w:rsidRDefault="0039202D" w:rsidP="0039202D">
            <w:pPr>
              <w:jc w:val="right"/>
            </w:pPr>
            <w:r w:rsidRPr="0039202D">
              <w:t>500 000</w:t>
            </w:r>
          </w:p>
        </w:tc>
      </w:tr>
      <w:tr w:rsidR="0039202D" w:rsidRPr="0039202D" w:rsidTr="007D090B">
        <w:tc>
          <w:tcPr>
            <w:tcW w:w="1383" w:type="dxa"/>
          </w:tcPr>
          <w:p w:rsidR="0039202D" w:rsidRPr="0039202D" w:rsidRDefault="0039202D" w:rsidP="0039202D">
            <w:r w:rsidRPr="0039202D">
              <w:t>7487</w:t>
            </w:r>
          </w:p>
        </w:tc>
        <w:tc>
          <w:tcPr>
            <w:tcW w:w="3687" w:type="dxa"/>
          </w:tcPr>
          <w:p w:rsidR="0039202D" w:rsidRPr="00DB1AE7" w:rsidRDefault="005968F9" w:rsidP="0039202D">
            <w:r w:rsidRPr="00DB1AE7">
              <w:t>Hybelegåetiem rïjvestidh</w:t>
            </w:r>
            <w:r w:rsidRPr="00DB1AE7">
              <w:tab/>
            </w:r>
          </w:p>
        </w:tc>
        <w:tc>
          <w:tcPr>
            <w:tcW w:w="1275" w:type="dxa"/>
          </w:tcPr>
          <w:p w:rsidR="0039202D" w:rsidRPr="0039202D" w:rsidRDefault="0039202D" w:rsidP="0039202D">
            <w:pPr>
              <w:jc w:val="right"/>
            </w:pPr>
            <w:r w:rsidRPr="0039202D">
              <w:t>300 000</w:t>
            </w:r>
          </w:p>
        </w:tc>
      </w:tr>
      <w:tr w:rsidR="0039202D" w:rsidRPr="0039202D" w:rsidTr="007D090B">
        <w:tc>
          <w:tcPr>
            <w:tcW w:w="1383" w:type="dxa"/>
          </w:tcPr>
          <w:p w:rsidR="0039202D" w:rsidRPr="0039202D" w:rsidRDefault="0039202D" w:rsidP="0039202D">
            <w:r w:rsidRPr="0039202D">
              <w:t>7488</w:t>
            </w:r>
          </w:p>
        </w:tc>
        <w:tc>
          <w:tcPr>
            <w:tcW w:w="3687" w:type="dxa"/>
          </w:tcPr>
          <w:p w:rsidR="0039202D" w:rsidRPr="00DB1AE7" w:rsidRDefault="0039202D" w:rsidP="0039202D">
            <w:r w:rsidRPr="00DB1AE7">
              <w:t>Boligstiftelsen</w:t>
            </w:r>
          </w:p>
        </w:tc>
        <w:tc>
          <w:tcPr>
            <w:tcW w:w="1275" w:type="dxa"/>
          </w:tcPr>
          <w:p w:rsidR="0039202D" w:rsidRPr="0039202D" w:rsidRDefault="0039202D" w:rsidP="0039202D">
            <w:pPr>
              <w:jc w:val="right"/>
            </w:pPr>
            <w:r w:rsidRPr="0039202D">
              <w:t>2 000 000</w:t>
            </w:r>
          </w:p>
        </w:tc>
      </w:tr>
      <w:tr w:rsidR="0039202D" w:rsidRPr="0039202D" w:rsidTr="007D090B">
        <w:tc>
          <w:tcPr>
            <w:tcW w:w="1383" w:type="dxa"/>
          </w:tcPr>
          <w:p w:rsidR="0039202D" w:rsidRPr="0039202D" w:rsidRDefault="0039202D" w:rsidP="0039202D">
            <w:r w:rsidRPr="0039202D">
              <w:t>7489</w:t>
            </w:r>
          </w:p>
        </w:tc>
        <w:tc>
          <w:tcPr>
            <w:tcW w:w="3687" w:type="dxa"/>
          </w:tcPr>
          <w:p w:rsidR="0039202D" w:rsidRPr="00DB1AE7" w:rsidRDefault="005968F9" w:rsidP="0039202D">
            <w:r w:rsidRPr="00DB1AE7">
              <w:t>Vaarjelimmie – «Hilde</w:t>
            </w:r>
          </w:p>
        </w:tc>
        <w:tc>
          <w:tcPr>
            <w:tcW w:w="1275" w:type="dxa"/>
          </w:tcPr>
          <w:p w:rsidR="0039202D" w:rsidRPr="0039202D" w:rsidRDefault="0039202D" w:rsidP="0039202D">
            <w:pPr>
              <w:jc w:val="right"/>
            </w:pPr>
            <w:r w:rsidRPr="0039202D">
              <w:t>250 000</w:t>
            </w:r>
          </w:p>
        </w:tc>
      </w:tr>
      <w:tr w:rsidR="0039202D" w:rsidRPr="0039202D" w:rsidTr="007D090B">
        <w:tc>
          <w:tcPr>
            <w:tcW w:w="1383" w:type="dxa"/>
          </w:tcPr>
          <w:p w:rsidR="0039202D" w:rsidRPr="0039202D" w:rsidRDefault="0039202D" w:rsidP="0039202D">
            <w:pPr>
              <w:rPr>
                <w:b/>
              </w:rPr>
            </w:pPr>
          </w:p>
        </w:tc>
        <w:tc>
          <w:tcPr>
            <w:tcW w:w="3687" w:type="dxa"/>
          </w:tcPr>
          <w:p w:rsidR="0039202D" w:rsidRPr="0039202D" w:rsidRDefault="0039202D" w:rsidP="0039202D">
            <w:pPr>
              <w:rPr>
                <w:b/>
              </w:rPr>
            </w:pPr>
            <w:r w:rsidRPr="0039202D">
              <w:rPr>
                <w:b/>
              </w:rPr>
              <w:t>Åesteme</w:t>
            </w:r>
          </w:p>
        </w:tc>
        <w:tc>
          <w:tcPr>
            <w:tcW w:w="1275" w:type="dxa"/>
          </w:tcPr>
          <w:p w:rsidR="0039202D" w:rsidRPr="0039202D" w:rsidRDefault="0039202D" w:rsidP="0039202D">
            <w:pPr>
              <w:jc w:val="right"/>
              <w:rPr>
                <w:b/>
              </w:rPr>
            </w:pPr>
            <w:r w:rsidRPr="0039202D">
              <w:rPr>
                <w:b/>
              </w:rPr>
              <w:t>8 400 000</w:t>
            </w:r>
          </w:p>
        </w:tc>
      </w:tr>
    </w:tbl>
    <w:p w:rsidR="003D6DC0" w:rsidRPr="003D6DC0" w:rsidRDefault="003D6DC0" w:rsidP="00515198">
      <w:pPr>
        <w:rPr>
          <w:b/>
          <w:sz w:val="24"/>
          <w:szCs w:val="24"/>
          <w:lang w:val="sma-NO"/>
        </w:rPr>
      </w:pPr>
    </w:p>
    <w:p w:rsidR="00515198" w:rsidRDefault="00515198" w:rsidP="00515198">
      <w:pPr>
        <w:rPr>
          <w:b/>
          <w:sz w:val="24"/>
          <w:szCs w:val="24"/>
          <w:lang w:val="sma-NO"/>
        </w:rPr>
      </w:pPr>
      <w:r w:rsidRPr="005968F9">
        <w:rPr>
          <w:b/>
          <w:sz w:val="24"/>
          <w:szCs w:val="24"/>
          <w:lang w:val="sma-NO"/>
        </w:rPr>
        <w:lastRenderedPageBreak/>
        <w:t>Jeatjah haestemh/ulmie:</w:t>
      </w:r>
    </w:p>
    <w:tbl>
      <w:tblPr>
        <w:tblStyle w:val="Tabellrutenett"/>
        <w:tblW w:w="0" w:type="auto"/>
        <w:tblLook w:val="04A0" w:firstRow="1" w:lastRow="0" w:firstColumn="1" w:lastColumn="0" w:noHBand="0" w:noVBand="1"/>
      </w:tblPr>
      <w:tblGrid>
        <w:gridCol w:w="9039"/>
      </w:tblGrid>
      <w:tr w:rsidR="005968F9" w:rsidRPr="007D090B" w:rsidTr="007D090B">
        <w:tc>
          <w:tcPr>
            <w:tcW w:w="9039" w:type="dxa"/>
          </w:tcPr>
          <w:p w:rsidR="005968F9" w:rsidRPr="005968F9" w:rsidRDefault="005968F9" w:rsidP="005968F9">
            <w:pPr>
              <w:numPr>
                <w:ilvl w:val="0"/>
                <w:numId w:val="12"/>
              </w:numPr>
              <w:rPr>
                <w:sz w:val="24"/>
                <w:szCs w:val="24"/>
                <w:lang w:val="sma-NO"/>
              </w:rPr>
            </w:pPr>
            <w:r w:rsidRPr="00A92AC3">
              <w:rPr>
                <w:sz w:val="24"/>
                <w:szCs w:val="24"/>
                <w:lang w:val="sma-NO"/>
              </w:rPr>
              <w:t>Digitaale Soejkesjelæstoem Raarvihken tjïeltese jïh dej jeatjah tjïelti gujmie Indre Namdalesne jïh Staaten Kaarhtevierkine tjirrehtidh.</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Primærjielemefoenhtese njoelkedassh gïetedalledh.</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Skåejjiegeajnoen åejviesoejkesjinie galhkedh</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Jåårhtevijresoejkesjinie galhkedh</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sjïekedimmiesoejkesjem Raarvihken tjïelten gåetide öörnestidh.</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eekeseksjovnem evtiedidh guktie hijven laakan organisasjovnesne sjeahta.</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teknihkeektiebarkoem Kråangkine evtiedidh.</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Jeatjebi tjïeltigujmie Namdalesne barkedh laanteburrie—jïh vijrereereme barkoeh.</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Siebriedahkeåesine barkedh</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Aareaaleåesine aelkedh</w:t>
            </w:r>
          </w:p>
        </w:tc>
      </w:tr>
      <w:tr w:rsidR="005968F9" w:rsidRPr="005968F9" w:rsidTr="007D090B">
        <w:tc>
          <w:tcPr>
            <w:tcW w:w="9039" w:type="dxa"/>
          </w:tcPr>
          <w:p w:rsidR="005968F9" w:rsidRPr="005968F9" w:rsidRDefault="005968F9" w:rsidP="005968F9">
            <w:pPr>
              <w:numPr>
                <w:ilvl w:val="0"/>
                <w:numId w:val="12"/>
              </w:numPr>
              <w:rPr>
                <w:sz w:val="24"/>
                <w:szCs w:val="24"/>
              </w:rPr>
            </w:pPr>
            <w:r w:rsidRPr="00A92AC3">
              <w:rPr>
                <w:sz w:val="24"/>
                <w:szCs w:val="24"/>
                <w:lang w:val="sma-NO"/>
              </w:rPr>
              <w:t>tsiegleprosjeektine galhkedh</w:t>
            </w:r>
          </w:p>
        </w:tc>
      </w:tr>
    </w:tbl>
    <w:p w:rsidR="00515198" w:rsidRPr="00A92AC3" w:rsidRDefault="00515198" w:rsidP="005968F9">
      <w:pPr>
        <w:rPr>
          <w:sz w:val="24"/>
          <w:szCs w:val="24"/>
          <w:lang w:val="sma-NO"/>
        </w:rPr>
      </w:pPr>
      <w:r w:rsidRPr="00A92AC3">
        <w:rPr>
          <w:sz w:val="24"/>
          <w:szCs w:val="24"/>
          <w:lang w:val="sma-NO"/>
        </w:rPr>
        <w:tab/>
        <w:t xml:space="preserve"> </w:t>
      </w:r>
    </w:p>
    <w:p w:rsidR="00515198" w:rsidRPr="00A92AC3" w:rsidRDefault="00515198" w:rsidP="00515198">
      <w:pPr>
        <w:rPr>
          <w:sz w:val="24"/>
          <w:szCs w:val="24"/>
          <w:lang w:val="sma-NO"/>
        </w:rPr>
      </w:pPr>
    </w:p>
    <w:p w:rsidR="00515198" w:rsidRPr="005968F9" w:rsidRDefault="00515198" w:rsidP="00515198">
      <w:pPr>
        <w:rPr>
          <w:b/>
          <w:sz w:val="24"/>
          <w:szCs w:val="24"/>
          <w:lang w:val="sma-NO"/>
        </w:rPr>
      </w:pPr>
      <w:r w:rsidRPr="005968F9">
        <w:rPr>
          <w:b/>
          <w:sz w:val="24"/>
          <w:szCs w:val="24"/>
          <w:lang w:val="sma-NO"/>
        </w:rPr>
        <w:t xml:space="preserve">7.5 </w:t>
      </w:r>
      <w:r w:rsidR="003428F5" w:rsidRPr="005968F9">
        <w:rPr>
          <w:b/>
          <w:sz w:val="24"/>
          <w:szCs w:val="24"/>
          <w:lang w:val="sma-NO"/>
        </w:rPr>
        <w:t>Kultuvre</w:t>
      </w:r>
      <w:r w:rsidRPr="005968F9">
        <w:rPr>
          <w:b/>
          <w:sz w:val="24"/>
          <w:szCs w:val="24"/>
          <w:lang w:val="sma-NO"/>
        </w:rPr>
        <w:t xml:space="preserve"> </w:t>
      </w:r>
      <w:r w:rsidR="003428F5" w:rsidRPr="005968F9">
        <w:rPr>
          <w:b/>
          <w:sz w:val="24"/>
          <w:szCs w:val="24"/>
          <w:lang w:val="sma-NO"/>
        </w:rPr>
        <w:t>jïh</w:t>
      </w:r>
      <w:r w:rsidRPr="005968F9">
        <w:rPr>
          <w:b/>
          <w:sz w:val="24"/>
          <w:szCs w:val="24"/>
          <w:lang w:val="sma-NO"/>
        </w:rPr>
        <w:t xml:space="preserve"> </w:t>
      </w:r>
      <w:r w:rsidR="003428F5" w:rsidRPr="005968F9">
        <w:rPr>
          <w:b/>
          <w:sz w:val="24"/>
          <w:szCs w:val="24"/>
          <w:lang w:val="sma-NO"/>
        </w:rPr>
        <w:t>saemien</w:t>
      </w:r>
      <w:r w:rsidRPr="005968F9">
        <w:rPr>
          <w:b/>
          <w:sz w:val="24"/>
          <w:szCs w:val="24"/>
          <w:lang w:val="sma-NO"/>
        </w:rPr>
        <w:t xml:space="preserve"> </w:t>
      </w:r>
      <w:r w:rsidR="003428F5" w:rsidRPr="005968F9">
        <w:rPr>
          <w:b/>
          <w:sz w:val="24"/>
          <w:szCs w:val="24"/>
          <w:lang w:val="sma-NO"/>
        </w:rPr>
        <w:t>gïele</w:t>
      </w:r>
      <w:r w:rsidRPr="005968F9">
        <w:rPr>
          <w:b/>
          <w:sz w:val="24"/>
          <w:szCs w:val="24"/>
          <w:lang w:val="sma-NO"/>
        </w:rPr>
        <w:t xml:space="preserve"> goevtese (KSG)</w:t>
      </w:r>
    </w:p>
    <w:p w:rsidR="00515198" w:rsidRPr="00A92AC3" w:rsidRDefault="00515198" w:rsidP="00515198">
      <w:pPr>
        <w:rPr>
          <w:sz w:val="24"/>
          <w:szCs w:val="24"/>
          <w:lang w:val="sma-NO"/>
        </w:rPr>
      </w:pPr>
      <w:r w:rsidRPr="00A92AC3">
        <w:rPr>
          <w:sz w:val="24"/>
          <w:szCs w:val="24"/>
          <w:lang w:val="sma-NO"/>
        </w:rPr>
        <w:t xml:space="preserve">Darjomh </w:t>
      </w:r>
      <w:r w:rsidR="003428F5" w:rsidRPr="00A92AC3">
        <w:rPr>
          <w:sz w:val="24"/>
          <w:szCs w:val="24"/>
          <w:lang w:val="sma-NO"/>
        </w:rPr>
        <w:t>jïh</w:t>
      </w:r>
      <w:r w:rsidRPr="00A92AC3">
        <w:rPr>
          <w:sz w:val="24"/>
          <w:szCs w:val="24"/>
          <w:lang w:val="sma-NO"/>
        </w:rPr>
        <w:t xml:space="preserve"> reekteme lea daan laaken mietie </w:t>
      </w:r>
      <w:r w:rsidR="003428F5" w:rsidRPr="00A92AC3">
        <w:rPr>
          <w:sz w:val="24"/>
          <w:szCs w:val="24"/>
          <w:lang w:val="sma-NO"/>
        </w:rPr>
        <w:t>jïh</w:t>
      </w:r>
      <w:r w:rsidRPr="00A92AC3">
        <w:rPr>
          <w:sz w:val="24"/>
          <w:szCs w:val="24"/>
          <w:lang w:val="sma-NO"/>
        </w:rPr>
        <w:t xml:space="preserve"> Saemiedigkien njoelkedassi mietie, </w:t>
      </w:r>
      <w:r w:rsidR="003428F5" w:rsidRPr="00A92AC3">
        <w:rPr>
          <w:sz w:val="24"/>
          <w:szCs w:val="24"/>
          <w:lang w:val="sma-NO"/>
        </w:rPr>
        <w:t>jïh</w:t>
      </w:r>
      <w:r w:rsidRPr="00A92AC3">
        <w:rPr>
          <w:sz w:val="24"/>
          <w:szCs w:val="24"/>
          <w:lang w:val="sma-NO"/>
        </w:rPr>
        <w:t xml:space="preserve"> </w:t>
      </w:r>
      <w:r w:rsidR="003428F5" w:rsidRPr="00A92AC3">
        <w:rPr>
          <w:sz w:val="24"/>
          <w:szCs w:val="24"/>
          <w:lang w:val="sma-NO"/>
        </w:rPr>
        <w:t>fïerhten</w:t>
      </w:r>
      <w:r w:rsidRPr="00A92AC3">
        <w:rPr>
          <w:sz w:val="24"/>
          <w:szCs w:val="24"/>
          <w:lang w:val="sma-NO"/>
        </w:rPr>
        <w:t xml:space="preserve"> jaepien </w:t>
      </w:r>
      <w:r w:rsidR="003428F5" w:rsidRPr="00A92AC3">
        <w:rPr>
          <w:sz w:val="24"/>
          <w:szCs w:val="24"/>
          <w:lang w:val="sma-NO"/>
        </w:rPr>
        <w:t>tjïelten</w:t>
      </w:r>
      <w:r w:rsidRPr="00A92AC3">
        <w:rPr>
          <w:sz w:val="24"/>
          <w:szCs w:val="24"/>
          <w:lang w:val="sma-NO"/>
        </w:rPr>
        <w:t xml:space="preserve"> ståvrosne </w:t>
      </w:r>
      <w:r w:rsidR="003428F5" w:rsidRPr="00A92AC3">
        <w:rPr>
          <w:sz w:val="24"/>
          <w:szCs w:val="24"/>
          <w:lang w:val="sma-NO"/>
        </w:rPr>
        <w:t>jïh</w:t>
      </w:r>
      <w:r w:rsidRPr="00A92AC3">
        <w:rPr>
          <w:sz w:val="24"/>
          <w:szCs w:val="24"/>
          <w:lang w:val="sma-NO"/>
        </w:rPr>
        <w:t xml:space="preserve"> Saemiedigkesne </w:t>
      </w:r>
      <w:r w:rsidR="003428F5" w:rsidRPr="00A92AC3">
        <w:rPr>
          <w:sz w:val="24"/>
          <w:szCs w:val="24"/>
          <w:lang w:val="sma-NO"/>
        </w:rPr>
        <w:t>fïerhten</w:t>
      </w:r>
      <w:r w:rsidRPr="00A92AC3">
        <w:rPr>
          <w:sz w:val="24"/>
          <w:szCs w:val="24"/>
          <w:lang w:val="sma-NO"/>
        </w:rPr>
        <w:t xml:space="preserve"> budsjedtejaepien </w:t>
      </w:r>
      <w:r w:rsidR="003428F5" w:rsidRPr="00A92AC3">
        <w:rPr>
          <w:sz w:val="24"/>
          <w:szCs w:val="24"/>
          <w:lang w:val="sma-NO"/>
        </w:rPr>
        <w:t>nænnoste</w:t>
      </w:r>
      <w:r w:rsidRPr="00A92AC3">
        <w:rPr>
          <w:sz w:val="24"/>
          <w:szCs w:val="24"/>
          <w:lang w:val="sma-NO"/>
        </w:rPr>
        <w:t xml:space="preserve">. Darjomereektehtse beetneh-tjilkeminie </w:t>
      </w:r>
      <w:r w:rsidR="003428F5" w:rsidRPr="00A92AC3">
        <w:rPr>
          <w:sz w:val="24"/>
          <w:szCs w:val="24"/>
          <w:lang w:val="sma-NO"/>
        </w:rPr>
        <w:t>jïjtje</w:t>
      </w:r>
      <w:r w:rsidRPr="00A92AC3">
        <w:rPr>
          <w:sz w:val="24"/>
          <w:szCs w:val="24"/>
          <w:lang w:val="sma-NO"/>
        </w:rPr>
        <w:t xml:space="preserve"> aamhtesinie </w:t>
      </w:r>
      <w:r w:rsidR="003428F5" w:rsidRPr="00A92AC3">
        <w:rPr>
          <w:sz w:val="24"/>
          <w:szCs w:val="24"/>
          <w:lang w:val="sma-NO"/>
        </w:rPr>
        <w:t>tjïelteståvrosne</w:t>
      </w:r>
      <w:r w:rsidRPr="00A92AC3">
        <w:rPr>
          <w:sz w:val="24"/>
          <w:szCs w:val="24"/>
          <w:lang w:val="sma-NO"/>
        </w:rPr>
        <w:t xml:space="preserve"> </w:t>
      </w:r>
      <w:r w:rsidR="003428F5" w:rsidRPr="00A92AC3">
        <w:rPr>
          <w:sz w:val="24"/>
          <w:szCs w:val="24"/>
          <w:lang w:val="sma-NO"/>
        </w:rPr>
        <w:t>tjåådtje</w:t>
      </w:r>
      <w:r w:rsidRPr="00A92AC3">
        <w:rPr>
          <w:sz w:val="24"/>
          <w:szCs w:val="24"/>
          <w:lang w:val="sma-NO"/>
        </w:rPr>
        <w:t xml:space="preserve"> </w:t>
      </w:r>
      <w:r w:rsidR="003428F5" w:rsidRPr="00A92AC3">
        <w:rPr>
          <w:sz w:val="24"/>
          <w:szCs w:val="24"/>
          <w:lang w:val="sma-NO"/>
        </w:rPr>
        <w:t>jïh</w:t>
      </w:r>
      <w:r w:rsidRPr="00A92AC3">
        <w:rPr>
          <w:sz w:val="24"/>
          <w:szCs w:val="24"/>
          <w:lang w:val="sma-NO"/>
        </w:rPr>
        <w:t xml:space="preserve"> Saemiedægkan åvtelen 01.07.14 burriejaepien 2013 seedtesåvva.</w:t>
      </w:r>
    </w:p>
    <w:p w:rsidR="00515198" w:rsidRPr="00A92AC3" w:rsidRDefault="00515198" w:rsidP="00515198">
      <w:pPr>
        <w:rPr>
          <w:sz w:val="24"/>
          <w:szCs w:val="24"/>
          <w:lang w:val="sma-NO"/>
        </w:rPr>
      </w:pPr>
    </w:p>
    <w:p w:rsidR="00515198" w:rsidRPr="00A92AC3" w:rsidRDefault="00515198" w:rsidP="00515198">
      <w:pPr>
        <w:rPr>
          <w:sz w:val="24"/>
          <w:szCs w:val="24"/>
          <w:lang w:val="sma-NO"/>
        </w:rPr>
      </w:pPr>
    </w:p>
    <w:p w:rsidR="00515198" w:rsidRPr="00A92AC3" w:rsidRDefault="00515198" w:rsidP="00515198">
      <w:pPr>
        <w:rPr>
          <w:sz w:val="24"/>
          <w:szCs w:val="24"/>
          <w:lang w:val="sma-NO"/>
        </w:rPr>
      </w:pPr>
    </w:p>
    <w:p w:rsidR="00515198" w:rsidRPr="00A92AC3" w:rsidRDefault="00515198" w:rsidP="005968F9">
      <w:pPr>
        <w:jc w:val="center"/>
        <w:rPr>
          <w:sz w:val="24"/>
          <w:szCs w:val="24"/>
          <w:lang w:val="sma-NO"/>
        </w:rPr>
      </w:pPr>
    </w:p>
    <w:p w:rsidR="00515198" w:rsidRPr="00A92AC3" w:rsidRDefault="00515198" w:rsidP="005968F9">
      <w:pPr>
        <w:jc w:val="center"/>
        <w:rPr>
          <w:sz w:val="24"/>
          <w:szCs w:val="24"/>
          <w:lang w:val="sma-NO"/>
        </w:rPr>
      </w:pPr>
      <w:r w:rsidRPr="00A92AC3">
        <w:rPr>
          <w:sz w:val="24"/>
          <w:szCs w:val="24"/>
          <w:lang w:val="sma-NO"/>
        </w:rPr>
        <w:t>Raarvihke  01.04.2014</w:t>
      </w:r>
    </w:p>
    <w:p w:rsidR="00515198" w:rsidRPr="00A92AC3" w:rsidRDefault="00515198" w:rsidP="005968F9">
      <w:pPr>
        <w:jc w:val="center"/>
        <w:rPr>
          <w:sz w:val="24"/>
          <w:szCs w:val="24"/>
          <w:lang w:val="sma-NO"/>
        </w:rPr>
      </w:pPr>
      <w:r w:rsidRPr="00A92AC3">
        <w:rPr>
          <w:sz w:val="24"/>
          <w:szCs w:val="24"/>
          <w:lang w:val="sma-NO"/>
        </w:rPr>
        <w:t>Ole Jørgen Rødøy</w:t>
      </w:r>
    </w:p>
    <w:p w:rsidR="00515198" w:rsidRPr="00A92AC3" w:rsidRDefault="00515198" w:rsidP="005968F9">
      <w:pPr>
        <w:jc w:val="center"/>
        <w:rPr>
          <w:sz w:val="24"/>
          <w:szCs w:val="24"/>
          <w:lang w:val="sma-NO"/>
        </w:rPr>
      </w:pPr>
      <w:r w:rsidRPr="00A92AC3">
        <w:rPr>
          <w:sz w:val="24"/>
          <w:szCs w:val="24"/>
          <w:lang w:val="sma-NO"/>
        </w:rPr>
        <w:t>Raerieålma</w:t>
      </w:r>
    </w:p>
    <w:p w:rsidR="00515198" w:rsidRPr="00A92AC3" w:rsidRDefault="00515198" w:rsidP="00515198">
      <w:pPr>
        <w:rPr>
          <w:sz w:val="24"/>
          <w:szCs w:val="24"/>
          <w:lang w:val="sma-NO"/>
        </w:rPr>
      </w:pPr>
    </w:p>
    <w:p w:rsidR="00515198" w:rsidRPr="00A92AC3" w:rsidRDefault="00515198" w:rsidP="00515198">
      <w:pPr>
        <w:rPr>
          <w:sz w:val="24"/>
          <w:szCs w:val="24"/>
          <w:lang w:val="sma-NO"/>
        </w:rPr>
      </w:pPr>
    </w:p>
    <w:p w:rsidR="00515198" w:rsidRPr="00A92AC3" w:rsidRDefault="00515198" w:rsidP="00515198">
      <w:pPr>
        <w:rPr>
          <w:sz w:val="24"/>
          <w:szCs w:val="24"/>
          <w:lang w:val="sma-NO"/>
        </w:rPr>
      </w:pPr>
    </w:p>
    <w:p w:rsidR="00515198" w:rsidRPr="00A92AC3" w:rsidRDefault="00515198" w:rsidP="00515198">
      <w:pPr>
        <w:rPr>
          <w:sz w:val="24"/>
          <w:szCs w:val="24"/>
          <w:lang w:val="sma-NO"/>
        </w:rPr>
      </w:pPr>
    </w:p>
    <w:p w:rsidR="00515198" w:rsidRPr="00A92AC3" w:rsidRDefault="00515198">
      <w:pPr>
        <w:rPr>
          <w:sz w:val="24"/>
          <w:szCs w:val="24"/>
          <w:lang w:val="sma-NO"/>
        </w:rPr>
      </w:pPr>
    </w:p>
    <w:p w:rsidR="00515198" w:rsidRPr="00A92AC3" w:rsidRDefault="00515198" w:rsidP="00515198">
      <w:pPr>
        <w:rPr>
          <w:sz w:val="24"/>
          <w:szCs w:val="24"/>
          <w:lang w:val="sma-NO"/>
        </w:rPr>
      </w:pPr>
    </w:p>
    <w:p w:rsidR="007D090B" w:rsidRPr="007D090B" w:rsidRDefault="007D090B" w:rsidP="007D090B">
      <w:pPr>
        <w:rPr>
          <w:sz w:val="24"/>
          <w:szCs w:val="24"/>
          <w:lang w:val="sma-NO"/>
        </w:rPr>
      </w:pPr>
      <w:r w:rsidRPr="007D090B">
        <w:rPr>
          <w:sz w:val="24"/>
          <w:szCs w:val="24"/>
          <w:lang w:val="sma-NO"/>
        </w:rPr>
        <w:t>Jaepiebihkedimmie 2013:n baakoeh</w:t>
      </w:r>
    </w:p>
    <w:p w:rsidR="007D090B" w:rsidRPr="007D090B" w:rsidRDefault="007D090B" w:rsidP="007D090B">
      <w:pPr>
        <w:rPr>
          <w:sz w:val="24"/>
          <w:szCs w:val="24"/>
          <w:lang w:val="sma-NO"/>
        </w:rPr>
      </w:pPr>
    </w:p>
    <w:p w:rsidR="007D090B" w:rsidRPr="007D090B" w:rsidRDefault="007D090B" w:rsidP="007D090B">
      <w:pPr>
        <w:rPr>
          <w:sz w:val="24"/>
          <w:szCs w:val="24"/>
          <w:lang w:val="sma-NO"/>
        </w:rPr>
      </w:pPr>
    </w:p>
    <w:p w:rsidR="007D090B" w:rsidRPr="007D090B" w:rsidRDefault="007D090B" w:rsidP="007D090B">
      <w:pPr>
        <w:rPr>
          <w:sz w:val="24"/>
          <w:szCs w:val="24"/>
          <w:lang w:val="sma-NO"/>
        </w:rPr>
      </w:pPr>
      <w:r w:rsidRPr="007D090B">
        <w:rPr>
          <w:sz w:val="24"/>
          <w:szCs w:val="24"/>
          <w:lang w:val="sma-NO"/>
        </w:rPr>
        <w:t>Budsjedte- budsjett</w:t>
      </w:r>
    </w:p>
    <w:p w:rsidR="007D090B" w:rsidRPr="007D090B" w:rsidRDefault="007D090B" w:rsidP="007D090B">
      <w:pPr>
        <w:rPr>
          <w:sz w:val="24"/>
          <w:szCs w:val="24"/>
          <w:lang w:val="sma-NO"/>
        </w:rPr>
      </w:pPr>
      <w:r w:rsidRPr="007D090B">
        <w:rPr>
          <w:sz w:val="24"/>
          <w:szCs w:val="24"/>
          <w:lang w:val="sma-NO"/>
        </w:rPr>
        <w:t>Gietedalleme budsjedte/ giete. Budsjedte- revidert budsjett</w:t>
      </w:r>
    </w:p>
    <w:p w:rsidR="007D090B" w:rsidRPr="007D090B" w:rsidRDefault="007D090B" w:rsidP="007D090B">
      <w:pPr>
        <w:rPr>
          <w:sz w:val="24"/>
          <w:szCs w:val="24"/>
          <w:lang w:val="sma-NO"/>
        </w:rPr>
      </w:pPr>
      <w:r w:rsidRPr="007D090B">
        <w:rPr>
          <w:sz w:val="24"/>
          <w:szCs w:val="24"/>
          <w:lang w:val="sma-NO"/>
        </w:rPr>
        <w:t>Aktemierie- sammenheng</w:t>
      </w:r>
    </w:p>
    <w:p w:rsidR="007D090B" w:rsidRPr="007D090B" w:rsidRDefault="007D090B" w:rsidP="007D090B">
      <w:pPr>
        <w:rPr>
          <w:sz w:val="24"/>
          <w:szCs w:val="24"/>
          <w:lang w:val="sma-NO"/>
        </w:rPr>
      </w:pPr>
      <w:r w:rsidRPr="007D090B">
        <w:rPr>
          <w:sz w:val="24"/>
          <w:szCs w:val="24"/>
          <w:lang w:val="sma-NO"/>
        </w:rPr>
        <w:t>Siejhme- ordinær/generelt</w:t>
      </w:r>
    </w:p>
    <w:p w:rsidR="007D090B" w:rsidRPr="007D090B" w:rsidRDefault="007D090B" w:rsidP="007D090B">
      <w:pPr>
        <w:rPr>
          <w:sz w:val="24"/>
          <w:szCs w:val="24"/>
          <w:lang w:val="sma-NO"/>
        </w:rPr>
      </w:pPr>
      <w:r w:rsidRPr="007D090B">
        <w:rPr>
          <w:sz w:val="24"/>
          <w:szCs w:val="24"/>
          <w:lang w:val="sma-NO"/>
        </w:rPr>
        <w:t>Lahtestimmieh- kommentarer</w:t>
      </w:r>
    </w:p>
    <w:p w:rsidR="007D090B" w:rsidRPr="007D090B" w:rsidRDefault="007D090B" w:rsidP="007D090B">
      <w:pPr>
        <w:rPr>
          <w:sz w:val="24"/>
          <w:szCs w:val="24"/>
          <w:lang w:val="sma-NO"/>
        </w:rPr>
      </w:pPr>
      <w:r w:rsidRPr="007D090B">
        <w:rPr>
          <w:sz w:val="24"/>
          <w:szCs w:val="24"/>
          <w:lang w:val="sma-NO"/>
        </w:rPr>
        <w:t>Giehpiedidh/ unniedidh/ vaeniedidh- redusere</w:t>
      </w:r>
    </w:p>
    <w:p w:rsidR="007D090B" w:rsidRPr="007D090B" w:rsidRDefault="007D090B" w:rsidP="007D090B">
      <w:pPr>
        <w:rPr>
          <w:sz w:val="24"/>
          <w:szCs w:val="24"/>
          <w:lang w:val="sma-NO"/>
        </w:rPr>
      </w:pPr>
      <w:r w:rsidRPr="007D090B">
        <w:rPr>
          <w:sz w:val="24"/>
          <w:szCs w:val="24"/>
          <w:lang w:val="sma-NO"/>
        </w:rPr>
        <w:t>Gaskestalledh- kommunisere</w:t>
      </w:r>
    </w:p>
    <w:p w:rsidR="007D090B" w:rsidRPr="007D090B" w:rsidRDefault="007D090B" w:rsidP="007D090B">
      <w:pPr>
        <w:rPr>
          <w:sz w:val="24"/>
          <w:szCs w:val="24"/>
          <w:lang w:val="sma-NO"/>
        </w:rPr>
      </w:pPr>
      <w:r w:rsidRPr="007D090B">
        <w:rPr>
          <w:sz w:val="24"/>
          <w:szCs w:val="24"/>
          <w:lang w:val="sma-NO"/>
        </w:rPr>
        <w:t>Jaepievierhkh- årsverk</w:t>
      </w:r>
    </w:p>
    <w:p w:rsidR="007D090B" w:rsidRPr="007D090B" w:rsidRDefault="007D090B" w:rsidP="007D090B">
      <w:pPr>
        <w:rPr>
          <w:sz w:val="24"/>
          <w:szCs w:val="24"/>
          <w:lang w:val="sma-NO"/>
        </w:rPr>
      </w:pPr>
      <w:r w:rsidRPr="007D090B">
        <w:rPr>
          <w:sz w:val="24"/>
          <w:szCs w:val="24"/>
          <w:lang w:val="sma-NO"/>
        </w:rPr>
        <w:t>Ålmehevtiedimmie- befolkningsutvikling</w:t>
      </w:r>
    </w:p>
    <w:p w:rsidR="007D090B" w:rsidRPr="007D090B" w:rsidRDefault="007D090B" w:rsidP="007D090B">
      <w:pPr>
        <w:rPr>
          <w:sz w:val="24"/>
          <w:szCs w:val="24"/>
          <w:lang w:val="sma-NO"/>
        </w:rPr>
      </w:pPr>
      <w:r w:rsidRPr="007D090B">
        <w:rPr>
          <w:sz w:val="24"/>
          <w:szCs w:val="24"/>
          <w:lang w:val="sma-NO"/>
        </w:rPr>
        <w:t>Sujhtedh- pleie</w:t>
      </w:r>
    </w:p>
    <w:p w:rsidR="007D090B" w:rsidRPr="007D090B" w:rsidRDefault="007D090B" w:rsidP="007D090B">
      <w:pPr>
        <w:rPr>
          <w:sz w:val="24"/>
          <w:szCs w:val="24"/>
          <w:lang w:val="sma-NO"/>
        </w:rPr>
      </w:pPr>
      <w:r w:rsidRPr="007D090B">
        <w:rPr>
          <w:sz w:val="24"/>
          <w:szCs w:val="24"/>
          <w:lang w:val="sma-NO"/>
        </w:rPr>
        <w:t>Fasseldimmie-sysselsetting</w:t>
      </w:r>
    </w:p>
    <w:p w:rsidR="007D090B" w:rsidRPr="007D090B" w:rsidRDefault="007D090B" w:rsidP="007D090B">
      <w:pPr>
        <w:rPr>
          <w:sz w:val="24"/>
          <w:szCs w:val="24"/>
          <w:lang w:val="sma-NO"/>
        </w:rPr>
      </w:pPr>
      <w:r w:rsidRPr="007D090B">
        <w:rPr>
          <w:sz w:val="24"/>
          <w:szCs w:val="24"/>
          <w:lang w:val="sma-NO"/>
        </w:rPr>
        <w:t>Viehtiesvoete- sikkerhet</w:t>
      </w:r>
    </w:p>
    <w:p w:rsidR="007D090B" w:rsidRPr="007D090B" w:rsidRDefault="007D090B" w:rsidP="007D090B">
      <w:pPr>
        <w:rPr>
          <w:sz w:val="24"/>
          <w:szCs w:val="24"/>
          <w:lang w:val="sma-NO"/>
        </w:rPr>
      </w:pPr>
      <w:r w:rsidRPr="007D090B">
        <w:rPr>
          <w:sz w:val="24"/>
          <w:szCs w:val="24"/>
          <w:lang w:val="sma-NO"/>
        </w:rPr>
        <w:t>Byjjenimmie- oppvekst</w:t>
      </w:r>
    </w:p>
    <w:p w:rsidR="007D090B" w:rsidRPr="007D090B" w:rsidRDefault="007D090B" w:rsidP="007D090B">
      <w:pPr>
        <w:rPr>
          <w:sz w:val="24"/>
          <w:szCs w:val="24"/>
          <w:lang w:val="sma-NO"/>
        </w:rPr>
      </w:pPr>
      <w:r w:rsidRPr="007D090B">
        <w:rPr>
          <w:sz w:val="24"/>
          <w:szCs w:val="24"/>
          <w:lang w:val="sma-NO"/>
        </w:rPr>
        <w:t>Beetneh-tjilkeme-regnskap</w:t>
      </w:r>
    </w:p>
    <w:p w:rsidR="007D090B" w:rsidRPr="007D090B" w:rsidRDefault="007D090B" w:rsidP="007D090B">
      <w:pPr>
        <w:rPr>
          <w:sz w:val="24"/>
          <w:szCs w:val="24"/>
          <w:lang w:val="sma-NO"/>
        </w:rPr>
      </w:pPr>
      <w:r w:rsidRPr="007D090B">
        <w:rPr>
          <w:sz w:val="24"/>
          <w:szCs w:val="24"/>
          <w:lang w:val="sma-NO"/>
        </w:rPr>
        <w:t>Barkeme/darjoe- aktivitet</w:t>
      </w:r>
    </w:p>
    <w:p w:rsidR="007D090B" w:rsidRPr="007D090B" w:rsidRDefault="007D090B" w:rsidP="007D090B">
      <w:pPr>
        <w:rPr>
          <w:sz w:val="24"/>
          <w:szCs w:val="24"/>
          <w:lang w:val="sma-NO"/>
        </w:rPr>
      </w:pPr>
      <w:r w:rsidRPr="007D090B">
        <w:rPr>
          <w:sz w:val="24"/>
          <w:szCs w:val="24"/>
          <w:lang w:val="sma-NO"/>
        </w:rPr>
        <w:t>Ektievoete- enhet</w:t>
      </w:r>
    </w:p>
    <w:p w:rsidR="007D090B" w:rsidRPr="007D090B" w:rsidRDefault="007D090B" w:rsidP="007D090B">
      <w:pPr>
        <w:rPr>
          <w:sz w:val="24"/>
          <w:szCs w:val="24"/>
          <w:lang w:val="sma-NO"/>
        </w:rPr>
      </w:pPr>
      <w:r w:rsidRPr="007D090B">
        <w:rPr>
          <w:sz w:val="24"/>
          <w:szCs w:val="24"/>
          <w:lang w:val="sma-NO"/>
        </w:rPr>
        <w:t>Åestemebudsjedte- investeringsbudsjett</w:t>
      </w:r>
    </w:p>
    <w:p w:rsidR="007D090B" w:rsidRPr="007D090B" w:rsidRDefault="007D090B" w:rsidP="007D090B">
      <w:pPr>
        <w:rPr>
          <w:sz w:val="24"/>
          <w:szCs w:val="24"/>
          <w:lang w:val="sma-NO"/>
        </w:rPr>
      </w:pPr>
      <w:r w:rsidRPr="007D090B">
        <w:rPr>
          <w:sz w:val="24"/>
          <w:szCs w:val="24"/>
          <w:lang w:val="sma-NO"/>
        </w:rPr>
        <w:t>Mieriedajve- rammeområde</w:t>
      </w:r>
    </w:p>
    <w:p w:rsidR="007D090B" w:rsidRPr="007D090B" w:rsidRDefault="007D090B" w:rsidP="007D090B">
      <w:pPr>
        <w:rPr>
          <w:sz w:val="24"/>
          <w:szCs w:val="24"/>
          <w:lang w:val="sma-NO"/>
        </w:rPr>
      </w:pPr>
      <w:r w:rsidRPr="007D090B">
        <w:rPr>
          <w:sz w:val="24"/>
          <w:szCs w:val="24"/>
          <w:lang w:val="sma-NO"/>
        </w:rPr>
        <w:t>Tjaelielamme- notere/bokført</w:t>
      </w:r>
    </w:p>
    <w:p w:rsidR="007D090B" w:rsidRPr="007D090B" w:rsidRDefault="007D090B" w:rsidP="007D090B">
      <w:pPr>
        <w:rPr>
          <w:sz w:val="24"/>
          <w:szCs w:val="24"/>
          <w:lang w:val="sma-NO"/>
        </w:rPr>
      </w:pPr>
      <w:r w:rsidRPr="007D090B">
        <w:rPr>
          <w:sz w:val="24"/>
          <w:szCs w:val="24"/>
          <w:lang w:val="sma-NO"/>
        </w:rPr>
        <w:t>Baalhka- inntekt</w:t>
      </w:r>
    </w:p>
    <w:p w:rsidR="007D090B" w:rsidRPr="007D090B" w:rsidRDefault="007D090B" w:rsidP="007D090B">
      <w:pPr>
        <w:rPr>
          <w:sz w:val="24"/>
          <w:szCs w:val="24"/>
          <w:lang w:val="sma-NO"/>
        </w:rPr>
      </w:pPr>
      <w:r w:rsidRPr="007D090B">
        <w:rPr>
          <w:sz w:val="24"/>
          <w:szCs w:val="24"/>
          <w:lang w:val="sma-NO"/>
        </w:rPr>
        <w:t>Ålmh-veeljemeorgaane- folkevalgt organ</w:t>
      </w:r>
    </w:p>
    <w:p w:rsidR="007D090B" w:rsidRPr="007D090B" w:rsidRDefault="007D090B" w:rsidP="007D090B">
      <w:pPr>
        <w:rPr>
          <w:sz w:val="24"/>
          <w:szCs w:val="24"/>
          <w:lang w:val="sma-NO"/>
        </w:rPr>
      </w:pPr>
      <w:r w:rsidRPr="007D090B">
        <w:rPr>
          <w:sz w:val="24"/>
          <w:szCs w:val="24"/>
          <w:lang w:val="sma-NO"/>
        </w:rPr>
        <w:lastRenderedPageBreak/>
        <w:t>Healsoediedte-helsevern</w:t>
      </w:r>
    </w:p>
    <w:p w:rsidR="007D090B" w:rsidRPr="007D090B" w:rsidRDefault="007D090B" w:rsidP="007D090B">
      <w:pPr>
        <w:rPr>
          <w:sz w:val="24"/>
          <w:szCs w:val="24"/>
          <w:lang w:val="sma-NO"/>
        </w:rPr>
      </w:pPr>
      <w:r w:rsidRPr="007D090B">
        <w:rPr>
          <w:sz w:val="24"/>
          <w:szCs w:val="24"/>
          <w:lang w:val="sma-NO"/>
        </w:rPr>
        <w:t>Ektiedimmiebarkoe/laavenjosteme- samarbeidsavtale</w:t>
      </w:r>
    </w:p>
    <w:p w:rsidR="007D090B" w:rsidRPr="007D090B" w:rsidRDefault="007D090B" w:rsidP="007D090B">
      <w:pPr>
        <w:rPr>
          <w:sz w:val="24"/>
          <w:szCs w:val="24"/>
          <w:lang w:val="sma-NO"/>
        </w:rPr>
      </w:pPr>
      <w:r w:rsidRPr="007D090B">
        <w:rPr>
          <w:sz w:val="24"/>
          <w:szCs w:val="24"/>
          <w:lang w:val="sma-NO"/>
        </w:rPr>
        <w:t>Seammavierhtege- likestiling</w:t>
      </w:r>
    </w:p>
    <w:p w:rsidR="007D090B" w:rsidRPr="007D090B" w:rsidRDefault="007D090B" w:rsidP="007D090B">
      <w:pPr>
        <w:rPr>
          <w:sz w:val="24"/>
          <w:szCs w:val="24"/>
          <w:lang w:val="sma-NO"/>
        </w:rPr>
      </w:pPr>
      <w:r w:rsidRPr="007D090B">
        <w:rPr>
          <w:sz w:val="24"/>
          <w:szCs w:val="24"/>
          <w:lang w:val="sma-NO"/>
        </w:rPr>
        <w:t>Aarvoe- verdi</w:t>
      </w:r>
    </w:p>
    <w:p w:rsidR="007D090B" w:rsidRPr="007D090B" w:rsidRDefault="007D090B" w:rsidP="007D090B">
      <w:pPr>
        <w:rPr>
          <w:sz w:val="24"/>
          <w:szCs w:val="24"/>
          <w:lang w:val="sma-NO"/>
        </w:rPr>
      </w:pPr>
      <w:r w:rsidRPr="007D090B">
        <w:rPr>
          <w:sz w:val="24"/>
          <w:szCs w:val="24"/>
          <w:lang w:val="sma-NO"/>
        </w:rPr>
        <w:t>Funksjovnemaahtoe- funksjonsevne</w:t>
      </w:r>
    </w:p>
    <w:p w:rsidR="007D090B" w:rsidRPr="007D090B" w:rsidRDefault="007D090B" w:rsidP="007D090B">
      <w:pPr>
        <w:rPr>
          <w:sz w:val="24"/>
          <w:szCs w:val="24"/>
          <w:lang w:val="sma-NO"/>
        </w:rPr>
      </w:pPr>
      <w:r w:rsidRPr="007D090B">
        <w:rPr>
          <w:sz w:val="24"/>
          <w:szCs w:val="24"/>
          <w:lang w:val="sma-NO"/>
        </w:rPr>
        <w:t>Tjirkijigujmie- tillitsvalgte</w:t>
      </w:r>
    </w:p>
    <w:p w:rsidR="007D090B" w:rsidRPr="007D090B" w:rsidRDefault="007D090B" w:rsidP="007D090B">
      <w:pPr>
        <w:rPr>
          <w:sz w:val="24"/>
          <w:szCs w:val="24"/>
          <w:lang w:val="sma-NO"/>
        </w:rPr>
      </w:pPr>
      <w:r w:rsidRPr="007D090B">
        <w:rPr>
          <w:sz w:val="24"/>
          <w:szCs w:val="24"/>
          <w:lang w:val="sma-NO"/>
        </w:rPr>
        <w:t>Krøøpte- grøft/dike/ avlop/kloak</w:t>
      </w:r>
    </w:p>
    <w:p w:rsidR="007D090B" w:rsidRPr="007D090B" w:rsidRDefault="007D090B" w:rsidP="007D090B">
      <w:pPr>
        <w:rPr>
          <w:sz w:val="24"/>
          <w:szCs w:val="24"/>
          <w:lang w:val="sma-NO"/>
        </w:rPr>
      </w:pPr>
      <w:r w:rsidRPr="007D090B">
        <w:rPr>
          <w:sz w:val="24"/>
          <w:szCs w:val="24"/>
          <w:lang w:val="sma-NO"/>
        </w:rPr>
        <w:t>Åtnoe- funksjon</w:t>
      </w:r>
    </w:p>
    <w:p w:rsidR="007D090B" w:rsidRPr="007D090B" w:rsidRDefault="007D090B" w:rsidP="007D090B">
      <w:pPr>
        <w:rPr>
          <w:sz w:val="24"/>
          <w:szCs w:val="24"/>
          <w:lang w:val="sma-NO"/>
        </w:rPr>
      </w:pPr>
      <w:r w:rsidRPr="007D090B">
        <w:rPr>
          <w:sz w:val="24"/>
          <w:szCs w:val="24"/>
          <w:lang w:val="sma-NO"/>
        </w:rPr>
        <w:t>Heerredimmie- forebyggende</w:t>
      </w:r>
    </w:p>
    <w:p w:rsidR="007D090B" w:rsidRPr="007D090B" w:rsidRDefault="007D090B" w:rsidP="007D090B">
      <w:pPr>
        <w:rPr>
          <w:sz w:val="24"/>
          <w:szCs w:val="24"/>
          <w:lang w:val="sma-NO"/>
        </w:rPr>
      </w:pPr>
      <w:r w:rsidRPr="007D090B">
        <w:rPr>
          <w:sz w:val="24"/>
          <w:szCs w:val="24"/>
          <w:lang w:val="sma-NO"/>
        </w:rPr>
        <w:t>Gaskemedtie- gjennomsnitt</w:t>
      </w:r>
    </w:p>
    <w:p w:rsidR="007D090B" w:rsidRPr="007D090B" w:rsidRDefault="007D090B" w:rsidP="007D090B">
      <w:pPr>
        <w:rPr>
          <w:sz w:val="24"/>
          <w:szCs w:val="24"/>
          <w:lang w:val="sma-NO"/>
        </w:rPr>
      </w:pPr>
      <w:r w:rsidRPr="007D090B">
        <w:rPr>
          <w:sz w:val="24"/>
          <w:szCs w:val="24"/>
          <w:lang w:val="sma-NO"/>
        </w:rPr>
        <w:t>Jijtjhsjyhtehts- frivillig</w:t>
      </w:r>
    </w:p>
    <w:p w:rsidR="007D090B" w:rsidRPr="007D090B" w:rsidRDefault="007D090B" w:rsidP="007D090B">
      <w:pPr>
        <w:rPr>
          <w:sz w:val="24"/>
          <w:szCs w:val="24"/>
          <w:lang w:val="sma-NO"/>
        </w:rPr>
      </w:pPr>
      <w:r w:rsidRPr="007D090B">
        <w:rPr>
          <w:sz w:val="24"/>
          <w:szCs w:val="24"/>
          <w:lang w:val="sma-NO"/>
        </w:rPr>
        <w:t>Maanadiedte- vern feks barnevern</w:t>
      </w:r>
    </w:p>
    <w:p w:rsidR="007D090B" w:rsidRPr="007D090B" w:rsidRDefault="007D090B" w:rsidP="007D090B">
      <w:pPr>
        <w:rPr>
          <w:sz w:val="24"/>
          <w:szCs w:val="24"/>
          <w:lang w:val="sma-NO"/>
        </w:rPr>
      </w:pPr>
      <w:r w:rsidRPr="007D090B">
        <w:rPr>
          <w:sz w:val="24"/>
          <w:szCs w:val="24"/>
          <w:lang w:val="sma-NO"/>
        </w:rPr>
        <w:t>Viertiestidh- sammenligne</w:t>
      </w:r>
    </w:p>
    <w:p w:rsidR="007D090B" w:rsidRPr="007D090B" w:rsidRDefault="007D090B" w:rsidP="007D090B">
      <w:pPr>
        <w:rPr>
          <w:sz w:val="24"/>
          <w:szCs w:val="24"/>
          <w:lang w:val="sma-NO"/>
        </w:rPr>
      </w:pPr>
      <w:r w:rsidRPr="007D090B">
        <w:rPr>
          <w:sz w:val="24"/>
          <w:szCs w:val="24"/>
          <w:lang w:val="sma-NO"/>
        </w:rPr>
        <w:t>Vaarjelimmie- beredskap</w:t>
      </w:r>
    </w:p>
    <w:p w:rsidR="007D090B" w:rsidRPr="007D090B" w:rsidRDefault="007D090B" w:rsidP="007D090B">
      <w:pPr>
        <w:rPr>
          <w:sz w:val="24"/>
          <w:szCs w:val="24"/>
          <w:lang w:val="sma-NO"/>
        </w:rPr>
      </w:pPr>
      <w:r w:rsidRPr="007D090B">
        <w:rPr>
          <w:sz w:val="24"/>
          <w:szCs w:val="24"/>
          <w:lang w:val="sma-NO"/>
        </w:rPr>
        <w:t>Foenhte- fond</w:t>
      </w:r>
    </w:p>
    <w:p w:rsidR="007D090B" w:rsidRPr="007D090B" w:rsidRDefault="007D090B" w:rsidP="007D090B">
      <w:pPr>
        <w:rPr>
          <w:sz w:val="24"/>
          <w:szCs w:val="24"/>
          <w:lang w:val="sma-NO"/>
        </w:rPr>
      </w:pPr>
      <w:r w:rsidRPr="007D090B">
        <w:rPr>
          <w:sz w:val="24"/>
          <w:szCs w:val="24"/>
          <w:lang w:val="sma-NO"/>
        </w:rPr>
        <w:t>Dajjoe-slam</w:t>
      </w:r>
    </w:p>
    <w:p w:rsidR="007D090B" w:rsidRPr="007D090B" w:rsidRDefault="007D090B" w:rsidP="007D090B">
      <w:pPr>
        <w:rPr>
          <w:sz w:val="24"/>
          <w:szCs w:val="24"/>
          <w:lang w:val="sma-NO"/>
        </w:rPr>
      </w:pPr>
      <w:r w:rsidRPr="007D090B">
        <w:rPr>
          <w:sz w:val="24"/>
          <w:szCs w:val="24"/>
          <w:lang w:val="sma-NO"/>
        </w:rPr>
        <w:t>Tjaetsieåerie- vannledning</w:t>
      </w:r>
    </w:p>
    <w:p w:rsidR="007D090B" w:rsidRPr="007D090B" w:rsidRDefault="007D090B" w:rsidP="007D090B">
      <w:pPr>
        <w:rPr>
          <w:sz w:val="24"/>
          <w:szCs w:val="24"/>
          <w:lang w:val="sma-NO"/>
        </w:rPr>
      </w:pPr>
      <w:r w:rsidRPr="007D090B">
        <w:rPr>
          <w:sz w:val="24"/>
          <w:szCs w:val="24"/>
          <w:lang w:val="sma-NO"/>
        </w:rPr>
        <w:t>Såjhtoe- osorg</w:t>
      </w:r>
    </w:p>
    <w:p w:rsidR="007D090B" w:rsidRPr="007D090B" w:rsidRDefault="007D090B" w:rsidP="007D090B">
      <w:pPr>
        <w:rPr>
          <w:sz w:val="24"/>
          <w:szCs w:val="24"/>
          <w:lang w:val="sma-NO"/>
        </w:rPr>
      </w:pPr>
      <w:r w:rsidRPr="007D090B">
        <w:rPr>
          <w:sz w:val="24"/>
          <w:szCs w:val="24"/>
          <w:lang w:val="sma-NO"/>
        </w:rPr>
        <w:t>Sååjrehke- smerte</w:t>
      </w:r>
    </w:p>
    <w:p w:rsidR="007D090B" w:rsidRPr="007D090B" w:rsidRDefault="007D090B" w:rsidP="007D090B">
      <w:pPr>
        <w:rPr>
          <w:sz w:val="24"/>
          <w:szCs w:val="24"/>
          <w:lang w:val="sma-NO"/>
        </w:rPr>
      </w:pPr>
      <w:r w:rsidRPr="007D090B">
        <w:rPr>
          <w:sz w:val="24"/>
          <w:szCs w:val="24"/>
          <w:lang w:val="sma-NO"/>
        </w:rPr>
        <w:t>Åeksielihtie- grenkumme</w:t>
      </w:r>
    </w:p>
    <w:p w:rsidR="007D090B" w:rsidRPr="007D090B" w:rsidRDefault="007D090B" w:rsidP="007D090B">
      <w:pPr>
        <w:rPr>
          <w:sz w:val="24"/>
          <w:szCs w:val="24"/>
          <w:lang w:val="sma-NO"/>
        </w:rPr>
      </w:pPr>
      <w:r w:rsidRPr="007D090B">
        <w:rPr>
          <w:sz w:val="24"/>
          <w:szCs w:val="24"/>
          <w:lang w:val="sma-NO"/>
        </w:rPr>
        <w:t>Gietedalledh- revidere</w:t>
      </w:r>
    </w:p>
    <w:p w:rsidR="007D090B" w:rsidRPr="007D090B" w:rsidRDefault="007D090B" w:rsidP="007D090B">
      <w:pPr>
        <w:rPr>
          <w:sz w:val="24"/>
          <w:szCs w:val="24"/>
          <w:lang w:val="sma-NO"/>
        </w:rPr>
      </w:pPr>
      <w:r w:rsidRPr="007D090B">
        <w:rPr>
          <w:sz w:val="24"/>
          <w:szCs w:val="24"/>
          <w:lang w:val="sma-NO"/>
        </w:rPr>
        <w:t>Salkehtidh- utrede</w:t>
      </w:r>
    </w:p>
    <w:p w:rsidR="007D090B" w:rsidRPr="007D090B" w:rsidRDefault="007D090B" w:rsidP="007D090B">
      <w:pPr>
        <w:rPr>
          <w:sz w:val="24"/>
          <w:szCs w:val="24"/>
          <w:lang w:val="sma-NO"/>
        </w:rPr>
      </w:pPr>
      <w:r w:rsidRPr="007D090B">
        <w:rPr>
          <w:sz w:val="24"/>
          <w:szCs w:val="24"/>
          <w:lang w:val="sma-NO"/>
        </w:rPr>
        <w:t>Siebriedahken åesie- samfunnsdel</w:t>
      </w:r>
    </w:p>
    <w:p w:rsidR="007D090B" w:rsidRPr="007D090B" w:rsidRDefault="007D090B" w:rsidP="007D090B">
      <w:pPr>
        <w:rPr>
          <w:sz w:val="24"/>
          <w:szCs w:val="24"/>
          <w:lang w:val="sma-NO"/>
        </w:rPr>
      </w:pPr>
      <w:r w:rsidRPr="007D090B">
        <w:rPr>
          <w:sz w:val="24"/>
          <w:szCs w:val="24"/>
          <w:lang w:val="sma-NO"/>
        </w:rPr>
        <w:t>Areaale- areal</w:t>
      </w:r>
    </w:p>
    <w:p w:rsidR="007D090B" w:rsidRPr="007D090B" w:rsidRDefault="007D090B" w:rsidP="007D090B">
      <w:pPr>
        <w:rPr>
          <w:sz w:val="24"/>
          <w:szCs w:val="24"/>
          <w:lang w:val="sma-NO"/>
        </w:rPr>
      </w:pPr>
      <w:r w:rsidRPr="007D090B">
        <w:rPr>
          <w:sz w:val="24"/>
          <w:szCs w:val="24"/>
          <w:lang w:val="sma-NO"/>
        </w:rPr>
        <w:t>Bihkedimmie- analyse</w:t>
      </w:r>
    </w:p>
    <w:p w:rsidR="00515198" w:rsidRPr="00A92AC3" w:rsidRDefault="007D090B" w:rsidP="007D090B">
      <w:pPr>
        <w:rPr>
          <w:sz w:val="24"/>
          <w:szCs w:val="24"/>
          <w:lang w:val="sma-NO"/>
        </w:rPr>
      </w:pPr>
      <w:r w:rsidRPr="007D090B">
        <w:rPr>
          <w:sz w:val="24"/>
          <w:szCs w:val="24"/>
          <w:lang w:val="sma-NO"/>
        </w:rPr>
        <w:lastRenderedPageBreak/>
        <w:t>Darjoe- handlilng</w:t>
      </w:r>
    </w:p>
    <w:p w:rsidR="00515198" w:rsidRPr="00A92AC3" w:rsidRDefault="00515198" w:rsidP="00515198">
      <w:pPr>
        <w:rPr>
          <w:sz w:val="24"/>
          <w:szCs w:val="24"/>
          <w:lang w:val="sma-NO"/>
        </w:rPr>
      </w:pPr>
    </w:p>
    <w:p w:rsidR="00515198" w:rsidRPr="00A92AC3" w:rsidRDefault="00515198" w:rsidP="00515198">
      <w:pPr>
        <w:tabs>
          <w:tab w:val="left" w:pos="1289"/>
        </w:tabs>
        <w:rPr>
          <w:sz w:val="24"/>
          <w:szCs w:val="24"/>
          <w:lang w:val="sma-NO"/>
        </w:rPr>
      </w:pPr>
      <w:r w:rsidRPr="00A92AC3">
        <w:rPr>
          <w:sz w:val="24"/>
          <w:szCs w:val="24"/>
          <w:lang w:val="sma-NO"/>
        </w:rPr>
        <w:tab/>
      </w:r>
    </w:p>
    <w:sectPr w:rsidR="00515198" w:rsidRPr="00A92AC3">
      <w:headerReference w:type="default" r:id="rId55"/>
      <w:footerReference w:type="default" r:id="rId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F80" w:rsidRDefault="00371F80" w:rsidP="005173C9">
      <w:pPr>
        <w:spacing w:after="0" w:line="240" w:lineRule="auto"/>
      </w:pPr>
      <w:r>
        <w:separator/>
      </w:r>
    </w:p>
  </w:endnote>
  <w:endnote w:type="continuationSeparator" w:id="0">
    <w:p w:rsidR="00371F80" w:rsidRDefault="00371F80" w:rsidP="0051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3270973"/>
      <w:docPartObj>
        <w:docPartGallery w:val="Page Numbers (Bottom of Page)"/>
        <w:docPartUnique/>
      </w:docPartObj>
    </w:sdtPr>
    <w:sdtEndPr/>
    <w:sdtContent>
      <w:p w:rsidR="007D090B" w:rsidRDefault="007D090B">
        <w:pPr>
          <w:pStyle w:val="Bunntekst"/>
          <w:jc w:val="right"/>
        </w:pPr>
        <w:r>
          <w:fldChar w:fldCharType="begin"/>
        </w:r>
        <w:r>
          <w:instrText>PAGE   \* MERGEFORMAT</w:instrText>
        </w:r>
        <w:r>
          <w:fldChar w:fldCharType="separate"/>
        </w:r>
        <w:r w:rsidR="00F736B1">
          <w:rPr>
            <w:noProof/>
          </w:rPr>
          <w:t>1</w:t>
        </w:r>
        <w:r>
          <w:fldChar w:fldCharType="end"/>
        </w:r>
      </w:p>
    </w:sdtContent>
  </w:sdt>
  <w:p w:rsidR="007D090B" w:rsidRDefault="007D090B">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F80" w:rsidRDefault="00371F80" w:rsidP="005173C9">
      <w:pPr>
        <w:spacing w:after="0" w:line="240" w:lineRule="auto"/>
      </w:pPr>
      <w:r>
        <w:separator/>
      </w:r>
    </w:p>
  </w:footnote>
  <w:footnote w:type="continuationSeparator" w:id="0">
    <w:p w:rsidR="00371F80" w:rsidRDefault="00371F80" w:rsidP="00517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90B" w:rsidRDefault="007D090B">
    <w:pPr>
      <w:pStyle w:val="Topptekst"/>
    </w:pPr>
    <w:r>
      <w:rPr>
        <w:noProof/>
        <w:lang w:eastAsia="nb-NO"/>
      </w:rPr>
      <w:drawing>
        <wp:inline distT="0" distB="0" distL="0" distR="0">
          <wp:extent cx="5762625" cy="755015"/>
          <wp:effectExtent l="0" t="0" r="9525" b="698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2625" cy="7550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2F85"/>
    <w:multiLevelType w:val="hybridMultilevel"/>
    <w:tmpl w:val="28906544"/>
    <w:lvl w:ilvl="0" w:tplc="04140001">
      <w:start w:val="1"/>
      <w:numFmt w:val="bullet"/>
      <w:lvlText w:val=""/>
      <w:lvlJc w:val="left"/>
      <w:pPr>
        <w:ind w:left="1425" w:hanging="360"/>
      </w:pPr>
      <w:rPr>
        <w:rFonts w:ascii="Symbol" w:hAnsi="Symbol" w:hint="default"/>
      </w:rPr>
    </w:lvl>
    <w:lvl w:ilvl="1" w:tplc="04140003" w:tentative="1">
      <w:start w:val="1"/>
      <w:numFmt w:val="bullet"/>
      <w:lvlText w:val="o"/>
      <w:lvlJc w:val="left"/>
      <w:pPr>
        <w:ind w:left="2145" w:hanging="360"/>
      </w:pPr>
      <w:rPr>
        <w:rFonts w:ascii="Courier New" w:hAnsi="Courier New" w:cs="Courier New" w:hint="default"/>
      </w:rPr>
    </w:lvl>
    <w:lvl w:ilvl="2" w:tplc="04140005" w:tentative="1">
      <w:start w:val="1"/>
      <w:numFmt w:val="bullet"/>
      <w:lvlText w:val=""/>
      <w:lvlJc w:val="left"/>
      <w:pPr>
        <w:ind w:left="2865" w:hanging="360"/>
      </w:pPr>
      <w:rPr>
        <w:rFonts w:ascii="Wingdings" w:hAnsi="Wingdings" w:hint="default"/>
      </w:rPr>
    </w:lvl>
    <w:lvl w:ilvl="3" w:tplc="04140001" w:tentative="1">
      <w:start w:val="1"/>
      <w:numFmt w:val="bullet"/>
      <w:lvlText w:val=""/>
      <w:lvlJc w:val="left"/>
      <w:pPr>
        <w:ind w:left="3585" w:hanging="360"/>
      </w:pPr>
      <w:rPr>
        <w:rFonts w:ascii="Symbol" w:hAnsi="Symbol" w:hint="default"/>
      </w:rPr>
    </w:lvl>
    <w:lvl w:ilvl="4" w:tplc="04140003" w:tentative="1">
      <w:start w:val="1"/>
      <w:numFmt w:val="bullet"/>
      <w:lvlText w:val="o"/>
      <w:lvlJc w:val="left"/>
      <w:pPr>
        <w:ind w:left="4305" w:hanging="360"/>
      </w:pPr>
      <w:rPr>
        <w:rFonts w:ascii="Courier New" w:hAnsi="Courier New" w:cs="Courier New" w:hint="default"/>
      </w:rPr>
    </w:lvl>
    <w:lvl w:ilvl="5" w:tplc="04140005" w:tentative="1">
      <w:start w:val="1"/>
      <w:numFmt w:val="bullet"/>
      <w:lvlText w:val=""/>
      <w:lvlJc w:val="left"/>
      <w:pPr>
        <w:ind w:left="5025" w:hanging="360"/>
      </w:pPr>
      <w:rPr>
        <w:rFonts w:ascii="Wingdings" w:hAnsi="Wingdings" w:hint="default"/>
      </w:rPr>
    </w:lvl>
    <w:lvl w:ilvl="6" w:tplc="04140001" w:tentative="1">
      <w:start w:val="1"/>
      <w:numFmt w:val="bullet"/>
      <w:lvlText w:val=""/>
      <w:lvlJc w:val="left"/>
      <w:pPr>
        <w:ind w:left="5745" w:hanging="360"/>
      </w:pPr>
      <w:rPr>
        <w:rFonts w:ascii="Symbol" w:hAnsi="Symbol" w:hint="default"/>
      </w:rPr>
    </w:lvl>
    <w:lvl w:ilvl="7" w:tplc="04140003" w:tentative="1">
      <w:start w:val="1"/>
      <w:numFmt w:val="bullet"/>
      <w:lvlText w:val="o"/>
      <w:lvlJc w:val="left"/>
      <w:pPr>
        <w:ind w:left="6465" w:hanging="360"/>
      </w:pPr>
      <w:rPr>
        <w:rFonts w:ascii="Courier New" w:hAnsi="Courier New" w:cs="Courier New" w:hint="default"/>
      </w:rPr>
    </w:lvl>
    <w:lvl w:ilvl="8" w:tplc="04140005" w:tentative="1">
      <w:start w:val="1"/>
      <w:numFmt w:val="bullet"/>
      <w:lvlText w:val=""/>
      <w:lvlJc w:val="left"/>
      <w:pPr>
        <w:ind w:left="7185" w:hanging="360"/>
      </w:pPr>
      <w:rPr>
        <w:rFonts w:ascii="Wingdings" w:hAnsi="Wingdings" w:hint="default"/>
      </w:rPr>
    </w:lvl>
  </w:abstractNum>
  <w:abstractNum w:abstractNumId="1">
    <w:nsid w:val="10FD5BAF"/>
    <w:multiLevelType w:val="hybridMultilevel"/>
    <w:tmpl w:val="3C3C2994"/>
    <w:lvl w:ilvl="0" w:tplc="0414000F">
      <w:start w:val="1"/>
      <w:numFmt w:val="decimal"/>
      <w:lvlText w:val="%1."/>
      <w:lvlJc w:val="left"/>
      <w:pPr>
        <w:tabs>
          <w:tab w:val="num" w:pos="360"/>
        </w:tabs>
        <w:ind w:left="360" w:hanging="360"/>
      </w:pPr>
      <w:rPr>
        <w:rFonts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
    <w:nsid w:val="23494E38"/>
    <w:multiLevelType w:val="hybridMultilevel"/>
    <w:tmpl w:val="E378159C"/>
    <w:lvl w:ilvl="0" w:tplc="6D92FB02">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23A071CB"/>
    <w:multiLevelType w:val="hybridMultilevel"/>
    <w:tmpl w:val="8A1CEEE6"/>
    <w:lvl w:ilvl="0" w:tplc="04140001">
      <w:start w:val="1"/>
      <w:numFmt w:val="bullet"/>
      <w:lvlText w:val=""/>
      <w:lvlJc w:val="left"/>
      <w:pPr>
        <w:ind w:left="2130" w:hanging="360"/>
      </w:pPr>
      <w:rPr>
        <w:rFonts w:ascii="Symbol" w:hAnsi="Symbol" w:hint="default"/>
      </w:rPr>
    </w:lvl>
    <w:lvl w:ilvl="1" w:tplc="04140003" w:tentative="1">
      <w:start w:val="1"/>
      <w:numFmt w:val="bullet"/>
      <w:lvlText w:val="o"/>
      <w:lvlJc w:val="left"/>
      <w:pPr>
        <w:ind w:left="2850" w:hanging="360"/>
      </w:pPr>
      <w:rPr>
        <w:rFonts w:ascii="Courier New" w:hAnsi="Courier New" w:cs="Courier New" w:hint="default"/>
      </w:rPr>
    </w:lvl>
    <w:lvl w:ilvl="2" w:tplc="04140005" w:tentative="1">
      <w:start w:val="1"/>
      <w:numFmt w:val="bullet"/>
      <w:lvlText w:val=""/>
      <w:lvlJc w:val="left"/>
      <w:pPr>
        <w:ind w:left="3570" w:hanging="360"/>
      </w:pPr>
      <w:rPr>
        <w:rFonts w:ascii="Wingdings" w:hAnsi="Wingdings" w:hint="default"/>
      </w:rPr>
    </w:lvl>
    <w:lvl w:ilvl="3" w:tplc="04140001" w:tentative="1">
      <w:start w:val="1"/>
      <w:numFmt w:val="bullet"/>
      <w:lvlText w:val=""/>
      <w:lvlJc w:val="left"/>
      <w:pPr>
        <w:ind w:left="4290" w:hanging="360"/>
      </w:pPr>
      <w:rPr>
        <w:rFonts w:ascii="Symbol" w:hAnsi="Symbol" w:hint="default"/>
      </w:rPr>
    </w:lvl>
    <w:lvl w:ilvl="4" w:tplc="04140003" w:tentative="1">
      <w:start w:val="1"/>
      <w:numFmt w:val="bullet"/>
      <w:lvlText w:val="o"/>
      <w:lvlJc w:val="left"/>
      <w:pPr>
        <w:ind w:left="5010" w:hanging="360"/>
      </w:pPr>
      <w:rPr>
        <w:rFonts w:ascii="Courier New" w:hAnsi="Courier New" w:cs="Courier New" w:hint="default"/>
      </w:rPr>
    </w:lvl>
    <w:lvl w:ilvl="5" w:tplc="04140005" w:tentative="1">
      <w:start w:val="1"/>
      <w:numFmt w:val="bullet"/>
      <w:lvlText w:val=""/>
      <w:lvlJc w:val="left"/>
      <w:pPr>
        <w:ind w:left="5730" w:hanging="360"/>
      </w:pPr>
      <w:rPr>
        <w:rFonts w:ascii="Wingdings" w:hAnsi="Wingdings" w:hint="default"/>
      </w:rPr>
    </w:lvl>
    <w:lvl w:ilvl="6" w:tplc="04140001" w:tentative="1">
      <w:start w:val="1"/>
      <w:numFmt w:val="bullet"/>
      <w:lvlText w:val=""/>
      <w:lvlJc w:val="left"/>
      <w:pPr>
        <w:ind w:left="6450" w:hanging="360"/>
      </w:pPr>
      <w:rPr>
        <w:rFonts w:ascii="Symbol" w:hAnsi="Symbol" w:hint="default"/>
      </w:rPr>
    </w:lvl>
    <w:lvl w:ilvl="7" w:tplc="04140003" w:tentative="1">
      <w:start w:val="1"/>
      <w:numFmt w:val="bullet"/>
      <w:lvlText w:val="o"/>
      <w:lvlJc w:val="left"/>
      <w:pPr>
        <w:ind w:left="7170" w:hanging="360"/>
      </w:pPr>
      <w:rPr>
        <w:rFonts w:ascii="Courier New" w:hAnsi="Courier New" w:cs="Courier New" w:hint="default"/>
      </w:rPr>
    </w:lvl>
    <w:lvl w:ilvl="8" w:tplc="04140005" w:tentative="1">
      <w:start w:val="1"/>
      <w:numFmt w:val="bullet"/>
      <w:lvlText w:val=""/>
      <w:lvlJc w:val="left"/>
      <w:pPr>
        <w:ind w:left="7890" w:hanging="360"/>
      </w:pPr>
      <w:rPr>
        <w:rFonts w:ascii="Wingdings" w:hAnsi="Wingdings" w:hint="default"/>
      </w:rPr>
    </w:lvl>
  </w:abstractNum>
  <w:abstractNum w:abstractNumId="4">
    <w:nsid w:val="28405696"/>
    <w:multiLevelType w:val="hybridMultilevel"/>
    <w:tmpl w:val="BBA8C3F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EC369E"/>
    <w:multiLevelType w:val="hybridMultilevel"/>
    <w:tmpl w:val="319C983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27326D1"/>
    <w:multiLevelType w:val="hybridMultilevel"/>
    <w:tmpl w:val="A162B5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101032B"/>
    <w:multiLevelType w:val="hybridMultilevel"/>
    <w:tmpl w:val="4CF490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3391C89"/>
    <w:multiLevelType w:val="hybridMultilevel"/>
    <w:tmpl w:val="B614BA66"/>
    <w:lvl w:ilvl="0" w:tplc="906E6B3E">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4B246614"/>
    <w:multiLevelType w:val="hybridMultilevel"/>
    <w:tmpl w:val="341C717C"/>
    <w:lvl w:ilvl="0" w:tplc="04140001">
      <w:start w:val="1"/>
      <w:numFmt w:val="bullet"/>
      <w:lvlText w:val=""/>
      <w:lvlJc w:val="left"/>
      <w:pPr>
        <w:ind w:left="780" w:hanging="360"/>
      </w:pPr>
      <w:rPr>
        <w:rFonts w:ascii="Symbol" w:hAnsi="Symbol" w:hint="default"/>
      </w:rPr>
    </w:lvl>
    <w:lvl w:ilvl="1" w:tplc="04140003" w:tentative="1">
      <w:start w:val="1"/>
      <w:numFmt w:val="bullet"/>
      <w:lvlText w:val="o"/>
      <w:lvlJc w:val="left"/>
      <w:pPr>
        <w:ind w:left="1500" w:hanging="360"/>
      </w:pPr>
      <w:rPr>
        <w:rFonts w:ascii="Courier New" w:hAnsi="Courier New" w:cs="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cs="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cs="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10">
    <w:nsid w:val="5D154AAB"/>
    <w:multiLevelType w:val="hybridMultilevel"/>
    <w:tmpl w:val="1EE0C03E"/>
    <w:lvl w:ilvl="0" w:tplc="04140001">
      <w:start w:val="1"/>
      <w:numFmt w:val="bullet"/>
      <w:lvlText w:val=""/>
      <w:lvlJc w:val="left"/>
      <w:pPr>
        <w:ind w:left="1425" w:hanging="360"/>
      </w:pPr>
      <w:rPr>
        <w:rFonts w:ascii="Symbol" w:hAnsi="Symbol" w:hint="default"/>
      </w:rPr>
    </w:lvl>
    <w:lvl w:ilvl="1" w:tplc="04140003" w:tentative="1">
      <w:start w:val="1"/>
      <w:numFmt w:val="bullet"/>
      <w:lvlText w:val="o"/>
      <w:lvlJc w:val="left"/>
      <w:pPr>
        <w:ind w:left="2145" w:hanging="360"/>
      </w:pPr>
      <w:rPr>
        <w:rFonts w:ascii="Courier New" w:hAnsi="Courier New" w:cs="Courier New" w:hint="default"/>
      </w:rPr>
    </w:lvl>
    <w:lvl w:ilvl="2" w:tplc="04140005" w:tentative="1">
      <w:start w:val="1"/>
      <w:numFmt w:val="bullet"/>
      <w:lvlText w:val=""/>
      <w:lvlJc w:val="left"/>
      <w:pPr>
        <w:ind w:left="2865" w:hanging="360"/>
      </w:pPr>
      <w:rPr>
        <w:rFonts w:ascii="Wingdings" w:hAnsi="Wingdings" w:hint="default"/>
      </w:rPr>
    </w:lvl>
    <w:lvl w:ilvl="3" w:tplc="04140001" w:tentative="1">
      <w:start w:val="1"/>
      <w:numFmt w:val="bullet"/>
      <w:lvlText w:val=""/>
      <w:lvlJc w:val="left"/>
      <w:pPr>
        <w:ind w:left="3585" w:hanging="360"/>
      </w:pPr>
      <w:rPr>
        <w:rFonts w:ascii="Symbol" w:hAnsi="Symbol" w:hint="default"/>
      </w:rPr>
    </w:lvl>
    <w:lvl w:ilvl="4" w:tplc="04140003" w:tentative="1">
      <w:start w:val="1"/>
      <w:numFmt w:val="bullet"/>
      <w:lvlText w:val="o"/>
      <w:lvlJc w:val="left"/>
      <w:pPr>
        <w:ind w:left="4305" w:hanging="360"/>
      </w:pPr>
      <w:rPr>
        <w:rFonts w:ascii="Courier New" w:hAnsi="Courier New" w:cs="Courier New" w:hint="default"/>
      </w:rPr>
    </w:lvl>
    <w:lvl w:ilvl="5" w:tplc="04140005" w:tentative="1">
      <w:start w:val="1"/>
      <w:numFmt w:val="bullet"/>
      <w:lvlText w:val=""/>
      <w:lvlJc w:val="left"/>
      <w:pPr>
        <w:ind w:left="5025" w:hanging="360"/>
      </w:pPr>
      <w:rPr>
        <w:rFonts w:ascii="Wingdings" w:hAnsi="Wingdings" w:hint="default"/>
      </w:rPr>
    </w:lvl>
    <w:lvl w:ilvl="6" w:tplc="04140001" w:tentative="1">
      <w:start w:val="1"/>
      <w:numFmt w:val="bullet"/>
      <w:lvlText w:val=""/>
      <w:lvlJc w:val="left"/>
      <w:pPr>
        <w:ind w:left="5745" w:hanging="360"/>
      </w:pPr>
      <w:rPr>
        <w:rFonts w:ascii="Symbol" w:hAnsi="Symbol" w:hint="default"/>
      </w:rPr>
    </w:lvl>
    <w:lvl w:ilvl="7" w:tplc="04140003" w:tentative="1">
      <w:start w:val="1"/>
      <w:numFmt w:val="bullet"/>
      <w:lvlText w:val="o"/>
      <w:lvlJc w:val="left"/>
      <w:pPr>
        <w:ind w:left="6465" w:hanging="360"/>
      </w:pPr>
      <w:rPr>
        <w:rFonts w:ascii="Courier New" w:hAnsi="Courier New" w:cs="Courier New" w:hint="default"/>
      </w:rPr>
    </w:lvl>
    <w:lvl w:ilvl="8" w:tplc="04140005" w:tentative="1">
      <w:start w:val="1"/>
      <w:numFmt w:val="bullet"/>
      <w:lvlText w:val=""/>
      <w:lvlJc w:val="left"/>
      <w:pPr>
        <w:ind w:left="7185" w:hanging="360"/>
      </w:pPr>
      <w:rPr>
        <w:rFonts w:ascii="Wingdings" w:hAnsi="Wingdings" w:hint="default"/>
      </w:rPr>
    </w:lvl>
  </w:abstractNum>
  <w:abstractNum w:abstractNumId="11">
    <w:nsid w:val="7B6527FE"/>
    <w:multiLevelType w:val="hybridMultilevel"/>
    <w:tmpl w:val="81506A42"/>
    <w:lvl w:ilvl="0" w:tplc="04140001">
      <w:start w:val="1"/>
      <w:numFmt w:val="bullet"/>
      <w:lvlText w:val=""/>
      <w:lvlJc w:val="left"/>
      <w:pPr>
        <w:tabs>
          <w:tab w:val="num" w:pos="1080"/>
        </w:tabs>
        <w:ind w:left="1080" w:hanging="360"/>
      </w:pPr>
      <w:rPr>
        <w:rFonts w:ascii="Symbol" w:hAnsi="Symbol" w:hint="default"/>
      </w:rPr>
    </w:lvl>
    <w:lvl w:ilvl="1" w:tplc="04140003">
      <w:start w:val="1"/>
      <w:numFmt w:val="bullet"/>
      <w:lvlText w:val="o"/>
      <w:lvlJc w:val="left"/>
      <w:pPr>
        <w:tabs>
          <w:tab w:val="num" w:pos="1800"/>
        </w:tabs>
        <w:ind w:left="1800" w:hanging="360"/>
      </w:pPr>
      <w:rPr>
        <w:rFonts w:ascii="Courier New" w:hAnsi="Courier New" w:hint="default"/>
      </w:rPr>
    </w:lvl>
    <w:lvl w:ilvl="2" w:tplc="04140005" w:tentative="1">
      <w:start w:val="1"/>
      <w:numFmt w:val="bullet"/>
      <w:lvlText w:val=""/>
      <w:lvlJc w:val="left"/>
      <w:pPr>
        <w:tabs>
          <w:tab w:val="num" w:pos="2520"/>
        </w:tabs>
        <w:ind w:left="2520" w:hanging="360"/>
      </w:pPr>
      <w:rPr>
        <w:rFonts w:ascii="Wingdings" w:hAnsi="Wingdings" w:hint="default"/>
      </w:rPr>
    </w:lvl>
    <w:lvl w:ilvl="3" w:tplc="04140001" w:tentative="1">
      <w:start w:val="1"/>
      <w:numFmt w:val="bullet"/>
      <w:lvlText w:val=""/>
      <w:lvlJc w:val="left"/>
      <w:pPr>
        <w:tabs>
          <w:tab w:val="num" w:pos="3240"/>
        </w:tabs>
        <w:ind w:left="3240" w:hanging="360"/>
      </w:pPr>
      <w:rPr>
        <w:rFonts w:ascii="Symbol" w:hAnsi="Symbol" w:hint="default"/>
      </w:rPr>
    </w:lvl>
    <w:lvl w:ilvl="4" w:tplc="04140003" w:tentative="1">
      <w:start w:val="1"/>
      <w:numFmt w:val="bullet"/>
      <w:lvlText w:val="o"/>
      <w:lvlJc w:val="left"/>
      <w:pPr>
        <w:tabs>
          <w:tab w:val="num" w:pos="3960"/>
        </w:tabs>
        <w:ind w:left="3960" w:hanging="360"/>
      </w:pPr>
      <w:rPr>
        <w:rFonts w:ascii="Courier New" w:hAnsi="Courier New" w:hint="default"/>
      </w:rPr>
    </w:lvl>
    <w:lvl w:ilvl="5" w:tplc="04140005" w:tentative="1">
      <w:start w:val="1"/>
      <w:numFmt w:val="bullet"/>
      <w:lvlText w:val=""/>
      <w:lvlJc w:val="left"/>
      <w:pPr>
        <w:tabs>
          <w:tab w:val="num" w:pos="4680"/>
        </w:tabs>
        <w:ind w:left="4680" w:hanging="360"/>
      </w:pPr>
      <w:rPr>
        <w:rFonts w:ascii="Wingdings" w:hAnsi="Wingdings" w:hint="default"/>
      </w:rPr>
    </w:lvl>
    <w:lvl w:ilvl="6" w:tplc="04140001" w:tentative="1">
      <w:start w:val="1"/>
      <w:numFmt w:val="bullet"/>
      <w:lvlText w:val=""/>
      <w:lvlJc w:val="left"/>
      <w:pPr>
        <w:tabs>
          <w:tab w:val="num" w:pos="5400"/>
        </w:tabs>
        <w:ind w:left="5400" w:hanging="360"/>
      </w:pPr>
      <w:rPr>
        <w:rFonts w:ascii="Symbol" w:hAnsi="Symbol" w:hint="default"/>
      </w:rPr>
    </w:lvl>
    <w:lvl w:ilvl="7" w:tplc="04140003" w:tentative="1">
      <w:start w:val="1"/>
      <w:numFmt w:val="bullet"/>
      <w:lvlText w:val="o"/>
      <w:lvlJc w:val="left"/>
      <w:pPr>
        <w:tabs>
          <w:tab w:val="num" w:pos="6120"/>
        </w:tabs>
        <w:ind w:left="6120" w:hanging="360"/>
      </w:pPr>
      <w:rPr>
        <w:rFonts w:ascii="Courier New" w:hAnsi="Courier New" w:hint="default"/>
      </w:rPr>
    </w:lvl>
    <w:lvl w:ilvl="8" w:tplc="0414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9"/>
  </w:num>
  <w:num w:numId="3">
    <w:abstractNumId w:val="10"/>
  </w:num>
  <w:num w:numId="4">
    <w:abstractNumId w:val="11"/>
  </w:num>
  <w:num w:numId="5">
    <w:abstractNumId w:val="4"/>
  </w:num>
  <w:num w:numId="6">
    <w:abstractNumId w:val="6"/>
  </w:num>
  <w:num w:numId="7">
    <w:abstractNumId w:val="7"/>
  </w:num>
  <w:num w:numId="8">
    <w:abstractNumId w:val="3"/>
  </w:num>
  <w:num w:numId="9">
    <w:abstractNumId w:val="5"/>
  </w:num>
  <w:num w:numId="10">
    <w:abstractNumId w:val="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198"/>
    <w:rsid w:val="00071AF5"/>
    <w:rsid w:val="000B5BFC"/>
    <w:rsid w:val="000E5B0C"/>
    <w:rsid w:val="00122846"/>
    <w:rsid w:val="00143CC2"/>
    <w:rsid w:val="001500B4"/>
    <w:rsid w:val="00155A38"/>
    <w:rsid w:val="002A70C1"/>
    <w:rsid w:val="002B74B2"/>
    <w:rsid w:val="003152D0"/>
    <w:rsid w:val="003407AF"/>
    <w:rsid w:val="003428F5"/>
    <w:rsid w:val="00371F80"/>
    <w:rsid w:val="0037737D"/>
    <w:rsid w:val="00390450"/>
    <w:rsid w:val="0039202D"/>
    <w:rsid w:val="00394B05"/>
    <w:rsid w:val="003D6DC0"/>
    <w:rsid w:val="00407FAC"/>
    <w:rsid w:val="004103F9"/>
    <w:rsid w:val="00460B3F"/>
    <w:rsid w:val="004661E6"/>
    <w:rsid w:val="004B021C"/>
    <w:rsid w:val="004F7035"/>
    <w:rsid w:val="00503F9B"/>
    <w:rsid w:val="00515198"/>
    <w:rsid w:val="005173C9"/>
    <w:rsid w:val="00581F6F"/>
    <w:rsid w:val="00592C9A"/>
    <w:rsid w:val="005968F9"/>
    <w:rsid w:val="005B0DED"/>
    <w:rsid w:val="005C6EF2"/>
    <w:rsid w:val="005E4B51"/>
    <w:rsid w:val="005E6153"/>
    <w:rsid w:val="005F3FDE"/>
    <w:rsid w:val="006047BA"/>
    <w:rsid w:val="0060634E"/>
    <w:rsid w:val="00613818"/>
    <w:rsid w:val="00621C48"/>
    <w:rsid w:val="00681A8E"/>
    <w:rsid w:val="00697FC3"/>
    <w:rsid w:val="006E298B"/>
    <w:rsid w:val="00741438"/>
    <w:rsid w:val="007671A3"/>
    <w:rsid w:val="0078579A"/>
    <w:rsid w:val="007926B8"/>
    <w:rsid w:val="007D090B"/>
    <w:rsid w:val="007F5EB4"/>
    <w:rsid w:val="00815814"/>
    <w:rsid w:val="008C1AA3"/>
    <w:rsid w:val="008D55AD"/>
    <w:rsid w:val="00905378"/>
    <w:rsid w:val="00990B81"/>
    <w:rsid w:val="00A038AE"/>
    <w:rsid w:val="00A47F4A"/>
    <w:rsid w:val="00A569D2"/>
    <w:rsid w:val="00A71964"/>
    <w:rsid w:val="00A75A91"/>
    <w:rsid w:val="00A92AC3"/>
    <w:rsid w:val="00AB2C2F"/>
    <w:rsid w:val="00AF2201"/>
    <w:rsid w:val="00B34941"/>
    <w:rsid w:val="00BA3A17"/>
    <w:rsid w:val="00BA3DF3"/>
    <w:rsid w:val="00BC21BF"/>
    <w:rsid w:val="00BC5A5A"/>
    <w:rsid w:val="00CB1255"/>
    <w:rsid w:val="00D21DB6"/>
    <w:rsid w:val="00D51F33"/>
    <w:rsid w:val="00D8215A"/>
    <w:rsid w:val="00D928E0"/>
    <w:rsid w:val="00DB1AE7"/>
    <w:rsid w:val="00DD31AA"/>
    <w:rsid w:val="00E44499"/>
    <w:rsid w:val="00E669EC"/>
    <w:rsid w:val="00EA4B41"/>
    <w:rsid w:val="00EB5FE9"/>
    <w:rsid w:val="00EF5DAD"/>
    <w:rsid w:val="00F736B1"/>
    <w:rsid w:val="00F807AE"/>
    <w:rsid w:val="00F93EFE"/>
    <w:rsid w:val="00FB671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173C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173C9"/>
  </w:style>
  <w:style w:type="paragraph" w:styleId="Bunntekst">
    <w:name w:val="footer"/>
    <w:basedOn w:val="Normal"/>
    <w:link w:val="BunntekstTegn"/>
    <w:uiPriority w:val="99"/>
    <w:unhideWhenUsed/>
    <w:rsid w:val="005173C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173C9"/>
  </w:style>
  <w:style w:type="paragraph" w:styleId="Bobletekst">
    <w:name w:val="Balloon Text"/>
    <w:basedOn w:val="Normal"/>
    <w:link w:val="BobletekstTegn"/>
    <w:uiPriority w:val="99"/>
    <w:semiHidden/>
    <w:unhideWhenUsed/>
    <w:rsid w:val="00BA3DF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A3DF3"/>
    <w:rPr>
      <w:rFonts w:ascii="Tahoma" w:hAnsi="Tahoma" w:cs="Tahoma"/>
      <w:sz w:val="16"/>
      <w:szCs w:val="16"/>
    </w:rPr>
  </w:style>
  <w:style w:type="paragraph" w:styleId="Listeavsnitt">
    <w:name w:val="List Paragraph"/>
    <w:basedOn w:val="Normal"/>
    <w:uiPriority w:val="34"/>
    <w:qFormat/>
    <w:rsid w:val="00613818"/>
    <w:pPr>
      <w:ind w:left="720"/>
      <w:contextualSpacing/>
    </w:pPr>
  </w:style>
  <w:style w:type="table" w:styleId="Tabellrutenett">
    <w:name w:val="Table Grid"/>
    <w:basedOn w:val="Vanligtabell"/>
    <w:uiPriority w:val="59"/>
    <w:rsid w:val="00407FAC"/>
    <w:pPr>
      <w:spacing w:after="0" w:line="240" w:lineRule="auto"/>
    </w:pPr>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rutenett1">
    <w:name w:val="Tabellrutenett1"/>
    <w:basedOn w:val="Vanligtabell"/>
    <w:next w:val="Tabellrutenett"/>
    <w:uiPriority w:val="59"/>
    <w:rsid w:val="00F9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173C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173C9"/>
  </w:style>
  <w:style w:type="paragraph" w:styleId="Bunntekst">
    <w:name w:val="footer"/>
    <w:basedOn w:val="Normal"/>
    <w:link w:val="BunntekstTegn"/>
    <w:uiPriority w:val="99"/>
    <w:unhideWhenUsed/>
    <w:rsid w:val="005173C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173C9"/>
  </w:style>
  <w:style w:type="paragraph" w:styleId="Bobletekst">
    <w:name w:val="Balloon Text"/>
    <w:basedOn w:val="Normal"/>
    <w:link w:val="BobletekstTegn"/>
    <w:uiPriority w:val="99"/>
    <w:semiHidden/>
    <w:unhideWhenUsed/>
    <w:rsid w:val="00BA3DF3"/>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BA3DF3"/>
    <w:rPr>
      <w:rFonts w:ascii="Tahoma" w:hAnsi="Tahoma" w:cs="Tahoma"/>
      <w:sz w:val="16"/>
      <w:szCs w:val="16"/>
    </w:rPr>
  </w:style>
  <w:style w:type="paragraph" w:styleId="Listeavsnitt">
    <w:name w:val="List Paragraph"/>
    <w:basedOn w:val="Normal"/>
    <w:uiPriority w:val="34"/>
    <w:qFormat/>
    <w:rsid w:val="00613818"/>
    <w:pPr>
      <w:ind w:left="720"/>
      <w:contextualSpacing/>
    </w:pPr>
  </w:style>
  <w:style w:type="table" w:styleId="Tabellrutenett">
    <w:name w:val="Table Grid"/>
    <w:basedOn w:val="Vanligtabell"/>
    <w:uiPriority w:val="59"/>
    <w:rsid w:val="00407FAC"/>
    <w:pPr>
      <w:spacing w:after="0" w:line="240" w:lineRule="auto"/>
    </w:pPr>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rutenett1">
    <w:name w:val="Tabellrutenett1"/>
    <w:basedOn w:val="Vanligtabell"/>
    <w:next w:val="Tabellrutenett"/>
    <w:uiPriority w:val="59"/>
    <w:rsid w:val="00F9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chart" Target="charts/chart1.xml"/><Relationship Id="rId26" Type="http://schemas.openxmlformats.org/officeDocument/2006/relationships/image" Target="media/image11.png"/><Relationship Id="rId39" Type="http://schemas.openxmlformats.org/officeDocument/2006/relationships/image" Target="media/image14.png"/><Relationship Id="rId21" Type="http://schemas.openxmlformats.org/officeDocument/2006/relationships/chart" Target="charts/chart4.xml"/><Relationship Id="rId34" Type="http://schemas.openxmlformats.org/officeDocument/2006/relationships/diagramQuickStyle" Target="diagrams/quickStyle1.xml"/><Relationship Id="rId42" Type="http://schemas.openxmlformats.org/officeDocument/2006/relationships/chart" Target="charts/chart14.xml"/><Relationship Id="rId47" Type="http://schemas.openxmlformats.org/officeDocument/2006/relationships/diagramLayout" Target="diagrams/layout2.xml"/><Relationship Id="rId50" Type="http://schemas.microsoft.com/office/2007/relationships/diagramDrawing" Target="diagrams/drawing2.xml"/><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PowerPoint_Slide1.sldx"/><Relationship Id="rId25" Type="http://schemas.openxmlformats.org/officeDocument/2006/relationships/image" Target="media/image10.jpeg"/><Relationship Id="rId33" Type="http://schemas.openxmlformats.org/officeDocument/2006/relationships/diagramLayout" Target="diagrams/layout1.xml"/><Relationship Id="rId38" Type="http://schemas.openxmlformats.org/officeDocument/2006/relationships/image" Target="media/image13.png"/><Relationship Id="rId46" Type="http://schemas.openxmlformats.org/officeDocument/2006/relationships/diagramData" Target="diagrams/data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chart" Target="charts/chart3.xml"/><Relationship Id="rId29" Type="http://schemas.openxmlformats.org/officeDocument/2006/relationships/chart" Target="charts/chart10.xml"/><Relationship Id="rId41" Type="http://schemas.openxmlformats.org/officeDocument/2006/relationships/chart" Target="charts/chart13.xml"/><Relationship Id="rId54"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hart" Target="charts/chart7.xml"/><Relationship Id="rId32" Type="http://schemas.openxmlformats.org/officeDocument/2006/relationships/diagramData" Target="diagrams/data1.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chart" Target="charts/chart16.xml"/><Relationship Id="rId53" Type="http://schemas.openxmlformats.org/officeDocument/2006/relationships/image" Target="media/image18.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6.xml"/><Relationship Id="rId28" Type="http://schemas.openxmlformats.org/officeDocument/2006/relationships/chart" Target="charts/chart9.xml"/><Relationship Id="rId36" Type="http://schemas.microsoft.com/office/2007/relationships/diagramDrawing" Target="diagrams/drawing1.xml"/><Relationship Id="rId49" Type="http://schemas.openxmlformats.org/officeDocument/2006/relationships/diagramColors" Target="diagrams/colors2.xml"/><Relationship Id="rId57"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hart" Target="charts/chart2.xml"/><Relationship Id="rId31" Type="http://schemas.openxmlformats.org/officeDocument/2006/relationships/chart" Target="charts/chart12.xml"/><Relationship Id="rId44" Type="http://schemas.openxmlformats.org/officeDocument/2006/relationships/image" Target="media/image16.emf"/><Relationship Id="rId52"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5.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diagramColors" Target="diagrams/colors1.xml"/><Relationship Id="rId43" Type="http://schemas.openxmlformats.org/officeDocument/2006/relationships/chart" Target="charts/chart15.xml"/><Relationship Id="rId48" Type="http://schemas.openxmlformats.org/officeDocument/2006/relationships/diagramQuickStyle" Target="diagrams/quickStyle2.xm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chart" Target="charts/chart17.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9.jpeg"/><Relationship Id="rId1" Type="http://schemas.openxmlformats.org/officeDocument/2006/relationships/themeOverride" Target="../theme/themeOverrid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2" Type="http://schemas.openxmlformats.org/officeDocument/2006/relationships/oleObject" Target="../embeddings/oleObject10.bin"/><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embeddings/oleObject11.bin"/><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embeddings/oleObject12.bin"/><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embeddings/oleObject13.bin"/><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embeddings/oleObject14.bin"/><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embeddings/oleObject15.bin"/><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embeddings/oleObject16.bin"/><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oleObject" Target="../embeddings/oleObject17.bin"/><Relationship Id="rId1" Type="http://schemas.openxmlformats.org/officeDocument/2006/relationships/themeOverride" Target="../theme/themeOverride17.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9.jpeg"/><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9.jpeg"/><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4.bin"/><Relationship Id="rId2" Type="http://schemas.openxmlformats.org/officeDocument/2006/relationships/image" Target="../media/image9.jpeg"/><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3" Type="http://schemas.openxmlformats.org/officeDocument/2006/relationships/oleObject" Target="../embeddings/oleObject5.bin"/><Relationship Id="rId2" Type="http://schemas.openxmlformats.org/officeDocument/2006/relationships/image" Target="../media/image9.jpeg"/><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embeddings/oleObject6.bin"/><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embeddings/oleObject7.bin"/><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embeddings/oleObject8.bin"/><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embeddings/oleObject9.bin"/><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INNTEKTSTYPER</a:t>
            </a:r>
          </a:p>
        </c:rich>
      </c:tx>
      <c:overlay val="0"/>
    </c:title>
    <c:autoTitleDeleted val="0"/>
    <c:plotArea>
      <c:layout>
        <c:manualLayout>
          <c:layoutTarget val="inner"/>
          <c:xMode val="edge"/>
          <c:yMode val="edge"/>
          <c:x val="0.31140722794266362"/>
          <c:y val="0.46646011905854556"/>
          <c:w val="0.32288674322949801"/>
          <c:h val="0.49900678499103823"/>
        </c:manualLayout>
      </c:layout>
      <c:pieChart>
        <c:varyColors val="1"/>
        <c:ser>
          <c:idx val="0"/>
          <c:order val="0"/>
          <c:dLbls>
            <c:dLbl>
              <c:idx val="2"/>
              <c:tx>
                <c:rich>
                  <a:bodyPr/>
                  <a:lstStyle/>
                  <a:p>
                    <a:r>
                      <a:rPr lang="en-US"/>
                      <a:t>9 %</a:t>
                    </a:r>
                  </a:p>
                </c:rich>
              </c:tx>
              <c:showLegendKey val="0"/>
              <c:showVal val="0"/>
              <c:showCatName val="0"/>
              <c:showSerName val="0"/>
              <c:showPercent val="1"/>
              <c:showBubbleSize val="0"/>
            </c:dLbl>
            <c:dLbl>
              <c:idx val="3"/>
              <c:tx>
                <c:rich>
                  <a:bodyPr/>
                  <a:lstStyle/>
                  <a:p>
                    <a:r>
                      <a:rPr lang="en-US"/>
                      <a:t>15 %</a:t>
                    </a:r>
                  </a:p>
                </c:rich>
              </c:tx>
              <c:showLegendKey val="0"/>
              <c:showVal val="0"/>
              <c:showCatName val="0"/>
              <c:showSerName val="0"/>
              <c:showPercent val="1"/>
              <c:showBubbleSize val="0"/>
            </c:dLbl>
            <c:dLbl>
              <c:idx val="4"/>
              <c:tx>
                <c:rich>
                  <a:bodyPr/>
                  <a:lstStyle/>
                  <a:p>
                    <a:r>
                      <a:rPr lang="en-US"/>
                      <a:t>38 %</a:t>
                    </a:r>
                  </a:p>
                </c:rich>
              </c:tx>
              <c:showLegendKey val="0"/>
              <c:showVal val="0"/>
              <c:showCatName val="0"/>
              <c:showSerName val="0"/>
              <c:showPercent val="1"/>
              <c:showBubbleSize val="0"/>
            </c:dLbl>
            <c:dLbl>
              <c:idx val="9"/>
              <c:tx>
                <c:rich>
                  <a:bodyPr/>
                  <a:lstStyle/>
                  <a:p>
                    <a:r>
                      <a:rPr lang="en-US"/>
                      <a:t>13 %</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'Ark1'!$D$6:$D$16</c:f>
              <c:strCache>
                <c:ptCount val="10"/>
                <c:pt idx="0">
                  <c:v>Renteinntekter, utbytte og eieruttak &gt;1%</c:v>
                </c:pt>
                <c:pt idx="1">
                  <c:v>Brukerbetalinger 4%</c:v>
                </c:pt>
                <c:pt idx="2">
                  <c:v>Andre salgs- og leieinntekter 9%</c:v>
                </c:pt>
                <c:pt idx="3">
                  <c:v>Overføringer med krav til motytelser 15%</c:v>
                </c:pt>
                <c:pt idx="4">
                  <c:v>Rammetilskudd fra staten 38%</c:v>
                </c:pt>
                <c:pt idx="5">
                  <c:v>Andre statlige overføringer &gt;1%</c:v>
                </c:pt>
                <c:pt idx="6">
                  <c:v>Andre overføringer &gt;1%</c:v>
                </c:pt>
                <c:pt idx="7">
                  <c:v>Skatt på inntekt og formue 11%</c:v>
                </c:pt>
                <c:pt idx="8">
                  <c:v>Eiendomsskatt 5%</c:v>
                </c:pt>
                <c:pt idx="9">
                  <c:v>Andre direkte og indirekte skatter 13%</c:v>
                </c:pt>
              </c:strCache>
            </c:strRef>
          </c:cat>
          <c:val>
            <c:numRef>
              <c:f>'Ark1'!$E$6:$E$16</c:f>
              <c:numCache>
                <c:formatCode>#,##0</c:formatCode>
                <c:ptCount val="11"/>
                <c:pt idx="0">
                  <c:v>-459535.75</c:v>
                </c:pt>
                <c:pt idx="1">
                  <c:v>-3096242.52</c:v>
                </c:pt>
                <c:pt idx="2">
                  <c:v>-7809064.5900000008</c:v>
                </c:pt>
                <c:pt idx="3">
                  <c:v>-12746882.640000001</c:v>
                </c:pt>
                <c:pt idx="4">
                  <c:v>-31112241</c:v>
                </c:pt>
                <c:pt idx="5">
                  <c:v>-778867</c:v>
                </c:pt>
                <c:pt idx="6">
                  <c:v>-320119</c:v>
                </c:pt>
                <c:pt idx="7">
                  <c:v>-9012276.919999985</c:v>
                </c:pt>
                <c:pt idx="8">
                  <c:v>-4060517</c:v>
                </c:pt>
                <c:pt idx="9">
                  <c:v>-10931357</c:v>
                </c:pt>
              </c:numCache>
            </c:numRef>
          </c:val>
        </c:ser>
        <c:dLbls>
          <c:showLegendKey val="0"/>
          <c:showVal val="0"/>
          <c:showCatName val="0"/>
          <c:showSerName val="0"/>
          <c:showPercent val="1"/>
          <c:showBubbleSize val="0"/>
          <c:showLeaderLines val="1"/>
        </c:dLbls>
        <c:firstSliceAng val="0"/>
      </c:pieChart>
    </c:plotArea>
    <c:legend>
      <c:legendPos val="t"/>
      <c:overlay val="0"/>
      <c:txPr>
        <a:bodyPr/>
        <a:lstStyle/>
        <a:p>
          <a:pPr rtl="0">
            <a:defRPr/>
          </a:pPr>
          <a:endParaRPr lang="nb-NO"/>
        </a:p>
      </c:txPr>
    </c:legend>
    <c:plotVisOnly val="1"/>
    <c:dispBlanksAs val="gap"/>
    <c:showDLblsOverMax val="0"/>
  </c:chart>
  <c:spPr>
    <a:blipFill>
      <a:blip xmlns:r="http://schemas.openxmlformats.org/officeDocument/2006/relationships" r:embed="rId2"/>
      <a:tile tx="0" ty="0" sx="100000" sy="100000" flip="none" algn="tl"/>
    </a:blipFill>
  </c:sp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manualLayout>
          <c:layoutTarget val="inner"/>
          <c:xMode val="edge"/>
          <c:yMode val="edge"/>
          <c:x val="0.14701618547681594"/>
          <c:y val="0.25"/>
          <c:w val="0.65542957130358992"/>
          <c:h val="0.63402012248469153"/>
        </c:manualLayout>
      </c:layout>
      <c:barChart>
        <c:barDir val="bar"/>
        <c:grouping val="stacked"/>
        <c:varyColors val="0"/>
        <c:ser>
          <c:idx val="0"/>
          <c:order val="0"/>
          <c:tx>
            <c:v>Skolelokaler og skyss</c:v>
          </c:tx>
          <c:invertIfNegative val="0"/>
          <c:dLbls>
            <c:showLegendKey val="0"/>
            <c:showVal val="1"/>
            <c:showCatName val="0"/>
            <c:showSerName val="0"/>
            <c:showPercent val="0"/>
            <c:showBubbleSize val="0"/>
            <c:showLeaderLines val="0"/>
          </c:dLbls>
          <c:cat>
            <c:strRef>
              <c:f>'Ark4'!$C$3:$F$3</c:f>
              <c:strCache>
                <c:ptCount val="4"/>
                <c:pt idx="0">
                  <c:v>R2013</c:v>
                </c:pt>
                <c:pt idx="1">
                  <c:v>B2013</c:v>
                </c:pt>
                <c:pt idx="2">
                  <c:v>RB2013</c:v>
                </c:pt>
                <c:pt idx="3">
                  <c:v>R2012</c:v>
                </c:pt>
              </c:strCache>
            </c:strRef>
          </c:cat>
          <c:val>
            <c:numRef>
              <c:f>'Ark4'!$C$4:$F$4</c:f>
              <c:numCache>
                <c:formatCode>General</c:formatCode>
                <c:ptCount val="4"/>
                <c:pt idx="0">
                  <c:v>2103535.0699999998</c:v>
                </c:pt>
                <c:pt idx="1">
                  <c:v>1581947</c:v>
                </c:pt>
                <c:pt idx="2">
                  <c:v>1606947</c:v>
                </c:pt>
                <c:pt idx="3">
                  <c:v>2538709</c:v>
                </c:pt>
              </c:numCache>
            </c:numRef>
          </c:val>
        </c:ser>
        <c:dLbls>
          <c:showLegendKey val="0"/>
          <c:showVal val="0"/>
          <c:showCatName val="0"/>
          <c:showSerName val="0"/>
          <c:showPercent val="0"/>
          <c:showBubbleSize val="0"/>
        </c:dLbls>
        <c:gapWidth val="150"/>
        <c:overlap val="100"/>
        <c:axId val="222152192"/>
        <c:axId val="222153728"/>
      </c:barChart>
      <c:catAx>
        <c:axId val="222152192"/>
        <c:scaling>
          <c:orientation val="minMax"/>
        </c:scaling>
        <c:delete val="0"/>
        <c:axPos val="l"/>
        <c:majorTickMark val="out"/>
        <c:minorTickMark val="none"/>
        <c:tickLblPos val="nextTo"/>
        <c:crossAx val="222153728"/>
        <c:crosses val="autoZero"/>
        <c:auto val="1"/>
        <c:lblAlgn val="ctr"/>
        <c:lblOffset val="100"/>
        <c:noMultiLvlLbl val="0"/>
      </c:catAx>
      <c:valAx>
        <c:axId val="222153728"/>
        <c:scaling>
          <c:orientation val="minMax"/>
        </c:scaling>
        <c:delete val="0"/>
        <c:axPos val="b"/>
        <c:majorGridlines/>
        <c:numFmt formatCode="General" sourceLinked="1"/>
        <c:majorTickMark val="out"/>
        <c:minorTickMark val="none"/>
        <c:tickLblPos val="nextTo"/>
        <c:crossAx val="222152192"/>
        <c:crosses val="autoZero"/>
        <c:crossBetween val="between"/>
      </c:valAx>
    </c:plotArea>
    <c:legend>
      <c:legendPos val="r"/>
      <c:overlay val="0"/>
    </c:legend>
    <c:plotVisOnly val="1"/>
    <c:dispBlanksAs val="gap"/>
    <c:showDLblsOverMax val="0"/>
  </c:chart>
  <c:spPr>
    <a:gradFill>
      <a:gsLst>
        <a:gs pos="0">
          <a:srgbClr val="825600"/>
        </a:gs>
        <a:gs pos="13000">
          <a:srgbClr val="FFA800"/>
        </a:gs>
        <a:gs pos="28000">
          <a:srgbClr val="825600"/>
        </a:gs>
        <a:gs pos="42999">
          <a:srgbClr val="FFA800"/>
        </a:gs>
        <a:gs pos="58000">
          <a:srgbClr val="825600"/>
        </a:gs>
        <a:gs pos="72000">
          <a:srgbClr val="FFA800"/>
        </a:gs>
        <a:gs pos="87000">
          <a:srgbClr val="825600"/>
        </a:gs>
        <a:gs pos="100000">
          <a:srgbClr val="FFA800"/>
        </a:gs>
      </a:gsLst>
      <a:lin ang="5400000" scaled="0"/>
    </a:gradFill>
  </c:spPr>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manualLayout>
          <c:layoutTarget val="inner"/>
          <c:xMode val="edge"/>
          <c:yMode val="edge"/>
          <c:x val="0.13034951881014872"/>
          <c:y val="0.28703703703703703"/>
          <c:w val="0.65542957130358992"/>
          <c:h val="0.59698308544764989"/>
        </c:manualLayout>
      </c:layout>
      <c:barChart>
        <c:barDir val="bar"/>
        <c:grouping val="stacked"/>
        <c:varyColors val="0"/>
        <c:ser>
          <c:idx val="0"/>
          <c:order val="0"/>
          <c:tx>
            <c:v>Oppvekstkontor</c:v>
          </c:tx>
          <c:invertIfNegative val="0"/>
          <c:dLbls>
            <c:showLegendKey val="0"/>
            <c:showVal val="1"/>
            <c:showCatName val="0"/>
            <c:showSerName val="0"/>
            <c:showPercent val="0"/>
            <c:showBubbleSize val="0"/>
            <c:showLeaderLines val="0"/>
          </c:dLbls>
          <c:cat>
            <c:strRef>
              <c:f>'Ark5'!$C$5:$F$5</c:f>
              <c:strCache>
                <c:ptCount val="4"/>
                <c:pt idx="0">
                  <c:v>R2013</c:v>
                </c:pt>
                <c:pt idx="1">
                  <c:v>B2013</c:v>
                </c:pt>
                <c:pt idx="2">
                  <c:v>RB2013</c:v>
                </c:pt>
                <c:pt idx="3">
                  <c:v>R2012</c:v>
                </c:pt>
              </c:strCache>
            </c:strRef>
          </c:cat>
          <c:val>
            <c:numRef>
              <c:f>'Ark5'!$C$6:$F$6</c:f>
              <c:numCache>
                <c:formatCode>General</c:formatCode>
                <c:ptCount val="4"/>
                <c:pt idx="0">
                  <c:v>808163.07</c:v>
                </c:pt>
                <c:pt idx="1">
                  <c:v>1473939</c:v>
                </c:pt>
                <c:pt idx="2">
                  <c:v>975438</c:v>
                </c:pt>
                <c:pt idx="3">
                  <c:v>1712035</c:v>
                </c:pt>
              </c:numCache>
            </c:numRef>
          </c:val>
        </c:ser>
        <c:dLbls>
          <c:showLegendKey val="0"/>
          <c:showVal val="0"/>
          <c:showCatName val="0"/>
          <c:showSerName val="0"/>
          <c:showPercent val="0"/>
          <c:showBubbleSize val="0"/>
        </c:dLbls>
        <c:gapWidth val="150"/>
        <c:overlap val="100"/>
        <c:axId val="222260608"/>
        <c:axId val="222274688"/>
      </c:barChart>
      <c:catAx>
        <c:axId val="222260608"/>
        <c:scaling>
          <c:orientation val="minMax"/>
        </c:scaling>
        <c:delete val="0"/>
        <c:axPos val="l"/>
        <c:majorTickMark val="out"/>
        <c:minorTickMark val="none"/>
        <c:tickLblPos val="nextTo"/>
        <c:crossAx val="222274688"/>
        <c:crosses val="autoZero"/>
        <c:auto val="1"/>
        <c:lblAlgn val="ctr"/>
        <c:lblOffset val="100"/>
        <c:noMultiLvlLbl val="0"/>
      </c:catAx>
      <c:valAx>
        <c:axId val="222274688"/>
        <c:scaling>
          <c:orientation val="minMax"/>
        </c:scaling>
        <c:delete val="0"/>
        <c:axPos val="b"/>
        <c:majorGridlines/>
        <c:numFmt formatCode="General" sourceLinked="1"/>
        <c:majorTickMark val="out"/>
        <c:minorTickMark val="none"/>
        <c:tickLblPos val="nextTo"/>
        <c:crossAx val="222260608"/>
        <c:crosses val="autoZero"/>
        <c:crossBetween val="between"/>
      </c:valAx>
      <c:spPr>
        <a:noFill/>
      </c:spPr>
    </c:plotArea>
    <c:legend>
      <c:legendPos val="r"/>
      <c:layout>
        <c:manualLayout>
          <c:xMode val="edge"/>
          <c:yMode val="edge"/>
          <c:x val="0.79279308836395468"/>
          <c:y val="0.52984288422280545"/>
          <c:w val="0.19054024496937891"/>
          <c:h val="8.3717191601050026E-2"/>
        </c:manualLayout>
      </c:layout>
      <c:overlay val="0"/>
    </c:legend>
    <c:plotVisOnly val="1"/>
    <c:dispBlanksAs val="gap"/>
    <c:showDLblsOverMax val="0"/>
  </c:chart>
  <c:spPr>
    <a:gradFill>
      <a:gsLst>
        <a:gs pos="0">
          <a:srgbClr val="825600"/>
        </a:gs>
        <a:gs pos="13000">
          <a:srgbClr val="FFA800"/>
        </a:gs>
        <a:gs pos="28000">
          <a:srgbClr val="825600"/>
        </a:gs>
        <a:gs pos="42999">
          <a:srgbClr val="FFA800"/>
        </a:gs>
        <a:gs pos="58000">
          <a:srgbClr val="825600"/>
        </a:gs>
        <a:gs pos="72000">
          <a:srgbClr val="FFA800"/>
        </a:gs>
        <a:gs pos="87000">
          <a:srgbClr val="825600"/>
        </a:gs>
        <a:gs pos="100000">
          <a:srgbClr val="FFA800"/>
        </a:gs>
      </a:gsLst>
      <a:lin ang="5400000" scaled="0"/>
    </a:gradFill>
  </c:sp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manualLayout>
          <c:layoutTarget val="inner"/>
          <c:xMode val="edge"/>
          <c:yMode val="edge"/>
          <c:x val="0.12479396325459335"/>
          <c:y val="0.28703703703703703"/>
          <c:w val="0.65542957130358992"/>
          <c:h val="0.59698308544764989"/>
        </c:manualLayout>
      </c:layout>
      <c:barChart>
        <c:barDir val="bar"/>
        <c:grouping val="stacked"/>
        <c:varyColors val="0"/>
        <c:ser>
          <c:idx val="0"/>
          <c:order val="0"/>
          <c:tx>
            <c:v>Barnehage</c:v>
          </c:tx>
          <c:invertIfNegative val="0"/>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showLegendKey val="0"/>
            <c:showVal val="0"/>
            <c:showCatName val="0"/>
            <c:showSerName val="0"/>
            <c:showPercent val="0"/>
            <c:showBubbleSize val="0"/>
          </c:dLbls>
          <c:cat>
            <c:strRef>
              <c:f>'Ark6'!$B$5:$E$5</c:f>
              <c:strCache>
                <c:ptCount val="4"/>
                <c:pt idx="0">
                  <c:v>R2013</c:v>
                </c:pt>
                <c:pt idx="1">
                  <c:v>B2013</c:v>
                </c:pt>
                <c:pt idx="2">
                  <c:v>RB2013</c:v>
                </c:pt>
                <c:pt idx="3">
                  <c:v>R2012</c:v>
                </c:pt>
              </c:strCache>
            </c:strRef>
          </c:cat>
          <c:val>
            <c:numRef>
              <c:f>'Ark6'!$B$6:$E$6</c:f>
              <c:numCache>
                <c:formatCode>General</c:formatCode>
                <c:ptCount val="4"/>
                <c:pt idx="0">
                  <c:v>2577780.9299999997</c:v>
                </c:pt>
                <c:pt idx="1">
                  <c:v>2236559</c:v>
                </c:pt>
                <c:pt idx="2">
                  <c:v>2517996</c:v>
                </c:pt>
                <c:pt idx="3">
                  <c:v>2547573</c:v>
                </c:pt>
              </c:numCache>
            </c:numRef>
          </c:val>
        </c:ser>
        <c:dLbls>
          <c:showLegendKey val="0"/>
          <c:showVal val="0"/>
          <c:showCatName val="0"/>
          <c:showSerName val="0"/>
          <c:showPercent val="0"/>
          <c:showBubbleSize val="0"/>
        </c:dLbls>
        <c:gapWidth val="150"/>
        <c:overlap val="100"/>
        <c:axId val="222435584"/>
        <c:axId val="222445568"/>
      </c:barChart>
      <c:catAx>
        <c:axId val="222435584"/>
        <c:scaling>
          <c:orientation val="minMax"/>
        </c:scaling>
        <c:delete val="0"/>
        <c:axPos val="l"/>
        <c:majorTickMark val="out"/>
        <c:minorTickMark val="none"/>
        <c:tickLblPos val="nextTo"/>
        <c:crossAx val="222445568"/>
        <c:crosses val="autoZero"/>
        <c:auto val="1"/>
        <c:lblAlgn val="ctr"/>
        <c:lblOffset val="100"/>
        <c:noMultiLvlLbl val="0"/>
      </c:catAx>
      <c:valAx>
        <c:axId val="222445568"/>
        <c:scaling>
          <c:orientation val="minMax"/>
        </c:scaling>
        <c:delete val="0"/>
        <c:axPos val="b"/>
        <c:majorGridlines/>
        <c:numFmt formatCode="General" sourceLinked="1"/>
        <c:majorTickMark val="out"/>
        <c:minorTickMark val="none"/>
        <c:tickLblPos val="nextTo"/>
        <c:crossAx val="222435584"/>
        <c:crosses val="autoZero"/>
        <c:crossBetween val="between"/>
      </c:valAx>
    </c:plotArea>
    <c:legend>
      <c:legendPos val="r"/>
      <c:overlay val="0"/>
    </c:legend>
    <c:plotVisOnly val="1"/>
    <c:dispBlanksAs val="gap"/>
    <c:showDLblsOverMax val="0"/>
  </c:chart>
  <c:spPr>
    <a:gradFill>
      <a:gsLst>
        <a:gs pos="0">
          <a:srgbClr val="825600"/>
        </a:gs>
        <a:gs pos="13000">
          <a:srgbClr val="FFA800"/>
        </a:gs>
        <a:gs pos="28000">
          <a:srgbClr val="825600"/>
        </a:gs>
        <a:gs pos="42999">
          <a:srgbClr val="FFA800"/>
        </a:gs>
        <a:gs pos="58000">
          <a:srgbClr val="825600"/>
        </a:gs>
        <a:gs pos="72000">
          <a:srgbClr val="FFA800"/>
        </a:gs>
        <a:gs pos="87000">
          <a:srgbClr val="825600"/>
        </a:gs>
        <a:gs pos="100000">
          <a:srgbClr val="FFA800"/>
        </a:gs>
      </a:gsLst>
      <a:lin ang="5400000" scaled="0"/>
    </a:gradFill>
  </c:sp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'Ark1'!$B$2</c:f>
              <c:strCache>
                <c:ptCount val="1"/>
                <c:pt idx="0">
                  <c:v>Regnskap</c:v>
                </c:pt>
              </c:strCache>
            </c:strRef>
          </c:tx>
          <c:trendline>
            <c:trendlineType val="linear"/>
            <c:dispRSqr val="0"/>
            <c:dispEq val="0"/>
          </c:trendline>
          <c:cat>
            <c:numRef>
              <c:f>'Ark1'!$A$3:$A$8</c:f>
              <c:numCache>
                <c:formatCode>General</c:formatCode>
                <c:ptCount val="6"/>
                <c:pt idx="0">
                  <c:v>2008</c:v>
                </c:pt>
                <c:pt idx="1">
                  <c:v>2009</c:v>
                </c:pt>
                <c:pt idx="2">
                  <c:v>2010</c:v>
                </c:pt>
                <c:pt idx="3">
                  <c:v>2011</c:v>
                </c:pt>
                <c:pt idx="4">
                  <c:v>2012</c:v>
                </c:pt>
                <c:pt idx="5">
                  <c:v>2013</c:v>
                </c:pt>
              </c:numCache>
            </c:numRef>
          </c:cat>
          <c:val>
            <c:numRef>
              <c:f>'Ark1'!$B$3:$B$8</c:f>
              <c:numCache>
                <c:formatCode>#,##0</c:formatCode>
                <c:ptCount val="6"/>
                <c:pt idx="0">
                  <c:v>6894802</c:v>
                </c:pt>
                <c:pt idx="1">
                  <c:v>6767624</c:v>
                </c:pt>
                <c:pt idx="2">
                  <c:v>6787596</c:v>
                </c:pt>
                <c:pt idx="3">
                  <c:v>7674467</c:v>
                </c:pt>
                <c:pt idx="4">
                  <c:v>7600748</c:v>
                </c:pt>
                <c:pt idx="5">
                  <c:v>7125137</c:v>
                </c:pt>
              </c:numCache>
            </c:numRef>
          </c:val>
          <c:smooth val="0"/>
        </c:ser>
        <c:ser>
          <c:idx val="1"/>
          <c:order val="1"/>
          <c:tx>
            <c:strRef>
              <c:f>'Ark1'!$C$2</c:f>
              <c:strCache>
                <c:ptCount val="1"/>
                <c:pt idx="0">
                  <c:v>Budsjett</c:v>
                </c:pt>
              </c:strCache>
            </c:strRef>
          </c:tx>
          <c:cat>
            <c:numRef>
              <c:f>'Ark1'!$A$3:$A$8</c:f>
              <c:numCache>
                <c:formatCode>General</c:formatCode>
                <c:ptCount val="6"/>
                <c:pt idx="0">
                  <c:v>2008</c:v>
                </c:pt>
                <c:pt idx="1">
                  <c:v>2009</c:v>
                </c:pt>
                <c:pt idx="2">
                  <c:v>2010</c:v>
                </c:pt>
                <c:pt idx="3">
                  <c:v>2011</c:v>
                </c:pt>
                <c:pt idx="4">
                  <c:v>2012</c:v>
                </c:pt>
                <c:pt idx="5">
                  <c:v>2013</c:v>
                </c:pt>
              </c:numCache>
            </c:numRef>
          </c:cat>
          <c:val>
            <c:numRef>
              <c:f>'Ark1'!$C$3:$C$8</c:f>
              <c:numCache>
                <c:formatCode>#,##0</c:formatCode>
                <c:ptCount val="6"/>
                <c:pt idx="0">
                  <c:v>6497500</c:v>
                </c:pt>
                <c:pt idx="1">
                  <c:v>7229200</c:v>
                </c:pt>
                <c:pt idx="2">
                  <c:v>6681800</c:v>
                </c:pt>
                <c:pt idx="3">
                  <c:v>6729700</c:v>
                </c:pt>
                <c:pt idx="4">
                  <c:v>7741319</c:v>
                </c:pt>
                <c:pt idx="5">
                  <c:v>8078575</c:v>
                </c:pt>
              </c:numCache>
            </c:numRef>
          </c:val>
          <c:smooth val="0"/>
        </c:ser>
        <c:ser>
          <c:idx val="2"/>
          <c:order val="2"/>
          <c:tx>
            <c:strRef>
              <c:f>'Ark1'!$D$2</c:f>
              <c:strCache>
                <c:ptCount val="1"/>
                <c:pt idx="0">
                  <c:v>Reg. budsjett</c:v>
                </c:pt>
              </c:strCache>
            </c:strRef>
          </c:tx>
          <c:cat>
            <c:numRef>
              <c:f>'Ark1'!$A$3:$A$8</c:f>
              <c:numCache>
                <c:formatCode>General</c:formatCode>
                <c:ptCount val="6"/>
                <c:pt idx="0">
                  <c:v>2008</c:v>
                </c:pt>
                <c:pt idx="1">
                  <c:v>2009</c:v>
                </c:pt>
                <c:pt idx="2">
                  <c:v>2010</c:v>
                </c:pt>
                <c:pt idx="3">
                  <c:v>2011</c:v>
                </c:pt>
                <c:pt idx="4">
                  <c:v>2012</c:v>
                </c:pt>
                <c:pt idx="5">
                  <c:v>2013</c:v>
                </c:pt>
              </c:numCache>
            </c:numRef>
          </c:cat>
          <c:val>
            <c:numRef>
              <c:f>'Ark1'!$D$3:$D$8</c:f>
              <c:numCache>
                <c:formatCode>#,##0</c:formatCode>
                <c:ptCount val="6"/>
                <c:pt idx="0">
                  <c:v>6932000</c:v>
                </c:pt>
                <c:pt idx="1">
                  <c:v>6936400</c:v>
                </c:pt>
                <c:pt idx="2">
                  <c:v>7227300</c:v>
                </c:pt>
                <c:pt idx="3">
                  <c:v>7992500</c:v>
                </c:pt>
                <c:pt idx="4">
                  <c:v>7897319</c:v>
                </c:pt>
                <c:pt idx="5">
                  <c:v>7658700</c:v>
                </c:pt>
              </c:numCache>
            </c:numRef>
          </c:val>
          <c:smooth val="0"/>
        </c:ser>
        <c:dLbls>
          <c:showLegendKey val="0"/>
          <c:showVal val="0"/>
          <c:showCatName val="0"/>
          <c:showSerName val="0"/>
          <c:showPercent val="0"/>
          <c:showBubbleSize val="0"/>
        </c:dLbls>
        <c:marker val="1"/>
        <c:smooth val="0"/>
        <c:axId val="226873728"/>
        <c:axId val="226875264"/>
      </c:lineChart>
      <c:catAx>
        <c:axId val="226873728"/>
        <c:scaling>
          <c:orientation val="minMax"/>
        </c:scaling>
        <c:delete val="0"/>
        <c:axPos val="b"/>
        <c:numFmt formatCode="General" sourceLinked="1"/>
        <c:majorTickMark val="out"/>
        <c:minorTickMark val="none"/>
        <c:tickLblPos val="nextTo"/>
        <c:crossAx val="226875264"/>
        <c:crosses val="autoZero"/>
        <c:auto val="1"/>
        <c:lblAlgn val="ctr"/>
        <c:lblOffset val="100"/>
        <c:noMultiLvlLbl val="0"/>
      </c:catAx>
      <c:valAx>
        <c:axId val="226875264"/>
        <c:scaling>
          <c:orientation val="minMax"/>
          <c:max val="9000000"/>
          <c:min val="0"/>
        </c:scaling>
        <c:delete val="0"/>
        <c:axPos val="l"/>
        <c:majorGridlines/>
        <c:numFmt formatCode="#,##0" sourceLinked="1"/>
        <c:majorTickMark val="out"/>
        <c:minorTickMark val="none"/>
        <c:tickLblPos val="nextTo"/>
        <c:crossAx val="226873728"/>
        <c:crosses val="autoZero"/>
        <c:crossBetween val="between"/>
        <c:majorUnit val="2000000"/>
      </c:valAx>
    </c:plotArea>
    <c:legend>
      <c:legendPos val="r"/>
      <c:overlay val="0"/>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nb-NO"/>
              <a:t>Sjeakomemaaksoeh gåetieh PDE</a:t>
            </a:r>
          </a:p>
        </c:rich>
      </c:tx>
      <c:overlay val="1"/>
    </c:title>
    <c:autoTitleDeleted val="0"/>
    <c:plotArea>
      <c:layout>
        <c:manualLayout>
          <c:layoutTarget val="inner"/>
          <c:xMode val="edge"/>
          <c:yMode val="edge"/>
          <c:x val="0.19240507436570425"/>
          <c:y val="0.32340326885891074"/>
          <c:w val="0.72403316702529297"/>
          <c:h val="0.56987612217262651"/>
        </c:manualLayout>
      </c:layout>
      <c:barChart>
        <c:barDir val="col"/>
        <c:grouping val="clustered"/>
        <c:varyColors val="0"/>
        <c:ser>
          <c:idx val="0"/>
          <c:order val="0"/>
          <c:tx>
            <c:strRef>
              <c:f>'Ark1'!$A$1</c:f>
              <c:strCache>
                <c:ptCount val="1"/>
                <c:pt idx="0">
                  <c:v>Vedlikeholdsutgifter bygninger</c:v>
                </c:pt>
              </c:strCache>
            </c:strRef>
          </c:tx>
          <c:invertIfNegative val="0"/>
          <c:cat>
            <c:numRef>
              <c:f>'Ark1'!$C$3:$H$3</c:f>
              <c:numCache>
                <c:formatCode>General</c:formatCode>
                <c:ptCount val="6"/>
                <c:pt idx="0">
                  <c:v>2008</c:v>
                </c:pt>
                <c:pt idx="1">
                  <c:v>2009</c:v>
                </c:pt>
                <c:pt idx="2">
                  <c:v>2010</c:v>
                </c:pt>
                <c:pt idx="3">
                  <c:v>2011</c:v>
                </c:pt>
                <c:pt idx="4">
                  <c:v>2012</c:v>
                </c:pt>
                <c:pt idx="5">
                  <c:v>2013</c:v>
                </c:pt>
              </c:numCache>
            </c:numRef>
          </c:cat>
          <c:val>
            <c:numRef>
              <c:f>'Ark1'!$C$24:$H$24</c:f>
              <c:numCache>
                <c:formatCode>_ * #,##0_ ;_ * \-#,##0_ ;_ * "-"??_ ;_ @_ </c:formatCode>
                <c:ptCount val="6"/>
                <c:pt idx="0">
                  <c:v>1449971</c:v>
                </c:pt>
                <c:pt idx="1">
                  <c:v>2110317</c:v>
                </c:pt>
                <c:pt idx="2">
                  <c:v>1541363</c:v>
                </c:pt>
                <c:pt idx="3">
                  <c:v>1214484</c:v>
                </c:pt>
                <c:pt idx="4">
                  <c:v>1562056</c:v>
                </c:pt>
                <c:pt idx="5">
                  <c:v>1584872</c:v>
                </c:pt>
              </c:numCache>
            </c:numRef>
          </c:val>
        </c:ser>
        <c:ser>
          <c:idx val="1"/>
          <c:order val="1"/>
          <c:tx>
            <c:strRef>
              <c:f>'Ark1'!$A$26</c:f>
              <c:strCache>
                <c:ptCount val="1"/>
                <c:pt idx="0">
                  <c:v>Vedlikeholdskostnader pr kvm</c:v>
                </c:pt>
              </c:strCache>
            </c:strRef>
          </c:tx>
          <c:invertIfNegative val="0"/>
          <c:trendline>
            <c:trendlineType val="linear"/>
            <c:dispRSqr val="0"/>
            <c:dispEq val="0"/>
          </c:trendline>
          <c:cat>
            <c:numRef>
              <c:f>'Ark1'!$C$3:$H$3</c:f>
              <c:numCache>
                <c:formatCode>General</c:formatCode>
                <c:ptCount val="6"/>
                <c:pt idx="0">
                  <c:v>2008</c:v>
                </c:pt>
                <c:pt idx="1">
                  <c:v>2009</c:v>
                </c:pt>
                <c:pt idx="2">
                  <c:v>2010</c:v>
                </c:pt>
                <c:pt idx="3">
                  <c:v>2011</c:v>
                </c:pt>
                <c:pt idx="4">
                  <c:v>2012</c:v>
                </c:pt>
                <c:pt idx="5">
                  <c:v>2013</c:v>
                </c:pt>
              </c:numCache>
            </c:numRef>
          </c:cat>
          <c:val>
            <c:numRef>
              <c:f>'Ark1'!$C$26:$H$26</c:f>
              <c:numCache>
                <c:formatCode>#,##0</c:formatCode>
                <c:ptCount val="6"/>
                <c:pt idx="0">
                  <c:v>224.9412038473472</c:v>
                </c:pt>
                <c:pt idx="1">
                  <c:v>327.38395904436862</c:v>
                </c:pt>
                <c:pt idx="2">
                  <c:v>239.11929878994621</c:v>
                </c:pt>
                <c:pt idx="3">
                  <c:v>188.40893577412348</c:v>
                </c:pt>
                <c:pt idx="4">
                  <c:v>242.3295066708036</c:v>
                </c:pt>
                <c:pt idx="5">
                  <c:v>288.05379861868369</c:v>
                </c:pt>
              </c:numCache>
            </c:numRef>
          </c:val>
        </c:ser>
        <c:dLbls>
          <c:showLegendKey val="0"/>
          <c:showVal val="0"/>
          <c:showCatName val="0"/>
          <c:showSerName val="0"/>
          <c:showPercent val="0"/>
          <c:showBubbleSize val="0"/>
        </c:dLbls>
        <c:gapWidth val="150"/>
        <c:axId val="222383488"/>
        <c:axId val="222389376"/>
      </c:barChart>
      <c:catAx>
        <c:axId val="222383488"/>
        <c:scaling>
          <c:orientation val="minMax"/>
        </c:scaling>
        <c:delete val="0"/>
        <c:axPos val="b"/>
        <c:numFmt formatCode="General" sourceLinked="1"/>
        <c:majorTickMark val="out"/>
        <c:minorTickMark val="none"/>
        <c:tickLblPos val="nextTo"/>
        <c:crossAx val="222389376"/>
        <c:crosses val="autoZero"/>
        <c:auto val="1"/>
        <c:lblAlgn val="ctr"/>
        <c:lblOffset val="100"/>
        <c:noMultiLvlLbl val="0"/>
      </c:catAx>
      <c:valAx>
        <c:axId val="222389376"/>
        <c:scaling>
          <c:orientation val="minMax"/>
          <c:max val="2100000"/>
          <c:min val="0"/>
        </c:scaling>
        <c:delete val="0"/>
        <c:axPos val="l"/>
        <c:majorGridlines/>
        <c:numFmt formatCode="_ * #,##0_ ;_ * \-#,##0_ ;_ * &quot;-&quot;??_ ;_ @_ " sourceLinked="1"/>
        <c:majorTickMark val="out"/>
        <c:minorTickMark val="none"/>
        <c:tickLblPos val="nextTo"/>
        <c:crossAx val="222383488"/>
        <c:crosses val="autoZero"/>
        <c:crossBetween val="between"/>
        <c:majorUnit val="500000"/>
        <c:minorUnit val="10000"/>
      </c:valAx>
      <c:dTable>
        <c:showHorzBorder val="1"/>
        <c:showVertBorder val="1"/>
        <c:showOutline val="1"/>
        <c:showKeys val="0"/>
      </c:dTable>
    </c:plotArea>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200"/>
            </a:pPr>
            <a:r>
              <a:rPr lang="en-US" sz="1200"/>
              <a:t>Verdier i skogbruket</a:t>
            </a:r>
          </a:p>
        </c:rich>
      </c:tx>
      <c:layout>
        <c:manualLayout>
          <c:xMode val="edge"/>
          <c:yMode val="edge"/>
          <c:x val="0.36855981307825997"/>
          <c:y val="9.5510900254187528E-2"/>
        </c:manualLayout>
      </c:layout>
      <c:overlay val="1"/>
    </c:title>
    <c:autoTitleDeleted val="0"/>
    <c:plotArea>
      <c:layout>
        <c:manualLayout>
          <c:layoutTarget val="inner"/>
          <c:xMode val="edge"/>
          <c:yMode val="edge"/>
          <c:x val="0.21405195472284341"/>
          <c:y val="0.24791276484761302"/>
          <c:w val="0.70115247527233249"/>
          <c:h val="0.58487526598607353"/>
        </c:manualLayout>
      </c:layout>
      <c:barChart>
        <c:barDir val="col"/>
        <c:grouping val="clustered"/>
        <c:varyColors val="0"/>
        <c:ser>
          <c:idx val="0"/>
          <c:order val="0"/>
          <c:tx>
            <c:strRef>
              <c:f>'Ark1'!$A$2</c:f>
              <c:strCache>
                <c:ptCount val="1"/>
                <c:pt idx="0">
                  <c:v>Virkesverdi hogst</c:v>
                </c:pt>
              </c:strCache>
            </c:strRef>
          </c:tx>
          <c:invertIfNegative val="0"/>
          <c:cat>
            <c:numRef>
              <c:f>'Ark1'!$B$1:$D$1</c:f>
              <c:numCache>
                <c:formatCode>General</c:formatCode>
                <c:ptCount val="3"/>
                <c:pt idx="0">
                  <c:v>2011</c:v>
                </c:pt>
                <c:pt idx="1">
                  <c:v>2012</c:v>
                </c:pt>
                <c:pt idx="2">
                  <c:v>2013</c:v>
                </c:pt>
              </c:numCache>
            </c:numRef>
          </c:cat>
          <c:val>
            <c:numRef>
              <c:f>'Ark1'!$B$2:$D$2</c:f>
              <c:numCache>
                <c:formatCode>General</c:formatCode>
                <c:ptCount val="3"/>
                <c:pt idx="0">
                  <c:v>1228630</c:v>
                </c:pt>
                <c:pt idx="1">
                  <c:v>889439</c:v>
                </c:pt>
                <c:pt idx="2">
                  <c:v>667480</c:v>
                </c:pt>
              </c:numCache>
            </c:numRef>
          </c:val>
        </c:ser>
        <c:ser>
          <c:idx val="1"/>
          <c:order val="1"/>
          <c:tx>
            <c:strRef>
              <c:f>'Ark1'!$A$3</c:f>
              <c:strCache>
                <c:ptCount val="1"/>
                <c:pt idx="0">
                  <c:v>Investering skogkultur</c:v>
                </c:pt>
              </c:strCache>
            </c:strRef>
          </c:tx>
          <c:invertIfNegative val="0"/>
          <c:cat>
            <c:numRef>
              <c:f>'Ark1'!$B$1:$D$1</c:f>
              <c:numCache>
                <c:formatCode>General</c:formatCode>
                <c:ptCount val="3"/>
                <c:pt idx="0">
                  <c:v>2011</c:v>
                </c:pt>
                <c:pt idx="1">
                  <c:v>2012</c:v>
                </c:pt>
                <c:pt idx="2">
                  <c:v>2013</c:v>
                </c:pt>
              </c:numCache>
            </c:numRef>
          </c:cat>
          <c:val>
            <c:numRef>
              <c:f>'Ark1'!$B$3:$D$3</c:f>
              <c:numCache>
                <c:formatCode>General</c:formatCode>
                <c:ptCount val="3"/>
                <c:pt idx="0">
                  <c:v>337725</c:v>
                </c:pt>
                <c:pt idx="1">
                  <c:v>334042</c:v>
                </c:pt>
                <c:pt idx="2">
                  <c:v>341583</c:v>
                </c:pt>
              </c:numCache>
            </c:numRef>
          </c:val>
        </c:ser>
        <c:dLbls>
          <c:showLegendKey val="0"/>
          <c:showVal val="0"/>
          <c:showCatName val="0"/>
          <c:showSerName val="0"/>
          <c:showPercent val="0"/>
          <c:showBubbleSize val="0"/>
        </c:dLbls>
        <c:gapWidth val="150"/>
        <c:axId val="226888704"/>
        <c:axId val="226894976"/>
      </c:barChart>
      <c:catAx>
        <c:axId val="226888704"/>
        <c:scaling>
          <c:orientation val="minMax"/>
        </c:scaling>
        <c:delete val="0"/>
        <c:axPos val="b"/>
        <c:title>
          <c:tx>
            <c:rich>
              <a:bodyPr/>
              <a:lstStyle/>
              <a:p>
                <a:pPr>
                  <a:defRPr/>
                </a:pPr>
                <a:r>
                  <a:rPr lang="en-US"/>
                  <a:t>År</a:t>
                </a:r>
              </a:p>
            </c:rich>
          </c:tx>
          <c:overlay val="0"/>
        </c:title>
        <c:numFmt formatCode="General" sourceLinked="1"/>
        <c:majorTickMark val="out"/>
        <c:minorTickMark val="none"/>
        <c:tickLblPos val="nextTo"/>
        <c:crossAx val="226894976"/>
        <c:crosses val="autoZero"/>
        <c:auto val="1"/>
        <c:lblAlgn val="ctr"/>
        <c:lblOffset val="100"/>
        <c:noMultiLvlLbl val="0"/>
      </c:catAx>
      <c:valAx>
        <c:axId val="226894976"/>
        <c:scaling>
          <c:orientation val="minMax"/>
        </c:scaling>
        <c:delete val="0"/>
        <c:axPos val="l"/>
        <c:majorGridlines/>
        <c:title>
          <c:tx>
            <c:rich>
              <a:bodyPr rot="-5400000" vert="horz"/>
              <a:lstStyle/>
              <a:p>
                <a:pPr>
                  <a:defRPr/>
                </a:pPr>
                <a:r>
                  <a:rPr lang="en-US"/>
                  <a:t>Kroner</a:t>
                </a:r>
              </a:p>
            </c:rich>
          </c:tx>
          <c:overlay val="0"/>
        </c:title>
        <c:numFmt formatCode="General" sourceLinked="1"/>
        <c:majorTickMark val="out"/>
        <c:minorTickMark val="none"/>
        <c:tickLblPos val="nextTo"/>
        <c:crossAx val="226888704"/>
        <c:crosses val="autoZero"/>
        <c:crossBetween val="between"/>
      </c:valAx>
    </c:plotArea>
    <c:legend>
      <c:legendPos val="r"/>
      <c:layout>
        <c:manualLayout>
          <c:xMode val="edge"/>
          <c:yMode val="edge"/>
          <c:x val="0.54239728387173558"/>
          <c:y val="0.27308411369714658"/>
          <c:w val="0.34082573807152389"/>
          <c:h val="0.15211704215206726"/>
        </c:manualLayout>
      </c:layout>
      <c:overlay val="0"/>
      <c:spPr>
        <a:solidFill>
          <a:schemeClr val="bg1"/>
        </a:solidFill>
        <a:ln>
          <a:solidFill>
            <a:schemeClr val="bg1">
              <a:lumMod val="65000"/>
            </a:schemeClr>
          </a:solidFill>
        </a:ln>
      </c:spPr>
    </c:legend>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7.6181024709189471E-2"/>
          <c:y val="0.12230638716334601"/>
          <c:w val="0.58132724533693259"/>
          <c:h val="0.79760358451235758"/>
        </c:manualLayout>
      </c:layout>
      <c:pie3DChart>
        <c:varyColors val="1"/>
        <c:ser>
          <c:idx val="0"/>
          <c:order val="0"/>
          <c:dLbls>
            <c:showLegendKey val="0"/>
            <c:showVal val="0"/>
            <c:showCatName val="0"/>
            <c:showSerName val="0"/>
            <c:showPercent val="1"/>
            <c:showBubbleSize val="0"/>
            <c:showLeaderLines val="1"/>
          </c:dLbls>
          <c:cat>
            <c:strRef>
              <c:f>'til årsmeldinga'!$C$9:$D$16</c:f>
              <c:strCache>
                <c:ptCount val="8"/>
                <c:pt idx="0">
                  <c:v>Landbruksvikar</c:v>
                </c:pt>
                <c:pt idx="1">
                  <c:v>Oppstart av unghøneoppdrett</c:v>
                </c:pt>
                <c:pt idx="2">
                  <c:v>Kjøp av melkekvote</c:v>
                </c:pt>
                <c:pt idx="3">
                  <c:v>Tilskudd til grøfting</c:v>
                </c:pt>
                <c:pt idx="4">
                  <c:v>Nydyrking</c:v>
                </c:pt>
                <c:pt idx="5">
                  <c:v>Motormanuell hogst</c:v>
                </c:pt>
                <c:pt idx="6">
                  <c:v>Skogkultur</c:v>
                </c:pt>
                <c:pt idx="7">
                  <c:v>Fjellandbruk</c:v>
                </c:pt>
              </c:strCache>
            </c:strRef>
          </c:cat>
          <c:val>
            <c:numRef>
              <c:f>'til årsmeldinga'!$F$9:$F$16</c:f>
              <c:numCache>
                <c:formatCode>#,##0.00</c:formatCode>
                <c:ptCount val="8"/>
                <c:pt idx="0">
                  <c:v>60000</c:v>
                </c:pt>
                <c:pt idx="1">
                  <c:v>56250</c:v>
                </c:pt>
                <c:pt idx="2">
                  <c:v>20614</c:v>
                </c:pt>
                <c:pt idx="3">
                  <c:v>2130</c:v>
                </c:pt>
                <c:pt idx="4">
                  <c:v>8250</c:v>
                </c:pt>
                <c:pt idx="5">
                  <c:v>11829.57</c:v>
                </c:pt>
                <c:pt idx="6">
                  <c:v>85396</c:v>
                </c:pt>
                <c:pt idx="7">
                  <c:v>15000</c:v>
                </c:pt>
              </c:numCache>
            </c:numRef>
          </c:val>
        </c:ser>
        <c:dLbls>
          <c:showLegendKey val="0"/>
          <c:showVal val="0"/>
          <c:showCatName val="0"/>
          <c:showSerName val="0"/>
          <c:showPercent val="0"/>
          <c:showBubbleSize val="0"/>
          <c:showLeaderLines val="1"/>
        </c:dLbls>
      </c:pie3DChart>
    </c:plotArea>
    <c:legend>
      <c:legendPos val="r"/>
      <c:overlay val="0"/>
      <c:txPr>
        <a:bodyPr/>
        <a:lstStyle/>
        <a:p>
          <a:pPr rtl="0">
            <a:defRPr/>
          </a:pPr>
          <a:endParaRPr lang="nb-NO"/>
        </a:p>
      </c:txPr>
    </c:legend>
    <c:plotVisOnly val="1"/>
    <c:dispBlanksAs val="gap"/>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'Ark1'!$A$18</c:f>
              <c:strCache>
                <c:ptCount val="1"/>
                <c:pt idx="0">
                  <c:v>Feiervesen</c:v>
                </c:pt>
              </c:strCache>
            </c:strRef>
          </c:tx>
          <c:marker>
            <c:symbol val="none"/>
          </c:marker>
          <c:cat>
            <c:numRef>
              <c:f>'Ark1'!$B$17:$C$17</c:f>
              <c:numCache>
                <c:formatCode>General</c:formatCode>
                <c:ptCount val="2"/>
                <c:pt idx="0">
                  <c:v>2012</c:v>
                </c:pt>
                <c:pt idx="1">
                  <c:v>2013</c:v>
                </c:pt>
              </c:numCache>
            </c:numRef>
          </c:cat>
          <c:val>
            <c:numRef>
              <c:f>'Ark1'!$B$18:$C$18</c:f>
              <c:numCache>
                <c:formatCode>0.00%</c:formatCode>
                <c:ptCount val="2"/>
                <c:pt idx="0">
                  <c:v>0.34878211128116282</c:v>
                </c:pt>
                <c:pt idx="1">
                  <c:v>0.68167439313566669</c:v>
                </c:pt>
              </c:numCache>
            </c:numRef>
          </c:val>
          <c:smooth val="0"/>
        </c:ser>
        <c:ser>
          <c:idx val="1"/>
          <c:order val="1"/>
          <c:tx>
            <c:strRef>
              <c:f>'Ark1'!$A$19</c:f>
              <c:strCache>
                <c:ptCount val="1"/>
                <c:pt idx="0">
                  <c:v>Vann</c:v>
                </c:pt>
              </c:strCache>
            </c:strRef>
          </c:tx>
          <c:marker>
            <c:symbol val="none"/>
          </c:marker>
          <c:cat>
            <c:numRef>
              <c:f>'Ark1'!$B$17:$C$17</c:f>
              <c:numCache>
                <c:formatCode>General</c:formatCode>
                <c:ptCount val="2"/>
                <c:pt idx="0">
                  <c:v>2012</c:v>
                </c:pt>
                <c:pt idx="1">
                  <c:v>2013</c:v>
                </c:pt>
              </c:numCache>
            </c:numRef>
          </c:cat>
          <c:val>
            <c:numRef>
              <c:f>'Ark1'!$B$19:$C$19</c:f>
              <c:numCache>
                <c:formatCode>0.00%</c:formatCode>
                <c:ptCount val="2"/>
                <c:pt idx="0">
                  <c:v>0.75589525342563191</c:v>
                </c:pt>
                <c:pt idx="1">
                  <c:v>1.0427010817038325</c:v>
                </c:pt>
              </c:numCache>
            </c:numRef>
          </c:val>
          <c:smooth val="0"/>
        </c:ser>
        <c:ser>
          <c:idx val="2"/>
          <c:order val="2"/>
          <c:tx>
            <c:strRef>
              <c:f>'Ark1'!$A$20</c:f>
              <c:strCache>
                <c:ptCount val="1"/>
                <c:pt idx="0">
                  <c:v>Avløp og avløpsrensning</c:v>
                </c:pt>
              </c:strCache>
            </c:strRef>
          </c:tx>
          <c:marker>
            <c:symbol val="none"/>
          </c:marker>
          <c:cat>
            <c:numRef>
              <c:f>'Ark1'!$B$17:$C$17</c:f>
              <c:numCache>
                <c:formatCode>General</c:formatCode>
                <c:ptCount val="2"/>
                <c:pt idx="0">
                  <c:v>2012</c:v>
                </c:pt>
                <c:pt idx="1">
                  <c:v>2013</c:v>
                </c:pt>
              </c:numCache>
            </c:numRef>
          </c:cat>
          <c:val>
            <c:numRef>
              <c:f>'Ark1'!$B$20:$C$20</c:f>
              <c:numCache>
                <c:formatCode>0.00%</c:formatCode>
                <c:ptCount val="2"/>
                <c:pt idx="0">
                  <c:v>0.94478374181820457</c:v>
                </c:pt>
                <c:pt idx="1">
                  <c:v>0.94358542063347384</c:v>
                </c:pt>
              </c:numCache>
            </c:numRef>
          </c:val>
          <c:smooth val="0"/>
        </c:ser>
        <c:ser>
          <c:idx val="3"/>
          <c:order val="3"/>
          <c:tx>
            <c:strRef>
              <c:f>'Ark1'!$A$21</c:f>
              <c:strCache>
                <c:ptCount val="1"/>
                <c:pt idx="0">
                  <c:v>Private slamavskillere</c:v>
                </c:pt>
              </c:strCache>
            </c:strRef>
          </c:tx>
          <c:marker>
            <c:symbol val="none"/>
          </c:marker>
          <c:cat>
            <c:numRef>
              <c:f>'Ark1'!$B$17:$C$17</c:f>
              <c:numCache>
                <c:formatCode>General</c:formatCode>
                <c:ptCount val="2"/>
                <c:pt idx="0">
                  <c:v>2012</c:v>
                </c:pt>
                <c:pt idx="1">
                  <c:v>2013</c:v>
                </c:pt>
              </c:numCache>
            </c:numRef>
          </c:cat>
          <c:val>
            <c:numRef>
              <c:f>'Ark1'!$B$21:$C$21</c:f>
              <c:numCache>
                <c:formatCode>0.00%</c:formatCode>
                <c:ptCount val="2"/>
                <c:pt idx="0">
                  <c:v>1</c:v>
                </c:pt>
                <c:pt idx="1">
                  <c:v>0.92866168150366524</c:v>
                </c:pt>
              </c:numCache>
            </c:numRef>
          </c:val>
          <c:smooth val="0"/>
        </c:ser>
        <c:ser>
          <c:idx val="4"/>
          <c:order val="4"/>
          <c:tx>
            <c:strRef>
              <c:f>'Ark1'!$A$22</c:f>
              <c:strCache>
                <c:ptCount val="1"/>
                <c:pt idx="0">
                  <c:v>Innsamling avfall/renovasjon</c:v>
                </c:pt>
              </c:strCache>
            </c:strRef>
          </c:tx>
          <c:marker>
            <c:symbol val="none"/>
          </c:marker>
          <c:cat>
            <c:numRef>
              <c:f>'Ark1'!$B$17:$C$17</c:f>
              <c:numCache>
                <c:formatCode>General</c:formatCode>
                <c:ptCount val="2"/>
                <c:pt idx="0">
                  <c:v>2012</c:v>
                </c:pt>
                <c:pt idx="1">
                  <c:v>2013</c:v>
                </c:pt>
              </c:numCache>
            </c:numRef>
          </c:cat>
          <c:val>
            <c:numRef>
              <c:f>'Ark1'!$B$22:$C$22</c:f>
              <c:numCache>
                <c:formatCode>0.00%</c:formatCode>
                <c:ptCount val="2"/>
                <c:pt idx="0">
                  <c:v>1</c:v>
                </c:pt>
                <c:pt idx="1">
                  <c:v>0.93228014062991449</c:v>
                </c:pt>
              </c:numCache>
            </c:numRef>
          </c:val>
          <c:smooth val="0"/>
        </c:ser>
        <c:dLbls>
          <c:showLegendKey val="0"/>
          <c:showVal val="0"/>
          <c:showCatName val="0"/>
          <c:showSerName val="0"/>
          <c:showPercent val="0"/>
          <c:showBubbleSize val="0"/>
        </c:dLbls>
        <c:marker val="1"/>
        <c:smooth val="0"/>
        <c:axId val="227346688"/>
        <c:axId val="227569664"/>
      </c:lineChart>
      <c:catAx>
        <c:axId val="227346688"/>
        <c:scaling>
          <c:orientation val="minMax"/>
        </c:scaling>
        <c:delete val="0"/>
        <c:axPos val="b"/>
        <c:numFmt formatCode="General" sourceLinked="1"/>
        <c:majorTickMark val="out"/>
        <c:minorTickMark val="none"/>
        <c:tickLblPos val="nextTo"/>
        <c:crossAx val="227569664"/>
        <c:crosses val="autoZero"/>
        <c:auto val="1"/>
        <c:lblAlgn val="ctr"/>
        <c:lblOffset val="100"/>
        <c:noMultiLvlLbl val="0"/>
      </c:catAx>
      <c:valAx>
        <c:axId val="227569664"/>
        <c:scaling>
          <c:orientation val="minMax"/>
          <c:max val="1.2"/>
        </c:scaling>
        <c:delete val="0"/>
        <c:axPos val="l"/>
        <c:majorGridlines/>
        <c:numFmt formatCode="0.00%" sourceLinked="1"/>
        <c:majorTickMark val="out"/>
        <c:minorTickMark val="none"/>
        <c:tickLblPos val="nextTo"/>
        <c:crossAx val="227346688"/>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UTGIFTSTYPER</a:t>
            </a:r>
          </a:p>
        </c:rich>
      </c:tx>
      <c:overlay val="0"/>
    </c:title>
    <c:autoTitleDeleted val="0"/>
    <c:view3D>
      <c:rotX val="75"/>
      <c:rotY val="0"/>
      <c:rAngAx val="0"/>
      <c:perspective val="30"/>
    </c:view3D>
    <c:floor>
      <c:thickness val="0"/>
    </c:floor>
    <c:sideWall>
      <c:thickness val="0"/>
    </c:sideWall>
    <c:backWall>
      <c:thickness val="0"/>
    </c:backWall>
    <c:plotArea>
      <c:layout>
        <c:manualLayout>
          <c:layoutTarget val="inner"/>
          <c:xMode val="edge"/>
          <c:yMode val="edge"/>
          <c:x val="5.3061594500914831E-4"/>
          <c:y val="0.30227007714773246"/>
          <c:w val="0.51862090955833262"/>
          <c:h val="0.69397892392601468"/>
        </c:manualLayout>
      </c:layout>
      <c:pie3DChart>
        <c:varyColors val="1"/>
        <c:ser>
          <c:idx val="0"/>
          <c:order val="0"/>
          <c:dLbls>
            <c:dLbl>
              <c:idx val="0"/>
              <c:tx>
                <c:rich>
                  <a:bodyPr/>
                  <a:lstStyle/>
                  <a:p>
                    <a:r>
                      <a:rPr lang="en-US"/>
                      <a:t>45 %</a:t>
                    </a:r>
                  </a:p>
                </c:rich>
              </c:tx>
              <c:showLegendKey val="0"/>
              <c:showVal val="0"/>
              <c:showCatName val="0"/>
              <c:showSerName val="0"/>
              <c:showPercent val="1"/>
              <c:showBubbleSize val="0"/>
            </c:dLbl>
            <c:dLbl>
              <c:idx val="2"/>
              <c:tx>
                <c:rich>
                  <a:bodyPr/>
                  <a:lstStyle/>
                  <a:p>
                    <a:r>
                      <a:rPr lang="en-US"/>
                      <a:t>20 %</a:t>
                    </a:r>
                  </a:p>
                </c:rich>
              </c:tx>
              <c:showLegendKey val="0"/>
              <c:showVal val="0"/>
              <c:showCatName val="0"/>
              <c:showSerName val="0"/>
              <c:showPercent val="1"/>
              <c:showBubbleSize val="0"/>
            </c:dLbl>
            <c:dLbl>
              <c:idx val="3"/>
              <c:tx>
                <c:rich>
                  <a:bodyPr/>
                  <a:lstStyle/>
                  <a:p>
                    <a:r>
                      <a:rPr lang="en-US"/>
                      <a:t>7 %</a:t>
                    </a:r>
                  </a:p>
                </c:rich>
              </c:tx>
              <c:showLegendKey val="0"/>
              <c:showVal val="0"/>
              <c:showCatName val="0"/>
              <c:showSerName val="0"/>
              <c:showPercent val="1"/>
              <c:showBubbleSize val="0"/>
            </c:dLbl>
            <c:dLbl>
              <c:idx val="4"/>
              <c:tx>
                <c:rich>
                  <a:bodyPr/>
                  <a:lstStyle/>
                  <a:p>
                    <a:r>
                      <a:rPr lang="en-US"/>
                      <a:t>6 %</a:t>
                    </a:r>
                  </a:p>
                </c:rich>
              </c:tx>
              <c:showLegendKey val="0"/>
              <c:showVal val="0"/>
              <c:showCatName val="0"/>
              <c:showSerName val="0"/>
              <c:showPercent val="1"/>
              <c:showBubbleSize val="0"/>
            </c:dLbl>
            <c:dLbl>
              <c:idx val="6"/>
              <c:tx>
                <c:rich>
                  <a:bodyPr/>
                  <a:lstStyle/>
                  <a:p>
                    <a:r>
                      <a:rPr lang="en-US"/>
                      <a:t>1 %</a:t>
                    </a:r>
                  </a:p>
                </c:rich>
              </c:tx>
              <c:showLegendKey val="0"/>
              <c:showVal val="0"/>
              <c:showCatName val="0"/>
              <c:showSerName val="0"/>
              <c:showPercent val="1"/>
              <c:showBubbleSize val="0"/>
            </c:dLbl>
            <c:dLbl>
              <c:idx val="7"/>
              <c:tx>
                <c:rich>
                  <a:bodyPr/>
                  <a:lstStyle/>
                  <a:p>
                    <a:r>
                      <a:rPr lang="en-US"/>
                      <a:t>5 %</a:t>
                    </a:r>
                  </a:p>
                </c:rich>
              </c:tx>
              <c:showLegendKey val="0"/>
              <c:showVal val="0"/>
              <c:showCatName val="0"/>
              <c:showSerName val="0"/>
              <c:showPercent val="1"/>
              <c:showBubbleSize val="0"/>
            </c:dLbl>
            <c:showLegendKey val="0"/>
            <c:showVal val="0"/>
            <c:showCatName val="0"/>
            <c:showSerName val="0"/>
            <c:showPercent val="1"/>
            <c:showBubbleSize val="0"/>
            <c:showLeaderLines val="0"/>
          </c:dLbls>
          <c:cat>
            <c:strRef>
              <c:f>'Ark1'!$D$47:$D$55</c:f>
              <c:strCache>
                <c:ptCount val="8"/>
                <c:pt idx="0">
                  <c:v>Lønnsutgifter 45%</c:v>
                </c:pt>
                <c:pt idx="1">
                  <c:v>Sosiale utgifter 9%</c:v>
                </c:pt>
                <c:pt idx="2">
                  <c:v>Kjøp av varer og tjenester som inngår i kommunal t 20%</c:v>
                </c:pt>
                <c:pt idx="3">
                  <c:v>Kjøp av tjenester som erstatter kommunal tjenestep 7%</c:v>
                </c:pt>
                <c:pt idx="4">
                  <c:v>Overføringer 6%</c:v>
                </c:pt>
                <c:pt idx="5">
                  <c:v>Avskrivninger 4%</c:v>
                </c:pt>
                <c:pt idx="6">
                  <c:v>Renteutgifter, provisjon og andre finansutgifter 1%</c:v>
                </c:pt>
                <c:pt idx="7">
                  <c:v>Avdragsutgifter 5%</c:v>
                </c:pt>
              </c:strCache>
            </c:strRef>
          </c:cat>
          <c:val>
            <c:numRef>
              <c:f>'Ark1'!$E$47:$E$55</c:f>
              <c:numCache>
                <c:formatCode>#,##0</c:formatCode>
                <c:ptCount val="9"/>
                <c:pt idx="0">
                  <c:v>40753701</c:v>
                </c:pt>
                <c:pt idx="1">
                  <c:v>8138101</c:v>
                </c:pt>
                <c:pt idx="2">
                  <c:v>18442469</c:v>
                </c:pt>
                <c:pt idx="3">
                  <c:v>6796222</c:v>
                </c:pt>
                <c:pt idx="4">
                  <c:v>5946221</c:v>
                </c:pt>
                <c:pt idx="5">
                  <c:v>3729882</c:v>
                </c:pt>
                <c:pt idx="6">
                  <c:v>1499497</c:v>
                </c:pt>
                <c:pt idx="7">
                  <c:v>4061597</c:v>
                </c:pt>
              </c:numCache>
            </c:numRef>
          </c:val>
        </c:ser>
        <c:dLbls>
          <c:showLegendKey val="0"/>
          <c:showVal val="0"/>
          <c:showCatName val="0"/>
          <c:showSerName val="0"/>
          <c:showPercent val="1"/>
          <c:showBubbleSize val="0"/>
          <c:showLeaderLines val="0"/>
        </c:dLbls>
      </c:pie3DChart>
    </c:plotArea>
    <c:legend>
      <c:legendPos val="r"/>
      <c:overlay val="0"/>
    </c:legend>
    <c:plotVisOnly val="1"/>
    <c:dispBlanksAs val="gap"/>
    <c:showDLblsOverMax val="0"/>
  </c:chart>
  <c:spPr>
    <a:blipFill>
      <a:blip xmlns:r="http://schemas.openxmlformats.org/officeDocument/2006/relationships" r:embed="rId2"/>
      <a:tile tx="0" ty="0" sx="100000" sy="100000" flip="none" algn="tl"/>
    </a:blipFill>
  </c:sp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GJELD</a:t>
            </a:r>
          </a:p>
        </c:rich>
      </c:tx>
      <c:layout>
        <c:manualLayout>
          <c:xMode val="edge"/>
          <c:yMode val="edge"/>
          <c:x val="0.37641882809883215"/>
          <c:y val="4.549431321084893E-2"/>
        </c:manualLayout>
      </c:layout>
      <c:overlay val="1"/>
    </c:title>
    <c:autoTitleDeleted val="0"/>
    <c:plotArea>
      <c:layout>
        <c:manualLayout>
          <c:layoutTarget val="inner"/>
          <c:xMode val="edge"/>
          <c:yMode val="edge"/>
          <c:x val="6.6743837957250501E-2"/>
          <c:y val="0.15433952645683074"/>
          <c:w val="0.7906293700363386"/>
          <c:h val="0.75799064487018275"/>
        </c:manualLayout>
      </c:layout>
      <c:barChart>
        <c:barDir val="col"/>
        <c:grouping val="stacked"/>
        <c:varyColors val="0"/>
        <c:ser>
          <c:idx val="1"/>
          <c:order val="0"/>
          <c:tx>
            <c:v>Lån</c:v>
          </c:tx>
          <c:invertIfNegative val="0"/>
          <c:dLbls>
            <c:showLegendKey val="0"/>
            <c:showVal val="1"/>
            <c:showCatName val="0"/>
            <c:showSerName val="0"/>
            <c:showPercent val="0"/>
            <c:showBubbleSize val="0"/>
            <c:showLeaderLines val="0"/>
          </c:dLbls>
          <c:cat>
            <c:numRef>
              <c:f>'Ark1'!$E$119:$E$123</c:f>
              <c:numCache>
                <c:formatCode>General</c:formatCode>
                <c:ptCount val="5"/>
                <c:pt idx="0">
                  <c:v>2008</c:v>
                </c:pt>
                <c:pt idx="1">
                  <c:v>2009</c:v>
                </c:pt>
                <c:pt idx="2">
                  <c:v>2010</c:v>
                </c:pt>
                <c:pt idx="3">
                  <c:v>2011</c:v>
                </c:pt>
                <c:pt idx="4">
                  <c:v>2012</c:v>
                </c:pt>
              </c:numCache>
            </c:numRef>
          </c:cat>
          <c:val>
            <c:numRef>
              <c:f>'Ark1'!$F$119:$F$124</c:f>
              <c:numCache>
                <c:formatCode>General</c:formatCode>
                <c:ptCount val="6"/>
                <c:pt idx="0">
                  <c:v>44.146000000000001</c:v>
                </c:pt>
                <c:pt idx="1">
                  <c:v>41.023000000000003</c:v>
                </c:pt>
                <c:pt idx="2">
                  <c:v>46.844000000000001</c:v>
                </c:pt>
                <c:pt idx="3">
                  <c:v>53.491</c:v>
                </c:pt>
                <c:pt idx="4">
                  <c:v>53.755000000000003</c:v>
                </c:pt>
                <c:pt idx="5">
                  <c:v>53.765000000000114</c:v>
                </c:pt>
              </c:numCache>
            </c:numRef>
          </c:val>
        </c:ser>
        <c:ser>
          <c:idx val="0"/>
          <c:order val="1"/>
          <c:tx>
            <c:v>Pensjon</c:v>
          </c:tx>
          <c:invertIfNegative val="0"/>
          <c:dLbls>
            <c:showLegendKey val="0"/>
            <c:showVal val="1"/>
            <c:showCatName val="0"/>
            <c:showSerName val="0"/>
            <c:showPercent val="0"/>
            <c:showBubbleSize val="0"/>
            <c:showLeaderLines val="0"/>
          </c:dLbls>
          <c:val>
            <c:numRef>
              <c:f>'Ark1'!$G$117:$G$122</c:f>
              <c:numCache>
                <c:formatCode>General</c:formatCode>
                <c:ptCount val="6"/>
                <c:pt idx="0">
                  <c:v>58.884999999999998</c:v>
                </c:pt>
                <c:pt idx="1">
                  <c:v>63.447000000000003</c:v>
                </c:pt>
                <c:pt idx="2">
                  <c:v>71.069000000000003</c:v>
                </c:pt>
                <c:pt idx="3">
                  <c:v>77.745000000000005</c:v>
                </c:pt>
                <c:pt idx="4">
                  <c:v>89.01</c:v>
                </c:pt>
                <c:pt idx="5">
                  <c:v>93.42</c:v>
                </c:pt>
              </c:numCache>
            </c:numRef>
          </c:val>
        </c:ser>
        <c:dLbls>
          <c:showLegendKey val="0"/>
          <c:showVal val="0"/>
          <c:showCatName val="0"/>
          <c:showSerName val="0"/>
          <c:showPercent val="0"/>
          <c:showBubbleSize val="0"/>
        </c:dLbls>
        <c:gapWidth val="150"/>
        <c:overlap val="100"/>
        <c:axId val="203486336"/>
        <c:axId val="203487872"/>
      </c:barChart>
      <c:catAx>
        <c:axId val="203486336"/>
        <c:scaling>
          <c:orientation val="minMax"/>
        </c:scaling>
        <c:delete val="0"/>
        <c:axPos val="b"/>
        <c:majorGridlines/>
        <c:numFmt formatCode="General" sourceLinked="1"/>
        <c:majorTickMark val="out"/>
        <c:minorTickMark val="none"/>
        <c:tickLblPos val="nextTo"/>
        <c:crossAx val="203487872"/>
        <c:crosses val="autoZero"/>
        <c:auto val="1"/>
        <c:lblAlgn val="ctr"/>
        <c:lblOffset val="100"/>
        <c:noMultiLvlLbl val="0"/>
      </c:catAx>
      <c:valAx>
        <c:axId val="203487872"/>
        <c:scaling>
          <c:orientation val="minMax"/>
        </c:scaling>
        <c:delete val="0"/>
        <c:axPos val="l"/>
        <c:majorGridlines/>
        <c:numFmt formatCode="General" sourceLinked="1"/>
        <c:majorTickMark val="out"/>
        <c:minorTickMark val="none"/>
        <c:tickLblPos val="nextTo"/>
        <c:crossAx val="203486336"/>
        <c:crosses val="autoZero"/>
        <c:crossBetween val="between"/>
      </c:valAx>
    </c:plotArea>
    <c:legend>
      <c:legendPos val="r"/>
      <c:legendEntry>
        <c:idx val="1"/>
        <c:txPr>
          <a:bodyPr/>
          <a:lstStyle/>
          <a:p>
            <a:pPr>
              <a:defRPr baseline="0"/>
            </a:pPr>
            <a:endParaRPr lang="nb-NO"/>
          </a:p>
        </c:txPr>
      </c:legendEntry>
      <c:overlay val="0"/>
    </c:legend>
    <c:plotVisOnly val="1"/>
    <c:dispBlanksAs val="gap"/>
    <c:showDLblsOverMax val="0"/>
  </c:chart>
  <c:spPr>
    <a:blipFill>
      <a:blip xmlns:r="http://schemas.openxmlformats.org/officeDocument/2006/relationships" r:embed="rId2"/>
      <a:tile tx="0" ty="0" sx="100000" sy="100000" flip="none" algn="tl"/>
    </a:blipFill>
  </c:sp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TJENESTENS ANDEL AV NETTO DRIFTSUTGIFTER</a:t>
            </a:r>
          </a:p>
        </c:rich>
      </c:tx>
      <c:overlay val="0"/>
    </c:title>
    <c:autoTitleDeleted val="0"/>
    <c:plotArea>
      <c:layout/>
      <c:pieChart>
        <c:varyColors val="1"/>
        <c:ser>
          <c:idx val="0"/>
          <c:order val="0"/>
          <c:dLbls>
            <c:dLbl>
              <c:idx val="0"/>
              <c:tx>
                <c:rich>
                  <a:bodyPr/>
                  <a:lstStyle/>
                  <a:p>
                    <a:r>
                      <a:rPr lang="en-US"/>
                      <a:t>18 %</a:t>
                    </a:r>
                  </a:p>
                </c:rich>
              </c:tx>
              <c:showLegendKey val="0"/>
              <c:showVal val="0"/>
              <c:showCatName val="0"/>
              <c:showSerName val="0"/>
              <c:showPercent val="1"/>
              <c:showBubbleSize val="0"/>
            </c:dLbl>
            <c:dLbl>
              <c:idx val="2"/>
              <c:tx>
                <c:rich>
                  <a:bodyPr/>
                  <a:lstStyle/>
                  <a:p>
                    <a:r>
                      <a:rPr lang="en-US"/>
                      <a:t>41 %</a:t>
                    </a:r>
                  </a:p>
                </c:rich>
              </c:tx>
              <c:showLegendKey val="0"/>
              <c:showVal val="0"/>
              <c:showCatName val="0"/>
              <c:showSerName val="0"/>
              <c:showPercent val="1"/>
              <c:showBubbleSize val="0"/>
            </c:dLbl>
            <c:dLbl>
              <c:idx val="3"/>
              <c:tx>
                <c:rich>
                  <a:bodyPr/>
                  <a:lstStyle/>
                  <a:p>
                    <a:r>
                      <a:rPr lang="en-US"/>
                      <a:t>11 %</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'Ark1'!$D$81:$D$85</c:f>
              <c:strCache>
                <c:ptCount val="5"/>
                <c:pt idx="0">
                  <c:v>Sentraladministrasjon 18%</c:v>
                </c:pt>
                <c:pt idx="1">
                  <c:v>Oppvekst 26%</c:v>
                </c:pt>
                <c:pt idx="2">
                  <c:v>Helse sosial omsorg 41%</c:v>
                </c:pt>
                <c:pt idx="3">
                  <c:v>Plan drift og næring 11%</c:v>
                </c:pt>
                <c:pt idx="4">
                  <c:v>Kirke 1%</c:v>
                </c:pt>
              </c:strCache>
            </c:strRef>
          </c:cat>
          <c:val>
            <c:numRef>
              <c:f>'Ark1'!$E$81:$E$85</c:f>
              <c:numCache>
                <c:formatCode>General</c:formatCode>
                <c:ptCount val="5"/>
                <c:pt idx="0">
                  <c:v>9735811</c:v>
                </c:pt>
                <c:pt idx="1">
                  <c:v>13653232</c:v>
                </c:pt>
                <c:pt idx="2">
                  <c:v>21845706</c:v>
                </c:pt>
                <c:pt idx="3">
                  <c:v>6147622</c:v>
                </c:pt>
                <c:pt idx="4">
                  <c:v>815012</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spPr>
    <a:blipFill>
      <a:blip xmlns:r="http://schemas.openxmlformats.org/officeDocument/2006/relationships" r:embed="rId2"/>
      <a:tile tx="0" ty="0" sx="100000" sy="100000" flip="none" algn="tl"/>
    </a:blipFill>
  </c:sp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manualLayout>
          <c:layoutTarget val="inner"/>
          <c:xMode val="edge"/>
          <c:yMode val="edge"/>
          <c:x val="0.12177010131798094"/>
          <c:y val="0.19480351414406533"/>
          <c:w val="0.58215467690194556"/>
          <c:h val="0.68921660834062359"/>
        </c:manualLayout>
      </c:layout>
      <c:scatterChart>
        <c:scatterStyle val="smoothMarker"/>
        <c:varyColors val="0"/>
        <c:ser>
          <c:idx val="0"/>
          <c:order val="0"/>
          <c:tx>
            <c:v>Sykemeldt fravær</c:v>
          </c:tx>
          <c:marker>
            <c:spPr>
              <a:blipFill>
                <a:blip xmlns:r="http://schemas.openxmlformats.org/officeDocument/2006/relationships" r:embed="rId2"/>
                <a:tile tx="0" ty="0" sx="100000" sy="100000" flip="none" algn="tl"/>
              </a:blipFill>
            </c:spPr>
          </c:marker>
          <c:dLbls>
            <c:dLbl>
              <c:idx val="0"/>
              <c:layout>
                <c:manualLayout>
                  <c:x val="-5.0179211469534066E-2"/>
                  <c:y val="6.0185185185185147E-2"/>
                </c:manualLayout>
              </c:layout>
              <c:showLegendKey val="0"/>
              <c:showVal val="1"/>
              <c:showCatName val="0"/>
              <c:showSerName val="0"/>
              <c:showPercent val="0"/>
              <c:showBubbleSize val="0"/>
            </c:dLbl>
            <c:dLbl>
              <c:idx val="1"/>
              <c:layout>
                <c:manualLayout>
                  <c:x val="-7.6463560334528113E-2"/>
                  <c:y val="-6.0185185185185147E-2"/>
                </c:manualLayout>
              </c:layout>
              <c:showLegendKey val="0"/>
              <c:showVal val="1"/>
              <c:showCatName val="0"/>
              <c:showSerName val="0"/>
              <c:showPercent val="0"/>
              <c:showBubbleSize val="0"/>
            </c:dLbl>
            <c:dLbl>
              <c:idx val="2"/>
              <c:layout>
                <c:manualLayout>
                  <c:x val="-4.7789913357604512E-2"/>
                  <c:y val="5.5555191017789454E-2"/>
                </c:manualLayout>
              </c:layout>
              <c:showLegendKey val="0"/>
              <c:showVal val="1"/>
              <c:showCatName val="0"/>
              <c:showSerName val="0"/>
              <c:showPercent val="0"/>
              <c:showBubbleSize val="0"/>
            </c:dLbl>
            <c:dLbl>
              <c:idx val="3"/>
              <c:layout>
                <c:manualLayout>
                  <c:x val="-4.3010752688172046E-2"/>
                  <c:y val="5.0925925925925923E-2"/>
                </c:manualLayout>
              </c:layout>
              <c:showLegendKey val="0"/>
              <c:showVal val="1"/>
              <c:showCatName val="0"/>
              <c:showSerName val="0"/>
              <c:showPercent val="0"/>
              <c:showBubbleSize val="0"/>
            </c:dLbl>
            <c:showLegendKey val="0"/>
            <c:showVal val="1"/>
            <c:showCatName val="0"/>
            <c:showSerName val="0"/>
            <c:showPercent val="0"/>
            <c:showBubbleSize val="0"/>
            <c:showLeaderLines val="0"/>
          </c:dLbls>
          <c:xVal>
            <c:numRef>
              <c:f>'Ark1'!$A$9:$H$9</c:f>
              <c:numCache>
                <c:formatCode>General</c:formatCode>
                <c:ptCount val="8"/>
                <c:pt idx="0">
                  <c:v>2006</c:v>
                </c:pt>
                <c:pt idx="1">
                  <c:v>2007</c:v>
                </c:pt>
                <c:pt idx="2">
                  <c:v>2008</c:v>
                </c:pt>
                <c:pt idx="3">
                  <c:v>2009</c:v>
                </c:pt>
                <c:pt idx="4">
                  <c:v>2010</c:v>
                </c:pt>
                <c:pt idx="5">
                  <c:v>2011</c:v>
                </c:pt>
                <c:pt idx="6">
                  <c:v>2012</c:v>
                </c:pt>
                <c:pt idx="7">
                  <c:v>2013</c:v>
                </c:pt>
              </c:numCache>
            </c:numRef>
          </c:xVal>
          <c:yVal>
            <c:numRef>
              <c:f>'Ark1'!$A$10:$H$10</c:f>
              <c:numCache>
                <c:formatCode>General</c:formatCode>
                <c:ptCount val="8"/>
                <c:pt idx="0">
                  <c:v>7.88</c:v>
                </c:pt>
                <c:pt idx="1">
                  <c:v>8.68</c:v>
                </c:pt>
                <c:pt idx="2">
                  <c:v>8.93</c:v>
                </c:pt>
                <c:pt idx="3">
                  <c:v>11.2</c:v>
                </c:pt>
                <c:pt idx="4">
                  <c:v>10.6</c:v>
                </c:pt>
                <c:pt idx="5">
                  <c:v>7.5</c:v>
                </c:pt>
                <c:pt idx="6">
                  <c:v>8.8000000000000007</c:v>
                </c:pt>
                <c:pt idx="7">
                  <c:v>7.1</c:v>
                </c:pt>
              </c:numCache>
            </c:numRef>
          </c:yVal>
          <c:smooth val="1"/>
        </c:ser>
        <c:dLbls>
          <c:showLegendKey val="0"/>
          <c:showVal val="0"/>
          <c:showCatName val="0"/>
          <c:showSerName val="0"/>
          <c:showPercent val="0"/>
          <c:showBubbleSize val="0"/>
        </c:dLbls>
        <c:axId val="207293056"/>
        <c:axId val="207335808"/>
      </c:scatterChart>
      <c:valAx>
        <c:axId val="207293056"/>
        <c:scaling>
          <c:orientation val="minMax"/>
        </c:scaling>
        <c:delete val="0"/>
        <c:axPos val="b"/>
        <c:numFmt formatCode="General" sourceLinked="1"/>
        <c:majorTickMark val="out"/>
        <c:minorTickMark val="none"/>
        <c:tickLblPos val="nextTo"/>
        <c:crossAx val="207335808"/>
        <c:crosses val="autoZero"/>
        <c:crossBetween val="midCat"/>
      </c:valAx>
      <c:valAx>
        <c:axId val="207335808"/>
        <c:scaling>
          <c:orientation val="minMax"/>
        </c:scaling>
        <c:delete val="0"/>
        <c:axPos val="l"/>
        <c:majorGridlines/>
        <c:numFmt formatCode="General" sourceLinked="1"/>
        <c:majorTickMark val="out"/>
        <c:minorTickMark val="none"/>
        <c:tickLblPos val="nextTo"/>
        <c:crossAx val="207293056"/>
        <c:crosses val="autoZero"/>
        <c:crossBetween val="midCat"/>
      </c:valAx>
    </c:plotArea>
    <c:legend>
      <c:legendPos val="r"/>
      <c:layout>
        <c:manualLayout>
          <c:xMode val="edge"/>
          <c:yMode val="edge"/>
          <c:x val="0.73249974823031794"/>
          <c:y val="0.43262066200058402"/>
          <c:w val="0.23283603722991231"/>
          <c:h val="8.3717191601050026E-2"/>
        </c:manualLayout>
      </c:layout>
      <c:overlay val="0"/>
    </c:legend>
    <c:plotVisOnly val="1"/>
    <c:dispBlanksAs val="gap"/>
    <c:showDLblsOverMax val="0"/>
  </c:chart>
  <c:spPr>
    <a:blipFill>
      <a:blip xmlns:r="http://schemas.openxmlformats.org/officeDocument/2006/relationships" r:embed="rId2"/>
      <a:tile tx="0" ty="0" sx="100000" sy="100000" flip="none" algn="tl"/>
    </a:blipFill>
  </c:sp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dLbls>
            <c:showLegendKey val="0"/>
            <c:showVal val="1"/>
            <c:showCatName val="0"/>
            <c:showSerName val="0"/>
            <c:showPercent val="0"/>
            <c:showBubbleSize val="0"/>
            <c:showLeaderLines val="1"/>
          </c:dLbls>
          <c:cat>
            <c:strRef>
              <c:f>'GL30'!$B$38:$B$46</c:f>
              <c:strCache>
                <c:ptCount val="9"/>
                <c:pt idx="0">
                  <c:v>Kulturadministrasjon</c:v>
                </c:pt>
                <c:pt idx="1">
                  <c:v>Ungdommens kulturmønstring (UKM)</c:v>
                </c:pt>
                <c:pt idx="2">
                  <c:v>Ungdomsarbeid og ungdomsklubb</c:v>
                </c:pt>
                <c:pt idx="3">
                  <c:v>Kino</c:v>
                </c:pt>
                <c:pt idx="4">
                  <c:v>Kulturpris</c:v>
                </c:pt>
                <c:pt idx="5">
                  <c:v>Kulturvern/museer - administrasjon</c:v>
                </c:pt>
                <c:pt idx="6">
                  <c:v>Bygdatunet</c:v>
                </c:pt>
                <c:pt idx="7">
                  <c:v>Fotosamling</c:v>
                </c:pt>
                <c:pt idx="8">
                  <c:v>Grong Grubers arkiver</c:v>
                </c:pt>
              </c:strCache>
            </c:strRef>
          </c:cat>
          <c:val>
            <c:numRef>
              <c:f>'GL30'!$C$38:$C$46</c:f>
              <c:numCache>
                <c:formatCode>General</c:formatCode>
                <c:ptCount val="9"/>
                <c:pt idx="0">
                  <c:v>41</c:v>
                </c:pt>
                <c:pt idx="1">
                  <c:v>5</c:v>
                </c:pt>
                <c:pt idx="2">
                  <c:v>22</c:v>
                </c:pt>
                <c:pt idx="3">
                  <c:v>2</c:v>
                </c:pt>
                <c:pt idx="4">
                  <c:v>1</c:v>
                </c:pt>
                <c:pt idx="5">
                  <c:v>19</c:v>
                </c:pt>
                <c:pt idx="6">
                  <c:v>7</c:v>
                </c:pt>
                <c:pt idx="7">
                  <c:v>2</c:v>
                </c:pt>
                <c:pt idx="8">
                  <c:v>1</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v>Tilskuddsbeløp</c:v>
          </c:tx>
          <c:invertIfNegative val="0"/>
          <c:dLbls>
            <c:showLegendKey val="0"/>
            <c:showVal val="1"/>
            <c:showCatName val="0"/>
            <c:showSerName val="0"/>
            <c:showPercent val="0"/>
            <c:showBubbleSize val="0"/>
            <c:showLeaderLines val="0"/>
          </c:dLbls>
          <c:cat>
            <c:strRef>
              <c:f>saldotabell2011!$E$17:$E$20</c:f>
              <c:strCache>
                <c:ptCount val="4"/>
                <c:pt idx="0">
                  <c:v>1531 Musikk, dans</c:v>
                </c:pt>
                <c:pt idx="1">
                  <c:v>1532 Den kulturelle spaserstokken</c:v>
                </c:pt>
                <c:pt idx="2">
                  <c:v>1625 Samisk kulturprosjekt</c:v>
                </c:pt>
                <c:pt idx="3">
                  <c:v>1628 Samiske prosjekter</c:v>
                </c:pt>
              </c:strCache>
            </c:strRef>
          </c:cat>
          <c:val>
            <c:numRef>
              <c:f>saldotabell2011!$F$17:$F$20</c:f>
              <c:numCache>
                <c:formatCode>#,##0.00_);[Red]\(#,##0.00\)</c:formatCode>
                <c:ptCount val="4"/>
                <c:pt idx="0">
                  <c:v>-10000</c:v>
                </c:pt>
                <c:pt idx="1">
                  <c:v>-21000</c:v>
                </c:pt>
                <c:pt idx="2">
                  <c:v>-270000</c:v>
                </c:pt>
                <c:pt idx="3">
                  <c:v>-35000</c:v>
                </c:pt>
              </c:numCache>
            </c:numRef>
          </c:val>
        </c:ser>
        <c:dLbls>
          <c:showLegendKey val="0"/>
          <c:showVal val="0"/>
          <c:showCatName val="0"/>
          <c:showSerName val="0"/>
          <c:showPercent val="0"/>
          <c:showBubbleSize val="0"/>
        </c:dLbls>
        <c:gapWidth val="150"/>
        <c:shape val="cylinder"/>
        <c:axId val="222183424"/>
        <c:axId val="222184960"/>
        <c:axId val="0"/>
      </c:bar3DChart>
      <c:catAx>
        <c:axId val="222183424"/>
        <c:scaling>
          <c:orientation val="minMax"/>
        </c:scaling>
        <c:delete val="0"/>
        <c:axPos val="b"/>
        <c:majorTickMark val="out"/>
        <c:minorTickMark val="none"/>
        <c:tickLblPos val="nextTo"/>
        <c:crossAx val="222184960"/>
        <c:crosses val="autoZero"/>
        <c:auto val="1"/>
        <c:lblAlgn val="ctr"/>
        <c:lblOffset val="100"/>
        <c:noMultiLvlLbl val="0"/>
      </c:catAx>
      <c:valAx>
        <c:axId val="222184960"/>
        <c:scaling>
          <c:orientation val="minMax"/>
        </c:scaling>
        <c:delete val="0"/>
        <c:axPos val="l"/>
        <c:majorGridlines/>
        <c:numFmt formatCode="#,##0.00_);[Red]\(#,##0.00\)" sourceLinked="1"/>
        <c:majorTickMark val="out"/>
        <c:minorTickMark val="none"/>
        <c:tickLblPos val="nextTo"/>
        <c:crossAx val="222183424"/>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manualLayout>
          <c:layoutTarget val="inner"/>
          <c:xMode val="edge"/>
          <c:yMode val="edge"/>
          <c:x val="0.15997631874963031"/>
          <c:y val="0.17711286089238881"/>
          <c:w val="0.83896947092139795"/>
          <c:h val="0.7300554442529007"/>
        </c:manualLayout>
      </c:layout>
      <c:barChart>
        <c:barDir val="col"/>
        <c:grouping val="stacked"/>
        <c:varyColors val="0"/>
        <c:ser>
          <c:idx val="0"/>
          <c:order val="0"/>
          <c:tx>
            <c:v>Netto drift oppvekst</c:v>
          </c:tx>
          <c:invertIfNegative val="0"/>
          <c:dLbls>
            <c:showLegendKey val="0"/>
            <c:showVal val="1"/>
            <c:showCatName val="0"/>
            <c:showSerName val="0"/>
            <c:showPercent val="0"/>
            <c:showBubbleSize val="0"/>
            <c:showLeaderLines val="0"/>
          </c:dLbls>
          <c:cat>
            <c:strRef>
              <c:f>'Ark2'!$C$3:$F$3</c:f>
              <c:strCache>
                <c:ptCount val="4"/>
                <c:pt idx="0">
                  <c:v>R2013</c:v>
                </c:pt>
                <c:pt idx="1">
                  <c:v>B2013</c:v>
                </c:pt>
                <c:pt idx="2">
                  <c:v>RB2013</c:v>
                </c:pt>
                <c:pt idx="3">
                  <c:v>R2012</c:v>
                </c:pt>
              </c:strCache>
            </c:strRef>
          </c:cat>
          <c:val>
            <c:numRef>
              <c:f>'Ark2'!$C$4:$F$4</c:f>
              <c:numCache>
                <c:formatCode>General</c:formatCode>
                <c:ptCount val="4"/>
                <c:pt idx="0">
                  <c:v>13653232</c:v>
                </c:pt>
                <c:pt idx="1">
                  <c:v>13786898</c:v>
                </c:pt>
                <c:pt idx="2">
                  <c:v>13789127</c:v>
                </c:pt>
                <c:pt idx="3">
                  <c:v>14662978</c:v>
                </c:pt>
              </c:numCache>
            </c:numRef>
          </c:val>
        </c:ser>
        <c:dLbls>
          <c:showLegendKey val="0"/>
          <c:showVal val="0"/>
          <c:showCatName val="0"/>
          <c:showSerName val="0"/>
          <c:showPercent val="0"/>
          <c:showBubbleSize val="0"/>
        </c:dLbls>
        <c:gapWidth val="150"/>
        <c:overlap val="100"/>
        <c:axId val="222217728"/>
        <c:axId val="222219264"/>
      </c:barChart>
      <c:catAx>
        <c:axId val="222217728"/>
        <c:scaling>
          <c:orientation val="minMax"/>
        </c:scaling>
        <c:delete val="0"/>
        <c:axPos val="b"/>
        <c:majorTickMark val="out"/>
        <c:minorTickMark val="none"/>
        <c:tickLblPos val="nextTo"/>
        <c:crossAx val="222219264"/>
        <c:crosses val="autoZero"/>
        <c:auto val="1"/>
        <c:lblAlgn val="ctr"/>
        <c:lblOffset val="100"/>
        <c:noMultiLvlLbl val="0"/>
      </c:catAx>
      <c:valAx>
        <c:axId val="222219264"/>
        <c:scaling>
          <c:orientation val="minMax"/>
        </c:scaling>
        <c:delete val="0"/>
        <c:axPos val="l"/>
        <c:majorGridlines/>
        <c:numFmt formatCode="General" sourceLinked="1"/>
        <c:majorTickMark val="out"/>
        <c:minorTickMark val="none"/>
        <c:tickLblPos val="nextTo"/>
        <c:crossAx val="222217728"/>
        <c:crosses val="autoZero"/>
        <c:crossBetween val="between"/>
      </c:valAx>
    </c:plotArea>
    <c:legend>
      <c:legendPos val="r"/>
      <c:overlay val="0"/>
    </c:legend>
    <c:plotVisOnly val="1"/>
    <c:dispBlanksAs val="gap"/>
    <c:showDLblsOverMax val="0"/>
  </c:chart>
  <c:spPr>
    <a:gradFill>
      <a:gsLst>
        <a:gs pos="0">
          <a:schemeClr val="accent6"/>
        </a:gs>
        <a:gs pos="13000">
          <a:srgbClr val="FFA800"/>
        </a:gs>
        <a:gs pos="28000">
          <a:srgbClr val="825600"/>
        </a:gs>
        <a:gs pos="42999">
          <a:srgbClr val="FFA800"/>
        </a:gs>
        <a:gs pos="58000">
          <a:srgbClr val="825600"/>
        </a:gs>
        <a:gs pos="72000">
          <a:srgbClr val="FFA800"/>
        </a:gs>
        <a:gs pos="87000">
          <a:srgbClr val="825600"/>
        </a:gs>
        <a:gs pos="100000">
          <a:srgbClr val="FFA800"/>
        </a:gs>
      </a:gsLst>
      <a:lin ang="5400000" scaled="0"/>
    </a:gradFill>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b-N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manualLayout>
          <c:layoutTarget val="inner"/>
          <c:xMode val="edge"/>
          <c:yMode val="edge"/>
          <c:x val="0.13034951881014872"/>
          <c:y val="0.27526881720430191"/>
          <c:w val="0.65542957130358992"/>
          <c:h val="0.61698213529760348"/>
        </c:manualLayout>
      </c:layout>
      <c:barChart>
        <c:barDir val="bar"/>
        <c:grouping val="stacked"/>
        <c:varyColors val="0"/>
        <c:ser>
          <c:idx val="0"/>
          <c:order val="0"/>
          <c:tx>
            <c:v>Ordinær undervisning</c:v>
          </c:tx>
          <c:invertIfNegative val="0"/>
          <c:dLbls>
            <c:showLegendKey val="0"/>
            <c:showVal val="1"/>
            <c:showCatName val="0"/>
            <c:showSerName val="0"/>
            <c:showPercent val="0"/>
            <c:showBubbleSize val="0"/>
            <c:showLeaderLines val="0"/>
          </c:dLbls>
          <c:cat>
            <c:strRef>
              <c:f>'Ark3'!$C$4:$F$4</c:f>
              <c:strCache>
                <c:ptCount val="4"/>
                <c:pt idx="0">
                  <c:v>R2013</c:v>
                </c:pt>
                <c:pt idx="1">
                  <c:v>B2013</c:v>
                </c:pt>
                <c:pt idx="2">
                  <c:v>RB2013</c:v>
                </c:pt>
                <c:pt idx="3">
                  <c:v>R2012</c:v>
                </c:pt>
              </c:strCache>
            </c:strRef>
          </c:cat>
          <c:val>
            <c:numRef>
              <c:f>'Ark3'!$C$5:$F$5</c:f>
              <c:numCache>
                <c:formatCode>General</c:formatCode>
                <c:ptCount val="4"/>
                <c:pt idx="0">
                  <c:v>6065806.1699999999</c:v>
                </c:pt>
                <c:pt idx="1">
                  <c:v>5796101</c:v>
                </c:pt>
                <c:pt idx="2">
                  <c:v>6035792</c:v>
                </c:pt>
                <c:pt idx="3">
                  <c:v>5506989</c:v>
                </c:pt>
              </c:numCache>
            </c:numRef>
          </c:val>
        </c:ser>
        <c:dLbls>
          <c:showLegendKey val="0"/>
          <c:showVal val="0"/>
          <c:showCatName val="0"/>
          <c:showSerName val="0"/>
          <c:showPercent val="0"/>
          <c:showBubbleSize val="0"/>
        </c:dLbls>
        <c:gapWidth val="150"/>
        <c:overlap val="100"/>
        <c:axId val="222130176"/>
        <c:axId val="222131712"/>
      </c:barChart>
      <c:catAx>
        <c:axId val="222130176"/>
        <c:scaling>
          <c:orientation val="minMax"/>
        </c:scaling>
        <c:delete val="0"/>
        <c:axPos val="l"/>
        <c:majorTickMark val="out"/>
        <c:minorTickMark val="none"/>
        <c:tickLblPos val="nextTo"/>
        <c:crossAx val="222131712"/>
        <c:crosses val="autoZero"/>
        <c:auto val="1"/>
        <c:lblAlgn val="ctr"/>
        <c:lblOffset val="100"/>
        <c:noMultiLvlLbl val="0"/>
      </c:catAx>
      <c:valAx>
        <c:axId val="222131712"/>
        <c:scaling>
          <c:orientation val="minMax"/>
        </c:scaling>
        <c:delete val="0"/>
        <c:axPos val="b"/>
        <c:majorGridlines/>
        <c:numFmt formatCode="General" sourceLinked="1"/>
        <c:majorTickMark val="out"/>
        <c:minorTickMark val="none"/>
        <c:tickLblPos val="nextTo"/>
        <c:crossAx val="222130176"/>
        <c:crosses val="autoZero"/>
        <c:crossBetween val="between"/>
      </c:valAx>
    </c:plotArea>
    <c:legend>
      <c:legendPos val="r"/>
      <c:overlay val="0"/>
    </c:legend>
    <c:plotVisOnly val="1"/>
    <c:dispBlanksAs val="gap"/>
    <c:showDLblsOverMax val="0"/>
  </c:chart>
  <c:spPr>
    <a:gradFill>
      <a:gsLst>
        <a:gs pos="0">
          <a:srgbClr val="825600"/>
        </a:gs>
        <a:gs pos="13000">
          <a:srgbClr val="FFA800"/>
        </a:gs>
        <a:gs pos="28000">
          <a:srgbClr val="825600"/>
        </a:gs>
        <a:gs pos="42999">
          <a:srgbClr val="FFA800"/>
        </a:gs>
        <a:gs pos="58000">
          <a:srgbClr val="825600"/>
        </a:gs>
        <a:gs pos="72000">
          <a:srgbClr val="FFA800"/>
        </a:gs>
        <a:gs pos="87000">
          <a:srgbClr val="825600"/>
        </a:gs>
        <a:gs pos="100000">
          <a:srgbClr val="FFA800"/>
        </a:gs>
      </a:gsLst>
      <a:lin ang="5400000" scaled="0"/>
    </a:gradFill>
  </c:sp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1CEA60-1768-43EB-94F6-F2A7FF6186C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b-NO"/>
        </a:p>
      </dgm:t>
    </dgm:pt>
    <dgm:pt modelId="{DD1B415F-221F-4467-AD3B-6C110AAA962F}">
      <dgm:prSet phldrT="[Tekst]" custT="1"/>
      <dgm:spPr>
        <a:xfrm>
          <a:off x="2244935" y="1223"/>
          <a:ext cx="1272753"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Goevtesen åvtehke</a:t>
          </a:r>
          <a:endParaRPr lang="nb-NO" sz="900" dirty="0">
            <a:solidFill>
              <a:sysClr val="window" lastClr="FFFFFF"/>
            </a:solidFill>
            <a:latin typeface="Calibri"/>
            <a:ea typeface="+mn-ea"/>
            <a:cs typeface="+mn-cs"/>
          </a:endParaRPr>
        </a:p>
      </dgm:t>
    </dgm:pt>
    <dgm:pt modelId="{71CDD0B1-6B5E-4DF4-B94B-448087DD4A6D}" type="parTrans" cxnId="{8940EE4F-34DA-43D8-998D-C638C716EE73}">
      <dgm:prSet/>
      <dgm:spPr/>
      <dgm:t>
        <a:bodyPr/>
        <a:lstStyle/>
        <a:p>
          <a:endParaRPr lang="nb-NO"/>
        </a:p>
      </dgm:t>
    </dgm:pt>
    <dgm:pt modelId="{EB54D202-2CD4-4ED7-A5E2-3FB3B1873BD8}" type="sibTrans" cxnId="{8940EE4F-34DA-43D8-998D-C638C716EE73}">
      <dgm:prSet/>
      <dgm:spPr/>
      <dgm:t>
        <a:bodyPr/>
        <a:lstStyle/>
        <a:p>
          <a:endParaRPr lang="nb-NO"/>
        </a:p>
      </dgm:t>
    </dgm:pt>
    <dgm:pt modelId="{C3D84C18-4977-4027-9932-01576117878E}">
      <dgm:prSet phldrT="[Tekst]" custT="1"/>
      <dgm:spPr>
        <a:xfrm>
          <a:off x="1969392" y="2161595"/>
          <a:ext cx="883703"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Healsoejarnge</a:t>
          </a:r>
          <a:endParaRPr lang="nb-NO" sz="900" dirty="0">
            <a:solidFill>
              <a:sysClr val="window" lastClr="FFFFFF"/>
            </a:solidFill>
            <a:latin typeface="Calibri"/>
            <a:ea typeface="+mn-ea"/>
            <a:cs typeface="+mn-cs"/>
          </a:endParaRPr>
        </a:p>
      </dgm:t>
    </dgm:pt>
    <dgm:pt modelId="{825D2756-983C-4736-8C64-BAE60E198BFF}" type="parTrans" cxnId="{E2177F8D-B3E6-4666-8559-3A1006E6DDA4}">
      <dgm:prSet/>
      <dgm:spPr>
        <a:xfrm>
          <a:off x="1836837" y="1976018"/>
          <a:ext cx="132555" cy="406503"/>
        </a:xfrm>
        <a:noFill/>
        <a:ln w="25400" cap="flat" cmpd="sng" algn="ctr">
          <a:solidFill>
            <a:srgbClr val="4F81BD">
              <a:shade val="80000"/>
              <a:hueOff val="0"/>
              <a:satOff val="0"/>
              <a:lumOff val="0"/>
              <a:alphaOff val="0"/>
            </a:srgbClr>
          </a:solidFill>
          <a:prstDash val="solid"/>
        </a:ln>
        <a:effectLst/>
      </dgm:spPr>
      <dgm:t>
        <a:bodyPr/>
        <a:lstStyle/>
        <a:p>
          <a:endParaRPr lang="nb-NO" sz="900"/>
        </a:p>
      </dgm:t>
    </dgm:pt>
    <dgm:pt modelId="{59D451E0-E123-4734-A77B-F785DD78E69E}" type="sibTrans" cxnId="{E2177F8D-B3E6-4666-8559-3A1006E6DDA4}">
      <dgm:prSet/>
      <dgm:spPr/>
      <dgm:t>
        <a:bodyPr/>
        <a:lstStyle/>
        <a:p>
          <a:endParaRPr lang="nb-NO"/>
        </a:p>
      </dgm:t>
    </dgm:pt>
    <dgm:pt modelId="{264A9D83-0754-4AB7-A83F-8D7949DA8B0B}">
      <dgm:prSet custT="1"/>
      <dgm:spPr>
        <a:xfrm>
          <a:off x="2817747" y="1534166"/>
          <a:ext cx="1431272"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Rehab. / habilitering</a:t>
          </a:r>
          <a:endParaRPr lang="nb-NO" sz="900" dirty="0">
            <a:solidFill>
              <a:sysClr val="window" lastClr="FFFFFF"/>
            </a:solidFill>
            <a:latin typeface="Calibri"/>
            <a:ea typeface="+mn-ea"/>
            <a:cs typeface="+mn-cs"/>
          </a:endParaRPr>
        </a:p>
      </dgm:t>
    </dgm:pt>
    <dgm:pt modelId="{11902DF3-09DC-49F5-96FD-FE187FD42F9E}" type="parTrans" cxnId="{7EA9BD2C-4159-4952-9344-657017C74612}">
      <dgm:prSet/>
      <dgm:spPr>
        <a:xfrm>
          <a:off x="2881312" y="443075"/>
          <a:ext cx="652071" cy="1091090"/>
        </a:xfrm>
        <a:noFill/>
        <a:ln w="25400" cap="flat" cmpd="sng" algn="ctr">
          <a:solidFill>
            <a:srgbClr val="4F81BD">
              <a:shade val="60000"/>
              <a:hueOff val="0"/>
              <a:satOff val="0"/>
              <a:lumOff val="0"/>
              <a:alphaOff val="0"/>
            </a:srgbClr>
          </a:solidFill>
          <a:prstDash val="solid"/>
        </a:ln>
        <a:effectLst/>
      </dgm:spPr>
      <dgm:t>
        <a:bodyPr/>
        <a:lstStyle/>
        <a:p>
          <a:endParaRPr lang="nb-NO" sz="900"/>
        </a:p>
      </dgm:t>
    </dgm:pt>
    <dgm:pt modelId="{779A94CE-3BD5-4DAD-87ED-4C6B83ABF3CE}" type="sibTrans" cxnId="{7EA9BD2C-4159-4952-9344-657017C74612}">
      <dgm:prSet/>
      <dgm:spPr/>
      <dgm:t>
        <a:bodyPr/>
        <a:lstStyle/>
        <a:p>
          <a:endParaRPr lang="nb-NO"/>
        </a:p>
      </dgm:t>
    </dgm:pt>
    <dgm:pt modelId="{DE27A215-B39F-4136-9417-23DE514626D8}" type="asst">
      <dgm:prSet custT="1"/>
      <dgm:spPr>
        <a:xfrm>
          <a:off x="2974101" y="628653"/>
          <a:ext cx="883703"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NAV</a:t>
          </a:r>
          <a:endParaRPr lang="nb-NO" sz="900" dirty="0">
            <a:solidFill>
              <a:sysClr val="window" lastClr="FFFFFF"/>
            </a:solidFill>
            <a:latin typeface="Calibri"/>
            <a:ea typeface="+mn-ea"/>
            <a:cs typeface="+mn-cs"/>
          </a:endParaRPr>
        </a:p>
      </dgm:t>
    </dgm:pt>
    <dgm:pt modelId="{A3EE1D83-A1E5-40CD-8318-9F8475F6B4A6}" type="parTrans" cxnId="{5E05FB32-08FA-49E0-B9F8-5BA674E37FA0}">
      <dgm:prSet/>
      <dgm:spPr>
        <a:xfrm>
          <a:off x="2881312" y="443075"/>
          <a:ext cx="92788" cy="406503"/>
        </a:xfrm>
        <a:noFill/>
        <a:ln w="25400" cap="flat" cmpd="sng" algn="ctr">
          <a:solidFill>
            <a:srgbClr val="4F81BD">
              <a:shade val="60000"/>
              <a:hueOff val="0"/>
              <a:satOff val="0"/>
              <a:lumOff val="0"/>
              <a:alphaOff val="0"/>
            </a:srgbClr>
          </a:solidFill>
          <a:prstDash val="solid"/>
        </a:ln>
        <a:effectLst/>
      </dgm:spPr>
      <dgm:t>
        <a:bodyPr/>
        <a:lstStyle/>
        <a:p>
          <a:endParaRPr lang="nb-NO" sz="900"/>
        </a:p>
      </dgm:t>
    </dgm:pt>
    <dgm:pt modelId="{1EEDD0FA-2BB6-4C85-9F9F-608A8B707D6F}" type="sibTrans" cxnId="{5E05FB32-08FA-49E0-B9F8-5BA674E37FA0}">
      <dgm:prSet/>
      <dgm:spPr/>
      <dgm:t>
        <a:bodyPr/>
        <a:lstStyle/>
        <a:p>
          <a:endParaRPr lang="nb-NO"/>
        </a:p>
      </dgm:t>
    </dgm:pt>
    <dgm:pt modelId="{E43E4823-BACC-432C-AD62-F371691ECDD7}">
      <dgm:prSet custT="1"/>
      <dgm:spPr>
        <a:xfrm>
          <a:off x="553551" y="2789025"/>
          <a:ext cx="1225113"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Huejmeviehkie</a:t>
          </a:r>
          <a:endParaRPr lang="nb-NO" sz="900" dirty="0">
            <a:solidFill>
              <a:sysClr val="window" lastClr="FFFFFF"/>
            </a:solidFill>
            <a:latin typeface="Calibri"/>
            <a:ea typeface="+mn-ea"/>
            <a:cs typeface="+mn-cs"/>
          </a:endParaRPr>
        </a:p>
      </dgm:t>
    </dgm:pt>
    <dgm:pt modelId="{205C8FCD-4BA3-465A-B463-D58925C91D7F}" type="parTrans" cxnId="{2FECD3FB-C6EF-497D-8CA0-C2A5BE63C415}">
      <dgm:prSet/>
      <dgm:spPr>
        <a:xfrm>
          <a:off x="351684" y="1976018"/>
          <a:ext cx="201867" cy="1033932"/>
        </a:xfrm>
        <a:noFill/>
        <a:ln w="25400" cap="flat" cmpd="sng" algn="ctr">
          <a:solidFill>
            <a:srgbClr val="4F81BD">
              <a:shade val="80000"/>
              <a:hueOff val="0"/>
              <a:satOff val="0"/>
              <a:lumOff val="0"/>
              <a:alphaOff val="0"/>
            </a:srgbClr>
          </a:solidFill>
          <a:prstDash val="solid"/>
        </a:ln>
        <a:effectLst/>
      </dgm:spPr>
      <dgm:t>
        <a:bodyPr/>
        <a:lstStyle/>
        <a:p>
          <a:endParaRPr lang="nb-NO" sz="900"/>
        </a:p>
      </dgm:t>
    </dgm:pt>
    <dgm:pt modelId="{CB7274AC-B820-4E80-8357-D907E16F7A7E}" type="sibTrans" cxnId="{2FECD3FB-C6EF-497D-8CA0-C2A5BE63C415}">
      <dgm:prSet/>
      <dgm:spPr/>
      <dgm:t>
        <a:bodyPr/>
        <a:lstStyle/>
        <a:p>
          <a:endParaRPr lang="nb-NO"/>
        </a:p>
      </dgm:t>
    </dgm:pt>
    <dgm:pt modelId="{1A5B8A16-B24C-4C11-BF7D-06610562533F}">
      <dgm:prSet custT="1"/>
      <dgm:spPr>
        <a:xfrm>
          <a:off x="1969392" y="2789025"/>
          <a:ext cx="883703"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a:solidFill>
                <a:sysClr val="window" lastClr="FFFFFF"/>
              </a:solidFill>
              <a:latin typeface="Calibri"/>
              <a:ea typeface="+mn-ea"/>
              <a:cs typeface="+mn-cs"/>
            </a:rPr>
            <a:t>Dåaktorekontovre</a:t>
          </a:r>
        </a:p>
      </dgm:t>
    </dgm:pt>
    <dgm:pt modelId="{134750D3-5E71-4E9F-B366-9D183C572491}" type="parTrans" cxnId="{4A912BA7-E27C-4908-AC61-E4CBA68C05AB}">
      <dgm:prSet/>
      <dgm:spPr>
        <a:xfrm>
          <a:off x="1836837" y="1976018"/>
          <a:ext cx="132555" cy="1033932"/>
        </a:xfrm>
        <a:noFill/>
        <a:ln w="25400" cap="flat" cmpd="sng" algn="ctr">
          <a:solidFill>
            <a:srgbClr val="4F81BD">
              <a:shade val="80000"/>
              <a:hueOff val="0"/>
              <a:satOff val="0"/>
              <a:lumOff val="0"/>
              <a:alphaOff val="0"/>
            </a:srgbClr>
          </a:solidFill>
          <a:prstDash val="solid"/>
        </a:ln>
        <a:effectLst/>
      </dgm:spPr>
      <dgm:t>
        <a:bodyPr/>
        <a:lstStyle/>
        <a:p>
          <a:endParaRPr lang="nb-NO" sz="900"/>
        </a:p>
      </dgm:t>
    </dgm:pt>
    <dgm:pt modelId="{D13316BF-3360-492C-911D-01E749644DFF}" type="sibTrans" cxnId="{4A912BA7-E27C-4908-AC61-E4CBA68C05AB}">
      <dgm:prSet/>
      <dgm:spPr/>
      <dgm:t>
        <a:bodyPr/>
        <a:lstStyle/>
        <a:p>
          <a:endParaRPr lang="nb-NO"/>
        </a:p>
      </dgm:t>
    </dgm:pt>
    <dgm:pt modelId="{E892FD2E-53BE-49EB-9B8D-84962969987C}">
      <dgm:prSet custT="1"/>
      <dgm:spPr>
        <a:xfrm>
          <a:off x="553551" y="3416454"/>
          <a:ext cx="1225113"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Aktivitøøøre</a:t>
          </a:r>
          <a:endParaRPr lang="nb-NO" sz="900" dirty="0">
            <a:solidFill>
              <a:sysClr val="window" lastClr="FFFFFF"/>
            </a:solidFill>
            <a:latin typeface="Calibri"/>
            <a:ea typeface="+mn-ea"/>
            <a:cs typeface="+mn-cs"/>
          </a:endParaRPr>
        </a:p>
      </dgm:t>
    </dgm:pt>
    <dgm:pt modelId="{09DC5344-7FCF-49B9-99BE-AF5D453F3AE3}" type="parTrans" cxnId="{D6FA55E3-EDEF-41EF-AC7A-9B0A2017EC09}">
      <dgm:prSet/>
      <dgm:spPr>
        <a:xfrm>
          <a:off x="351684" y="1976018"/>
          <a:ext cx="201867" cy="1661362"/>
        </a:xfrm>
        <a:noFill/>
        <a:ln w="25400" cap="flat" cmpd="sng" algn="ctr">
          <a:solidFill>
            <a:srgbClr val="4F81BD">
              <a:shade val="80000"/>
              <a:hueOff val="0"/>
              <a:satOff val="0"/>
              <a:lumOff val="0"/>
              <a:alphaOff val="0"/>
            </a:srgbClr>
          </a:solidFill>
          <a:prstDash val="solid"/>
        </a:ln>
        <a:effectLst/>
      </dgm:spPr>
      <dgm:t>
        <a:bodyPr/>
        <a:lstStyle/>
        <a:p>
          <a:endParaRPr lang="nb-NO" sz="900"/>
        </a:p>
      </dgm:t>
    </dgm:pt>
    <dgm:pt modelId="{166988A3-1B44-4D0B-A856-F7418F12A052}" type="sibTrans" cxnId="{D6FA55E3-EDEF-41EF-AC7A-9B0A2017EC09}">
      <dgm:prSet/>
      <dgm:spPr/>
      <dgm:t>
        <a:bodyPr/>
        <a:lstStyle/>
        <a:p>
          <a:endParaRPr lang="nb-NO"/>
        </a:p>
      </dgm:t>
    </dgm:pt>
    <dgm:pt modelId="{5D097367-02FD-4647-B420-6945D41E2363}">
      <dgm:prSet custT="1"/>
      <dgm:spPr>
        <a:xfrm>
          <a:off x="3175565" y="2161595"/>
          <a:ext cx="1288978"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Fysioterapije</a:t>
          </a:r>
          <a:endParaRPr lang="nb-NO" sz="900" dirty="0">
            <a:solidFill>
              <a:sysClr val="window" lastClr="FFFFFF"/>
            </a:solidFill>
            <a:latin typeface="Calibri"/>
            <a:ea typeface="+mn-ea"/>
            <a:cs typeface="+mn-cs"/>
          </a:endParaRPr>
        </a:p>
      </dgm:t>
    </dgm:pt>
    <dgm:pt modelId="{98F5B03C-9ABE-447B-B9B8-6882B1F5FCCD}" type="parTrans" cxnId="{EA32D4A5-BEB1-4A62-A7BE-25DB8E12404D}">
      <dgm:prSet/>
      <dgm:spPr>
        <a:xfrm>
          <a:off x="2960874" y="1976018"/>
          <a:ext cx="214690" cy="406503"/>
        </a:xfrm>
        <a:noFill/>
        <a:ln w="25400" cap="flat" cmpd="sng" algn="ctr">
          <a:solidFill>
            <a:srgbClr val="4F81BD">
              <a:shade val="80000"/>
              <a:hueOff val="0"/>
              <a:satOff val="0"/>
              <a:lumOff val="0"/>
              <a:alphaOff val="0"/>
            </a:srgbClr>
          </a:solidFill>
          <a:prstDash val="solid"/>
        </a:ln>
        <a:effectLst/>
      </dgm:spPr>
      <dgm:t>
        <a:bodyPr/>
        <a:lstStyle/>
        <a:p>
          <a:endParaRPr lang="nb-NO" sz="900"/>
        </a:p>
      </dgm:t>
    </dgm:pt>
    <dgm:pt modelId="{89826256-B9EC-40CC-BFA0-30C6CC30974F}" type="sibTrans" cxnId="{EA32D4A5-BEB1-4A62-A7BE-25DB8E12404D}">
      <dgm:prSet/>
      <dgm:spPr/>
      <dgm:t>
        <a:bodyPr/>
        <a:lstStyle/>
        <a:p>
          <a:endParaRPr lang="nb-NO"/>
        </a:p>
      </dgm:t>
    </dgm:pt>
    <dgm:pt modelId="{E97764F5-19A8-4E1F-9D8E-417F171944E7}">
      <dgm:prSet custT="1"/>
      <dgm:spPr>
        <a:xfrm>
          <a:off x="3175565" y="2789025"/>
          <a:ext cx="1309480"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a:solidFill>
                <a:sysClr val="window" lastClr="FFFFFF"/>
              </a:solidFill>
              <a:latin typeface="Calibri"/>
              <a:ea typeface="+mn-ea"/>
              <a:cs typeface="+mn-cs"/>
            </a:rPr>
            <a:t>viehkievierhtiejarnge</a:t>
          </a:r>
        </a:p>
      </dgm:t>
    </dgm:pt>
    <dgm:pt modelId="{6C03213D-5E90-4174-84C5-0BF2E7698A33}" type="parTrans" cxnId="{06A35C02-3ACC-45E6-84A2-D3C94C42527C}">
      <dgm:prSet/>
      <dgm:spPr>
        <a:xfrm>
          <a:off x="2960874" y="1976018"/>
          <a:ext cx="214690" cy="1033932"/>
        </a:xfrm>
        <a:noFill/>
        <a:ln w="25400" cap="flat" cmpd="sng" algn="ctr">
          <a:solidFill>
            <a:srgbClr val="4F81BD">
              <a:shade val="80000"/>
              <a:hueOff val="0"/>
              <a:satOff val="0"/>
              <a:lumOff val="0"/>
              <a:alphaOff val="0"/>
            </a:srgbClr>
          </a:solidFill>
          <a:prstDash val="solid"/>
        </a:ln>
        <a:effectLst/>
      </dgm:spPr>
      <dgm:t>
        <a:bodyPr/>
        <a:lstStyle/>
        <a:p>
          <a:endParaRPr lang="nb-NO" sz="900"/>
        </a:p>
      </dgm:t>
    </dgm:pt>
    <dgm:pt modelId="{12D5AE44-7031-4F41-A036-6EFF07614D82}" type="sibTrans" cxnId="{06A35C02-3ACC-45E6-84A2-D3C94C42527C}">
      <dgm:prSet/>
      <dgm:spPr/>
      <dgm:t>
        <a:bodyPr/>
        <a:lstStyle/>
        <a:p>
          <a:endParaRPr lang="nb-NO"/>
        </a:p>
      </dgm:t>
    </dgm:pt>
    <dgm:pt modelId="{0FF70538-58A1-4EF4-A744-CAA533073243}">
      <dgm:prSet custT="1"/>
      <dgm:spPr>
        <a:xfrm>
          <a:off x="553551" y="2161595"/>
          <a:ext cx="1225113"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Raarvihken håksoejarnge</a:t>
          </a:r>
          <a:endParaRPr lang="nb-NO" sz="900" dirty="0">
            <a:solidFill>
              <a:sysClr val="window" lastClr="FFFFFF"/>
            </a:solidFill>
            <a:latin typeface="Calibri"/>
            <a:ea typeface="+mn-ea"/>
            <a:cs typeface="+mn-cs"/>
          </a:endParaRPr>
        </a:p>
      </dgm:t>
    </dgm:pt>
    <dgm:pt modelId="{83B13C91-4DF0-448A-A3CD-5FAF934B76A8}" type="sibTrans" cxnId="{2A599A82-9609-4DD2-B471-EFBADFBB5A71}">
      <dgm:prSet/>
      <dgm:spPr/>
      <dgm:t>
        <a:bodyPr/>
        <a:lstStyle/>
        <a:p>
          <a:endParaRPr lang="nb-NO"/>
        </a:p>
      </dgm:t>
    </dgm:pt>
    <dgm:pt modelId="{8171B085-DB45-41A2-92FB-19FDC250699F}" type="parTrans" cxnId="{2A599A82-9609-4DD2-B471-EFBADFBB5A71}">
      <dgm:prSet/>
      <dgm:spPr>
        <a:xfrm>
          <a:off x="351684" y="1976018"/>
          <a:ext cx="201867" cy="406503"/>
        </a:xfrm>
        <a:noFill/>
        <a:ln w="25400" cap="flat" cmpd="sng" algn="ctr">
          <a:solidFill>
            <a:srgbClr val="4F81BD">
              <a:shade val="80000"/>
              <a:hueOff val="0"/>
              <a:satOff val="0"/>
              <a:lumOff val="0"/>
              <a:alphaOff val="0"/>
            </a:srgbClr>
          </a:solidFill>
          <a:prstDash val="solid"/>
        </a:ln>
        <a:effectLst/>
      </dgm:spPr>
      <dgm:t>
        <a:bodyPr/>
        <a:lstStyle/>
        <a:p>
          <a:endParaRPr lang="nb-NO" sz="900"/>
        </a:p>
      </dgm:t>
    </dgm:pt>
    <dgm:pt modelId="{C6E836E7-B5B2-4E46-B5CE-7D23B8A02F6E}" type="asst">
      <dgm:prSet phldrT="[Tekst]" custT="1"/>
      <dgm:spPr>
        <a:xfrm>
          <a:off x="1125058" y="656056"/>
          <a:ext cx="1672346" cy="71993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Duvtemefunksjovnh</a:t>
          </a:r>
        </a:p>
        <a:p>
          <a:r>
            <a:rPr lang="nb-NO" sz="900" dirty="0" smtClean="0">
              <a:solidFill>
                <a:sysClr val="window" lastClr="FFFFFF"/>
              </a:solidFill>
              <a:latin typeface="Calibri"/>
              <a:ea typeface="+mn-ea"/>
              <a:cs typeface="+mn-cs"/>
            </a:rPr>
            <a:t>Tjaelije, tjøøke, sjeakije</a:t>
          </a:r>
        </a:p>
        <a:p>
          <a:endParaRPr lang="nb-NO" sz="900" dirty="0">
            <a:solidFill>
              <a:sysClr val="window" lastClr="FFFFFF"/>
            </a:solidFill>
            <a:latin typeface="Calibri"/>
            <a:ea typeface="+mn-ea"/>
            <a:cs typeface="+mn-cs"/>
          </a:endParaRPr>
        </a:p>
      </dgm:t>
    </dgm:pt>
    <dgm:pt modelId="{36EEB8CD-2DB3-4932-BD0F-3EEDAC8EAA82}" type="sibTrans" cxnId="{7D6024F3-54FA-4D6E-B2CA-621C51D45ECB}">
      <dgm:prSet/>
      <dgm:spPr/>
      <dgm:t>
        <a:bodyPr/>
        <a:lstStyle/>
        <a:p>
          <a:endParaRPr lang="nb-NO"/>
        </a:p>
      </dgm:t>
    </dgm:pt>
    <dgm:pt modelId="{8A7FBB2A-5FB7-4EBC-A8C8-480488FA5493}" type="parTrans" cxnId="{7D6024F3-54FA-4D6E-B2CA-621C51D45ECB}">
      <dgm:prSet/>
      <dgm:spPr>
        <a:xfrm>
          <a:off x="2751684" y="443075"/>
          <a:ext cx="91440" cy="572949"/>
        </a:xfrm>
        <a:noFill/>
        <a:ln w="25400" cap="flat" cmpd="sng" algn="ctr">
          <a:solidFill>
            <a:srgbClr val="4F81BD">
              <a:shade val="60000"/>
              <a:hueOff val="0"/>
              <a:satOff val="0"/>
              <a:lumOff val="0"/>
              <a:alphaOff val="0"/>
            </a:srgbClr>
          </a:solidFill>
          <a:prstDash val="solid"/>
        </a:ln>
        <a:effectLst/>
      </dgm:spPr>
      <dgm:t>
        <a:bodyPr/>
        <a:lstStyle/>
        <a:p>
          <a:endParaRPr lang="nb-NO" sz="900"/>
        </a:p>
      </dgm:t>
    </dgm:pt>
    <dgm:pt modelId="{C8EF5E80-BFB5-4FA3-A4F1-3CFCD7257E7B}">
      <dgm:prSet phldrT="[Tekst]" custT="1"/>
      <dgm:spPr>
        <a:xfrm>
          <a:off x="217106" y="1534166"/>
          <a:ext cx="1345782"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Starnedimmie jih håksoe</a:t>
          </a:r>
        </a:p>
        <a:p>
          <a:r>
            <a:rPr lang="nb-NO" sz="900" dirty="0">
              <a:solidFill>
                <a:sysClr val="window" lastClr="FFFFFF"/>
              </a:solidFill>
              <a:latin typeface="Calibri"/>
              <a:ea typeface="+mn-ea"/>
              <a:cs typeface="+mn-cs"/>
            </a:rPr>
            <a:t>Goevtesen såjhtere</a:t>
          </a:r>
        </a:p>
      </dgm:t>
    </dgm:pt>
    <dgm:pt modelId="{E93DE998-DE4D-4508-A541-0F76AAFE858F}" type="sibTrans" cxnId="{BCAC1ECA-1BDA-4DB2-9D70-3D820754D225}">
      <dgm:prSet/>
      <dgm:spPr/>
      <dgm:t>
        <a:bodyPr/>
        <a:lstStyle/>
        <a:p>
          <a:endParaRPr lang="nb-NO"/>
        </a:p>
      </dgm:t>
    </dgm:pt>
    <dgm:pt modelId="{CD1B604C-00E8-48FA-8D00-C1B08306BE2F}" type="parTrans" cxnId="{BCAC1ECA-1BDA-4DB2-9D70-3D820754D225}">
      <dgm:prSet/>
      <dgm:spPr>
        <a:xfrm>
          <a:off x="889997" y="443075"/>
          <a:ext cx="1991314" cy="1091090"/>
        </a:xfrm>
        <a:noFill/>
        <a:ln w="25400" cap="flat" cmpd="sng" algn="ctr">
          <a:solidFill>
            <a:srgbClr val="4F81BD">
              <a:shade val="60000"/>
              <a:hueOff val="0"/>
              <a:satOff val="0"/>
              <a:lumOff val="0"/>
              <a:alphaOff val="0"/>
            </a:srgbClr>
          </a:solidFill>
          <a:prstDash val="solid"/>
        </a:ln>
        <a:effectLst/>
      </dgm:spPr>
      <dgm:t>
        <a:bodyPr/>
        <a:lstStyle/>
        <a:p>
          <a:endParaRPr lang="nb-NO" sz="900"/>
        </a:p>
      </dgm:t>
    </dgm:pt>
    <dgm:pt modelId="{1C713058-DC7E-48B3-B9CA-C2628D1C7C64}">
      <dgm:prSet custT="1"/>
      <dgm:spPr>
        <a:xfrm>
          <a:off x="1748466" y="1534166"/>
          <a:ext cx="883703"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Healsoe</a:t>
          </a:r>
          <a:endParaRPr lang="nb-NO" sz="900" dirty="0">
            <a:solidFill>
              <a:sysClr val="window" lastClr="FFFFFF"/>
            </a:solidFill>
            <a:latin typeface="Calibri"/>
            <a:ea typeface="+mn-ea"/>
            <a:cs typeface="+mn-cs"/>
          </a:endParaRPr>
        </a:p>
      </dgm:t>
    </dgm:pt>
    <dgm:pt modelId="{EE8D78DA-8AA8-45D8-9C78-BF682FB8E5D1}" type="sibTrans" cxnId="{6E622D3D-A6A5-4E8B-9648-0E6096A082EA}">
      <dgm:prSet/>
      <dgm:spPr/>
      <dgm:t>
        <a:bodyPr/>
        <a:lstStyle/>
        <a:p>
          <a:endParaRPr lang="nb-NO"/>
        </a:p>
      </dgm:t>
    </dgm:pt>
    <dgm:pt modelId="{042E15D1-C650-432B-98DB-39EFCDFBE3EC}" type="parTrans" cxnId="{6E622D3D-A6A5-4E8B-9648-0E6096A082EA}">
      <dgm:prSet/>
      <dgm:spPr>
        <a:xfrm>
          <a:off x="2190318" y="443075"/>
          <a:ext cx="690994" cy="1091090"/>
        </a:xfrm>
        <a:noFill/>
        <a:ln w="25400" cap="flat" cmpd="sng" algn="ctr">
          <a:solidFill>
            <a:srgbClr val="4F81BD">
              <a:shade val="60000"/>
              <a:hueOff val="0"/>
              <a:satOff val="0"/>
              <a:lumOff val="0"/>
              <a:alphaOff val="0"/>
            </a:srgbClr>
          </a:solidFill>
          <a:prstDash val="solid"/>
        </a:ln>
        <a:effectLst/>
      </dgm:spPr>
      <dgm:t>
        <a:bodyPr/>
        <a:lstStyle/>
        <a:p>
          <a:endParaRPr lang="nb-NO" sz="900"/>
        </a:p>
      </dgm:t>
    </dgm:pt>
    <dgm:pt modelId="{C69EC9B4-D7DE-43F6-ABB0-D2A5014CDA10}">
      <dgm:prSet custT="1"/>
      <dgm:spPr>
        <a:xfrm>
          <a:off x="4434597" y="1534166"/>
          <a:ext cx="1110921"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smtClean="0">
              <a:solidFill>
                <a:sysClr val="window" lastClr="FFFFFF"/>
              </a:solidFill>
              <a:latin typeface="Calibri"/>
              <a:ea typeface="+mn-ea"/>
              <a:cs typeface="+mn-cs"/>
            </a:rPr>
            <a:t>Psykiatrihke</a:t>
          </a:r>
          <a:endParaRPr lang="nb-NO" sz="900" dirty="0">
            <a:solidFill>
              <a:sysClr val="window" lastClr="FFFFFF"/>
            </a:solidFill>
            <a:latin typeface="Calibri"/>
            <a:ea typeface="+mn-ea"/>
            <a:cs typeface="+mn-cs"/>
          </a:endParaRPr>
        </a:p>
      </dgm:t>
    </dgm:pt>
    <dgm:pt modelId="{310F33DC-FCB9-468B-A719-FC5B33DFAC86}" type="sibTrans" cxnId="{C4CEED23-E1E6-41F3-9829-2B2EBCDF5619}">
      <dgm:prSet/>
      <dgm:spPr/>
      <dgm:t>
        <a:bodyPr/>
        <a:lstStyle/>
        <a:p>
          <a:endParaRPr lang="nb-NO"/>
        </a:p>
      </dgm:t>
    </dgm:pt>
    <dgm:pt modelId="{E98AB82C-81DB-4BB6-AF64-FFFF68CC811D}" type="parTrans" cxnId="{C4CEED23-E1E6-41F3-9829-2B2EBCDF5619}">
      <dgm:prSet/>
      <dgm:spPr>
        <a:xfrm>
          <a:off x="2881312" y="443075"/>
          <a:ext cx="2108745" cy="1091090"/>
        </a:xfrm>
        <a:noFill/>
        <a:ln w="25400" cap="flat" cmpd="sng" algn="ctr">
          <a:solidFill>
            <a:srgbClr val="4F81BD">
              <a:shade val="60000"/>
              <a:hueOff val="0"/>
              <a:satOff val="0"/>
              <a:lumOff val="0"/>
              <a:alphaOff val="0"/>
            </a:srgbClr>
          </a:solidFill>
          <a:prstDash val="solid"/>
        </a:ln>
        <a:effectLst/>
      </dgm:spPr>
      <dgm:t>
        <a:bodyPr/>
        <a:lstStyle/>
        <a:p>
          <a:endParaRPr lang="nb-NO"/>
        </a:p>
      </dgm:t>
    </dgm:pt>
    <dgm:pt modelId="{3A626096-F2E8-4494-BD07-0175FD9D4C6B}">
      <dgm:prSet custT="1"/>
      <dgm:spPr>
        <a:xfrm>
          <a:off x="1969392" y="3416454"/>
          <a:ext cx="883703" cy="441851"/>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sz="900" dirty="0">
              <a:solidFill>
                <a:sysClr val="window" lastClr="FFFFFF"/>
              </a:solidFill>
              <a:latin typeface="Calibri"/>
              <a:ea typeface="+mn-ea"/>
              <a:cs typeface="+mn-cs"/>
            </a:rPr>
            <a:t>tsegkietnie</a:t>
          </a:r>
        </a:p>
      </dgm:t>
    </dgm:pt>
    <dgm:pt modelId="{33FAB783-624D-42A2-8090-24AF2076BBEB}" type="sibTrans" cxnId="{1A19540C-B5D4-49A0-8900-4ADF1F827BD3}">
      <dgm:prSet/>
      <dgm:spPr/>
      <dgm:t>
        <a:bodyPr/>
        <a:lstStyle/>
        <a:p>
          <a:endParaRPr lang="nb-NO"/>
        </a:p>
      </dgm:t>
    </dgm:pt>
    <dgm:pt modelId="{1FC24DA7-F743-44FF-BDBF-440538D58386}" type="parTrans" cxnId="{1A19540C-B5D4-49A0-8900-4ADF1F827BD3}">
      <dgm:prSet/>
      <dgm:spPr>
        <a:xfrm>
          <a:off x="1836837" y="1976018"/>
          <a:ext cx="132555" cy="1661362"/>
        </a:xfrm>
        <a:noFill/>
        <a:ln w="25400" cap="flat" cmpd="sng" algn="ctr">
          <a:solidFill>
            <a:srgbClr val="4F81BD">
              <a:shade val="80000"/>
              <a:hueOff val="0"/>
              <a:satOff val="0"/>
              <a:lumOff val="0"/>
              <a:alphaOff val="0"/>
            </a:srgbClr>
          </a:solidFill>
          <a:prstDash val="solid"/>
        </a:ln>
        <a:effectLst/>
      </dgm:spPr>
      <dgm:t>
        <a:bodyPr/>
        <a:lstStyle/>
        <a:p>
          <a:endParaRPr lang="nb-NO" sz="900"/>
        </a:p>
      </dgm:t>
    </dgm:pt>
    <dgm:pt modelId="{5DF86B3A-9482-4541-8ACA-9F96D28DF14E}" type="pres">
      <dgm:prSet presAssocID="{D41CEA60-1768-43EB-94F6-F2A7FF6186CB}" presName="hierChild1" presStyleCnt="0">
        <dgm:presLayoutVars>
          <dgm:orgChart val="1"/>
          <dgm:chPref val="1"/>
          <dgm:dir/>
          <dgm:animOne val="branch"/>
          <dgm:animLvl val="lvl"/>
          <dgm:resizeHandles/>
        </dgm:presLayoutVars>
      </dgm:prSet>
      <dgm:spPr/>
      <dgm:t>
        <a:bodyPr/>
        <a:lstStyle/>
        <a:p>
          <a:endParaRPr lang="nb-NO"/>
        </a:p>
      </dgm:t>
    </dgm:pt>
    <dgm:pt modelId="{6E79861F-790A-4C2B-9ECC-74C2E56713F5}" type="pres">
      <dgm:prSet presAssocID="{DD1B415F-221F-4467-AD3B-6C110AAA962F}" presName="hierRoot1" presStyleCnt="0">
        <dgm:presLayoutVars>
          <dgm:hierBranch val="init"/>
        </dgm:presLayoutVars>
      </dgm:prSet>
      <dgm:spPr/>
    </dgm:pt>
    <dgm:pt modelId="{AC904ED7-43CA-446E-9481-40920B325C0B}" type="pres">
      <dgm:prSet presAssocID="{DD1B415F-221F-4467-AD3B-6C110AAA962F}" presName="rootComposite1" presStyleCnt="0"/>
      <dgm:spPr/>
    </dgm:pt>
    <dgm:pt modelId="{53C55270-46F4-409C-AD74-C8EE92F07F9B}" type="pres">
      <dgm:prSet presAssocID="{DD1B415F-221F-4467-AD3B-6C110AAA962F}" presName="rootText1" presStyleLbl="node0" presStyleIdx="0" presStyleCnt="1" custScaleX="144025">
        <dgm:presLayoutVars>
          <dgm:chPref val="3"/>
        </dgm:presLayoutVars>
      </dgm:prSet>
      <dgm:spPr>
        <a:prstGeom prst="rect">
          <a:avLst/>
        </a:prstGeom>
      </dgm:spPr>
      <dgm:t>
        <a:bodyPr/>
        <a:lstStyle/>
        <a:p>
          <a:endParaRPr lang="nb-NO"/>
        </a:p>
      </dgm:t>
    </dgm:pt>
    <dgm:pt modelId="{95A753EC-32CE-4A70-B9BA-5C61E4549374}" type="pres">
      <dgm:prSet presAssocID="{DD1B415F-221F-4467-AD3B-6C110AAA962F}" presName="rootConnector1" presStyleLbl="node1" presStyleIdx="0" presStyleCnt="0"/>
      <dgm:spPr/>
      <dgm:t>
        <a:bodyPr/>
        <a:lstStyle/>
        <a:p>
          <a:endParaRPr lang="nb-NO"/>
        </a:p>
      </dgm:t>
    </dgm:pt>
    <dgm:pt modelId="{C1BDE9C8-D314-4851-8633-4A8758CF31F7}" type="pres">
      <dgm:prSet presAssocID="{DD1B415F-221F-4467-AD3B-6C110AAA962F}" presName="hierChild2" presStyleCnt="0"/>
      <dgm:spPr/>
    </dgm:pt>
    <dgm:pt modelId="{E4E3979E-6824-4CD4-B6AB-2773CED79969}" type="pres">
      <dgm:prSet presAssocID="{CD1B604C-00E8-48FA-8D00-C1B08306BE2F}" presName="Name37" presStyleLbl="parChTrans1D2" presStyleIdx="0" presStyleCnt="6"/>
      <dgm:spPr>
        <a:custGeom>
          <a:avLst/>
          <a:gdLst/>
          <a:ahLst/>
          <a:cxnLst/>
          <a:rect l="0" t="0" r="0" b="0"/>
          <a:pathLst>
            <a:path>
              <a:moveTo>
                <a:pt x="1991314" y="0"/>
              </a:moveTo>
              <a:lnTo>
                <a:pt x="1991314" y="998301"/>
              </a:lnTo>
              <a:lnTo>
                <a:pt x="0" y="998301"/>
              </a:lnTo>
              <a:lnTo>
                <a:pt x="0" y="1091090"/>
              </a:lnTo>
            </a:path>
          </a:pathLst>
        </a:custGeom>
      </dgm:spPr>
      <dgm:t>
        <a:bodyPr/>
        <a:lstStyle/>
        <a:p>
          <a:endParaRPr lang="nb-NO"/>
        </a:p>
      </dgm:t>
    </dgm:pt>
    <dgm:pt modelId="{CC8A8A65-EC55-47A1-8498-245CEDF7E052}" type="pres">
      <dgm:prSet presAssocID="{C8EF5E80-BFB5-4FA3-A4F1-3CFCD7257E7B}" presName="hierRoot2" presStyleCnt="0">
        <dgm:presLayoutVars>
          <dgm:hierBranch val="init"/>
        </dgm:presLayoutVars>
      </dgm:prSet>
      <dgm:spPr/>
    </dgm:pt>
    <dgm:pt modelId="{61E8A660-5FC5-41B1-86CA-D24653DBE8C6}" type="pres">
      <dgm:prSet presAssocID="{C8EF5E80-BFB5-4FA3-A4F1-3CFCD7257E7B}" presName="rootComposite" presStyleCnt="0"/>
      <dgm:spPr/>
    </dgm:pt>
    <dgm:pt modelId="{9BF61582-5478-4829-9296-AD2818531C17}" type="pres">
      <dgm:prSet presAssocID="{C8EF5E80-BFB5-4FA3-A4F1-3CFCD7257E7B}" presName="rootText" presStyleLbl="node2" presStyleIdx="0" presStyleCnt="4" custScaleX="152289">
        <dgm:presLayoutVars>
          <dgm:chPref val="3"/>
        </dgm:presLayoutVars>
      </dgm:prSet>
      <dgm:spPr>
        <a:prstGeom prst="rect">
          <a:avLst/>
        </a:prstGeom>
      </dgm:spPr>
      <dgm:t>
        <a:bodyPr/>
        <a:lstStyle/>
        <a:p>
          <a:endParaRPr lang="nb-NO"/>
        </a:p>
      </dgm:t>
    </dgm:pt>
    <dgm:pt modelId="{1BF5988E-7AAB-412E-869A-B1439819C137}" type="pres">
      <dgm:prSet presAssocID="{C8EF5E80-BFB5-4FA3-A4F1-3CFCD7257E7B}" presName="rootConnector" presStyleLbl="node2" presStyleIdx="0" presStyleCnt="4"/>
      <dgm:spPr/>
      <dgm:t>
        <a:bodyPr/>
        <a:lstStyle/>
        <a:p>
          <a:endParaRPr lang="nb-NO"/>
        </a:p>
      </dgm:t>
    </dgm:pt>
    <dgm:pt modelId="{44B79C65-0D2C-47C5-9BB2-913D4550C509}" type="pres">
      <dgm:prSet presAssocID="{C8EF5E80-BFB5-4FA3-A4F1-3CFCD7257E7B}" presName="hierChild4" presStyleCnt="0"/>
      <dgm:spPr/>
    </dgm:pt>
    <dgm:pt modelId="{16CCD3B7-918F-4EA4-A59E-992B508A6721}" type="pres">
      <dgm:prSet presAssocID="{8171B085-DB45-41A2-92FB-19FDC250699F}" presName="Name37" presStyleLbl="parChTrans1D3" presStyleIdx="0" presStyleCnt="8"/>
      <dgm:spPr>
        <a:custGeom>
          <a:avLst/>
          <a:gdLst/>
          <a:ahLst/>
          <a:cxnLst/>
          <a:rect l="0" t="0" r="0" b="0"/>
          <a:pathLst>
            <a:path>
              <a:moveTo>
                <a:pt x="0" y="0"/>
              </a:moveTo>
              <a:lnTo>
                <a:pt x="0" y="406503"/>
              </a:lnTo>
              <a:lnTo>
                <a:pt x="201867" y="406503"/>
              </a:lnTo>
            </a:path>
          </a:pathLst>
        </a:custGeom>
      </dgm:spPr>
      <dgm:t>
        <a:bodyPr/>
        <a:lstStyle/>
        <a:p>
          <a:endParaRPr lang="nb-NO"/>
        </a:p>
      </dgm:t>
    </dgm:pt>
    <dgm:pt modelId="{F1535D7F-B110-48C0-9BEC-77FA6EF11DCA}" type="pres">
      <dgm:prSet presAssocID="{0FF70538-58A1-4EF4-A744-CAA533073243}" presName="hierRoot2" presStyleCnt="0">
        <dgm:presLayoutVars>
          <dgm:hierBranch val="init"/>
        </dgm:presLayoutVars>
      </dgm:prSet>
      <dgm:spPr/>
    </dgm:pt>
    <dgm:pt modelId="{A84418B8-CA0E-4726-99E5-2D6A4D72847A}" type="pres">
      <dgm:prSet presAssocID="{0FF70538-58A1-4EF4-A744-CAA533073243}" presName="rootComposite" presStyleCnt="0"/>
      <dgm:spPr/>
    </dgm:pt>
    <dgm:pt modelId="{1AF822A1-4A52-44AF-A530-684995EFC1C5}" type="pres">
      <dgm:prSet presAssocID="{0FF70538-58A1-4EF4-A744-CAA533073243}" presName="rootText" presStyleLbl="node3" presStyleIdx="0" presStyleCnt="8" custScaleX="138634">
        <dgm:presLayoutVars>
          <dgm:chPref val="3"/>
        </dgm:presLayoutVars>
      </dgm:prSet>
      <dgm:spPr>
        <a:prstGeom prst="rect">
          <a:avLst/>
        </a:prstGeom>
      </dgm:spPr>
      <dgm:t>
        <a:bodyPr/>
        <a:lstStyle/>
        <a:p>
          <a:endParaRPr lang="nb-NO"/>
        </a:p>
      </dgm:t>
    </dgm:pt>
    <dgm:pt modelId="{2F0850F0-3C0B-4FD7-9C8B-0FFD48B00EFE}" type="pres">
      <dgm:prSet presAssocID="{0FF70538-58A1-4EF4-A744-CAA533073243}" presName="rootConnector" presStyleLbl="node3" presStyleIdx="0" presStyleCnt="8"/>
      <dgm:spPr/>
      <dgm:t>
        <a:bodyPr/>
        <a:lstStyle/>
        <a:p>
          <a:endParaRPr lang="nb-NO"/>
        </a:p>
      </dgm:t>
    </dgm:pt>
    <dgm:pt modelId="{2F470EE1-8550-4E9A-8D06-D62A76A1E764}" type="pres">
      <dgm:prSet presAssocID="{0FF70538-58A1-4EF4-A744-CAA533073243}" presName="hierChild4" presStyleCnt="0"/>
      <dgm:spPr/>
    </dgm:pt>
    <dgm:pt modelId="{C7698379-C2B3-4055-AC51-601F73F25EA0}" type="pres">
      <dgm:prSet presAssocID="{0FF70538-58A1-4EF4-A744-CAA533073243}" presName="hierChild5" presStyleCnt="0"/>
      <dgm:spPr/>
    </dgm:pt>
    <dgm:pt modelId="{B002D71F-C429-47BC-A3FA-E834B7D2974B}" type="pres">
      <dgm:prSet presAssocID="{205C8FCD-4BA3-465A-B463-D58925C91D7F}" presName="Name37" presStyleLbl="parChTrans1D3" presStyleIdx="1" presStyleCnt="8"/>
      <dgm:spPr>
        <a:custGeom>
          <a:avLst/>
          <a:gdLst/>
          <a:ahLst/>
          <a:cxnLst/>
          <a:rect l="0" t="0" r="0" b="0"/>
          <a:pathLst>
            <a:path>
              <a:moveTo>
                <a:pt x="0" y="0"/>
              </a:moveTo>
              <a:lnTo>
                <a:pt x="0" y="1033932"/>
              </a:lnTo>
              <a:lnTo>
                <a:pt x="201867" y="1033932"/>
              </a:lnTo>
            </a:path>
          </a:pathLst>
        </a:custGeom>
      </dgm:spPr>
      <dgm:t>
        <a:bodyPr/>
        <a:lstStyle/>
        <a:p>
          <a:endParaRPr lang="nb-NO"/>
        </a:p>
      </dgm:t>
    </dgm:pt>
    <dgm:pt modelId="{0FB8E4B3-5B2B-4D2A-92E7-C94A9F638676}" type="pres">
      <dgm:prSet presAssocID="{E43E4823-BACC-432C-AD62-F371691ECDD7}" presName="hierRoot2" presStyleCnt="0">
        <dgm:presLayoutVars>
          <dgm:hierBranch val="init"/>
        </dgm:presLayoutVars>
      </dgm:prSet>
      <dgm:spPr/>
    </dgm:pt>
    <dgm:pt modelId="{5AE74309-8481-4A0D-8059-D234C123389B}" type="pres">
      <dgm:prSet presAssocID="{E43E4823-BACC-432C-AD62-F371691ECDD7}" presName="rootComposite" presStyleCnt="0"/>
      <dgm:spPr/>
    </dgm:pt>
    <dgm:pt modelId="{380DF543-B9D4-40FC-A230-EE3DAA652CF0}" type="pres">
      <dgm:prSet presAssocID="{E43E4823-BACC-432C-AD62-F371691ECDD7}" presName="rootText" presStyleLbl="node3" presStyleIdx="1" presStyleCnt="8" custScaleX="138634">
        <dgm:presLayoutVars>
          <dgm:chPref val="3"/>
        </dgm:presLayoutVars>
      </dgm:prSet>
      <dgm:spPr>
        <a:prstGeom prst="rect">
          <a:avLst/>
        </a:prstGeom>
      </dgm:spPr>
      <dgm:t>
        <a:bodyPr/>
        <a:lstStyle/>
        <a:p>
          <a:endParaRPr lang="nb-NO"/>
        </a:p>
      </dgm:t>
    </dgm:pt>
    <dgm:pt modelId="{D0DF0F09-B93D-4EBB-99D8-E8F6425BAB41}" type="pres">
      <dgm:prSet presAssocID="{E43E4823-BACC-432C-AD62-F371691ECDD7}" presName="rootConnector" presStyleLbl="node3" presStyleIdx="1" presStyleCnt="8"/>
      <dgm:spPr/>
      <dgm:t>
        <a:bodyPr/>
        <a:lstStyle/>
        <a:p>
          <a:endParaRPr lang="nb-NO"/>
        </a:p>
      </dgm:t>
    </dgm:pt>
    <dgm:pt modelId="{778E3830-5A84-43D0-A602-3E60CE8229FD}" type="pres">
      <dgm:prSet presAssocID="{E43E4823-BACC-432C-AD62-F371691ECDD7}" presName="hierChild4" presStyleCnt="0"/>
      <dgm:spPr/>
    </dgm:pt>
    <dgm:pt modelId="{551FD26D-B4D3-4AD5-B64C-B4A98C013C82}" type="pres">
      <dgm:prSet presAssocID="{E43E4823-BACC-432C-AD62-F371691ECDD7}" presName="hierChild5" presStyleCnt="0"/>
      <dgm:spPr/>
    </dgm:pt>
    <dgm:pt modelId="{6F4699ED-D498-4848-BEC5-5EEDBC4FC3E4}" type="pres">
      <dgm:prSet presAssocID="{09DC5344-7FCF-49B9-99BE-AF5D453F3AE3}" presName="Name37" presStyleLbl="parChTrans1D3" presStyleIdx="2" presStyleCnt="8"/>
      <dgm:spPr>
        <a:custGeom>
          <a:avLst/>
          <a:gdLst/>
          <a:ahLst/>
          <a:cxnLst/>
          <a:rect l="0" t="0" r="0" b="0"/>
          <a:pathLst>
            <a:path>
              <a:moveTo>
                <a:pt x="0" y="0"/>
              </a:moveTo>
              <a:lnTo>
                <a:pt x="0" y="1661362"/>
              </a:lnTo>
              <a:lnTo>
                <a:pt x="201867" y="1661362"/>
              </a:lnTo>
            </a:path>
          </a:pathLst>
        </a:custGeom>
      </dgm:spPr>
      <dgm:t>
        <a:bodyPr/>
        <a:lstStyle/>
        <a:p>
          <a:endParaRPr lang="nb-NO"/>
        </a:p>
      </dgm:t>
    </dgm:pt>
    <dgm:pt modelId="{940421D1-88FB-4EC3-B661-4762CBFB50E0}" type="pres">
      <dgm:prSet presAssocID="{E892FD2E-53BE-49EB-9B8D-84962969987C}" presName="hierRoot2" presStyleCnt="0">
        <dgm:presLayoutVars>
          <dgm:hierBranch val="init"/>
        </dgm:presLayoutVars>
      </dgm:prSet>
      <dgm:spPr/>
    </dgm:pt>
    <dgm:pt modelId="{684A0EA5-D9A9-447C-8241-402FFD34EBA6}" type="pres">
      <dgm:prSet presAssocID="{E892FD2E-53BE-49EB-9B8D-84962969987C}" presName="rootComposite" presStyleCnt="0"/>
      <dgm:spPr/>
    </dgm:pt>
    <dgm:pt modelId="{58407DED-775D-4D3D-B14A-229DEB4FA458}" type="pres">
      <dgm:prSet presAssocID="{E892FD2E-53BE-49EB-9B8D-84962969987C}" presName="rootText" presStyleLbl="node3" presStyleIdx="2" presStyleCnt="8" custScaleX="138634">
        <dgm:presLayoutVars>
          <dgm:chPref val="3"/>
        </dgm:presLayoutVars>
      </dgm:prSet>
      <dgm:spPr>
        <a:prstGeom prst="rect">
          <a:avLst/>
        </a:prstGeom>
      </dgm:spPr>
      <dgm:t>
        <a:bodyPr/>
        <a:lstStyle/>
        <a:p>
          <a:endParaRPr lang="nb-NO"/>
        </a:p>
      </dgm:t>
    </dgm:pt>
    <dgm:pt modelId="{98EAA161-E5F3-4FD4-A7AD-AF0A03D2FA91}" type="pres">
      <dgm:prSet presAssocID="{E892FD2E-53BE-49EB-9B8D-84962969987C}" presName="rootConnector" presStyleLbl="node3" presStyleIdx="2" presStyleCnt="8"/>
      <dgm:spPr/>
      <dgm:t>
        <a:bodyPr/>
        <a:lstStyle/>
        <a:p>
          <a:endParaRPr lang="nb-NO"/>
        </a:p>
      </dgm:t>
    </dgm:pt>
    <dgm:pt modelId="{C0494A62-4D38-422A-8DD4-64E8E0495D2F}" type="pres">
      <dgm:prSet presAssocID="{E892FD2E-53BE-49EB-9B8D-84962969987C}" presName="hierChild4" presStyleCnt="0"/>
      <dgm:spPr/>
    </dgm:pt>
    <dgm:pt modelId="{B5C739F2-F386-4504-8528-010BE70CE354}" type="pres">
      <dgm:prSet presAssocID="{E892FD2E-53BE-49EB-9B8D-84962969987C}" presName="hierChild5" presStyleCnt="0"/>
      <dgm:spPr/>
    </dgm:pt>
    <dgm:pt modelId="{32111D9F-9CD4-4929-92F5-13687C068E84}" type="pres">
      <dgm:prSet presAssocID="{C8EF5E80-BFB5-4FA3-A4F1-3CFCD7257E7B}" presName="hierChild5" presStyleCnt="0"/>
      <dgm:spPr/>
    </dgm:pt>
    <dgm:pt modelId="{B6EA155C-0C21-44AD-8CFE-448E30889056}" type="pres">
      <dgm:prSet presAssocID="{042E15D1-C650-432B-98DB-39EFCDFBE3EC}" presName="Name37" presStyleLbl="parChTrans1D2" presStyleIdx="1" presStyleCnt="6"/>
      <dgm:spPr>
        <a:custGeom>
          <a:avLst/>
          <a:gdLst/>
          <a:ahLst/>
          <a:cxnLst/>
          <a:rect l="0" t="0" r="0" b="0"/>
          <a:pathLst>
            <a:path>
              <a:moveTo>
                <a:pt x="690994" y="0"/>
              </a:moveTo>
              <a:lnTo>
                <a:pt x="690994" y="998301"/>
              </a:lnTo>
              <a:lnTo>
                <a:pt x="0" y="998301"/>
              </a:lnTo>
              <a:lnTo>
                <a:pt x="0" y="1091090"/>
              </a:lnTo>
            </a:path>
          </a:pathLst>
        </a:custGeom>
      </dgm:spPr>
      <dgm:t>
        <a:bodyPr/>
        <a:lstStyle/>
        <a:p>
          <a:endParaRPr lang="nb-NO"/>
        </a:p>
      </dgm:t>
    </dgm:pt>
    <dgm:pt modelId="{DE1E24AA-C985-45CB-8B44-73A275356EC9}" type="pres">
      <dgm:prSet presAssocID="{1C713058-DC7E-48B3-B9CA-C2628D1C7C64}" presName="hierRoot2" presStyleCnt="0">
        <dgm:presLayoutVars>
          <dgm:hierBranch val="init"/>
        </dgm:presLayoutVars>
      </dgm:prSet>
      <dgm:spPr/>
    </dgm:pt>
    <dgm:pt modelId="{B808D4FC-6A1D-4133-BEC6-1EBAA2B8A446}" type="pres">
      <dgm:prSet presAssocID="{1C713058-DC7E-48B3-B9CA-C2628D1C7C64}" presName="rootComposite" presStyleCnt="0"/>
      <dgm:spPr/>
    </dgm:pt>
    <dgm:pt modelId="{8A276297-2E1A-4123-9916-90226D583B31}" type="pres">
      <dgm:prSet presAssocID="{1C713058-DC7E-48B3-B9CA-C2628D1C7C64}" presName="rootText" presStyleLbl="node2" presStyleIdx="1" presStyleCnt="4">
        <dgm:presLayoutVars>
          <dgm:chPref val="3"/>
        </dgm:presLayoutVars>
      </dgm:prSet>
      <dgm:spPr>
        <a:prstGeom prst="rect">
          <a:avLst/>
        </a:prstGeom>
      </dgm:spPr>
      <dgm:t>
        <a:bodyPr/>
        <a:lstStyle/>
        <a:p>
          <a:endParaRPr lang="nb-NO"/>
        </a:p>
      </dgm:t>
    </dgm:pt>
    <dgm:pt modelId="{FD5E6445-065A-44E0-BA5E-052C3624B9A1}" type="pres">
      <dgm:prSet presAssocID="{1C713058-DC7E-48B3-B9CA-C2628D1C7C64}" presName="rootConnector" presStyleLbl="node2" presStyleIdx="1" presStyleCnt="4"/>
      <dgm:spPr/>
      <dgm:t>
        <a:bodyPr/>
        <a:lstStyle/>
        <a:p>
          <a:endParaRPr lang="nb-NO"/>
        </a:p>
      </dgm:t>
    </dgm:pt>
    <dgm:pt modelId="{88AC634A-A659-4EF4-A655-A87AE912BDB2}" type="pres">
      <dgm:prSet presAssocID="{1C713058-DC7E-48B3-B9CA-C2628D1C7C64}" presName="hierChild4" presStyleCnt="0"/>
      <dgm:spPr/>
    </dgm:pt>
    <dgm:pt modelId="{451F8B71-520D-4FE6-9038-94F2F267EA15}" type="pres">
      <dgm:prSet presAssocID="{825D2756-983C-4736-8C64-BAE60E198BFF}" presName="Name37" presStyleLbl="parChTrans1D3" presStyleIdx="3" presStyleCnt="8"/>
      <dgm:spPr>
        <a:custGeom>
          <a:avLst/>
          <a:gdLst/>
          <a:ahLst/>
          <a:cxnLst/>
          <a:rect l="0" t="0" r="0" b="0"/>
          <a:pathLst>
            <a:path>
              <a:moveTo>
                <a:pt x="0" y="0"/>
              </a:moveTo>
              <a:lnTo>
                <a:pt x="0" y="406503"/>
              </a:lnTo>
              <a:lnTo>
                <a:pt x="132555" y="406503"/>
              </a:lnTo>
            </a:path>
          </a:pathLst>
        </a:custGeom>
      </dgm:spPr>
      <dgm:t>
        <a:bodyPr/>
        <a:lstStyle/>
        <a:p>
          <a:endParaRPr lang="nb-NO"/>
        </a:p>
      </dgm:t>
    </dgm:pt>
    <dgm:pt modelId="{22297996-7B91-4185-8C5E-4524494B6F7A}" type="pres">
      <dgm:prSet presAssocID="{C3D84C18-4977-4027-9932-01576117878E}" presName="hierRoot2" presStyleCnt="0">
        <dgm:presLayoutVars>
          <dgm:hierBranch val="init"/>
        </dgm:presLayoutVars>
      </dgm:prSet>
      <dgm:spPr/>
    </dgm:pt>
    <dgm:pt modelId="{C2AFD549-A48D-405D-8B07-1F0F6EAE7805}" type="pres">
      <dgm:prSet presAssocID="{C3D84C18-4977-4027-9932-01576117878E}" presName="rootComposite" presStyleCnt="0"/>
      <dgm:spPr/>
    </dgm:pt>
    <dgm:pt modelId="{A4BA4E15-50A6-4447-8628-49C95D1A26AD}" type="pres">
      <dgm:prSet presAssocID="{C3D84C18-4977-4027-9932-01576117878E}" presName="rootText" presStyleLbl="node3" presStyleIdx="3" presStyleCnt="8">
        <dgm:presLayoutVars>
          <dgm:chPref val="3"/>
        </dgm:presLayoutVars>
      </dgm:prSet>
      <dgm:spPr>
        <a:prstGeom prst="rect">
          <a:avLst/>
        </a:prstGeom>
      </dgm:spPr>
      <dgm:t>
        <a:bodyPr/>
        <a:lstStyle/>
        <a:p>
          <a:endParaRPr lang="nb-NO"/>
        </a:p>
      </dgm:t>
    </dgm:pt>
    <dgm:pt modelId="{5DB5427F-0535-445E-95F6-089FE40EF408}" type="pres">
      <dgm:prSet presAssocID="{C3D84C18-4977-4027-9932-01576117878E}" presName="rootConnector" presStyleLbl="node3" presStyleIdx="3" presStyleCnt="8"/>
      <dgm:spPr/>
      <dgm:t>
        <a:bodyPr/>
        <a:lstStyle/>
        <a:p>
          <a:endParaRPr lang="nb-NO"/>
        </a:p>
      </dgm:t>
    </dgm:pt>
    <dgm:pt modelId="{089489FA-7530-4A72-B688-C4C379B44D24}" type="pres">
      <dgm:prSet presAssocID="{C3D84C18-4977-4027-9932-01576117878E}" presName="hierChild4" presStyleCnt="0"/>
      <dgm:spPr/>
    </dgm:pt>
    <dgm:pt modelId="{47CAC7A2-0AAE-43BB-B2D2-DD33D9106804}" type="pres">
      <dgm:prSet presAssocID="{C3D84C18-4977-4027-9932-01576117878E}" presName="hierChild5" presStyleCnt="0"/>
      <dgm:spPr/>
    </dgm:pt>
    <dgm:pt modelId="{CDD65AF4-D828-4F18-AD01-27B231852906}" type="pres">
      <dgm:prSet presAssocID="{134750D3-5E71-4E9F-B366-9D183C572491}" presName="Name37" presStyleLbl="parChTrans1D3" presStyleIdx="4" presStyleCnt="8"/>
      <dgm:spPr>
        <a:custGeom>
          <a:avLst/>
          <a:gdLst/>
          <a:ahLst/>
          <a:cxnLst/>
          <a:rect l="0" t="0" r="0" b="0"/>
          <a:pathLst>
            <a:path>
              <a:moveTo>
                <a:pt x="0" y="0"/>
              </a:moveTo>
              <a:lnTo>
                <a:pt x="0" y="1033932"/>
              </a:lnTo>
              <a:lnTo>
                <a:pt x="132555" y="1033932"/>
              </a:lnTo>
            </a:path>
          </a:pathLst>
        </a:custGeom>
      </dgm:spPr>
      <dgm:t>
        <a:bodyPr/>
        <a:lstStyle/>
        <a:p>
          <a:endParaRPr lang="nb-NO"/>
        </a:p>
      </dgm:t>
    </dgm:pt>
    <dgm:pt modelId="{04ED005F-7940-4833-B283-2F84CCDF355C}" type="pres">
      <dgm:prSet presAssocID="{1A5B8A16-B24C-4C11-BF7D-06610562533F}" presName="hierRoot2" presStyleCnt="0">
        <dgm:presLayoutVars>
          <dgm:hierBranch val="init"/>
        </dgm:presLayoutVars>
      </dgm:prSet>
      <dgm:spPr/>
    </dgm:pt>
    <dgm:pt modelId="{60C8BF40-38F0-4A2A-A9B9-B738F36C758B}" type="pres">
      <dgm:prSet presAssocID="{1A5B8A16-B24C-4C11-BF7D-06610562533F}" presName="rootComposite" presStyleCnt="0"/>
      <dgm:spPr/>
    </dgm:pt>
    <dgm:pt modelId="{662F71E5-54C1-4822-84F3-85DA9FACC59E}" type="pres">
      <dgm:prSet presAssocID="{1A5B8A16-B24C-4C11-BF7D-06610562533F}" presName="rootText" presStyleLbl="node3" presStyleIdx="4" presStyleCnt="8">
        <dgm:presLayoutVars>
          <dgm:chPref val="3"/>
        </dgm:presLayoutVars>
      </dgm:prSet>
      <dgm:spPr>
        <a:prstGeom prst="rect">
          <a:avLst/>
        </a:prstGeom>
      </dgm:spPr>
      <dgm:t>
        <a:bodyPr/>
        <a:lstStyle/>
        <a:p>
          <a:endParaRPr lang="nb-NO"/>
        </a:p>
      </dgm:t>
    </dgm:pt>
    <dgm:pt modelId="{A48852FD-49DE-49BA-AE06-A29A99EA6307}" type="pres">
      <dgm:prSet presAssocID="{1A5B8A16-B24C-4C11-BF7D-06610562533F}" presName="rootConnector" presStyleLbl="node3" presStyleIdx="4" presStyleCnt="8"/>
      <dgm:spPr/>
      <dgm:t>
        <a:bodyPr/>
        <a:lstStyle/>
        <a:p>
          <a:endParaRPr lang="nb-NO"/>
        </a:p>
      </dgm:t>
    </dgm:pt>
    <dgm:pt modelId="{C8E870A7-0D60-4418-A8B8-E01CF51B77C7}" type="pres">
      <dgm:prSet presAssocID="{1A5B8A16-B24C-4C11-BF7D-06610562533F}" presName="hierChild4" presStyleCnt="0"/>
      <dgm:spPr/>
    </dgm:pt>
    <dgm:pt modelId="{0DE1322E-852C-4D82-B12A-DCC84DB2ADAE}" type="pres">
      <dgm:prSet presAssocID="{1A5B8A16-B24C-4C11-BF7D-06610562533F}" presName="hierChild5" presStyleCnt="0"/>
      <dgm:spPr/>
    </dgm:pt>
    <dgm:pt modelId="{A68E6F4A-0045-4C6B-9322-8C5F88B169DD}" type="pres">
      <dgm:prSet presAssocID="{1FC24DA7-F743-44FF-BDBF-440538D58386}" presName="Name37" presStyleLbl="parChTrans1D3" presStyleIdx="5" presStyleCnt="8"/>
      <dgm:spPr>
        <a:custGeom>
          <a:avLst/>
          <a:gdLst/>
          <a:ahLst/>
          <a:cxnLst/>
          <a:rect l="0" t="0" r="0" b="0"/>
          <a:pathLst>
            <a:path>
              <a:moveTo>
                <a:pt x="0" y="0"/>
              </a:moveTo>
              <a:lnTo>
                <a:pt x="0" y="1661362"/>
              </a:lnTo>
              <a:lnTo>
                <a:pt x="132555" y="1661362"/>
              </a:lnTo>
            </a:path>
          </a:pathLst>
        </a:custGeom>
      </dgm:spPr>
      <dgm:t>
        <a:bodyPr/>
        <a:lstStyle/>
        <a:p>
          <a:endParaRPr lang="nb-NO"/>
        </a:p>
      </dgm:t>
    </dgm:pt>
    <dgm:pt modelId="{86575EF2-0B1C-4967-B946-D1EF55D01966}" type="pres">
      <dgm:prSet presAssocID="{3A626096-F2E8-4494-BD07-0175FD9D4C6B}" presName="hierRoot2" presStyleCnt="0">
        <dgm:presLayoutVars>
          <dgm:hierBranch val="init"/>
        </dgm:presLayoutVars>
      </dgm:prSet>
      <dgm:spPr/>
    </dgm:pt>
    <dgm:pt modelId="{AB357FD8-5000-451E-B43A-5DB006A7A3F7}" type="pres">
      <dgm:prSet presAssocID="{3A626096-F2E8-4494-BD07-0175FD9D4C6B}" presName="rootComposite" presStyleCnt="0"/>
      <dgm:spPr/>
    </dgm:pt>
    <dgm:pt modelId="{28CB1A68-202B-4B4A-BAB3-2D8B0F1A3323}" type="pres">
      <dgm:prSet presAssocID="{3A626096-F2E8-4494-BD07-0175FD9D4C6B}" presName="rootText" presStyleLbl="node3" presStyleIdx="5" presStyleCnt="8">
        <dgm:presLayoutVars>
          <dgm:chPref val="3"/>
        </dgm:presLayoutVars>
      </dgm:prSet>
      <dgm:spPr>
        <a:prstGeom prst="rect">
          <a:avLst/>
        </a:prstGeom>
      </dgm:spPr>
      <dgm:t>
        <a:bodyPr/>
        <a:lstStyle/>
        <a:p>
          <a:endParaRPr lang="nb-NO"/>
        </a:p>
      </dgm:t>
    </dgm:pt>
    <dgm:pt modelId="{92A46178-6407-417C-AC9D-5BE26AFDFFB4}" type="pres">
      <dgm:prSet presAssocID="{3A626096-F2E8-4494-BD07-0175FD9D4C6B}" presName="rootConnector" presStyleLbl="node3" presStyleIdx="5" presStyleCnt="8"/>
      <dgm:spPr/>
      <dgm:t>
        <a:bodyPr/>
        <a:lstStyle/>
        <a:p>
          <a:endParaRPr lang="nb-NO"/>
        </a:p>
      </dgm:t>
    </dgm:pt>
    <dgm:pt modelId="{3112D7C6-2F03-45EB-883D-1F43432B6378}" type="pres">
      <dgm:prSet presAssocID="{3A626096-F2E8-4494-BD07-0175FD9D4C6B}" presName="hierChild4" presStyleCnt="0"/>
      <dgm:spPr/>
    </dgm:pt>
    <dgm:pt modelId="{982BE534-DB5D-4A91-A4DA-01F140D94E36}" type="pres">
      <dgm:prSet presAssocID="{3A626096-F2E8-4494-BD07-0175FD9D4C6B}" presName="hierChild5" presStyleCnt="0"/>
      <dgm:spPr/>
    </dgm:pt>
    <dgm:pt modelId="{CE6E178E-D2FC-4CE6-A5C7-A9E826FCB900}" type="pres">
      <dgm:prSet presAssocID="{1C713058-DC7E-48B3-B9CA-C2628D1C7C64}" presName="hierChild5" presStyleCnt="0"/>
      <dgm:spPr/>
    </dgm:pt>
    <dgm:pt modelId="{2ECC69E2-D675-4C18-BB6D-D04D327EFC26}" type="pres">
      <dgm:prSet presAssocID="{11902DF3-09DC-49F5-96FD-FE187FD42F9E}" presName="Name37" presStyleLbl="parChTrans1D2" presStyleIdx="2" presStyleCnt="6"/>
      <dgm:spPr>
        <a:custGeom>
          <a:avLst/>
          <a:gdLst/>
          <a:ahLst/>
          <a:cxnLst/>
          <a:rect l="0" t="0" r="0" b="0"/>
          <a:pathLst>
            <a:path>
              <a:moveTo>
                <a:pt x="0" y="0"/>
              </a:moveTo>
              <a:lnTo>
                <a:pt x="0" y="998301"/>
              </a:lnTo>
              <a:lnTo>
                <a:pt x="652071" y="998301"/>
              </a:lnTo>
              <a:lnTo>
                <a:pt x="652071" y="1091090"/>
              </a:lnTo>
            </a:path>
          </a:pathLst>
        </a:custGeom>
      </dgm:spPr>
      <dgm:t>
        <a:bodyPr/>
        <a:lstStyle/>
        <a:p>
          <a:endParaRPr lang="nb-NO"/>
        </a:p>
      </dgm:t>
    </dgm:pt>
    <dgm:pt modelId="{DCC441F9-B4FA-4832-A2EB-3872011D75EA}" type="pres">
      <dgm:prSet presAssocID="{264A9D83-0754-4AB7-A83F-8D7949DA8B0B}" presName="hierRoot2" presStyleCnt="0">
        <dgm:presLayoutVars>
          <dgm:hierBranch val="init"/>
        </dgm:presLayoutVars>
      </dgm:prSet>
      <dgm:spPr/>
    </dgm:pt>
    <dgm:pt modelId="{51E384C7-8E4F-40E0-8204-CAB4444CACC2}" type="pres">
      <dgm:prSet presAssocID="{264A9D83-0754-4AB7-A83F-8D7949DA8B0B}" presName="rootComposite" presStyleCnt="0"/>
      <dgm:spPr/>
    </dgm:pt>
    <dgm:pt modelId="{03BCF1E2-A54D-4507-A58C-D03439750FC1}" type="pres">
      <dgm:prSet presAssocID="{264A9D83-0754-4AB7-A83F-8D7949DA8B0B}" presName="rootText" presStyleLbl="node2" presStyleIdx="2" presStyleCnt="4" custScaleX="161963">
        <dgm:presLayoutVars>
          <dgm:chPref val="3"/>
        </dgm:presLayoutVars>
      </dgm:prSet>
      <dgm:spPr>
        <a:prstGeom prst="rect">
          <a:avLst/>
        </a:prstGeom>
      </dgm:spPr>
      <dgm:t>
        <a:bodyPr/>
        <a:lstStyle/>
        <a:p>
          <a:endParaRPr lang="nb-NO"/>
        </a:p>
      </dgm:t>
    </dgm:pt>
    <dgm:pt modelId="{80A7B26B-99D4-4174-92BA-B508A8E8C3D5}" type="pres">
      <dgm:prSet presAssocID="{264A9D83-0754-4AB7-A83F-8D7949DA8B0B}" presName="rootConnector" presStyleLbl="node2" presStyleIdx="2" presStyleCnt="4"/>
      <dgm:spPr/>
      <dgm:t>
        <a:bodyPr/>
        <a:lstStyle/>
        <a:p>
          <a:endParaRPr lang="nb-NO"/>
        </a:p>
      </dgm:t>
    </dgm:pt>
    <dgm:pt modelId="{FD7DC5A6-2069-4254-925B-0FCEC633DBB8}" type="pres">
      <dgm:prSet presAssocID="{264A9D83-0754-4AB7-A83F-8D7949DA8B0B}" presName="hierChild4" presStyleCnt="0"/>
      <dgm:spPr/>
    </dgm:pt>
    <dgm:pt modelId="{68EE0951-FA22-459A-B56E-906F315725C4}" type="pres">
      <dgm:prSet presAssocID="{98F5B03C-9ABE-447B-B9B8-6882B1F5FCCD}" presName="Name37" presStyleLbl="parChTrans1D3" presStyleIdx="6" presStyleCnt="8"/>
      <dgm:spPr>
        <a:custGeom>
          <a:avLst/>
          <a:gdLst/>
          <a:ahLst/>
          <a:cxnLst/>
          <a:rect l="0" t="0" r="0" b="0"/>
          <a:pathLst>
            <a:path>
              <a:moveTo>
                <a:pt x="0" y="0"/>
              </a:moveTo>
              <a:lnTo>
                <a:pt x="0" y="406503"/>
              </a:lnTo>
              <a:lnTo>
                <a:pt x="214690" y="406503"/>
              </a:lnTo>
            </a:path>
          </a:pathLst>
        </a:custGeom>
      </dgm:spPr>
      <dgm:t>
        <a:bodyPr/>
        <a:lstStyle/>
        <a:p>
          <a:endParaRPr lang="nb-NO"/>
        </a:p>
      </dgm:t>
    </dgm:pt>
    <dgm:pt modelId="{A1ACD80C-A31B-481C-A30E-0FE2B2245682}" type="pres">
      <dgm:prSet presAssocID="{5D097367-02FD-4647-B420-6945D41E2363}" presName="hierRoot2" presStyleCnt="0">
        <dgm:presLayoutVars>
          <dgm:hierBranch val="init"/>
        </dgm:presLayoutVars>
      </dgm:prSet>
      <dgm:spPr/>
    </dgm:pt>
    <dgm:pt modelId="{8BA2B572-8AD9-4CD7-AFCD-DC06B0FEE7EC}" type="pres">
      <dgm:prSet presAssocID="{5D097367-02FD-4647-B420-6945D41E2363}" presName="rootComposite" presStyleCnt="0"/>
      <dgm:spPr/>
    </dgm:pt>
    <dgm:pt modelId="{7F3C0F4A-7CB0-48E8-A592-69056004CF7E}" type="pres">
      <dgm:prSet presAssocID="{5D097367-02FD-4647-B420-6945D41E2363}" presName="rootText" presStyleLbl="node3" presStyleIdx="6" presStyleCnt="8" custScaleX="145861">
        <dgm:presLayoutVars>
          <dgm:chPref val="3"/>
        </dgm:presLayoutVars>
      </dgm:prSet>
      <dgm:spPr>
        <a:prstGeom prst="rect">
          <a:avLst/>
        </a:prstGeom>
      </dgm:spPr>
      <dgm:t>
        <a:bodyPr/>
        <a:lstStyle/>
        <a:p>
          <a:endParaRPr lang="nb-NO"/>
        </a:p>
      </dgm:t>
    </dgm:pt>
    <dgm:pt modelId="{9D1F2AC4-8F50-4644-AB13-CA798675B939}" type="pres">
      <dgm:prSet presAssocID="{5D097367-02FD-4647-B420-6945D41E2363}" presName="rootConnector" presStyleLbl="node3" presStyleIdx="6" presStyleCnt="8"/>
      <dgm:spPr/>
      <dgm:t>
        <a:bodyPr/>
        <a:lstStyle/>
        <a:p>
          <a:endParaRPr lang="nb-NO"/>
        </a:p>
      </dgm:t>
    </dgm:pt>
    <dgm:pt modelId="{B013D526-62C3-41CE-9C2E-6733D853E2AE}" type="pres">
      <dgm:prSet presAssocID="{5D097367-02FD-4647-B420-6945D41E2363}" presName="hierChild4" presStyleCnt="0"/>
      <dgm:spPr/>
    </dgm:pt>
    <dgm:pt modelId="{F764F5A7-DD45-4C58-8AD7-45E0DF5B4A22}" type="pres">
      <dgm:prSet presAssocID="{5D097367-02FD-4647-B420-6945D41E2363}" presName="hierChild5" presStyleCnt="0"/>
      <dgm:spPr/>
    </dgm:pt>
    <dgm:pt modelId="{F5318DC3-7726-494F-9D9D-66D5672A36B6}" type="pres">
      <dgm:prSet presAssocID="{6C03213D-5E90-4174-84C5-0BF2E7698A33}" presName="Name37" presStyleLbl="parChTrans1D3" presStyleIdx="7" presStyleCnt="8"/>
      <dgm:spPr>
        <a:custGeom>
          <a:avLst/>
          <a:gdLst/>
          <a:ahLst/>
          <a:cxnLst/>
          <a:rect l="0" t="0" r="0" b="0"/>
          <a:pathLst>
            <a:path>
              <a:moveTo>
                <a:pt x="0" y="0"/>
              </a:moveTo>
              <a:lnTo>
                <a:pt x="0" y="1033932"/>
              </a:lnTo>
              <a:lnTo>
                <a:pt x="214690" y="1033932"/>
              </a:lnTo>
            </a:path>
          </a:pathLst>
        </a:custGeom>
      </dgm:spPr>
      <dgm:t>
        <a:bodyPr/>
        <a:lstStyle/>
        <a:p>
          <a:endParaRPr lang="nb-NO"/>
        </a:p>
      </dgm:t>
    </dgm:pt>
    <dgm:pt modelId="{B191CD50-2828-4F0B-9F45-D8EEBB2AF112}" type="pres">
      <dgm:prSet presAssocID="{E97764F5-19A8-4E1F-9D8E-417F171944E7}" presName="hierRoot2" presStyleCnt="0">
        <dgm:presLayoutVars>
          <dgm:hierBranch val="init"/>
        </dgm:presLayoutVars>
      </dgm:prSet>
      <dgm:spPr/>
    </dgm:pt>
    <dgm:pt modelId="{8899D805-C82E-4825-83C2-34BD1EDFD9E2}" type="pres">
      <dgm:prSet presAssocID="{E97764F5-19A8-4E1F-9D8E-417F171944E7}" presName="rootComposite" presStyleCnt="0"/>
      <dgm:spPr/>
    </dgm:pt>
    <dgm:pt modelId="{EAD6CE9A-194D-4089-B622-75C098796124}" type="pres">
      <dgm:prSet presAssocID="{E97764F5-19A8-4E1F-9D8E-417F171944E7}" presName="rootText" presStyleLbl="node3" presStyleIdx="7" presStyleCnt="8" custScaleX="148181">
        <dgm:presLayoutVars>
          <dgm:chPref val="3"/>
        </dgm:presLayoutVars>
      </dgm:prSet>
      <dgm:spPr>
        <a:prstGeom prst="rect">
          <a:avLst/>
        </a:prstGeom>
      </dgm:spPr>
      <dgm:t>
        <a:bodyPr/>
        <a:lstStyle/>
        <a:p>
          <a:endParaRPr lang="nb-NO"/>
        </a:p>
      </dgm:t>
    </dgm:pt>
    <dgm:pt modelId="{88BBAD3C-6A71-447B-B037-5C78EFE519E8}" type="pres">
      <dgm:prSet presAssocID="{E97764F5-19A8-4E1F-9D8E-417F171944E7}" presName="rootConnector" presStyleLbl="node3" presStyleIdx="7" presStyleCnt="8"/>
      <dgm:spPr/>
      <dgm:t>
        <a:bodyPr/>
        <a:lstStyle/>
        <a:p>
          <a:endParaRPr lang="nb-NO"/>
        </a:p>
      </dgm:t>
    </dgm:pt>
    <dgm:pt modelId="{4750BF63-ED79-4EF4-B2B9-3B7242F9E365}" type="pres">
      <dgm:prSet presAssocID="{E97764F5-19A8-4E1F-9D8E-417F171944E7}" presName="hierChild4" presStyleCnt="0"/>
      <dgm:spPr/>
    </dgm:pt>
    <dgm:pt modelId="{1470A7B5-B122-40DE-983B-F16F8A1E337A}" type="pres">
      <dgm:prSet presAssocID="{E97764F5-19A8-4E1F-9D8E-417F171944E7}" presName="hierChild5" presStyleCnt="0"/>
      <dgm:spPr/>
    </dgm:pt>
    <dgm:pt modelId="{C22F45F8-6B64-4262-B070-0CECAD1865AC}" type="pres">
      <dgm:prSet presAssocID="{264A9D83-0754-4AB7-A83F-8D7949DA8B0B}" presName="hierChild5" presStyleCnt="0"/>
      <dgm:spPr/>
    </dgm:pt>
    <dgm:pt modelId="{1E757DB2-8B60-4128-856F-568350DA98EE}" type="pres">
      <dgm:prSet presAssocID="{E98AB82C-81DB-4BB6-AF64-FFFF68CC811D}" presName="Name37" presStyleLbl="parChTrans1D2" presStyleIdx="3" presStyleCnt="6"/>
      <dgm:spPr>
        <a:custGeom>
          <a:avLst/>
          <a:gdLst/>
          <a:ahLst/>
          <a:cxnLst/>
          <a:rect l="0" t="0" r="0" b="0"/>
          <a:pathLst>
            <a:path>
              <a:moveTo>
                <a:pt x="0" y="0"/>
              </a:moveTo>
              <a:lnTo>
                <a:pt x="0" y="998301"/>
              </a:lnTo>
              <a:lnTo>
                <a:pt x="2108745" y="998301"/>
              </a:lnTo>
              <a:lnTo>
                <a:pt x="2108745" y="1091090"/>
              </a:lnTo>
            </a:path>
          </a:pathLst>
        </a:custGeom>
      </dgm:spPr>
      <dgm:t>
        <a:bodyPr/>
        <a:lstStyle/>
        <a:p>
          <a:endParaRPr lang="nb-NO"/>
        </a:p>
      </dgm:t>
    </dgm:pt>
    <dgm:pt modelId="{B838D275-B17B-48E9-83E9-6075BC49961A}" type="pres">
      <dgm:prSet presAssocID="{C69EC9B4-D7DE-43F6-ABB0-D2A5014CDA10}" presName="hierRoot2" presStyleCnt="0">
        <dgm:presLayoutVars>
          <dgm:hierBranch val="init"/>
        </dgm:presLayoutVars>
      </dgm:prSet>
      <dgm:spPr/>
    </dgm:pt>
    <dgm:pt modelId="{6B13E532-01D8-4F22-BA6B-9BCEC6F82F46}" type="pres">
      <dgm:prSet presAssocID="{C69EC9B4-D7DE-43F6-ABB0-D2A5014CDA10}" presName="rootComposite" presStyleCnt="0"/>
      <dgm:spPr/>
    </dgm:pt>
    <dgm:pt modelId="{634AD36B-E42A-4331-876F-67A7CCCB07E2}" type="pres">
      <dgm:prSet presAssocID="{C69EC9B4-D7DE-43F6-ABB0-D2A5014CDA10}" presName="rootText" presStyleLbl="node2" presStyleIdx="3" presStyleCnt="4" custScaleX="125712">
        <dgm:presLayoutVars>
          <dgm:chPref val="3"/>
        </dgm:presLayoutVars>
      </dgm:prSet>
      <dgm:spPr>
        <a:prstGeom prst="rect">
          <a:avLst/>
        </a:prstGeom>
      </dgm:spPr>
      <dgm:t>
        <a:bodyPr/>
        <a:lstStyle/>
        <a:p>
          <a:endParaRPr lang="nb-NO"/>
        </a:p>
      </dgm:t>
    </dgm:pt>
    <dgm:pt modelId="{A7826166-5D3F-4790-B098-CC45BA2BF170}" type="pres">
      <dgm:prSet presAssocID="{C69EC9B4-D7DE-43F6-ABB0-D2A5014CDA10}" presName="rootConnector" presStyleLbl="node2" presStyleIdx="3" presStyleCnt="4"/>
      <dgm:spPr/>
      <dgm:t>
        <a:bodyPr/>
        <a:lstStyle/>
        <a:p>
          <a:endParaRPr lang="nb-NO"/>
        </a:p>
      </dgm:t>
    </dgm:pt>
    <dgm:pt modelId="{84ED4823-99C4-467D-893C-30B855CF96CD}" type="pres">
      <dgm:prSet presAssocID="{C69EC9B4-D7DE-43F6-ABB0-D2A5014CDA10}" presName="hierChild4" presStyleCnt="0"/>
      <dgm:spPr/>
    </dgm:pt>
    <dgm:pt modelId="{6EACB9A1-C231-469C-8839-C1AC32A9910C}" type="pres">
      <dgm:prSet presAssocID="{C69EC9B4-D7DE-43F6-ABB0-D2A5014CDA10}" presName="hierChild5" presStyleCnt="0"/>
      <dgm:spPr/>
    </dgm:pt>
    <dgm:pt modelId="{8F9CB216-D367-4C30-89CD-EECE03129849}" type="pres">
      <dgm:prSet presAssocID="{DD1B415F-221F-4467-AD3B-6C110AAA962F}" presName="hierChild3" presStyleCnt="0"/>
      <dgm:spPr/>
    </dgm:pt>
    <dgm:pt modelId="{4CC81088-6FCE-4EB6-BAEF-F0ED62A9C7AF}" type="pres">
      <dgm:prSet presAssocID="{8A7FBB2A-5FB7-4EBC-A8C8-480488FA5493}" presName="Name111" presStyleLbl="parChTrans1D2" presStyleIdx="4" presStyleCnt="6"/>
      <dgm:spPr>
        <a:custGeom>
          <a:avLst/>
          <a:gdLst/>
          <a:ahLst/>
          <a:cxnLst/>
          <a:rect l="0" t="0" r="0" b="0"/>
          <a:pathLst>
            <a:path>
              <a:moveTo>
                <a:pt x="129627" y="0"/>
              </a:moveTo>
              <a:lnTo>
                <a:pt x="129627" y="572949"/>
              </a:lnTo>
              <a:lnTo>
                <a:pt x="45720" y="572949"/>
              </a:lnTo>
            </a:path>
          </a:pathLst>
        </a:custGeom>
      </dgm:spPr>
      <dgm:t>
        <a:bodyPr/>
        <a:lstStyle/>
        <a:p>
          <a:endParaRPr lang="nb-NO"/>
        </a:p>
      </dgm:t>
    </dgm:pt>
    <dgm:pt modelId="{49B5110B-59AB-41D5-A26E-777584A17328}" type="pres">
      <dgm:prSet presAssocID="{C6E836E7-B5B2-4E46-B5CE-7D23B8A02F6E}" presName="hierRoot3" presStyleCnt="0">
        <dgm:presLayoutVars>
          <dgm:hierBranch val="init"/>
        </dgm:presLayoutVars>
      </dgm:prSet>
      <dgm:spPr/>
    </dgm:pt>
    <dgm:pt modelId="{6964F7A6-5397-4E85-8761-EE7C4556C4F9}" type="pres">
      <dgm:prSet presAssocID="{C6E836E7-B5B2-4E46-B5CE-7D23B8A02F6E}" presName="rootComposite3" presStyleCnt="0"/>
      <dgm:spPr/>
    </dgm:pt>
    <dgm:pt modelId="{F3E4BDB2-7E30-4FDC-9243-D42536C68B75}" type="pres">
      <dgm:prSet presAssocID="{C6E836E7-B5B2-4E46-B5CE-7D23B8A02F6E}" presName="rootText3" presStyleLbl="asst1" presStyleIdx="0" presStyleCnt="2" custScaleX="189243" custScaleY="162936" custLinFactNeighborX="1005" custLinFactNeighborY="6202">
        <dgm:presLayoutVars>
          <dgm:chPref val="3"/>
        </dgm:presLayoutVars>
      </dgm:prSet>
      <dgm:spPr>
        <a:prstGeom prst="rect">
          <a:avLst/>
        </a:prstGeom>
      </dgm:spPr>
      <dgm:t>
        <a:bodyPr/>
        <a:lstStyle/>
        <a:p>
          <a:endParaRPr lang="nb-NO"/>
        </a:p>
      </dgm:t>
    </dgm:pt>
    <dgm:pt modelId="{4684B917-F019-4FA8-9597-E6DEC1321C38}" type="pres">
      <dgm:prSet presAssocID="{C6E836E7-B5B2-4E46-B5CE-7D23B8A02F6E}" presName="rootConnector3" presStyleLbl="asst1" presStyleIdx="0" presStyleCnt="2"/>
      <dgm:spPr/>
      <dgm:t>
        <a:bodyPr/>
        <a:lstStyle/>
        <a:p>
          <a:endParaRPr lang="nb-NO"/>
        </a:p>
      </dgm:t>
    </dgm:pt>
    <dgm:pt modelId="{1646D2BC-36A4-459A-B63E-3604CEDC221D}" type="pres">
      <dgm:prSet presAssocID="{C6E836E7-B5B2-4E46-B5CE-7D23B8A02F6E}" presName="hierChild6" presStyleCnt="0"/>
      <dgm:spPr/>
    </dgm:pt>
    <dgm:pt modelId="{1ABD1310-D735-47EB-B640-394274BEF620}" type="pres">
      <dgm:prSet presAssocID="{C6E836E7-B5B2-4E46-B5CE-7D23B8A02F6E}" presName="hierChild7" presStyleCnt="0"/>
      <dgm:spPr/>
    </dgm:pt>
    <dgm:pt modelId="{F1EDE0B6-0294-45C4-9DE4-811F59AA47C9}" type="pres">
      <dgm:prSet presAssocID="{A3EE1D83-A1E5-40CD-8318-9F8475F6B4A6}" presName="Name111" presStyleLbl="parChTrans1D2" presStyleIdx="5" presStyleCnt="6"/>
      <dgm:spPr>
        <a:custGeom>
          <a:avLst/>
          <a:gdLst/>
          <a:ahLst/>
          <a:cxnLst/>
          <a:rect l="0" t="0" r="0" b="0"/>
          <a:pathLst>
            <a:path>
              <a:moveTo>
                <a:pt x="0" y="0"/>
              </a:moveTo>
              <a:lnTo>
                <a:pt x="0" y="406503"/>
              </a:lnTo>
              <a:lnTo>
                <a:pt x="92788" y="406503"/>
              </a:lnTo>
            </a:path>
          </a:pathLst>
        </a:custGeom>
      </dgm:spPr>
      <dgm:t>
        <a:bodyPr/>
        <a:lstStyle/>
        <a:p>
          <a:endParaRPr lang="nb-NO"/>
        </a:p>
      </dgm:t>
    </dgm:pt>
    <dgm:pt modelId="{AF84DBDA-8B9E-4100-AF41-F4281D23A4C8}" type="pres">
      <dgm:prSet presAssocID="{DE27A215-B39F-4136-9417-23DE514626D8}" presName="hierRoot3" presStyleCnt="0">
        <dgm:presLayoutVars>
          <dgm:hierBranch val="init"/>
        </dgm:presLayoutVars>
      </dgm:prSet>
      <dgm:spPr/>
    </dgm:pt>
    <dgm:pt modelId="{67BA5799-232D-4FF5-A2ED-4E4FC7355A97}" type="pres">
      <dgm:prSet presAssocID="{DE27A215-B39F-4136-9417-23DE514626D8}" presName="rootComposite3" presStyleCnt="0"/>
      <dgm:spPr/>
    </dgm:pt>
    <dgm:pt modelId="{8E625AC9-12D0-4590-B47C-A3D6E6A14830}" type="pres">
      <dgm:prSet presAssocID="{DE27A215-B39F-4136-9417-23DE514626D8}" presName="rootText3" presStyleLbl="asst1" presStyleIdx="1" presStyleCnt="2">
        <dgm:presLayoutVars>
          <dgm:chPref val="3"/>
        </dgm:presLayoutVars>
      </dgm:prSet>
      <dgm:spPr>
        <a:prstGeom prst="rect">
          <a:avLst/>
        </a:prstGeom>
      </dgm:spPr>
      <dgm:t>
        <a:bodyPr/>
        <a:lstStyle/>
        <a:p>
          <a:endParaRPr lang="nb-NO"/>
        </a:p>
      </dgm:t>
    </dgm:pt>
    <dgm:pt modelId="{8D445AD3-B8C8-45C7-A83B-EDC8FD921AF1}" type="pres">
      <dgm:prSet presAssocID="{DE27A215-B39F-4136-9417-23DE514626D8}" presName="rootConnector3" presStyleLbl="asst1" presStyleIdx="1" presStyleCnt="2"/>
      <dgm:spPr/>
      <dgm:t>
        <a:bodyPr/>
        <a:lstStyle/>
        <a:p>
          <a:endParaRPr lang="nb-NO"/>
        </a:p>
      </dgm:t>
    </dgm:pt>
    <dgm:pt modelId="{A6D86F6D-CD35-42D7-A348-0FBDEB179CFA}" type="pres">
      <dgm:prSet presAssocID="{DE27A215-B39F-4136-9417-23DE514626D8}" presName="hierChild6" presStyleCnt="0"/>
      <dgm:spPr/>
    </dgm:pt>
    <dgm:pt modelId="{C5ACB469-A6B8-4A3A-B470-7CE8B5E363FB}" type="pres">
      <dgm:prSet presAssocID="{DE27A215-B39F-4136-9417-23DE514626D8}" presName="hierChild7" presStyleCnt="0"/>
      <dgm:spPr/>
    </dgm:pt>
  </dgm:ptLst>
  <dgm:cxnLst>
    <dgm:cxn modelId="{2FECD3FB-C6EF-497D-8CA0-C2A5BE63C415}" srcId="{C8EF5E80-BFB5-4FA3-A4F1-3CFCD7257E7B}" destId="{E43E4823-BACC-432C-AD62-F371691ECDD7}" srcOrd="1" destOrd="0" parTransId="{205C8FCD-4BA3-465A-B463-D58925C91D7F}" sibTransId="{CB7274AC-B820-4E80-8357-D907E16F7A7E}"/>
    <dgm:cxn modelId="{8940EE4F-34DA-43D8-998D-C638C716EE73}" srcId="{D41CEA60-1768-43EB-94F6-F2A7FF6186CB}" destId="{DD1B415F-221F-4467-AD3B-6C110AAA962F}" srcOrd="0" destOrd="0" parTransId="{71CDD0B1-6B5E-4DF4-B94B-448087DD4A6D}" sibTransId="{EB54D202-2CD4-4ED7-A5E2-3FB3B1873BD8}"/>
    <dgm:cxn modelId="{A0ADBCD8-3F9F-436A-8BC9-9A3BB0B57D2C}" type="presOf" srcId="{134750D3-5E71-4E9F-B366-9D183C572491}" destId="{CDD65AF4-D828-4F18-AD01-27B231852906}" srcOrd="0" destOrd="0" presId="urn:microsoft.com/office/officeart/2005/8/layout/orgChart1"/>
    <dgm:cxn modelId="{EFE416CA-BE06-4AC5-A759-346C14E7E2AE}" type="presOf" srcId="{8171B085-DB45-41A2-92FB-19FDC250699F}" destId="{16CCD3B7-918F-4EA4-A59E-992B508A6721}" srcOrd="0" destOrd="0" presId="urn:microsoft.com/office/officeart/2005/8/layout/orgChart1"/>
    <dgm:cxn modelId="{603BDCA0-8BA7-46B2-924A-415C2C1566E3}" type="presOf" srcId="{3A626096-F2E8-4494-BD07-0175FD9D4C6B}" destId="{92A46178-6407-417C-AC9D-5BE26AFDFFB4}" srcOrd="1" destOrd="0" presId="urn:microsoft.com/office/officeart/2005/8/layout/orgChart1"/>
    <dgm:cxn modelId="{D6FA55E3-EDEF-41EF-AC7A-9B0A2017EC09}" srcId="{C8EF5E80-BFB5-4FA3-A4F1-3CFCD7257E7B}" destId="{E892FD2E-53BE-49EB-9B8D-84962969987C}" srcOrd="2" destOrd="0" parTransId="{09DC5344-7FCF-49B9-99BE-AF5D453F3AE3}" sibTransId="{166988A3-1B44-4D0B-A856-F7418F12A052}"/>
    <dgm:cxn modelId="{C4CEED23-E1E6-41F3-9829-2B2EBCDF5619}" srcId="{DD1B415F-221F-4467-AD3B-6C110AAA962F}" destId="{C69EC9B4-D7DE-43F6-ABB0-D2A5014CDA10}" srcOrd="5" destOrd="0" parTransId="{E98AB82C-81DB-4BB6-AF64-FFFF68CC811D}" sibTransId="{310F33DC-FCB9-468B-A719-FC5B33DFAC86}"/>
    <dgm:cxn modelId="{B02E040C-878D-4114-9858-CB12C0A919F5}" type="presOf" srcId="{E97764F5-19A8-4E1F-9D8E-417F171944E7}" destId="{EAD6CE9A-194D-4089-B622-75C098796124}" srcOrd="0" destOrd="0" presId="urn:microsoft.com/office/officeart/2005/8/layout/orgChart1"/>
    <dgm:cxn modelId="{5E05FB32-08FA-49E0-B9F8-5BA674E37FA0}" srcId="{DD1B415F-221F-4467-AD3B-6C110AAA962F}" destId="{DE27A215-B39F-4136-9417-23DE514626D8}" srcOrd="4" destOrd="0" parTransId="{A3EE1D83-A1E5-40CD-8318-9F8475F6B4A6}" sibTransId="{1EEDD0FA-2BB6-4C85-9F9F-608A8B707D6F}"/>
    <dgm:cxn modelId="{DA0B0A9A-F4FC-468E-B56B-F34C82AA7A2F}" type="presOf" srcId="{DD1B415F-221F-4467-AD3B-6C110AAA962F}" destId="{95A753EC-32CE-4A70-B9BA-5C61E4549374}" srcOrd="1" destOrd="0" presId="urn:microsoft.com/office/officeart/2005/8/layout/orgChart1"/>
    <dgm:cxn modelId="{7635E640-D81C-41A6-843B-E194D80B5C2E}" type="presOf" srcId="{0FF70538-58A1-4EF4-A744-CAA533073243}" destId="{1AF822A1-4A52-44AF-A530-684995EFC1C5}" srcOrd="0" destOrd="0" presId="urn:microsoft.com/office/officeart/2005/8/layout/orgChart1"/>
    <dgm:cxn modelId="{19EB0260-E367-4103-871B-9EF9BC61E3E9}" type="presOf" srcId="{09DC5344-7FCF-49B9-99BE-AF5D453F3AE3}" destId="{6F4699ED-D498-4848-BEC5-5EEDBC4FC3E4}" srcOrd="0" destOrd="0" presId="urn:microsoft.com/office/officeart/2005/8/layout/orgChart1"/>
    <dgm:cxn modelId="{E21EFE8F-F61E-48B9-AAA1-01C2CEB292DA}" type="presOf" srcId="{C3D84C18-4977-4027-9932-01576117878E}" destId="{A4BA4E15-50A6-4447-8628-49C95D1A26AD}" srcOrd="0" destOrd="0" presId="urn:microsoft.com/office/officeart/2005/8/layout/orgChart1"/>
    <dgm:cxn modelId="{E2177F8D-B3E6-4666-8559-3A1006E6DDA4}" srcId="{1C713058-DC7E-48B3-B9CA-C2628D1C7C64}" destId="{C3D84C18-4977-4027-9932-01576117878E}" srcOrd="0" destOrd="0" parTransId="{825D2756-983C-4736-8C64-BAE60E198BFF}" sibTransId="{59D451E0-E123-4734-A77B-F785DD78E69E}"/>
    <dgm:cxn modelId="{8EDA986B-FB54-4009-BE33-0BAA5952FE4B}" type="presOf" srcId="{1C713058-DC7E-48B3-B9CA-C2628D1C7C64}" destId="{8A276297-2E1A-4123-9916-90226D583B31}" srcOrd="0" destOrd="0" presId="urn:microsoft.com/office/officeart/2005/8/layout/orgChart1"/>
    <dgm:cxn modelId="{2ACE95AF-FF69-4CBF-B09A-2973BA05B3AE}" type="presOf" srcId="{DE27A215-B39F-4136-9417-23DE514626D8}" destId="{8D445AD3-B8C8-45C7-A83B-EDC8FD921AF1}" srcOrd="1" destOrd="0" presId="urn:microsoft.com/office/officeart/2005/8/layout/orgChart1"/>
    <dgm:cxn modelId="{64F2F333-B6CC-4300-9463-268DA354DD99}" type="presOf" srcId="{CD1B604C-00E8-48FA-8D00-C1B08306BE2F}" destId="{E4E3979E-6824-4CD4-B6AB-2773CED79969}" srcOrd="0" destOrd="0" presId="urn:microsoft.com/office/officeart/2005/8/layout/orgChart1"/>
    <dgm:cxn modelId="{D489AB81-1763-4283-AD5A-7583575979C8}" type="presOf" srcId="{E43E4823-BACC-432C-AD62-F371691ECDD7}" destId="{380DF543-B9D4-40FC-A230-EE3DAA652CF0}" srcOrd="0" destOrd="0" presId="urn:microsoft.com/office/officeart/2005/8/layout/orgChart1"/>
    <dgm:cxn modelId="{B5760755-E2B1-4419-BED2-6ACD017749D2}" type="presOf" srcId="{C6E836E7-B5B2-4E46-B5CE-7D23B8A02F6E}" destId="{F3E4BDB2-7E30-4FDC-9243-D42536C68B75}" srcOrd="0" destOrd="0" presId="urn:microsoft.com/office/officeart/2005/8/layout/orgChart1"/>
    <dgm:cxn modelId="{6E622D3D-A6A5-4E8B-9648-0E6096A082EA}" srcId="{DD1B415F-221F-4467-AD3B-6C110AAA962F}" destId="{1C713058-DC7E-48B3-B9CA-C2628D1C7C64}" srcOrd="2" destOrd="0" parTransId="{042E15D1-C650-432B-98DB-39EFCDFBE3EC}" sibTransId="{EE8D78DA-8AA8-45D8-9C78-BF682FB8E5D1}"/>
    <dgm:cxn modelId="{7D6024F3-54FA-4D6E-B2CA-621C51D45ECB}" srcId="{DD1B415F-221F-4467-AD3B-6C110AAA962F}" destId="{C6E836E7-B5B2-4E46-B5CE-7D23B8A02F6E}" srcOrd="0" destOrd="0" parTransId="{8A7FBB2A-5FB7-4EBC-A8C8-480488FA5493}" sibTransId="{36EEB8CD-2DB3-4932-BD0F-3EEDAC8EAA82}"/>
    <dgm:cxn modelId="{09B7418F-84C9-4265-8231-520ACBA7309F}" type="presOf" srcId="{3A626096-F2E8-4494-BD07-0175FD9D4C6B}" destId="{28CB1A68-202B-4B4A-BAB3-2D8B0F1A3323}" srcOrd="0" destOrd="0" presId="urn:microsoft.com/office/officeart/2005/8/layout/orgChart1"/>
    <dgm:cxn modelId="{FE3896C9-B894-4F36-839F-9AEB91255AF0}" type="presOf" srcId="{98F5B03C-9ABE-447B-B9B8-6882B1F5FCCD}" destId="{68EE0951-FA22-459A-B56E-906F315725C4}" srcOrd="0" destOrd="0" presId="urn:microsoft.com/office/officeart/2005/8/layout/orgChart1"/>
    <dgm:cxn modelId="{793A3A0A-BD8A-4A9B-B2B0-A2FC97525C54}" type="presOf" srcId="{1C713058-DC7E-48B3-B9CA-C2628D1C7C64}" destId="{FD5E6445-065A-44E0-BA5E-052C3624B9A1}" srcOrd="1" destOrd="0" presId="urn:microsoft.com/office/officeart/2005/8/layout/orgChart1"/>
    <dgm:cxn modelId="{67B8E6E8-C111-4288-BA93-CBBA3074B7EF}" type="presOf" srcId="{E98AB82C-81DB-4BB6-AF64-FFFF68CC811D}" destId="{1E757DB2-8B60-4128-856F-568350DA98EE}" srcOrd="0" destOrd="0" presId="urn:microsoft.com/office/officeart/2005/8/layout/orgChart1"/>
    <dgm:cxn modelId="{956222E2-8C29-4AAC-9CE3-AD562FA60C70}" type="presOf" srcId="{1FC24DA7-F743-44FF-BDBF-440538D58386}" destId="{A68E6F4A-0045-4C6B-9322-8C5F88B169DD}" srcOrd="0" destOrd="0" presId="urn:microsoft.com/office/officeart/2005/8/layout/orgChart1"/>
    <dgm:cxn modelId="{5C2A056F-F4CF-4E98-B8FE-190766467379}" type="presOf" srcId="{8A7FBB2A-5FB7-4EBC-A8C8-480488FA5493}" destId="{4CC81088-6FCE-4EB6-BAEF-F0ED62A9C7AF}" srcOrd="0" destOrd="0" presId="urn:microsoft.com/office/officeart/2005/8/layout/orgChart1"/>
    <dgm:cxn modelId="{B11E6E87-8B11-448F-9BBA-B96A7443D0CE}" type="presOf" srcId="{C69EC9B4-D7DE-43F6-ABB0-D2A5014CDA10}" destId="{A7826166-5D3F-4790-B098-CC45BA2BF170}" srcOrd="1" destOrd="0" presId="urn:microsoft.com/office/officeart/2005/8/layout/orgChart1"/>
    <dgm:cxn modelId="{2A599A82-9609-4DD2-B471-EFBADFBB5A71}" srcId="{C8EF5E80-BFB5-4FA3-A4F1-3CFCD7257E7B}" destId="{0FF70538-58A1-4EF4-A744-CAA533073243}" srcOrd="0" destOrd="0" parTransId="{8171B085-DB45-41A2-92FB-19FDC250699F}" sibTransId="{83B13C91-4DF0-448A-A3CD-5FAF934B76A8}"/>
    <dgm:cxn modelId="{BABE230C-A215-4BE1-8E0C-532974F48632}" type="presOf" srcId="{A3EE1D83-A1E5-40CD-8318-9F8475F6B4A6}" destId="{F1EDE0B6-0294-45C4-9DE4-811F59AA47C9}" srcOrd="0" destOrd="0" presId="urn:microsoft.com/office/officeart/2005/8/layout/orgChart1"/>
    <dgm:cxn modelId="{2D5B4260-FB89-4A28-81E0-7B9377FDCCCF}" type="presOf" srcId="{E892FD2E-53BE-49EB-9B8D-84962969987C}" destId="{98EAA161-E5F3-4FD4-A7AD-AF0A03D2FA91}" srcOrd="1" destOrd="0" presId="urn:microsoft.com/office/officeart/2005/8/layout/orgChart1"/>
    <dgm:cxn modelId="{4A912BA7-E27C-4908-AC61-E4CBA68C05AB}" srcId="{1C713058-DC7E-48B3-B9CA-C2628D1C7C64}" destId="{1A5B8A16-B24C-4C11-BF7D-06610562533F}" srcOrd="1" destOrd="0" parTransId="{134750D3-5E71-4E9F-B366-9D183C572491}" sibTransId="{D13316BF-3360-492C-911D-01E749644DFF}"/>
    <dgm:cxn modelId="{A754387E-F618-4C78-B59A-9F406935D153}" type="presOf" srcId="{C3D84C18-4977-4027-9932-01576117878E}" destId="{5DB5427F-0535-445E-95F6-089FE40EF408}" srcOrd="1" destOrd="0" presId="urn:microsoft.com/office/officeart/2005/8/layout/orgChart1"/>
    <dgm:cxn modelId="{06A35C02-3ACC-45E6-84A2-D3C94C42527C}" srcId="{264A9D83-0754-4AB7-A83F-8D7949DA8B0B}" destId="{E97764F5-19A8-4E1F-9D8E-417F171944E7}" srcOrd="1" destOrd="0" parTransId="{6C03213D-5E90-4174-84C5-0BF2E7698A33}" sibTransId="{12D5AE44-7031-4F41-A036-6EFF07614D82}"/>
    <dgm:cxn modelId="{1A19540C-B5D4-49A0-8900-4ADF1F827BD3}" srcId="{1C713058-DC7E-48B3-B9CA-C2628D1C7C64}" destId="{3A626096-F2E8-4494-BD07-0175FD9D4C6B}" srcOrd="2" destOrd="0" parTransId="{1FC24DA7-F743-44FF-BDBF-440538D58386}" sibTransId="{33FAB783-624D-42A2-8090-24AF2076BBEB}"/>
    <dgm:cxn modelId="{7428FFB0-19DD-45B0-9869-FAD86903256A}" type="presOf" srcId="{C8EF5E80-BFB5-4FA3-A4F1-3CFCD7257E7B}" destId="{9BF61582-5478-4829-9296-AD2818531C17}" srcOrd="0" destOrd="0" presId="urn:microsoft.com/office/officeart/2005/8/layout/orgChart1"/>
    <dgm:cxn modelId="{AA97371B-CAD4-4BD6-BEEA-10ADE4FF85FE}" type="presOf" srcId="{C8EF5E80-BFB5-4FA3-A4F1-3CFCD7257E7B}" destId="{1BF5988E-7AAB-412E-869A-B1439819C137}" srcOrd="1" destOrd="0" presId="urn:microsoft.com/office/officeart/2005/8/layout/orgChart1"/>
    <dgm:cxn modelId="{55EF5DA6-5356-487E-8866-78BDE904627D}" type="presOf" srcId="{DD1B415F-221F-4467-AD3B-6C110AAA962F}" destId="{53C55270-46F4-409C-AD74-C8EE92F07F9B}" srcOrd="0" destOrd="0" presId="urn:microsoft.com/office/officeart/2005/8/layout/orgChart1"/>
    <dgm:cxn modelId="{B0B29C63-6CF0-4060-9237-6C093430D367}" type="presOf" srcId="{6C03213D-5E90-4174-84C5-0BF2E7698A33}" destId="{F5318DC3-7726-494F-9D9D-66D5672A36B6}" srcOrd="0" destOrd="0" presId="urn:microsoft.com/office/officeart/2005/8/layout/orgChart1"/>
    <dgm:cxn modelId="{4CB180A4-CA83-4134-9D45-90A4AF766681}" type="presOf" srcId="{5D097367-02FD-4647-B420-6945D41E2363}" destId="{7F3C0F4A-7CB0-48E8-A592-69056004CF7E}" srcOrd="0" destOrd="0" presId="urn:microsoft.com/office/officeart/2005/8/layout/orgChart1"/>
    <dgm:cxn modelId="{4C9DDBD7-4F0C-4BCF-89F6-DCAE05E4DE0D}" type="presOf" srcId="{E892FD2E-53BE-49EB-9B8D-84962969987C}" destId="{58407DED-775D-4D3D-B14A-229DEB4FA458}" srcOrd="0" destOrd="0" presId="urn:microsoft.com/office/officeart/2005/8/layout/orgChart1"/>
    <dgm:cxn modelId="{2D65BA0B-15B7-4E18-AB35-DEBF03DDC186}" type="presOf" srcId="{1A5B8A16-B24C-4C11-BF7D-06610562533F}" destId="{A48852FD-49DE-49BA-AE06-A29A99EA6307}" srcOrd="1" destOrd="0" presId="urn:microsoft.com/office/officeart/2005/8/layout/orgChart1"/>
    <dgm:cxn modelId="{D91A4B73-3A16-46E9-8C8A-76F01B20E419}" type="presOf" srcId="{264A9D83-0754-4AB7-A83F-8D7949DA8B0B}" destId="{80A7B26B-99D4-4174-92BA-B508A8E8C3D5}" srcOrd="1" destOrd="0" presId="urn:microsoft.com/office/officeart/2005/8/layout/orgChart1"/>
    <dgm:cxn modelId="{7EA9BD2C-4159-4952-9344-657017C74612}" srcId="{DD1B415F-221F-4467-AD3B-6C110AAA962F}" destId="{264A9D83-0754-4AB7-A83F-8D7949DA8B0B}" srcOrd="3" destOrd="0" parTransId="{11902DF3-09DC-49F5-96FD-FE187FD42F9E}" sibTransId="{779A94CE-3BD5-4DAD-87ED-4C6B83ABF3CE}"/>
    <dgm:cxn modelId="{729916C5-F22C-44CD-883F-0BF7DA1E13E1}" type="presOf" srcId="{1A5B8A16-B24C-4C11-BF7D-06610562533F}" destId="{662F71E5-54C1-4822-84F3-85DA9FACC59E}" srcOrd="0" destOrd="0" presId="urn:microsoft.com/office/officeart/2005/8/layout/orgChart1"/>
    <dgm:cxn modelId="{5E1DB955-217F-4004-BF59-D3C8EF8FC7CD}" type="presOf" srcId="{11902DF3-09DC-49F5-96FD-FE187FD42F9E}" destId="{2ECC69E2-D675-4C18-BB6D-D04D327EFC26}" srcOrd="0" destOrd="0" presId="urn:microsoft.com/office/officeart/2005/8/layout/orgChart1"/>
    <dgm:cxn modelId="{3347B9BC-AD57-4CFE-8D7D-1D84CFFA4D28}" type="presOf" srcId="{D41CEA60-1768-43EB-94F6-F2A7FF6186CB}" destId="{5DF86B3A-9482-4541-8ACA-9F96D28DF14E}" srcOrd="0" destOrd="0" presId="urn:microsoft.com/office/officeart/2005/8/layout/orgChart1"/>
    <dgm:cxn modelId="{F5C7C3A0-4FD0-4F6C-BA48-A5488719E49B}" type="presOf" srcId="{264A9D83-0754-4AB7-A83F-8D7949DA8B0B}" destId="{03BCF1E2-A54D-4507-A58C-D03439750FC1}" srcOrd="0" destOrd="0" presId="urn:microsoft.com/office/officeart/2005/8/layout/orgChart1"/>
    <dgm:cxn modelId="{2C2F0688-2717-4B7F-A534-E9B651B1438D}" type="presOf" srcId="{E43E4823-BACC-432C-AD62-F371691ECDD7}" destId="{D0DF0F09-B93D-4EBB-99D8-E8F6425BAB41}" srcOrd="1" destOrd="0" presId="urn:microsoft.com/office/officeart/2005/8/layout/orgChart1"/>
    <dgm:cxn modelId="{8A5D13A3-532B-401B-B1E3-E66B8FE8079F}" type="presOf" srcId="{E97764F5-19A8-4E1F-9D8E-417F171944E7}" destId="{88BBAD3C-6A71-447B-B037-5C78EFE519E8}" srcOrd="1" destOrd="0" presId="urn:microsoft.com/office/officeart/2005/8/layout/orgChart1"/>
    <dgm:cxn modelId="{7CC69334-BAC1-49E3-B593-B22AF823EB65}" type="presOf" srcId="{205C8FCD-4BA3-465A-B463-D58925C91D7F}" destId="{B002D71F-C429-47BC-A3FA-E834B7D2974B}" srcOrd="0" destOrd="0" presId="urn:microsoft.com/office/officeart/2005/8/layout/orgChart1"/>
    <dgm:cxn modelId="{09795CE4-8267-4C7F-A1B6-3B0EF7BB472A}" type="presOf" srcId="{DE27A215-B39F-4136-9417-23DE514626D8}" destId="{8E625AC9-12D0-4590-B47C-A3D6E6A14830}" srcOrd="0" destOrd="0" presId="urn:microsoft.com/office/officeart/2005/8/layout/orgChart1"/>
    <dgm:cxn modelId="{2E60B705-7538-47F7-98C5-6759981C92C9}" type="presOf" srcId="{C69EC9B4-D7DE-43F6-ABB0-D2A5014CDA10}" destId="{634AD36B-E42A-4331-876F-67A7CCCB07E2}" srcOrd="0" destOrd="0" presId="urn:microsoft.com/office/officeart/2005/8/layout/orgChart1"/>
    <dgm:cxn modelId="{15B681BF-713F-4FA8-8F8D-F5DF8ABFC0CA}" type="presOf" srcId="{825D2756-983C-4736-8C64-BAE60E198BFF}" destId="{451F8B71-520D-4FE6-9038-94F2F267EA15}" srcOrd="0" destOrd="0" presId="urn:microsoft.com/office/officeart/2005/8/layout/orgChart1"/>
    <dgm:cxn modelId="{BCAC1ECA-1BDA-4DB2-9D70-3D820754D225}" srcId="{DD1B415F-221F-4467-AD3B-6C110AAA962F}" destId="{C8EF5E80-BFB5-4FA3-A4F1-3CFCD7257E7B}" srcOrd="1" destOrd="0" parTransId="{CD1B604C-00E8-48FA-8D00-C1B08306BE2F}" sibTransId="{E93DE998-DE4D-4508-A541-0F76AAFE858F}"/>
    <dgm:cxn modelId="{674BF14B-E53A-4875-AED7-4E4948DBEC46}" type="presOf" srcId="{042E15D1-C650-432B-98DB-39EFCDFBE3EC}" destId="{B6EA155C-0C21-44AD-8CFE-448E30889056}" srcOrd="0" destOrd="0" presId="urn:microsoft.com/office/officeart/2005/8/layout/orgChart1"/>
    <dgm:cxn modelId="{6418EBA4-95C6-46E6-854F-B0985E20964D}" type="presOf" srcId="{0FF70538-58A1-4EF4-A744-CAA533073243}" destId="{2F0850F0-3C0B-4FD7-9C8B-0FFD48B00EFE}" srcOrd="1" destOrd="0" presId="urn:microsoft.com/office/officeart/2005/8/layout/orgChart1"/>
    <dgm:cxn modelId="{EA32D4A5-BEB1-4A62-A7BE-25DB8E12404D}" srcId="{264A9D83-0754-4AB7-A83F-8D7949DA8B0B}" destId="{5D097367-02FD-4647-B420-6945D41E2363}" srcOrd="0" destOrd="0" parTransId="{98F5B03C-9ABE-447B-B9B8-6882B1F5FCCD}" sibTransId="{89826256-B9EC-40CC-BFA0-30C6CC30974F}"/>
    <dgm:cxn modelId="{E8BB286B-470F-4C4F-8DB9-6AC7D888DE20}" type="presOf" srcId="{5D097367-02FD-4647-B420-6945D41E2363}" destId="{9D1F2AC4-8F50-4644-AB13-CA798675B939}" srcOrd="1" destOrd="0" presId="urn:microsoft.com/office/officeart/2005/8/layout/orgChart1"/>
    <dgm:cxn modelId="{241A34BC-56FB-4A37-9D5A-FCCB6BC85778}" type="presOf" srcId="{C6E836E7-B5B2-4E46-B5CE-7D23B8A02F6E}" destId="{4684B917-F019-4FA8-9597-E6DEC1321C38}" srcOrd="1" destOrd="0" presId="urn:microsoft.com/office/officeart/2005/8/layout/orgChart1"/>
    <dgm:cxn modelId="{BA6A42AE-17B1-416A-B788-0451AA4B8B03}" type="presParOf" srcId="{5DF86B3A-9482-4541-8ACA-9F96D28DF14E}" destId="{6E79861F-790A-4C2B-9ECC-74C2E56713F5}" srcOrd="0" destOrd="0" presId="urn:microsoft.com/office/officeart/2005/8/layout/orgChart1"/>
    <dgm:cxn modelId="{5EBF52FF-70BE-4189-A4F3-0B8BB53BB73E}" type="presParOf" srcId="{6E79861F-790A-4C2B-9ECC-74C2E56713F5}" destId="{AC904ED7-43CA-446E-9481-40920B325C0B}" srcOrd="0" destOrd="0" presId="urn:microsoft.com/office/officeart/2005/8/layout/orgChart1"/>
    <dgm:cxn modelId="{C98C397F-5691-4691-87FA-D7DCC8237D10}" type="presParOf" srcId="{AC904ED7-43CA-446E-9481-40920B325C0B}" destId="{53C55270-46F4-409C-AD74-C8EE92F07F9B}" srcOrd="0" destOrd="0" presId="urn:microsoft.com/office/officeart/2005/8/layout/orgChart1"/>
    <dgm:cxn modelId="{46353ED8-BAFB-4C1E-AD92-118C41F20CC6}" type="presParOf" srcId="{AC904ED7-43CA-446E-9481-40920B325C0B}" destId="{95A753EC-32CE-4A70-B9BA-5C61E4549374}" srcOrd="1" destOrd="0" presId="urn:microsoft.com/office/officeart/2005/8/layout/orgChart1"/>
    <dgm:cxn modelId="{02B67867-80EE-4673-9B9E-957E42FF2454}" type="presParOf" srcId="{6E79861F-790A-4C2B-9ECC-74C2E56713F5}" destId="{C1BDE9C8-D314-4851-8633-4A8758CF31F7}" srcOrd="1" destOrd="0" presId="urn:microsoft.com/office/officeart/2005/8/layout/orgChart1"/>
    <dgm:cxn modelId="{F0B45C0B-107E-419A-9D30-461BCD4716CB}" type="presParOf" srcId="{C1BDE9C8-D314-4851-8633-4A8758CF31F7}" destId="{E4E3979E-6824-4CD4-B6AB-2773CED79969}" srcOrd="0" destOrd="0" presId="urn:microsoft.com/office/officeart/2005/8/layout/orgChart1"/>
    <dgm:cxn modelId="{1CF61EE2-8F2C-46EE-B37F-20F38CE8A3EE}" type="presParOf" srcId="{C1BDE9C8-D314-4851-8633-4A8758CF31F7}" destId="{CC8A8A65-EC55-47A1-8498-245CEDF7E052}" srcOrd="1" destOrd="0" presId="urn:microsoft.com/office/officeart/2005/8/layout/orgChart1"/>
    <dgm:cxn modelId="{00CB5A1C-9F8C-47A2-B45E-5EC09872DA65}" type="presParOf" srcId="{CC8A8A65-EC55-47A1-8498-245CEDF7E052}" destId="{61E8A660-5FC5-41B1-86CA-D24653DBE8C6}" srcOrd="0" destOrd="0" presId="urn:microsoft.com/office/officeart/2005/8/layout/orgChart1"/>
    <dgm:cxn modelId="{2819CF5A-33EC-4205-A38F-82A9092B38E7}" type="presParOf" srcId="{61E8A660-5FC5-41B1-86CA-D24653DBE8C6}" destId="{9BF61582-5478-4829-9296-AD2818531C17}" srcOrd="0" destOrd="0" presId="urn:microsoft.com/office/officeart/2005/8/layout/orgChart1"/>
    <dgm:cxn modelId="{B4B854A6-5A5A-45CA-A82F-ED071439BD09}" type="presParOf" srcId="{61E8A660-5FC5-41B1-86CA-D24653DBE8C6}" destId="{1BF5988E-7AAB-412E-869A-B1439819C137}" srcOrd="1" destOrd="0" presId="urn:microsoft.com/office/officeart/2005/8/layout/orgChart1"/>
    <dgm:cxn modelId="{9D9A744D-5816-469F-B9E3-95146CEE43E6}" type="presParOf" srcId="{CC8A8A65-EC55-47A1-8498-245CEDF7E052}" destId="{44B79C65-0D2C-47C5-9BB2-913D4550C509}" srcOrd="1" destOrd="0" presId="urn:microsoft.com/office/officeart/2005/8/layout/orgChart1"/>
    <dgm:cxn modelId="{377177BD-338A-400D-9CFD-92BA2144975D}" type="presParOf" srcId="{44B79C65-0D2C-47C5-9BB2-913D4550C509}" destId="{16CCD3B7-918F-4EA4-A59E-992B508A6721}" srcOrd="0" destOrd="0" presId="urn:microsoft.com/office/officeart/2005/8/layout/orgChart1"/>
    <dgm:cxn modelId="{7CA084B6-C3A1-474C-B63C-AD682B8CA806}" type="presParOf" srcId="{44B79C65-0D2C-47C5-9BB2-913D4550C509}" destId="{F1535D7F-B110-48C0-9BEC-77FA6EF11DCA}" srcOrd="1" destOrd="0" presId="urn:microsoft.com/office/officeart/2005/8/layout/orgChart1"/>
    <dgm:cxn modelId="{306FA9AB-D8A9-42B5-A51E-10708612FAEC}" type="presParOf" srcId="{F1535D7F-B110-48C0-9BEC-77FA6EF11DCA}" destId="{A84418B8-CA0E-4726-99E5-2D6A4D72847A}" srcOrd="0" destOrd="0" presId="urn:microsoft.com/office/officeart/2005/8/layout/orgChart1"/>
    <dgm:cxn modelId="{1ABC0516-C546-48F7-ADC3-74DEF70B7EAE}" type="presParOf" srcId="{A84418B8-CA0E-4726-99E5-2D6A4D72847A}" destId="{1AF822A1-4A52-44AF-A530-684995EFC1C5}" srcOrd="0" destOrd="0" presId="urn:microsoft.com/office/officeart/2005/8/layout/orgChart1"/>
    <dgm:cxn modelId="{0793ADA7-8A1B-4744-BC8A-9D49A83DA79D}" type="presParOf" srcId="{A84418B8-CA0E-4726-99E5-2D6A4D72847A}" destId="{2F0850F0-3C0B-4FD7-9C8B-0FFD48B00EFE}" srcOrd="1" destOrd="0" presId="urn:microsoft.com/office/officeart/2005/8/layout/orgChart1"/>
    <dgm:cxn modelId="{78BD6BEC-EC79-448A-B415-0531BD481A0A}" type="presParOf" srcId="{F1535D7F-B110-48C0-9BEC-77FA6EF11DCA}" destId="{2F470EE1-8550-4E9A-8D06-D62A76A1E764}" srcOrd="1" destOrd="0" presId="urn:microsoft.com/office/officeart/2005/8/layout/orgChart1"/>
    <dgm:cxn modelId="{B98C8295-FD11-49AA-A03D-9E3098105C7D}" type="presParOf" srcId="{F1535D7F-B110-48C0-9BEC-77FA6EF11DCA}" destId="{C7698379-C2B3-4055-AC51-601F73F25EA0}" srcOrd="2" destOrd="0" presId="urn:microsoft.com/office/officeart/2005/8/layout/orgChart1"/>
    <dgm:cxn modelId="{ECACA3F0-96F1-4930-8E92-FC3628F12A05}" type="presParOf" srcId="{44B79C65-0D2C-47C5-9BB2-913D4550C509}" destId="{B002D71F-C429-47BC-A3FA-E834B7D2974B}" srcOrd="2" destOrd="0" presId="urn:microsoft.com/office/officeart/2005/8/layout/orgChart1"/>
    <dgm:cxn modelId="{2F5FB7F4-08C4-4AE5-BFB5-A97C34C40E5A}" type="presParOf" srcId="{44B79C65-0D2C-47C5-9BB2-913D4550C509}" destId="{0FB8E4B3-5B2B-4D2A-92E7-C94A9F638676}" srcOrd="3" destOrd="0" presId="urn:microsoft.com/office/officeart/2005/8/layout/orgChart1"/>
    <dgm:cxn modelId="{87950318-BA8D-4EF8-AC2C-4D2B9AAFB814}" type="presParOf" srcId="{0FB8E4B3-5B2B-4D2A-92E7-C94A9F638676}" destId="{5AE74309-8481-4A0D-8059-D234C123389B}" srcOrd="0" destOrd="0" presId="urn:microsoft.com/office/officeart/2005/8/layout/orgChart1"/>
    <dgm:cxn modelId="{817C0644-1074-406B-9BDB-51DEF6069E42}" type="presParOf" srcId="{5AE74309-8481-4A0D-8059-D234C123389B}" destId="{380DF543-B9D4-40FC-A230-EE3DAA652CF0}" srcOrd="0" destOrd="0" presId="urn:microsoft.com/office/officeart/2005/8/layout/orgChart1"/>
    <dgm:cxn modelId="{8D4C83E6-5878-4042-825D-4A0EB3E4622B}" type="presParOf" srcId="{5AE74309-8481-4A0D-8059-D234C123389B}" destId="{D0DF0F09-B93D-4EBB-99D8-E8F6425BAB41}" srcOrd="1" destOrd="0" presId="urn:microsoft.com/office/officeart/2005/8/layout/orgChart1"/>
    <dgm:cxn modelId="{D68A0587-4A65-464E-97B6-3AFE0C79D927}" type="presParOf" srcId="{0FB8E4B3-5B2B-4D2A-92E7-C94A9F638676}" destId="{778E3830-5A84-43D0-A602-3E60CE8229FD}" srcOrd="1" destOrd="0" presId="urn:microsoft.com/office/officeart/2005/8/layout/orgChart1"/>
    <dgm:cxn modelId="{44FE7FDD-C8C6-4707-9533-C82168B81DCD}" type="presParOf" srcId="{0FB8E4B3-5B2B-4D2A-92E7-C94A9F638676}" destId="{551FD26D-B4D3-4AD5-B64C-B4A98C013C82}" srcOrd="2" destOrd="0" presId="urn:microsoft.com/office/officeart/2005/8/layout/orgChart1"/>
    <dgm:cxn modelId="{AECBBB54-AEF1-428E-A698-FAC0E5BD89F3}" type="presParOf" srcId="{44B79C65-0D2C-47C5-9BB2-913D4550C509}" destId="{6F4699ED-D498-4848-BEC5-5EEDBC4FC3E4}" srcOrd="4" destOrd="0" presId="urn:microsoft.com/office/officeart/2005/8/layout/orgChart1"/>
    <dgm:cxn modelId="{94A3DEDA-E77F-4D4C-B8C2-A32AE65B8089}" type="presParOf" srcId="{44B79C65-0D2C-47C5-9BB2-913D4550C509}" destId="{940421D1-88FB-4EC3-B661-4762CBFB50E0}" srcOrd="5" destOrd="0" presId="urn:microsoft.com/office/officeart/2005/8/layout/orgChart1"/>
    <dgm:cxn modelId="{B2944EF6-5351-48DA-B5D7-13EAA4841690}" type="presParOf" srcId="{940421D1-88FB-4EC3-B661-4762CBFB50E0}" destId="{684A0EA5-D9A9-447C-8241-402FFD34EBA6}" srcOrd="0" destOrd="0" presId="urn:microsoft.com/office/officeart/2005/8/layout/orgChart1"/>
    <dgm:cxn modelId="{6DD520D8-E0C1-4C2A-812C-87B28F9DC045}" type="presParOf" srcId="{684A0EA5-D9A9-447C-8241-402FFD34EBA6}" destId="{58407DED-775D-4D3D-B14A-229DEB4FA458}" srcOrd="0" destOrd="0" presId="urn:microsoft.com/office/officeart/2005/8/layout/orgChart1"/>
    <dgm:cxn modelId="{1D79D7C4-FAE9-4AEC-86CC-2452272B633B}" type="presParOf" srcId="{684A0EA5-D9A9-447C-8241-402FFD34EBA6}" destId="{98EAA161-E5F3-4FD4-A7AD-AF0A03D2FA91}" srcOrd="1" destOrd="0" presId="urn:microsoft.com/office/officeart/2005/8/layout/orgChart1"/>
    <dgm:cxn modelId="{8FB2DD6D-2A77-4D2C-8F3D-2CF0182B9C75}" type="presParOf" srcId="{940421D1-88FB-4EC3-B661-4762CBFB50E0}" destId="{C0494A62-4D38-422A-8DD4-64E8E0495D2F}" srcOrd="1" destOrd="0" presId="urn:microsoft.com/office/officeart/2005/8/layout/orgChart1"/>
    <dgm:cxn modelId="{0D0B79CF-D5C0-44B2-87A2-188ECF2BFE7B}" type="presParOf" srcId="{940421D1-88FB-4EC3-B661-4762CBFB50E0}" destId="{B5C739F2-F386-4504-8528-010BE70CE354}" srcOrd="2" destOrd="0" presId="urn:microsoft.com/office/officeart/2005/8/layout/orgChart1"/>
    <dgm:cxn modelId="{0845771E-A881-4A8E-846A-02CAE755F3C7}" type="presParOf" srcId="{CC8A8A65-EC55-47A1-8498-245CEDF7E052}" destId="{32111D9F-9CD4-4929-92F5-13687C068E84}" srcOrd="2" destOrd="0" presId="urn:microsoft.com/office/officeart/2005/8/layout/orgChart1"/>
    <dgm:cxn modelId="{CB8C962E-0093-4F3E-867C-B2F6E0C984FA}" type="presParOf" srcId="{C1BDE9C8-D314-4851-8633-4A8758CF31F7}" destId="{B6EA155C-0C21-44AD-8CFE-448E30889056}" srcOrd="2" destOrd="0" presId="urn:microsoft.com/office/officeart/2005/8/layout/orgChart1"/>
    <dgm:cxn modelId="{8FC3730F-41FC-4B4D-A9BA-CBB534B25CAD}" type="presParOf" srcId="{C1BDE9C8-D314-4851-8633-4A8758CF31F7}" destId="{DE1E24AA-C985-45CB-8B44-73A275356EC9}" srcOrd="3" destOrd="0" presId="urn:microsoft.com/office/officeart/2005/8/layout/orgChart1"/>
    <dgm:cxn modelId="{F9FE1691-347F-4452-8B16-F6FF04896622}" type="presParOf" srcId="{DE1E24AA-C985-45CB-8B44-73A275356EC9}" destId="{B808D4FC-6A1D-4133-BEC6-1EBAA2B8A446}" srcOrd="0" destOrd="0" presId="urn:microsoft.com/office/officeart/2005/8/layout/orgChart1"/>
    <dgm:cxn modelId="{1EE15939-DAEE-420C-8093-77F18B917147}" type="presParOf" srcId="{B808D4FC-6A1D-4133-BEC6-1EBAA2B8A446}" destId="{8A276297-2E1A-4123-9916-90226D583B31}" srcOrd="0" destOrd="0" presId="urn:microsoft.com/office/officeart/2005/8/layout/orgChart1"/>
    <dgm:cxn modelId="{EEEBBC05-A05A-4DA3-82B6-944187E169AB}" type="presParOf" srcId="{B808D4FC-6A1D-4133-BEC6-1EBAA2B8A446}" destId="{FD5E6445-065A-44E0-BA5E-052C3624B9A1}" srcOrd="1" destOrd="0" presId="urn:microsoft.com/office/officeart/2005/8/layout/orgChart1"/>
    <dgm:cxn modelId="{F9B3E7BA-A14A-457C-87A1-7AF1B8ECB72E}" type="presParOf" srcId="{DE1E24AA-C985-45CB-8B44-73A275356EC9}" destId="{88AC634A-A659-4EF4-A655-A87AE912BDB2}" srcOrd="1" destOrd="0" presId="urn:microsoft.com/office/officeart/2005/8/layout/orgChart1"/>
    <dgm:cxn modelId="{14F77A4B-9CD9-4E5C-AD23-18EBF38D848D}" type="presParOf" srcId="{88AC634A-A659-4EF4-A655-A87AE912BDB2}" destId="{451F8B71-520D-4FE6-9038-94F2F267EA15}" srcOrd="0" destOrd="0" presId="urn:microsoft.com/office/officeart/2005/8/layout/orgChart1"/>
    <dgm:cxn modelId="{37F68033-47CD-436E-A351-BB4B322D5123}" type="presParOf" srcId="{88AC634A-A659-4EF4-A655-A87AE912BDB2}" destId="{22297996-7B91-4185-8C5E-4524494B6F7A}" srcOrd="1" destOrd="0" presId="urn:microsoft.com/office/officeart/2005/8/layout/orgChart1"/>
    <dgm:cxn modelId="{973E69EC-C868-4E59-A7A6-87BD468F2991}" type="presParOf" srcId="{22297996-7B91-4185-8C5E-4524494B6F7A}" destId="{C2AFD549-A48D-405D-8B07-1F0F6EAE7805}" srcOrd="0" destOrd="0" presId="urn:microsoft.com/office/officeart/2005/8/layout/orgChart1"/>
    <dgm:cxn modelId="{F162868E-262F-48E1-8C9D-54C4349149AC}" type="presParOf" srcId="{C2AFD549-A48D-405D-8B07-1F0F6EAE7805}" destId="{A4BA4E15-50A6-4447-8628-49C95D1A26AD}" srcOrd="0" destOrd="0" presId="urn:microsoft.com/office/officeart/2005/8/layout/orgChart1"/>
    <dgm:cxn modelId="{A1CEBB60-F3EE-48C2-A341-7544B7ADCBBC}" type="presParOf" srcId="{C2AFD549-A48D-405D-8B07-1F0F6EAE7805}" destId="{5DB5427F-0535-445E-95F6-089FE40EF408}" srcOrd="1" destOrd="0" presId="urn:microsoft.com/office/officeart/2005/8/layout/orgChart1"/>
    <dgm:cxn modelId="{005602BC-D104-431D-9AA2-489B30465DCB}" type="presParOf" srcId="{22297996-7B91-4185-8C5E-4524494B6F7A}" destId="{089489FA-7530-4A72-B688-C4C379B44D24}" srcOrd="1" destOrd="0" presId="urn:microsoft.com/office/officeart/2005/8/layout/orgChart1"/>
    <dgm:cxn modelId="{A489C647-C78B-4B5F-9545-469A8723EDC2}" type="presParOf" srcId="{22297996-7B91-4185-8C5E-4524494B6F7A}" destId="{47CAC7A2-0AAE-43BB-B2D2-DD33D9106804}" srcOrd="2" destOrd="0" presId="urn:microsoft.com/office/officeart/2005/8/layout/orgChart1"/>
    <dgm:cxn modelId="{B012691E-C664-406A-A0F3-DA80ACE3BF3B}" type="presParOf" srcId="{88AC634A-A659-4EF4-A655-A87AE912BDB2}" destId="{CDD65AF4-D828-4F18-AD01-27B231852906}" srcOrd="2" destOrd="0" presId="urn:microsoft.com/office/officeart/2005/8/layout/orgChart1"/>
    <dgm:cxn modelId="{53275305-B2AA-4126-BBB9-9B8263868CDB}" type="presParOf" srcId="{88AC634A-A659-4EF4-A655-A87AE912BDB2}" destId="{04ED005F-7940-4833-B283-2F84CCDF355C}" srcOrd="3" destOrd="0" presId="urn:microsoft.com/office/officeart/2005/8/layout/orgChart1"/>
    <dgm:cxn modelId="{0232A971-EA86-40CA-B2C3-7DE596FB31C1}" type="presParOf" srcId="{04ED005F-7940-4833-B283-2F84CCDF355C}" destId="{60C8BF40-38F0-4A2A-A9B9-B738F36C758B}" srcOrd="0" destOrd="0" presId="urn:microsoft.com/office/officeart/2005/8/layout/orgChart1"/>
    <dgm:cxn modelId="{EE88499F-E283-4417-B6DC-8D81C50AD311}" type="presParOf" srcId="{60C8BF40-38F0-4A2A-A9B9-B738F36C758B}" destId="{662F71E5-54C1-4822-84F3-85DA9FACC59E}" srcOrd="0" destOrd="0" presId="urn:microsoft.com/office/officeart/2005/8/layout/orgChart1"/>
    <dgm:cxn modelId="{66F60C8F-ADA2-4692-AB08-1C12ABA2E010}" type="presParOf" srcId="{60C8BF40-38F0-4A2A-A9B9-B738F36C758B}" destId="{A48852FD-49DE-49BA-AE06-A29A99EA6307}" srcOrd="1" destOrd="0" presId="urn:microsoft.com/office/officeart/2005/8/layout/orgChart1"/>
    <dgm:cxn modelId="{902D98FC-8898-4D53-AD1B-A18A8FCEEFC1}" type="presParOf" srcId="{04ED005F-7940-4833-B283-2F84CCDF355C}" destId="{C8E870A7-0D60-4418-A8B8-E01CF51B77C7}" srcOrd="1" destOrd="0" presId="urn:microsoft.com/office/officeart/2005/8/layout/orgChart1"/>
    <dgm:cxn modelId="{CB1E8F2D-3FB1-4602-A30C-F2F82410E8F4}" type="presParOf" srcId="{04ED005F-7940-4833-B283-2F84CCDF355C}" destId="{0DE1322E-852C-4D82-B12A-DCC84DB2ADAE}" srcOrd="2" destOrd="0" presId="urn:microsoft.com/office/officeart/2005/8/layout/orgChart1"/>
    <dgm:cxn modelId="{D0925D36-6D68-4AC4-875B-D3CA3502BE26}" type="presParOf" srcId="{88AC634A-A659-4EF4-A655-A87AE912BDB2}" destId="{A68E6F4A-0045-4C6B-9322-8C5F88B169DD}" srcOrd="4" destOrd="0" presId="urn:microsoft.com/office/officeart/2005/8/layout/orgChart1"/>
    <dgm:cxn modelId="{C035FC09-AF8A-4E87-8F7E-2908BB70F0EC}" type="presParOf" srcId="{88AC634A-A659-4EF4-A655-A87AE912BDB2}" destId="{86575EF2-0B1C-4967-B946-D1EF55D01966}" srcOrd="5" destOrd="0" presId="urn:microsoft.com/office/officeart/2005/8/layout/orgChart1"/>
    <dgm:cxn modelId="{3BE1A37B-AEDC-4DBB-8095-00689BD57A2D}" type="presParOf" srcId="{86575EF2-0B1C-4967-B946-D1EF55D01966}" destId="{AB357FD8-5000-451E-B43A-5DB006A7A3F7}" srcOrd="0" destOrd="0" presId="urn:microsoft.com/office/officeart/2005/8/layout/orgChart1"/>
    <dgm:cxn modelId="{C19F3E32-C6A4-40F8-834F-64A1213B6187}" type="presParOf" srcId="{AB357FD8-5000-451E-B43A-5DB006A7A3F7}" destId="{28CB1A68-202B-4B4A-BAB3-2D8B0F1A3323}" srcOrd="0" destOrd="0" presId="urn:microsoft.com/office/officeart/2005/8/layout/orgChart1"/>
    <dgm:cxn modelId="{1F869F4E-DA7D-4D35-AB73-8A75EE3FE6C3}" type="presParOf" srcId="{AB357FD8-5000-451E-B43A-5DB006A7A3F7}" destId="{92A46178-6407-417C-AC9D-5BE26AFDFFB4}" srcOrd="1" destOrd="0" presId="urn:microsoft.com/office/officeart/2005/8/layout/orgChart1"/>
    <dgm:cxn modelId="{F39CC83A-A186-4CE7-B447-A3E184EBA363}" type="presParOf" srcId="{86575EF2-0B1C-4967-B946-D1EF55D01966}" destId="{3112D7C6-2F03-45EB-883D-1F43432B6378}" srcOrd="1" destOrd="0" presId="urn:microsoft.com/office/officeart/2005/8/layout/orgChart1"/>
    <dgm:cxn modelId="{08BCAF70-1AAB-4B7D-9DDC-5982B0DFF7CB}" type="presParOf" srcId="{86575EF2-0B1C-4967-B946-D1EF55D01966}" destId="{982BE534-DB5D-4A91-A4DA-01F140D94E36}" srcOrd="2" destOrd="0" presId="urn:microsoft.com/office/officeart/2005/8/layout/orgChart1"/>
    <dgm:cxn modelId="{434BCE33-22C8-4913-81B6-26A6EB30A15F}" type="presParOf" srcId="{DE1E24AA-C985-45CB-8B44-73A275356EC9}" destId="{CE6E178E-D2FC-4CE6-A5C7-A9E826FCB900}" srcOrd="2" destOrd="0" presId="urn:microsoft.com/office/officeart/2005/8/layout/orgChart1"/>
    <dgm:cxn modelId="{E7112576-4836-4BA8-A658-EE1A2BD20802}" type="presParOf" srcId="{C1BDE9C8-D314-4851-8633-4A8758CF31F7}" destId="{2ECC69E2-D675-4C18-BB6D-D04D327EFC26}" srcOrd="4" destOrd="0" presId="urn:microsoft.com/office/officeart/2005/8/layout/orgChart1"/>
    <dgm:cxn modelId="{D6E5B8AD-5069-4A42-97CD-115DF09EF39B}" type="presParOf" srcId="{C1BDE9C8-D314-4851-8633-4A8758CF31F7}" destId="{DCC441F9-B4FA-4832-A2EB-3872011D75EA}" srcOrd="5" destOrd="0" presId="urn:microsoft.com/office/officeart/2005/8/layout/orgChart1"/>
    <dgm:cxn modelId="{B0EEAB48-E145-4133-A71A-05FBDCC31AD0}" type="presParOf" srcId="{DCC441F9-B4FA-4832-A2EB-3872011D75EA}" destId="{51E384C7-8E4F-40E0-8204-CAB4444CACC2}" srcOrd="0" destOrd="0" presId="urn:microsoft.com/office/officeart/2005/8/layout/orgChart1"/>
    <dgm:cxn modelId="{CDA1370E-F7F2-4A11-866D-54CE894B89FD}" type="presParOf" srcId="{51E384C7-8E4F-40E0-8204-CAB4444CACC2}" destId="{03BCF1E2-A54D-4507-A58C-D03439750FC1}" srcOrd="0" destOrd="0" presId="urn:microsoft.com/office/officeart/2005/8/layout/orgChart1"/>
    <dgm:cxn modelId="{1DCD1744-FBEA-44D5-98E5-AB9517DBAEE8}" type="presParOf" srcId="{51E384C7-8E4F-40E0-8204-CAB4444CACC2}" destId="{80A7B26B-99D4-4174-92BA-B508A8E8C3D5}" srcOrd="1" destOrd="0" presId="urn:microsoft.com/office/officeart/2005/8/layout/orgChart1"/>
    <dgm:cxn modelId="{5F256444-2C0F-48CD-BF5D-6A5CF489996E}" type="presParOf" srcId="{DCC441F9-B4FA-4832-A2EB-3872011D75EA}" destId="{FD7DC5A6-2069-4254-925B-0FCEC633DBB8}" srcOrd="1" destOrd="0" presId="urn:microsoft.com/office/officeart/2005/8/layout/orgChart1"/>
    <dgm:cxn modelId="{428EB631-D31A-4C40-9B82-F169DD7CA471}" type="presParOf" srcId="{FD7DC5A6-2069-4254-925B-0FCEC633DBB8}" destId="{68EE0951-FA22-459A-B56E-906F315725C4}" srcOrd="0" destOrd="0" presId="urn:microsoft.com/office/officeart/2005/8/layout/orgChart1"/>
    <dgm:cxn modelId="{4D1180CE-420B-4AFC-BB28-B7E118D7BCEB}" type="presParOf" srcId="{FD7DC5A6-2069-4254-925B-0FCEC633DBB8}" destId="{A1ACD80C-A31B-481C-A30E-0FE2B2245682}" srcOrd="1" destOrd="0" presId="urn:microsoft.com/office/officeart/2005/8/layout/orgChart1"/>
    <dgm:cxn modelId="{FCD33194-781C-4389-886F-326927AA1A1B}" type="presParOf" srcId="{A1ACD80C-A31B-481C-A30E-0FE2B2245682}" destId="{8BA2B572-8AD9-4CD7-AFCD-DC06B0FEE7EC}" srcOrd="0" destOrd="0" presId="urn:microsoft.com/office/officeart/2005/8/layout/orgChart1"/>
    <dgm:cxn modelId="{08509002-6DA7-40C6-8093-97C2642BECA2}" type="presParOf" srcId="{8BA2B572-8AD9-4CD7-AFCD-DC06B0FEE7EC}" destId="{7F3C0F4A-7CB0-48E8-A592-69056004CF7E}" srcOrd="0" destOrd="0" presId="urn:microsoft.com/office/officeart/2005/8/layout/orgChart1"/>
    <dgm:cxn modelId="{825306CC-7869-41B2-ADBD-54C6262B1328}" type="presParOf" srcId="{8BA2B572-8AD9-4CD7-AFCD-DC06B0FEE7EC}" destId="{9D1F2AC4-8F50-4644-AB13-CA798675B939}" srcOrd="1" destOrd="0" presId="urn:microsoft.com/office/officeart/2005/8/layout/orgChart1"/>
    <dgm:cxn modelId="{8FB330F2-81D5-4449-B97F-3E51817DA7C2}" type="presParOf" srcId="{A1ACD80C-A31B-481C-A30E-0FE2B2245682}" destId="{B013D526-62C3-41CE-9C2E-6733D853E2AE}" srcOrd="1" destOrd="0" presId="urn:microsoft.com/office/officeart/2005/8/layout/orgChart1"/>
    <dgm:cxn modelId="{56F564B7-4DB8-417B-89EC-2B0A5B8FC234}" type="presParOf" srcId="{A1ACD80C-A31B-481C-A30E-0FE2B2245682}" destId="{F764F5A7-DD45-4C58-8AD7-45E0DF5B4A22}" srcOrd="2" destOrd="0" presId="urn:microsoft.com/office/officeart/2005/8/layout/orgChart1"/>
    <dgm:cxn modelId="{1BA9A43D-CD41-4186-8293-774ECC203BC7}" type="presParOf" srcId="{FD7DC5A6-2069-4254-925B-0FCEC633DBB8}" destId="{F5318DC3-7726-494F-9D9D-66D5672A36B6}" srcOrd="2" destOrd="0" presId="urn:microsoft.com/office/officeart/2005/8/layout/orgChart1"/>
    <dgm:cxn modelId="{A1B76198-2547-4A8E-BB17-FE1E1D074084}" type="presParOf" srcId="{FD7DC5A6-2069-4254-925B-0FCEC633DBB8}" destId="{B191CD50-2828-4F0B-9F45-D8EEBB2AF112}" srcOrd="3" destOrd="0" presId="urn:microsoft.com/office/officeart/2005/8/layout/orgChart1"/>
    <dgm:cxn modelId="{A3A858D4-0160-4D64-BEB1-69E109866BE4}" type="presParOf" srcId="{B191CD50-2828-4F0B-9F45-D8EEBB2AF112}" destId="{8899D805-C82E-4825-83C2-34BD1EDFD9E2}" srcOrd="0" destOrd="0" presId="urn:microsoft.com/office/officeart/2005/8/layout/orgChart1"/>
    <dgm:cxn modelId="{0486A15E-8938-4AB9-AB2D-B8CA6C9CBE53}" type="presParOf" srcId="{8899D805-C82E-4825-83C2-34BD1EDFD9E2}" destId="{EAD6CE9A-194D-4089-B622-75C098796124}" srcOrd="0" destOrd="0" presId="urn:microsoft.com/office/officeart/2005/8/layout/orgChart1"/>
    <dgm:cxn modelId="{E626F1FB-A7F3-4053-A555-A009AA8E5BA2}" type="presParOf" srcId="{8899D805-C82E-4825-83C2-34BD1EDFD9E2}" destId="{88BBAD3C-6A71-447B-B037-5C78EFE519E8}" srcOrd="1" destOrd="0" presId="urn:microsoft.com/office/officeart/2005/8/layout/orgChart1"/>
    <dgm:cxn modelId="{4DB4F19F-F347-4221-B0BB-6151F0DD03B1}" type="presParOf" srcId="{B191CD50-2828-4F0B-9F45-D8EEBB2AF112}" destId="{4750BF63-ED79-4EF4-B2B9-3B7242F9E365}" srcOrd="1" destOrd="0" presId="urn:microsoft.com/office/officeart/2005/8/layout/orgChart1"/>
    <dgm:cxn modelId="{E8BF1C96-24A0-4033-8BDB-619C81E7DB83}" type="presParOf" srcId="{B191CD50-2828-4F0B-9F45-D8EEBB2AF112}" destId="{1470A7B5-B122-40DE-983B-F16F8A1E337A}" srcOrd="2" destOrd="0" presId="urn:microsoft.com/office/officeart/2005/8/layout/orgChart1"/>
    <dgm:cxn modelId="{62FDC2CA-DB33-4603-B970-50DD2AD5CE17}" type="presParOf" srcId="{DCC441F9-B4FA-4832-A2EB-3872011D75EA}" destId="{C22F45F8-6B64-4262-B070-0CECAD1865AC}" srcOrd="2" destOrd="0" presId="urn:microsoft.com/office/officeart/2005/8/layout/orgChart1"/>
    <dgm:cxn modelId="{F50876D9-A9AE-4763-9AA1-3BEEAE6ED5B1}" type="presParOf" srcId="{C1BDE9C8-D314-4851-8633-4A8758CF31F7}" destId="{1E757DB2-8B60-4128-856F-568350DA98EE}" srcOrd="6" destOrd="0" presId="urn:microsoft.com/office/officeart/2005/8/layout/orgChart1"/>
    <dgm:cxn modelId="{713589F9-43E5-4675-AC58-1A906C9D3046}" type="presParOf" srcId="{C1BDE9C8-D314-4851-8633-4A8758CF31F7}" destId="{B838D275-B17B-48E9-83E9-6075BC49961A}" srcOrd="7" destOrd="0" presId="urn:microsoft.com/office/officeart/2005/8/layout/orgChart1"/>
    <dgm:cxn modelId="{CBAB53B6-6F16-4836-882C-B98FD8FC3BF4}" type="presParOf" srcId="{B838D275-B17B-48E9-83E9-6075BC49961A}" destId="{6B13E532-01D8-4F22-BA6B-9BCEC6F82F46}" srcOrd="0" destOrd="0" presId="urn:microsoft.com/office/officeart/2005/8/layout/orgChart1"/>
    <dgm:cxn modelId="{A6DC5F2A-A656-48D8-B976-FA41A1AF0577}" type="presParOf" srcId="{6B13E532-01D8-4F22-BA6B-9BCEC6F82F46}" destId="{634AD36B-E42A-4331-876F-67A7CCCB07E2}" srcOrd="0" destOrd="0" presId="urn:microsoft.com/office/officeart/2005/8/layout/orgChart1"/>
    <dgm:cxn modelId="{2037CA84-763E-446C-A250-2CD48E6779D8}" type="presParOf" srcId="{6B13E532-01D8-4F22-BA6B-9BCEC6F82F46}" destId="{A7826166-5D3F-4790-B098-CC45BA2BF170}" srcOrd="1" destOrd="0" presId="urn:microsoft.com/office/officeart/2005/8/layout/orgChart1"/>
    <dgm:cxn modelId="{7F1B45F8-B657-43EC-A109-49ACCB482E25}" type="presParOf" srcId="{B838D275-B17B-48E9-83E9-6075BC49961A}" destId="{84ED4823-99C4-467D-893C-30B855CF96CD}" srcOrd="1" destOrd="0" presId="urn:microsoft.com/office/officeart/2005/8/layout/orgChart1"/>
    <dgm:cxn modelId="{95CCC250-03A1-451B-82EF-2BAA156A5F33}" type="presParOf" srcId="{B838D275-B17B-48E9-83E9-6075BC49961A}" destId="{6EACB9A1-C231-469C-8839-C1AC32A9910C}" srcOrd="2" destOrd="0" presId="urn:microsoft.com/office/officeart/2005/8/layout/orgChart1"/>
    <dgm:cxn modelId="{ABB6F9DF-38E4-4F6F-87C9-7F17BCB83D82}" type="presParOf" srcId="{6E79861F-790A-4C2B-9ECC-74C2E56713F5}" destId="{8F9CB216-D367-4C30-89CD-EECE03129849}" srcOrd="2" destOrd="0" presId="urn:microsoft.com/office/officeart/2005/8/layout/orgChart1"/>
    <dgm:cxn modelId="{80BAA065-4198-436A-B19D-B9E95C89E0FB}" type="presParOf" srcId="{8F9CB216-D367-4C30-89CD-EECE03129849}" destId="{4CC81088-6FCE-4EB6-BAEF-F0ED62A9C7AF}" srcOrd="0" destOrd="0" presId="urn:microsoft.com/office/officeart/2005/8/layout/orgChart1"/>
    <dgm:cxn modelId="{42B8DC3D-F293-4BB4-8255-7D22816CAFCB}" type="presParOf" srcId="{8F9CB216-D367-4C30-89CD-EECE03129849}" destId="{49B5110B-59AB-41D5-A26E-777584A17328}" srcOrd="1" destOrd="0" presId="urn:microsoft.com/office/officeart/2005/8/layout/orgChart1"/>
    <dgm:cxn modelId="{D4777A7F-D27E-4943-8987-F502CD433B0B}" type="presParOf" srcId="{49B5110B-59AB-41D5-A26E-777584A17328}" destId="{6964F7A6-5397-4E85-8761-EE7C4556C4F9}" srcOrd="0" destOrd="0" presId="urn:microsoft.com/office/officeart/2005/8/layout/orgChart1"/>
    <dgm:cxn modelId="{A0C36F10-71E4-4E15-92DB-22D14C0CC9C4}" type="presParOf" srcId="{6964F7A6-5397-4E85-8761-EE7C4556C4F9}" destId="{F3E4BDB2-7E30-4FDC-9243-D42536C68B75}" srcOrd="0" destOrd="0" presId="urn:microsoft.com/office/officeart/2005/8/layout/orgChart1"/>
    <dgm:cxn modelId="{86D6E742-B430-48A4-9829-B690837284A8}" type="presParOf" srcId="{6964F7A6-5397-4E85-8761-EE7C4556C4F9}" destId="{4684B917-F019-4FA8-9597-E6DEC1321C38}" srcOrd="1" destOrd="0" presId="urn:microsoft.com/office/officeart/2005/8/layout/orgChart1"/>
    <dgm:cxn modelId="{39A033C9-4FA7-41B4-9DBF-979FAE104934}" type="presParOf" srcId="{49B5110B-59AB-41D5-A26E-777584A17328}" destId="{1646D2BC-36A4-459A-B63E-3604CEDC221D}" srcOrd="1" destOrd="0" presId="urn:microsoft.com/office/officeart/2005/8/layout/orgChart1"/>
    <dgm:cxn modelId="{4122BE10-98C0-4565-A74D-09B07894C085}" type="presParOf" srcId="{49B5110B-59AB-41D5-A26E-777584A17328}" destId="{1ABD1310-D735-47EB-B640-394274BEF620}" srcOrd="2" destOrd="0" presId="urn:microsoft.com/office/officeart/2005/8/layout/orgChart1"/>
    <dgm:cxn modelId="{1A273DBC-3026-426F-B688-078B5AEF9804}" type="presParOf" srcId="{8F9CB216-D367-4C30-89CD-EECE03129849}" destId="{F1EDE0B6-0294-45C4-9DE4-811F59AA47C9}" srcOrd="2" destOrd="0" presId="urn:microsoft.com/office/officeart/2005/8/layout/orgChart1"/>
    <dgm:cxn modelId="{D19681AA-F73F-4B26-8690-C1C1BCB80336}" type="presParOf" srcId="{8F9CB216-D367-4C30-89CD-EECE03129849}" destId="{AF84DBDA-8B9E-4100-AF41-F4281D23A4C8}" srcOrd="3" destOrd="0" presId="urn:microsoft.com/office/officeart/2005/8/layout/orgChart1"/>
    <dgm:cxn modelId="{0410ADDE-C8D9-40AC-8235-187CBA7CE58F}" type="presParOf" srcId="{AF84DBDA-8B9E-4100-AF41-F4281D23A4C8}" destId="{67BA5799-232D-4FF5-A2ED-4E4FC7355A97}" srcOrd="0" destOrd="0" presId="urn:microsoft.com/office/officeart/2005/8/layout/orgChart1"/>
    <dgm:cxn modelId="{4EB2E1A4-5F7F-410E-BCCC-1D92273F42F7}" type="presParOf" srcId="{67BA5799-232D-4FF5-A2ED-4E4FC7355A97}" destId="{8E625AC9-12D0-4590-B47C-A3D6E6A14830}" srcOrd="0" destOrd="0" presId="urn:microsoft.com/office/officeart/2005/8/layout/orgChart1"/>
    <dgm:cxn modelId="{5BBEFF82-1F37-4DAB-A696-29C61346EEAC}" type="presParOf" srcId="{67BA5799-232D-4FF5-A2ED-4E4FC7355A97}" destId="{8D445AD3-B8C8-45C7-A83B-EDC8FD921AF1}" srcOrd="1" destOrd="0" presId="urn:microsoft.com/office/officeart/2005/8/layout/orgChart1"/>
    <dgm:cxn modelId="{B3B08459-31A9-4504-8AF1-C3829EAFDD92}" type="presParOf" srcId="{AF84DBDA-8B9E-4100-AF41-F4281D23A4C8}" destId="{A6D86F6D-CD35-42D7-A348-0FBDEB179CFA}" srcOrd="1" destOrd="0" presId="urn:microsoft.com/office/officeart/2005/8/layout/orgChart1"/>
    <dgm:cxn modelId="{691BB1D2-2979-4D3A-A336-A30E4BD87A62}" type="presParOf" srcId="{AF84DBDA-8B9E-4100-AF41-F4281D23A4C8}" destId="{C5ACB469-A6B8-4A3A-B470-7CE8B5E363FB}"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CC9B41A-0D58-4A6E-8C5C-D3AEDF24B4CD}"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nb-NO"/>
        </a:p>
      </dgm:t>
    </dgm:pt>
    <dgm:pt modelId="{58E748F8-F1AB-4BA6-80A8-7AEDC51B8312}">
      <dgm:prSet phldrT="[Tekst]"/>
      <dgm:spPr>
        <a:xfrm>
          <a:off x="2288716" y="340745"/>
          <a:ext cx="945612" cy="472806"/>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Goevtesen åvtehke</a:t>
          </a:r>
        </a:p>
        <a:p>
          <a:r>
            <a:rPr lang="nb-NO" dirty="0" smtClean="0">
              <a:solidFill>
                <a:sysClr val="windowText" lastClr="000000"/>
              </a:solidFill>
              <a:latin typeface="Calibri"/>
              <a:ea typeface="+mn-ea"/>
              <a:cs typeface="+mn-cs"/>
            </a:rPr>
            <a:t>Tanja </a:t>
          </a:r>
          <a:r>
            <a:rPr lang="nb-NO" dirty="0" err="1" smtClean="0">
              <a:solidFill>
                <a:sysClr val="windowText" lastClr="000000"/>
              </a:solidFill>
              <a:latin typeface="Calibri"/>
              <a:ea typeface="+mn-ea"/>
              <a:cs typeface="+mn-cs"/>
            </a:rPr>
            <a:t>Staldvik</a:t>
          </a:r>
          <a:r>
            <a:rPr lang="nb-NO" dirty="0" smtClean="0">
              <a:solidFill>
                <a:sysClr val="windowText" lastClr="000000"/>
              </a:solidFill>
              <a:latin typeface="Calibri"/>
              <a:ea typeface="+mn-ea"/>
              <a:cs typeface="+mn-cs"/>
            </a:rPr>
            <a:t> </a:t>
          </a:r>
          <a:r>
            <a:rPr lang="nb-NO" dirty="0" err="1" smtClean="0">
              <a:solidFill>
                <a:sysClr val="windowText" lastClr="000000"/>
              </a:solidFill>
              <a:latin typeface="Calibri"/>
              <a:ea typeface="+mn-ea"/>
              <a:cs typeface="+mn-cs"/>
            </a:rPr>
            <a:t>Wallervand</a:t>
          </a:r>
          <a:endParaRPr lang="nb-NO" dirty="0">
            <a:solidFill>
              <a:sysClr val="windowText" lastClr="000000"/>
            </a:solidFill>
            <a:latin typeface="Calibri"/>
            <a:ea typeface="+mn-ea"/>
            <a:cs typeface="+mn-cs"/>
          </a:endParaRPr>
        </a:p>
      </dgm:t>
    </dgm:pt>
    <dgm:pt modelId="{E4CA9F66-4B1C-49E8-A917-1B87C9F88B1F}" type="parTrans" cxnId="{11F04AF4-2FDA-4910-B0B5-DC1F8532B7F9}">
      <dgm:prSet/>
      <dgm:spPr/>
      <dgm:t>
        <a:bodyPr/>
        <a:lstStyle/>
        <a:p>
          <a:endParaRPr lang="nb-NO"/>
        </a:p>
      </dgm:t>
    </dgm:pt>
    <dgm:pt modelId="{DC93F8A0-D749-4163-9243-8496AE64A3CE}" type="sibTrans" cxnId="{11F04AF4-2FDA-4910-B0B5-DC1F8532B7F9}">
      <dgm:prSet/>
      <dgm:spPr/>
      <dgm:t>
        <a:bodyPr/>
        <a:lstStyle/>
        <a:p>
          <a:endParaRPr lang="nb-NO"/>
        </a:p>
      </dgm:t>
    </dgm:pt>
    <dgm:pt modelId="{82D94099-76AC-4E0D-923D-65246BEACCB1}" type="asst">
      <dgm:prSet phldrT="[Tekst]"/>
      <dgm:spPr>
        <a:xfrm>
          <a:off x="1716621" y="1012130"/>
          <a:ext cx="945612" cy="472806"/>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Konsulente</a:t>
          </a:r>
        </a:p>
        <a:p>
          <a:r>
            <a:rPr lang="nb-NO" dirty="0" smtClean="0">
              <a:solidFill>
                <a:sysClr val="windowText" lastClr="000000"/>
              </a:solidFill>
              <a:latin typeface="Calibri"/>
              <a:ea typeface="+mn-ea"/>
              <a:cs typeface="+mn-cs"/>
            </a:rPr>
            <a:t>Heidi </a:t>
          </a:r>
          <a:r>
            <a:rPr lang="nb-NO" dirty="0" err="1" smtClean="0">
              <a:solidFill>
                <a:sysClr val="windowText" lastClr="000000"/>
              </a:solidFill>
              <a:latin typeface="Calibri"/>
              <a:ea typeface="+mn-ea"/>
              <a:cs typeface="+mn-cs"/>
            </a:rPr>
            <a:t>Flyum</a:t>
          </a:r>
          <a:endParaRPr lang="nb-NO" dirty="0">
            <a:solidFill>
              <a:sysClr val="windowText" lastClr="000000"/>
            </a:solidFill>
            <a:latin typeface="Calibri"/>
            <a:ea typeface="+mn-ea"/>
            <a:cs typeface="+mn-cs"/>
          </a:endParaRPr>
        </a:p>
      </dgm:t>
    </dgm:pt>
    <dgm:pt modelId="{AE5AC289-4645-4FD6-8E30-6450C641ACE5}" type="parTrans" cxnId="{2D808816-FAF4-4DCD-A8F8-8D9B63803364}">
      <dgm:prSet/>
      <dgm:spPr>
        <a:xfrm>
          <a:off x="2662234" y="813551"/>
          <a:ext cx="99289" cy="434981"/>
        </a:xfrm>
        <a:noFill/>
        <a:ln w="25400" cap="flat" cmpd="sng" algn="ctr">
          <a:solidFill>
            <a:srgbClr val="4F81BD">
              <a:shade val="60000"/>
              <a:hueOff val="0"/>
              <a:satOff val="0"/>
              <a:lumOff val="0"/>
              <a:alphaOff val="0"/>
            </a:srgbClr>
          </a:solidFill>
          <a:prstDash val="solid"/>
        </a:ln>
        <a:effectLst/>
      </dgm:spPr>
      <dgm:t>
        <a:bodyPr/>
        <a:lstStyle/>
        <a:p>
          <a:endParaRPr lang="nb-NO"/>
        </a:p>
      </dgm:t>
    </dgm:pt>
    <dgm:pt modelId="{B4F17F17-5AA9-4FC3-B22C-2EA331CC46B5}" type="sibTrans" cxnId="{2D808816-FAF4-4DCD-A8F8-8D9B63803364}">
      <dgm:prSet/>
      <dgm:spPr/>
      <dgm:t>
        <a:bodyPr/>
        <a:lstStyle/>
        <a:p>
          <a:endParaRPr lang="nb-NO"/>
        </a:p>
      </dgm:t>
    </dgm:pt>
    <dgm:pt modelId="{CC27C7A1-952D-4ED4-B1EA-7EF47CA6A0AC}">
      <dgm:prSet phldrT="[Tekst]"/>
      <dgm:spPr>
        <a:xfrm>
          <a:off x="333" y="1683515"/>
          <a:ext cx="945612" cy="472806"/>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Jielemekonsulente</a:t>
          </a:r>
        </a:p>
        <a:p>
          <a:r>
            <a:rPr lang="nb-NO" dirty="0" smtClean="0">
              <a:solidFill>
                <a:sysClr val="windowText" lastClr="000000"/>
              </a:solidFill>
              <a:latin typeface="Calibri"/>
              <a:ea typeface="+mn-ea"/>
              <a:cs typeface="+mn-cs"/>
            </a:rPr>
            <a:t>Frank </a:t>
          </a:r>
          <a:r>
            <a:rPr lang="nb-NO" dirty="0" err="1" smtClean="0">
              <a:solidFill>
                <a:sysClr val="windowText" lastClr="000000"/>
              </a:solidFill>
              <a:latin typeface="Calibri"/>
              <a:ea typeface="+mn-ea"/>
              <a:cs typeface="+mn-cs"/>
            </a:rPr>
            <a:t>Aspnes</a:t>
          </a:r>
        </a:p>
        <a:p>
          <a:r>
            <a:rPr lang="nb-NO" dirty="0">
              <a:solidFill>
                <a:sysClr val="windowText" lastClr="000000"/>
              </a:solidFill>
              <a:latin typeface="Calibri"/>
              <a:ea typeface="+mn-ea"/>
              <a:cs typeface="+mn-cs"/>
            </a:rPr>
            <a:t>Flyttet til SA i februar</a:t>
          </a:r>
        </a:p>
      </dgm:t>
    </dgm:pt>
    <dgm:pt modelId="{C95F5B69-BBF9-46CD-885C-1E2845A2D88D}" type="parTrans" cxnId="{7A0645A4-5CC4-4A84-B0E0-A5102258D736}">
      <dgm:prSet/>
      <dgm:spPr>
        <a:xfrm>
          <a:off x="473140" y="813551"/>
          <a:ext cx="2288383" cy="869963"/>
        </a:xfrm>
        <a:noFill/>
        <a:ln w="25400" cap="flat" cmpd="sng" algn="ctr">
          <a:solidFill>
            <a:srgbClr val="4F81BD">
              <a:shade val="60000"/>
              <a:hueOff val="0"/>
              <a:satOff val="0"/>
              <a:lumOff val="0"/>
              <a:alphaOff val="0"/>
            </a:srgbClr>
          </a:solidFill>
          <a:prstDash val="solid"/>
        </a:ln>
        <a:effectLst/>
      </dgm:spPr>
      <dgm:t>
        <a:bodyPr/>
        <a:lstStyle/>
        <a:p>
          <a:endParaRPr lang="nb-NO"/>
        </a:p>
      </dgm:t>
    </dgm:pt>
    <dgm:pt modelId="{919B28E2-CBEF-49DA-82AF-B517C4538FC2}" type="sibTrans" cxnId="{7A0645A4-5CC4-4A84-B0E0-A5102258D736}">
      <dgm:prSet/>
      <dgm:spPr/>
      <dgm:t>
        <a:bodyPr/>
        <a:lstStyle/>
        <a:p>
          <a:endParaRPr lang="nb-NO"/>
        </a:p>
      </dgm:t>
    </dgm:pt>
    <dgm:pt modelId="{C8276D2C-F73D-4ECF-A1F5-655B9CB8C833}">
      <dgm:prSet phldrT="[Tekst]"/>
      <dgm:spPr>
        <a:xfrm>
          <a:off x="1144525" y="1683515"/>
          <a:ext cx="945612" cy="472806"/>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Laanteburriekonsulente</a:t>
          </a:r>
        </a:p>
        <a:p>
          <a:r>
            <a:rPr lang="nb-NO" dirty="0" smtClean="0">
              <a:solidFill>
                <a:sysClr val="windowText" lastClr="000000"/>
              </a:solidFill>
              <a:latin typeface="Calibri"/>
              <a:ea typeface="+mn-ea"/>
              <a:cs typeface="+mn-cs"/>
            </a:rPr>
            <a:t>Per Eldar Karlsen (sluttet 9. april)/Ann Kristin Sjøenden (begynte 1. juli)</a:t>
          </a:r>
          <a:endParaRPr lang="nb-NO" dirty="0">
            <a:solidFill>
              <a:sysClr val="windowText" lastClr="000000"/>
            </a:solidFill>
            <a:latin typeface="Calibri"/>
            <a:ea typeface="+mn-ea"/>
            <a:cs typeface="+mn-cs"/>
          </a:endParaRPr>
        </a:p>
      </dgm:t>
    </dgm:pt>
    <dgm:pt modelId="{1CBBCA5D-538C-4463-8D75-1C8FDFF6440D}" type="parTrans" cxnId="{019CD2A9-A12F-406C-9F6D-645A04E4F696}">
      <dgm:prSet/>
      <dgm:spPr>
        <a:xfrm>
          <a:off x="1617331" y="813551"/>
          <a:ext cx="1144191" cy="869963"/>
        </a:xfrm>
        <a:noFill/>
        <a:ln w="25400" cap="flat" cmpd="sng" algn="ctr">
          <a:solidFill>
            <a:srgbClr val="4F81BD">
              <a:shade val="60000"/>
              <a:hueOff val="0"/>
              <a:satOff val="0"/>
              <a:lumOff val="0"/>
              <a:alphaOff val="0"/>
            </a:srgbClr>
          </a:solidFill>
          <a:prstDash val="solid"/>
        </a:ln>
        <a:effectLst/>
      </dgm:spPr>
      <dgm:t>
        <a:bodyPr/>
        <a:lstStyle/>
        <a:p>
          <a:endParaRPr lang="nb-NO"/>
        </a:p>
      </dgm:t>
    </dgm:pt>
    <dgm:pt modelId="{CB572910-0985-4E9F-BEF0-1FE18702DC8F}" type="sibTrans" cxnId="{019CD2A9-A12F-406C-9F6D-645A04E4F696}">
      <dgm:prSet/>
      <dgm:spPr/>
      <dgm:t>
        <a:bodyPr/>
        <a:lstStyle/>
        <a:p>
          <a:endParaRPr lang="nb-NO"/>
        </a:p>
      </dgm:t>
    </dgm:pt>
    <dgm:pt modelId="{9FD1EAE6-03F4-4D76-8CA4-350C9166A11A}">
      <dgm:prSet/>
      <dgm:spPr>
        <a:xfrm>
          <a:off x="2288716" y="1683515"/>
          <a:ext cx="945612" cy="472806"/>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Goevtesen ingenjøøre</a:t>
          </a:r>
        </a:p>
        <a:p>
          <a:r>
            <a:rPr lang="nb-NO" dirty="0" smtClean="0">
              <a:solidFill>
                <a:sysClr val="windowText" lastClr="000000"/>
              </a:solidFill>
              <a:latin typeface="Calibri"/>
              <a:ea typeface="+mn-ea"/>
              <a:cs typeface="+mn-cs"/>
            </a:rPr>
            <a:t>Kjell M. Skålvoll</a:t>
          </a:r>
          <a:endParaRPr lang="nb-NO" dirty="0">
            <a:solidFill>
              <a:sysClr val="windowText" lastClr="000000"/>
            </a:solidFill>
            <a:latin typeface="Calibri"/>
            <a:ea typeface="+mn-ea"/>
            <a:cs typeface="+mn-cs"/>
          </a:endParaRPr>
        </a:p>
      </dgm:t>
    </dgm:pt>
    <dgm:pt modelId="{8BAB273E-EB83-466C-9EED-0140B820074F}" type="parTrans" cxnId="{D71481D6-0D1B-4A19-8139-FE63550B24D4}">
      <dgm:prSet/>
      <dgm:spPr>
        <a:xfrm>
          <a:off x="2715803" y="813551"/>
          <a:ext cx="91440" cy="869963"/>
        </a:xfrm>
        <a:noFill/>
        <a:ln w="25400" cap="flat" cmpd="sng" algn="ctr">
          <a:solidFill>
            <a:srgbClr val="4F81BD">
              <a:shade val="60000"/>
              <a:hueOff val="0"/>
              <a:satOff val="0"/>
              <a:lumOff val="0"/>
              <a:alphaOff val="0"/>
            </a:srgbClr>
          </a:solidFill>
          <a:prstDash val="solid"/>
        </a:ln>
        <a:effectLst/>
      </dgm:spPr>
      <dgm:t>
        <a:bodyPr/>
        <a:lstStyle/>
        <a:p>
          <a:endParaRPr lang="nb-NO"/>
        </a:p>
      </dgm:t>
    </dgm:pt>
    <dgm:pt modelId="{FFB62A6D-FFEC-4F19-94EE-BCC550FD3081}" type="sibTrans" cxnId="{D71481D6-0D1B-4A19-8139-FE63550B24D4}">
      <dgm:prSet/>
      <dgm:spPr/>
      <dgm:t>
        <a:bodyPr/>
        <a:lstStyle/>
        <a:p>
          <a:endParaRPr lang="nb-NO"/>
        </a:p>
      </dgm:t>
    </dgm:pt>
    <dgm:pt modelId="{EEBD1692-028E-4D8E-915E-F32293B74510}">
      <dgm:prSet/>
      <dgm:spPr>
        <a:xfrm>
          <a:off x="4577100" y="1683515"/>
          <a:ext cx="945612" cy="458598"/>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Sjeakedæjja</a:t>
          </a:r>
        </a:p>
        <a:p>
          <a:r>
            <a:rPr lang="nb-NO" dirty="0" smtClean="0">
              <a:solidFill>
                <a:sysClr val="windowText" lastClr="000000"/>
              </a:solidFill>
              <a:latin typeface="Calibri"/>
              <a:ea typeface="+mn-ea"/>
              <a:cs typeface="+mn-cs"/>
            </a:rPr>
            <a:t>Rita Winter</a:t>
          </a:r>
        </a:p>
      </dgm:t>
    </dgm:pt>
    <dgm:pt modelId="{0C6FD410-497A-43B6-A329-563FF375274E}" type="parTrans" cxnId="{B7B2EAFF-28EE-49B7-BFFC-0D690DA1FCE2}">
      <dgm:prSet/>
      <dgm:spPr>
        <a:xfrm>
          <a:off x="2761523" y="813551"/>
          <a:ext cx="2288383" cy="869963"/>
        </a:xfrm>
        <a:noFill/>
        <a:ln w="25400" cap="flat" cmpd="sng" algn="ctr">
          <a:solidFill>
            <a:srgbClr val="4F81BD">
              <a:shade val="60000"/>
              <a:hueOff val="0"/>
              <a:satOff val="0"/>
              <a:lumOff val="0"/>
              <a:alphaOff val="0"/>
            </a:srgbClr>
          </a:solidFill>
          <a:prstDash val="solid"/>
        </a:ln>
        <a:effectLst/>
      </dgm:spPr>
      <dgm:t>
        <a:bodyPr/>
        <a:lstStyle/>
        <a:p>
          <a:endParaRPr lang="nb-NO"/>
        </a:p>
      </dgm:t>
    </dgm:pt>
    <dgm:pt modelId="{7284C407-F257-4BF9-80B9-1FDB6703B95A}" type="sibTrans" cxnId="{B7B2EAFF-28EE-49B7-BFFC-0D690DA1FCE2}">
      <dgm:prSet/>
      <dgm:spPr/>
      <dgm:t>
        <a:bodyPr/>
        <a:lstStyle/>
        <a:p>
          <a:endParaRPr lang="nb-NO"/>
        </a:p>
      </dgm:t>
    </dgm:pt>
    <dgm:pt modelId="{7D1B6FDE-8AD8-434B-9AE4-30709D257EC2}">
      <dgm:prSet/>
      <dgm:spPr>
        <a:xfrm>
          <a:off x="3432908" y="1683515"/>
          <a:ext cx="945612" cy="472806"/>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Klahkaålman åvtehke</a:t>
          </a:r>
        </a:p>
        <a:p>
          <a:r>
            <a:rPr lang="nb-NO" dirty="0" smtClean="0">
              <a:solidFill>
                <a:sysClr val="windowText" lastClr="000000"/>
              </a:solidFill>
              <a:latin typeface="Calibri"/>
              <a:ea typeface="+mn-ea"/>
              <a:cs typeface="+mn-cs"/>
            </a:rPr>
            <a:t>Sture Lindgren</a:t>
          </a:r>
          <a:endParaRPr lang="nb-NO" dirty="0">
            <a:solidFill>
              <a:sysClr val="windowText" lastClr="000000"/>
            </a:solidFill>
            <a:latin typeface="Calibri"/>
            <a:ea typeface="+mn-ea"/>
            <a:cs typeface="+mn-cs"/>
          </a:endParaRPr>
        </a:p>
      </dgm:t>
    </dgm:pt>
    <dgm:pt modelId="{7F698755-1F44-4F7B-B9A6-562C3D4D5816}" type="parTrans" cxnId="{29C7B582-3BED-41CD-9C74-309844E99E40}">
      <dgm:prSet/>
      <dgm:spPr>
        <a:xfrm>
          <a:off x="2761523" y="813551"/>
          <a:ext cx="1144191" cy="869963"/>
        </a:xfrm>
        <a:noFill/>
        <a:ln w="25400" cap="flat" cmpd="sng" algn="ctr">
          <a:solidFill>
            <a:srgbClr val="4F81BD">
              <a:shade val="60000"/>
              <a:hueOff val="0"/>
              <a:satOff val="0"/>
              <a:lumOff val="0"/>
              <a:alphaOff val="0"/>
            </a:srgbClr>
          </a:solidFill>
          <a:prstDash val="solid"/>
        </a:ln>
        <a:effectLst/>
      </dgm:spPr>
      <dgm:t>
        <a:bodyPr/>
        <a:lstStyle/>
        <a:p>
          <a:endParaRPr lang="nb-NO"/>
        </a:p>
      </dgm:t>
    </dgm:pt>
    <dgm:pt modelId="{9A503F2B-4269-4E19-8F09-9F6025B0A4E8}" type="sibTrans" cxnId="{29C7B582-3BED-41CD-9C74-309844E99E40}">
      <dgm:prSet/>
      <dgm:spPr/>
      <dgm:t>
        <a:bodyPr/>
        <a:lstStyle/>
        <a:p>
          <a:endParaRPr lang="nb-NO"/>
        </a:p>
      </dgm:t>
    </dgm:pt>
    <dgm:pt modelId="{EB382DBF-FB44-4001-8544-11EE8607F18A}">
      <dgm:prSet/>
      <dgm:spPr>
        <a:xfrm>
          <a:off x="3669311" y="2354900"/>
          <a:ext cx="945612" cy="472806"/>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Klahkaålmah</a:t>
          </a:r>
        </a:p>
        <a:p>
          <a:r>
            <a:rPr lang="nb-NO" dirty="0" smtClean="0">
              <a:solidFill>
                <a:sysClr val="windowText" lastClr="000000"/>
              </a:solidFill>
              <a:latin typeface="Calibri"/>
              <a:ea typeface="+mn-ea"/>
              <a:cs typeface="+mn-cs"/>
            </a:rPr>
            <a:t>Leif Carlsson</a:t>
          </a:r>
        </a:p>
        <a:p>
          <a:r>
            <a:rPr lang="nb-NO" dirty="0" smtClean="0">
              <a:solidFill>
                <a:sysClr val="windowText" lastClr="000000"/>
              </a:solidFill>
              <a:latin typeface="Calibri"/>
              <a:ea typeface="+mn-ea"/>
              <a:cs typeface="+mn-cs"/>
            </a:rPr>
            <a:t>Berit </a:t>
          </a:r>
          <a:r>
            <a:rPr lang="nb-NO" dirty="0" err="1" smtClean="0">
              <a:solidFill>
                <a:sysClr val="windowText" lastClr="000000"/>
              </a:solidFill>
              <a:latin typeface="Calibri"/>
              <a:ea typeface="+mn-ea"/>
              <a:cs typeface="+mn-cs"/>
            </a:rPr>
            <a:t>Staldvik</a:t>
          </a:r>
          <a:endParaRPr lang="nb-NO" dirty="0">
            <a:solidFill>
              <a:sysClr val="windowText" lastClr="000000"/>
            </a:solidFill>
            <a:latin typeface="Calibri"/>
            <a:ea typeface="+mn-ea"/>
            <a:cs typeface="+mn-cs"/>
          </a:endParaRPr>
        </a:p>
      </dgm:t>
    </dgm:pt>
    <dgm:pt modelId="{EB53A33C-0B1A-412D-837A-B893A3C3AE2C}" type="parTrans" cxnId="{DAE1E783-ACAE-4135-BCEF-9E9D79778722}">
      <dgm:prSet/>
      <dgm:spPr>
        <a:xfrm>
          <a:off x="3527469" y="2156321"/>
          <a:ext cx="141841" cy="434981"/>
        </a:xfrm>
        <a:noFill/>
        <a:ln w="25400" cap="flat" cmpd="sng" algn="ctr">
          <a:solidFill>
            <a:srgbClr val="4F81BD">
              <a:shade val="80000"/>
              <a:hueOff val="0"/>
              <a:satOff val="0"/>
              <a:lumOff val="0"/>
              <a:alphaOff val="0"/>
            </a:srgbClr>
          </a:solidFill>
          <a:prstDash val="solid"/>
        </a:ln>
        <a:effectLst/>
      </dgm:spPr>
      <dgm:t>
        <a:bodyPr/>
        <a:lstStyle/>
        <a:p>
          <a:endParaRPr lang="nb-NO"/>
        </a:p>
      </dgm:t>
    </dgm:pt>
    <dgm:pt modelId="{6873C20B-0451-4B9E-84BB-D9D10D5A3F16}" type="sibTrans" cxnId="{DAE1E783-ACAE-4135-BCEF-9E9D79778722}">
      <dgm:prSet/>
      <dgm:spPr/>
      <dgm:t>
        <a:bodyPr/>
        <a:lstStyle/>
        <a:p>
          <a:endParaRPr lang="nb-NO"/>
        </a:p>
      </dgm:t>
    </dgm:pt>
    <dgm:pt modelId="{92894C1A-DBA3-441D-8EFC-A8745A4627FE}">
      <dgm:prSet/>
      <dgm:spPr>
        <a:xfrm>
          <a:off x="3669311" y="3026285"/>
          <a:ext cx="945612" cy="472806"/>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Ålkoebarkijh</a:t>
          </a:r>
        </a:p>
        <a:p>
          <a:r>
            <a:rPr lang="nb-NO" dirty="0" smtClean="0">
              <a:solidFill>
                <a:sysClr val="windowText" lastClr="000000"/>
              </a:solidFill>
              <a:latin typeface="Calibri"/>
              <a:ea typeface="+mn-ea"/>
              <a:cs typeface="+mn-cs"/>
            </a:rPr>
            <a:t>Jostein Pettersen</a:t>
          </a:r>
        </a:p>
        <a:p>
          <a:r>
            <a:rPr lang="nb-NO" dirty="0" smtClean="0">
              <a:solidFill>
                <a:sysClr val="windowText" lastClr="000000"/>
              </a:solidFill>
              <a:latin typeface="Calibri"/>
              <a:ea typeface="+mn-ea"/>
              <a:cs typeface="+mn-cs"/>
            </a:rPr>
            <a:t>Torgeir Nordseth</a:t>
          </a:r>
          <a:endParaRPr lang="nb-NO" dirty="0">
            <a:solidFill>
              <a:sysClr val="windowText" lastClr="000000"/>
            </a:solidFill>
            <a:latin typeface="Calibri"/>
            <a:ea typeface="+mn-ea"/>
            <a:cs typeface="+mn-cs"/>
          </a:endParaRPr>
        </a:p>
      </dgm:t>
    </dgm:pt>
    <dgm:pt modelId="{1180EB8C-88E2-45E7-97CC-745B20C4118B}" type="parTrans" cxnId="{747BDA62-510F-43E0-95B9-D5D55AE8F00F}">
      <dgm:prSet/>
      <dgm:spPr>
        <a:xfrm>
          <a:off x="3527469" y="2156321"/>
          <a:ext cx="141841" cy="1106367"/>
        </a:xfrm>
        <a:noFill/>
        <a:ln w="25400" cap="flat" cmpd="sng" algn="ctr">
          <a:solidFill>
            <a:srgbClr val="4F81BD">
              <a:shade val="80000"/>
              <a:hueOff val="0"/>
              <a:satOff val="0"/>
              <a:lumOff val="0"/>
              <a:alphaOff val="0"/>
            </a:srgbClr>
          </a:solidFill>
          <a:prstDash val="solid"/>
        </a:ln>
        <a:effectLst/>
      </dgm:spPr>
      <dgm:t>
        <a:bodyPr/>
        <a:lstStyle/>
        <a:p>
          <a:endParaRPr lang="nb-NO"/>
        </a:p>
      </dgm:t>
    </dgm:pt>
    <dgm:pt modelId="{3629D8D3-9AE3-486D-BDD8-06A07F815344}" type="sibTrans" cxnId="{747BDA62-510F-43E0-95B9-D5D55AE8F00F}">
      <dgm:prSet/>
      <dgm:spPr/>
      <dgm:t>
        <a:bodyPr/>
        <a:lstStyle/>
        <a:p>
          <a:endParaRPr lang="nb-NO"/>
        </a:p>
      </dgm:t>
    </dgm:pt>
    <dgm:pt modelId="{75B374CE-7341-4C23-A55E-0FEEC3707514}">
      <dgm:prSet/>
      <dgm:spPr>
        <a:xfrm>
          <a:off x="2550519" y="2324730"/>
          <a:ext cx="945612" cy="472806"/>
        </a:xfrm>
        <a:solidFill>
          <a:srgbClr val="1F497D">
            <a:lumMod val="20000"/>
            <a:lumOff val="80000"/>
          </a:srgb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Buelemedåehkie</a:t>
          </a:r>
        </a:p>
        <a:p>
          <a:r>
            <a:rPr lang="nb-NO" dirty="0" smtClean="0">
              <a:solidFill>
                <a:sysClr val="windowText" lastClr="000000"/>
              </a:solidFill>
              <a:latin typeface="Calibri"/>
              <a:ea typeface="+mn-ea"/>
              <a:cs typeface="+mn-cs"/>
            </a:rPr>
            <a:t>(16)</a:t>
          </a:r>
          <a:endParaRPr lang="nb-NO" dirty="0">
            <a:solidFill>
              <a:sysClr val="windowText" lastClr="000000"/>
            </a:solidFill>
            <a:latin typeface="Calibri"/>
            <a:ea typeface="+mn-ea"/>
            <a:cs typeface="+mn-cs"/>
          </a:endParaRPr>
        </a:p>
      </dgm:t>
    </dgm:pt>
    <dgm:pt modelId="{422BADCD-BA44-4564-BE50-AC1F48D71076}" type="parTrans" cxnId="{DAAFB0A9-4798-44B3-A047-CAE26545BE54}">
      <dgm:prSet/>
      <dgm:spPr>
        <a:xfrm>
          <a:off x="2383278" y="2156321"/>
          <a:ext cx="167241" cy="404812"/>
        </a:xfrm>
        <a:noFill/>
        <a:ln w="25400" cap="flat" cmpd="sng" algn="ctr">
          <a:solidFill>
            <a:srgbClr val="4F81BD">
              <a:shade val="80000"/>
              <a:hueOff val="0"/>
              <a:satOff val="0"/>
              <a:lumOff val="0"/>
              <a:alphaOff val="0"/>
            </a:srgbClr>
          </a:solidFill>
          <a:prstDash val="solid"/>
        </a:ln>
        <a:effectLst/>
      </dgm:spPr>
      <dgm:t>
        <a:bodyPr/>
        <a:lstStyle/>
        <a:p>
          <a:endParaRPr lang="nb-NO"/>
        </a:p>
      </dgm:t>
    </dgm:pt>
    <dgm:pt modelId="{A586AB00-AE77-4A19-A2EC-D45A82957537}" type="sibTrans" cxnId="{DAAFB0A9-4798-44B3-A047-CAE26545BE54}">
      <dgm:prSet/>
      <dgm:spPr/>
      <dgm:t>
        <a:bodyPr/>
        <a:lstStyle/>
        <a:p>
          <a:endParaRPr lang="nb-NO"/>
        </a:p>
      </dgm:t>
    </dgm:pt>
    <dgm:pt modelId="{795F3C8E-8902-4522-8926-994A997ED777}">
      <dgm:prSet/>
      <dgm:spPr>
        <a:xfrm>
          <a:off x="4813503" y="2340692"/>
          <a:ext cx="945612" cy="796565"/>
        </a:xfr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nb-NO" dirty="0" smtClean="0">
              <a:solidFill>
                <a:sysClr val="windowText" lastClr="000000"/>
              </a:solidFill>
              <a:latin typeface="Calibri"/>
              <a:ea typeface="+mn-ea"/>
              <a:cs typeface="+mn-cs"/>
            </a:rPr>
            <a:t>sjeakedæjjah</a:t>
          </a:r>
        </a:p>
        <a:p>
          <a:r>
            <a:rPr lang="nb-NO" dirty="0" err="1" smtClean="0">
              <a:solidFill>
                <a:sysClr val="windowText" lastClr="000000"/>
              </a:solidFill>
              <a:latin typeface="Calibri"/>
              <a:ea typeface="+mn-ea"/>
              <a:cs typeface="+mn-cs"/>
            </a:rPr>
            <a:t>Cerina</a:t>
          </a:r>
          <a:r>
            <a:rPr lang="nb-NO" dirty="0" smtClean="0">
              <a:solidFill>
                <a:sysClr val="windowText" lastClr="000000"/>
              </a:solidFill>
              <a:latin typeface="Calibri"/>
              <a:ea typeface="+mn-ea"/>
              <a:cs typeface="+mn-cs"/>
            </a:rPr>
            <a:t> Winther                     Lillian Pettersen          Turid Dahl                         Lis Steen        </a:t>
          </a:r>
        </a:p>
        <a:p>
          <a:r>
            <a:rPr lang="nb-NO" dirty="0" err="1" smtClean="0">
              <a:solidFill>
                <a:sysClr val="windowText" lastClr="000000"/>
              </a:solidFill>
              <a:latin typeface="Calibri"/>
              <a:ea typeface="+mn-ea"/>
              <a:cs typeface="+mn-cs"/>
            </a:rPr>
            <a:t>Nataliya</a:t>
          </a:r>
          <a:r>
            <a:rPr lang="nb-NO" dirty="0" smtClean="0">
              <a:solidFill>
                <a:sysClr val="windowText" lastClr="000000"/>
              </a:solidFill>
              <a:latin typeface="Calibri"/>
              <a:ea typeface="+mn-ea"/>
              <a:cs typeface="+mn-cs"/>
            </a:rPr>
            <a:t> Skåren             </a:t>
          </a:r>
        </a:p>
      </dgm:t>
    </dgm:pt>
    <dgm:pt modelId="{25FD43C7-CDD7-4538-88B2-DF09BCE22304}" type="parTrans" cxnId="{B615EDE1-8518-4E38-BC26-E94602CFFE80}">
      <dgm:prSet/>
      <dgm:spPr>
        <a:xfrm>
          <a:off x="4671661" y="2142113"/>
          <a:ext cx="141841" cy="596861"/>
        </a:xfrm>
        <a:noFill/>
        <a:ln w="25400" cap="flat" cmpd="sng" algn="ctr">
          <a:solidFill>
            <a:srgbClr val="4F81BD">
              <a:shade val="80000"/>
              <a:hueOff val="0"/>
              <a:satOff val="0"/>
              <a:lumOff val="0"/>
              <a:alphaOff val="0"/>
            </a:srgbClr>
          </a:solidFill>
          <a:prstDash val="solid"/>
        </a:ln>
        <a:effectLst/>
      </dgm:spPr>
      <dgm:t>
        <a:bodyPr/>
        <a:lstStyle/>
        <a:p>
          <a:endParaRPr lang="nb-NO"/>
        </a:p>
      </dgm:t>
    </dgm:pt>
    <dgm:pt modelId="{0ABBDFA5-536E-4E66-8A3A-086C1899F517}" type="sibTrans" cxnId="{B615EDE1-8518-4E38-BC26-E94602CFFE80}">
      <dgm:prSet/>
      <dgm:spPr/>
      <dgm:t>
        <a:bodyPr/>
        <a:lstStyle/>
        <a:p>
          <a:endParaRPr lang="nb-NO"/>
        </a:p>
      </dgm:t>
    </dgm:pt>
    <dgm:pt modelId="{AD7D1D9B-5135-4A98-91E1-3B6CC6BE4249}" type="pres">
      <dgm:prSet presAssocID="{CCC9B41A-0D58-4A6E-8C5C-D3AEDF24B4CD}" presName="hierChild1" presStyleCnt="0">
        <dgm:presLayoutVars>
          <dgm:orgChart val="1"/>
          <dgm:chPref val="1"/>
          <dgm:dir/>
          <dgm:animOne val="branch"/>
          <dgm:animLvl val="lvl"/>
          <dgm:resizeHandles/>
        </dgm:presLayoutVars>
      </dgm:prSet>
      <dgm:spPr/>
      <dgm:t>
        <a:bodyPr/>
        <a:lstStyle/>
        <a:p>
          <a:endParaRPr lang="nb-NO"/>
        </a:p>
      </dgm:t>
    </dgm:pt>
    <dgm:pt modelId="{BEC6E318-7623-44F0-BDC9-185D049414A4}" type="pres">
      <dgm:prSet presAssocID="{58E748F8-F1AB-4BA6-80A8-7AEDC51B8312}" presName="hierRoot1" presStyleCnt="0">
        <dgm:presLayoutVars>
          <dgm:hierBranch val="init"/>
        </dgm:presLayoutVars>
      </dgm:prSet>
      <dgm:spPr/>
    </dgm:pt>
    <dgm:pt modelId="{B2E46448-5E46-407C-B911-BB5ECEC31913}" type="pres">
      <dgm:prSet presAssocID="{58E748F8-F1AB-4BA6-80A8-7AEDC51B8312}" presName="rootComposite1" presStyleCnt="0"/>
      <dgm:spPr/>
    </dgm:pt>
    <dgm:pt modelId="{FF053342-0CBE-41C1-B2FD-19B06A859A52}" type="pres">
      <dgm:prSet presAssocID="{58E748F8-F1AB-4BA6-80A8-7AEDC51B8312}" presName="rootText1" presStyleLbl="node0" presStyleIdx="0" presStyleCnt="1">
        <dgm:presLayoutVars>
          <dgm:chPref val="3"/>
        </dgm:presLayoutVars>
      </dgm:prSet>
      <dgm:spPr>
        <a:prstGeom prst="rect">
          <a:avLst/>
        </a:prstGeom>
      </dgm:spPr>
      <dgm:t>
        <a:bodyPr/>
        <a:lstStyle/>
        <a:p>
          <a:endParaRPr lang="nb-NO"/>
        </a:p>
      </dgm:t>
    </dgm:pt>
    <dgm:pt modelId="{E27065C2-98DE-462E-95F9-D0A2457D75B5}" type="pres">
      <dgm:prSet presAssocID="{58E748F8-F1AB-4BA6-80A8-7AEDC51B8312}" presName="rootConnector1" presStyleLbl="node1" presStyleIdx="0" presStyleCnt="0"/>
      <dgm:spPr/>
      <dgm:t>
        <a:bodyPr/>
        <a:lstStyle/>
        <a:p>
          <a:endParaRPr lang="nb-NO"/>
        </a:p>
      </dgm:t>
    </dgm:pt>
    <dgm:pt modelId="{D5FB7865-65A0-4E6E-8620-CC4627ACD702}" type="pres">
      <dgm:prSet presAssocID="{58E748F8-F1AB-4BA6-80A8-7AEDC51B8312}" presName="hierChild2" presStyleCnt="0"/>
      <dgm:spPr/>
    </dgm:pt>
    <dgm:pt modelId="{D8E31CD3-625F-4A6C-B314-39A92BB1B59D}" type="pres">
      <dgm:prSet presAssocID="{C95F5B69-BBF9-46CD-885C-1E2845A2D88D}" presName="Name37" presStyleLbl="parChTrans1D2" presStyleIdx="0" presStyleCnt="6"/>
      <dgm:spPr>
        <a:custGeom>
          <a:avLst/>
          <a:gdLst/>
          <a:ahLst/>
          <a:cxnLst/>
          <a:rect l="0" t="0" r="0" b="0"/>
          <a:pathLst>
            <a:path>
              <a:moveTo>
                <a:pt x="2288383" y="0"/>
              </a:moveTo>
              <a:lnTo>
                <a:pt x="2288383" y="770674"/>
              </a:lnTo>
              <a:lnTo>
                <a:pt x="0" y="770674"/>
              </a:lnTo>
              <a:lnTo>
                <a:pt x="0" y="869963"/>
              </a:lnTo>
            </a:path>
          </a:pathLst>
        </a:custGeom>
      </dgm:spPr>
      <dgm:t>
        <a:bodyPr/>
        <a:lstStyle/>
        <a:p>
          <a:endParaRPr lang="nb-NO"/>
        </a:p>
      </dgm:t>
    </dgm:pt>
    <dgm:pt modelId="{48B72FB1-ACA9-4F1D-9BC8-2053FC3FA3BE}" type="pres">
      <dgm:prSet presAssocID="{CC27C7A1-952D-4ED4-B1EA-7EF47CA6A0AC}" presName="hierRoot2" presStyleCnt="0">
        <dgm:presLayoutVars>
          <dgm:hierBranch val="init"/>
        </dgm:presLayoutVars>
      </dgm:prSet>
      <dgm:spPr/>
    </dgm:pt>
    <dgm:pt modelId="{DB63CF78-2F8D-4DF8-B6AC-98C0D5C384FD}" type="pres">
      <dgm:prSet presAssocID="{CC27C7A1-952D-4ED4-B1EA-7EF47CA6A0AC}" presName="rootComposite" presStyleCnt="0"/>
      <dgm:spPr/>
    </dgm:pt>
    <dgm:pt modelId="{DD914758-6AA2-45D2-9E6A-402FF422BEF8}" type="pres">
      <dgm:prSet presAssocID="{CC27C7A1-952D-4ED4-B1EA-7EF47CA6A0AC}" presName="rootText" presStyleLbl="node2" presStyleIdx="0" presStyleCnt="5">
        <dgm:presLayoutVars>
          <dgm:chPref val="3"/>
        </dgm:presLayoutVars>
      </dgm:prSet>
      <dgm:spPr>
        <a:prstGeom prst="rect">
          <a:avLst/>
        </a:prstGeom>
      </dgm:spPr>
      <dgm:t>
        <a:bodyPr/>
        <a:lstStyle/>
        <a:p>
          <a:endParaRPr lang="nb-NO"/>
        </a:p>
      </dgm:t>
    </dgm:pt>
    <dgm:pt modelId="{158E43AC-9C35-4977-BFA5-C45364019876}" type="pres">
      <dgm:prSet presAssocID="{CC27C7A1-952D-4ED4-B1EA-7EF47CA6A0AC}" presName="rootConnector" presStyleLbl="node2" presStyleIdx="0" presStyleCnt="5"/>
      <dgm:spPr/>
      <dgm:t>
        <a:bodyPr/>
        <a:lstStyle/>
        <a:p>
          <a:endParaRPr lang="nb-NO"/>
        </a:p>
      </dgm:t>
    </dgm:pt>
    <dgm:pt modelId="{FDDF8932-9B17-4098-A6FA-3C83CA6C2236}" type="pres">
      <dgm:prSet presAssocID="{CC27C7A1-952D-4ED4-B1EA-7EF47CA6A0AC}" presName="hierChild4" presStyleCnt="0"/>
      <dgm:spPr/>
    </dgm:pt>
    <dgm:pt modelId="{708DC668-83EB-4AD6-8D9F-3CD2A62D1C4C}" type="pres">
      <dgm:prSet presAssocID="{CC27C7A1-952D-4ED4-B1EA-7EF47CA6A0AC}" presName="hierChild5" presStyleCnt="0"/>
      <dgm:spPr/>
    </dgm:pt>
    <dgm:pt modelId="{78BA00BC-69FD-4D1D-AB22-86710B124D7C}" type="pres">
      <dgm:prSet presAssocID="{1CBBCA5D-538C-4463-8D75-1C8FDFF6440D}" presName="Name37" presStyleLbl="parChTrans1D2" presStyleIdx="1" presStyleCnt="6"/>
      <dgm:spPr>
        <a:custGeom>
          <a:avLst/>
          <a:gdLst/>
          <a:ahLst/>
          <a:cxnLst/>
          <a:rect l="0" t="0" r="0" b="0"/>
          <a:pathLst>
            <a:path>
              <a:moveTo>
                <a:pt x="1144191" y="0"/>
              </a:moveTo>
              <a:lnTo>
                <a:pt x="1144191" y="770674"/>
              </a:lnTo>
              <a:lnTo>
                <a:pt x="0" y="770674"/>
              </a:lnTo>
              <a:lnTo>
                <a:pt x="0" y="869963"/>
              </a:lnTo>
            </a:path>
          </a:pathLst>
        </a:custGeom>
      </dgm:spPr>
      <dgm:t>
        <a:bodyPr/>
        <a:lstStyle/>
        <a:p>
          <a:endParaRPr lang="nb-NO"/>
        </a:p>
      </dgm:t>
    </dgm:pt>
    <dgm:pt modelId="{8475F08E-225D-49DC-9659-F2811FF293CE}" type="pres">
      <dgm:prSet presAssocID="{C8276D2C-F73D-4ECF-A1F5-655B9CB8C833}" presName="hierRoot2" presStyleCnt="0">
        <dgm:presLayoutVars>
          <dgm:hierBranch val="init"/>
        </dgm:presLayoutVars>
      </dgm:prSet>
      <dgm:spPr/>
    </dgm:pt>
    <dgm:pt modelId="{43EAD010-FAD4-4A33-A310-4A9929CA366A}" type="pres">
      <dgm:prSet presAssocID="{C8276D2C-F73D-4ECF-A1F5-655B9CB8C833}" presName="rootComposite" presStyleCnt="0"/>
      <dgm:spPr/>
    </dgm:pt>
    <dgm:pt modelId="{3A0D4551-3B78-4023-9972-F0132ED61F2A}" type="pres">
      <dgm:prSet presAssocID="{C8276D2C-F73D-4ECF-A1F5-655B9CB8C833}" presName="rootText" presStyleLbl="node2" presStyleIdx="1" presStyleCnt="5">
        <dgm:presLayoutVars>
          <dgm:chPref val="3"/>
        </dgm:presLayoutVars>
      </dgm:prSet>
      <dgm:spPr>
        <a:prstGeom prst="rect">
          <a:avLst/>
        </a:prstGeom>
      </dgm:spPr>
      <dgm:t>
        <a:bodyPr/>
        <a:lstStyle/>
        <a:p>
          <a:endParaRPr lang="nb-NO"/>
        </a:p>
      </dgm:t>
    </dgm:pt>
    <dgm:pt modelId="{0FE8E792-C60E-4F1F-B243-9D9D91A0495A}" type="pres">
      <dgm:prSet presAssocID="{C8276D2C-F73D-4ECF-A1F5-655B9CB8C833}" presName="rootConnector" presStyleLbl="node2" presStyleIdx="1" presStyleCnt="5"/>
      <dgm:spPr/>
      <dgm:t>
        <a:bodyPr/>
        <a:lstStyle/>
        <a:p>
          <a:endParaRPr lang="nb-NO"/>
        </a:p>
      </dgm:t>
    </dgm:pt>
    <dgm:pt modelId="{72182064-ADD7-4365-9323-41F5C66FA2DA}" type="pres">
      <dgm:prSet presAssocID="{C8276D2C-F73D-4ECF-A1F5-655B9CB8C833}" presName="hierChild4" presStyleCnt="0"/>
      <dgm:spPr/>
    </dgm:pt>
    <dgm:pt modelId="{31F8BCE9-EC42-4F93-8275-ECB0F7CA9692}" type="pres">
      <dgm:prSet presAssocID="{C8276D2C-F73D-4ECF-A1F5-655B9CB8C833}" presName="hierChild5" presStyleCnt="0"/>
      <dgm:spPr/>
    </dgm:pt>
    <dgm:pt modelId="{750C5020-AF13-47AC-86DC-5444CACEA12A}" type="pres">
      <dgm:prSet presAssocID="{8BAB273E-EB83-466C-9EED-0140B820074F}" presName="Name37" presStyleLbl="parChTrans1D2" presStyleIdx="2" presStyleCnt="6"/>
      <dgm:spPr>
        <a:custGeom>
          <a:avLst/>
          <a:gdLst/>
          <a:ahLst/>
          <a:cxnLst/>
          <a:rect l="0" t="0" r="0" b="0"/>
          <a:pathLst>
            <a:path>
              <a:moveTo>
                <a:pt x="45720" y="0"/>
              </a:moveTo>
              <a:lnTo>
                <a:pt x="45720" y="869963"/>
              </a:lnTo>
            </a:path>
          </a:pathLst>
        </a:custGeom>
      </dgm:spPr>
      <dgm:t>
        <a:bodyPr/>
        <a:lstStyle/>
        <a:p>
          <a:endParaRPr lang="nb-NO"/>
        </a:p>
      </dgm:t>
    </dgm:pt>
    <dgm:pt modelId="{423A9A30-2080-449C-A9F2-9398EB9B148C}" type="pres">
      <dgm:prSet presAssocID="{9FD1EAE6-03F4-4D76-8CA4-350C9166A11A}" presName="hierRoot2" presStyleCnt="0">
        <dgm:presLayoutVars>
          <dgm:hierBranch val="init"/>
        </dgm:presLayoutVars>
      </dgm:prSet>
      <dgm:spPr/>
    </dgm:pt>
    <dgm:pt modelId="{F22D6993-7DA3-47ED-890D-EC5BAF6E3B54}" type="pres">
      <dgm:prSet presAssocID="{9FD1EAE6-03F4-4D76-8CA4-350C9166A11A}" presName="rootComposite" presStyleCnt="0"/>
      <dgm:spPr/>
    </dgm:pt>
    <dgm:pt modelId="{49D4FF4E-69CB-4770-8BD3-C91F5BEC4910}" type="pres">
      <dgm:prSet presAssocID="{9FD1EAE6-03F4-4D76-8CA4-350C9166A11A}" presName="rootText" presStyleLbl="node2" presStyleIdx="2" presStyleCnt="5">
        <dgm:presLayoutVars>
          <dgm:chPref val="3"/>
        </dgm:presLayoutVars>
      </dgm:prSet>
      <dgm:spPr>
        <a:prstGeom prst="rect">
          <a:avLst/>
        </a:prstGeom>
      </dgm:spPr>
      <dgm:t>
        <a:bodyPr/>
        <a:lstStyle/>
        <a:p>
          <a:endParaRPr lang="nb-NO"/>
        </a:p>
      </dgm:t>
    </dgm:pt>
    <dgm:pt modelId="{71052910-AD7C-4ED5-8C6C-621F9D7EE56B}" type="pres">
      <dgm:prSet presAssocID="{9FD1EAE6-03F4-4D76-8CA4-350C9166A11A}" presName="rootConnector" presStyleLbl="node2" presStyleIdx="2" presStyleCnt="5"/>
      <dgm:spPr/>
      <dgm:t>
        <a:bodyPr/>
        <a:lstStyle/>
        <a:p>
          <a:endParaRPr lang="nb-NO"/>
        </a:p>
      </dgm:t>
    </dgm:pt>
    <dgm:pt modelId="{6582A7C4-36A8-42C2-ACBC-CBFA896F4B06}" type="pres">
      <dgm:prSet presAssocID="{9FD1EAE6-03F4-4D76-8CA4-350C9166A11A}" presName="hierChild4" presStyleCnt="0"/>
      <dgm:spPr/>
    </dgm:pt>
    <dgm:pt modelId="{9384DA33-A331-4743-B07F-DEA17DFEE3DF}" type="pres">
      <dgm:prSet presAssocID="{422BADCD-BA44-4564-BE50-AC1F48D71076}" presName="Name37" presStyleLbl="parChTrans1D3" presStyleIdx="0" presStyleCnt="4"/>
      <dgm:spPr>
        <a:custGeom>
          <a:avLst/>
          <a:gdLst/>
          <a:ahLst/>
          <a:cxnLst/>
          <a:rect l="0" t="0" r="0" b="0"/>
          <a:pathLst>
            <a:path>
              <a:moveTo>
                <a:pt x="0" y="0"/>
              </a:moveTo>
              <a:lnTo>
                <a:pt x="0" y="404812"/>
              </a:lnTo>
              <a:lnTo>
                <a:pt x="167241" y="404812"/>
              </a:lnTo>
            </a:path>
          </a:pathLst>
        </a:custGeom>
      </dgm:spPr>
      <dgm:t>
        <a:bodyPr/>
        <a:lstStyle/>
        <a:p>
          <a:endParaRPr lang="nb-NO"/>
        </a:p>
      </dgm:t>
    </dgm:pt>
    <dgm:pt modelId="{DCCE3725-E001-46B7-90BE-3A0715DDEA1B}" type="pres">
      <dgm:prSet presAssocID="{75B374CE-7341-4C23-A55E-0FEEC3707514}" presName="hierRoot2" presStyleCnt="0">
        <dgm:presLayoutVars>
          <dgm:hierBranch val="init"/>
        </dgm:presLayoutVars>
      </dgm:prSet>
      <dgm:spPr/>
    </dgm:pt>
    <dgm:pt modelId="{F95C0AD4-EB59-47FF-8B97-C7F6B0097C94}" type="pres">
      <dgm:prSet presAssocID="{75B374CE-7341-4C23-A55E-0FEEC3707514}" presName="rootComposite" presStyleCnt="0"/>
      <dgm:spPr/>
    </dgm:pt>
    <dgm:pt modelId="{076A28AB-EBE5-4EA1-94ED-440CD6EBD2DD}" type="pres">
      <dgm:prSet presAssocID="{75B374CE-7341-4C23-A55E-0FEEC3707514}" presName="rootText" presStyleLbl="node3" presStyleIdx="0" presStyleCnt="4" custLinFactNeighborX="2686" custLinFactNeighborY="-6381">
        <dgm:presLayoutVars>
          <dgm:chPref val="3"/>
        </dgm:presLayoutVars>
      </dgm:prSet>
      <dgm:spPr>
        <a:prstGeom prst="rect">
          <a:avLst/>
        </a:prstGeom>
      </dgm:spPr>
      <dgm:t>
        <a:bodyPr/>
        <a:lstStyle/>
        <a:p>
          <a:endParaRPr lang="nb-NO"/>
        </a:p>
      </dgm:t>
    </dgm:pt>
    <dgm:pt modelId="{E7F872D5-E9C3-4DDA-B579-D002C3E7E0F5}" type="pres">
      <dgm:prSet presAssocID="{75B374CE-7341-4C23-A55E-0FEEC3707514}" presName="rootConnector" presStyleLbl="node3" presStyleIdx="0" presStyleCnt="4"/>
      <dgm:spPr/>
      <dgm:t>
        <a:bodyPr/>
        <a:lstStyle/>
        <a:p>
          <a:endParaRPr lang="nb-NO"/>
        </a:p>
      </dgm:t>
    </dgm:pt>
    <dgm:pt modelId="{FD7B020A-6ABF-421F-8AE7-8F493B1CB47B}" type="pres">
      <dgm:prSet presAssocID="{75B374CE-7341-4C23-A55E-0FEEC3707514}" presName="hierChild4" presStyleCnt="0"/>
      <dgm:spPr/>
    </dgm:pt>
    <dgm:pt modelId="{EA0B8F20-A300-413D-9361-223ADB8AEDDA}" type="pres">
      <dgm:prSet presAssocID="{75B374CE-7341-4C23-A55E-0FEEC3707514}" presName="hierChild5" presStyleCnt="0"/>
      <dgm:spPr/>
    </dgm:pt>
    <dgm:pt modelId="{0731C40E-65E5-445D-86D2-E4FAE77990F5}" type="pres">
      <dgm:prSet presAssocID="{9FD1EAE6-03F4-4D76-8CA4-350C9166A11A}" presName="hierChild5" presStyleCnt="0"/>
      <dgm:spPr/>
    </dgm:pt>
    <dgm:pt modelId="{D05CC5EB-2673-4FED-A809-F2EB6B87097E}" type="pres">
      <dgm:prSet presAssocID="{7F698755-1F44-4F7B-B9A6-562C3D4D5816}" presName="Name37" presStyleLbl="parChTrans1D2" presStyleIdx="3" presStyleCnt="6"/>
      <dgm:spPr>
        <a:custGeom>
          <a:avLst/>
          <a:gdLst/>
          <a:ahLst/>
          <a:cxnLst/>
          <a:rect l="0" t="0" r="0" b="0"/>
          <a:pathLst>
            <a:path>
              <a:moveTo>
                <a:pt x="0" y="0"/>
              </a:moveTo>
              <a:lnTo>
                <a:pt x="0" y="770674"/>
              </a:lnTo>
              <a:lnTo>
                <a:pt x="1144191" y="770674"/>
              </a:lnTo>
              <a:lnTo>
                <a:pt x="1144191" y="869963"/>
              </a:lnTo>
            </a:path>
          </a:pathLst>
        </a:custGeom>
      </dgm:spPr>
      <dgm:t>
        <a:bodyPr/>
        <a:lstStyle/>
        <a:p>
          <a:endParaRPr lang="nb-NO"/>
        </a:p>
      </dgm:t>
    </dgm:pt>
    <dgm:pt modelId="{0C5995F0-4ABC-419E-BE9B-EAE99E77E52D}" type="pres">
      <dgm:prSet presAssocID="{7D1B6FDE-8AD8-434B-9AE4-30709D257EC2}" presName="hierRoot2" presStyleCnt="0">
        <dgm:presLayoutVars>
          <dgm:hierBranch val="init"/>
        </dgm:presLayoutVars>
      </dgm:prSet>
      <dgm:spPr/>
    </dgm:pt>
    <dgm:pt modelId="{48139542-E942-4494-AEE5-5D71E0F50E0D}" type="pres">
      <dgm:prSet presAssocID="{7D1B6FDE-8AD8-434B-9AE4-30709D257EC2}" presName="rootComposite" presStyleCnt="0"/>
      <dgm:spPr/>
    </dgm:pt>
    <dgm:pt modelId="{56AF1866-8639-4826-9F30-79898B5D339B}" type="pres">
      <dgm:prSet presAssocID="{7D1B6FDE-8AD8-434B-9AE4-30709D257EC2}" presName="rootText" presStyleLbl="node2" presStyleIdx="3" presStyleCnt="5">
        <dgm:presLayoutVars>
          <dgm:chPref val="3"/>
        </dgm:presLayoutVars>
      </dgm:prSet>
      <dgm:spPr>
        <a:prstGeom prst="rect">
          <a:avLst/>
        </a:prstGeom>
      </dgm:spPr>
      <dgm:t>
        <a:bodyPr/>
        <a:lstStyle/>
        <a:p>
          <a:endParaRPr lang="nb-NO"/>
        </a:p>
      </dgm:t>
    </dgm:pt>
    <dgm:pt modelId="{A9A0E803-8CA1-42C8-B70F-881F19296E89}" type="pres">
      <dgm:prSet presAssocID="{7D1B6FDE-8AD8-434B-9AE4-30709D257EC2}" presName="rootConnector" presStyleLbl="node2" presStyleIdx="3" presStyleCnt="5"/>
      <dgm:spPr/>
      <dgm:t>
        <a:bodyPr/>
        <a:lstStyle/>
        <a:p>
          <a:endParaRPr lang="nb-NO"/>
        </a:p>
      </dgm:t>
    </dgm:pt>
    <dgm:pt modelId="{CEE3A48B-EC40-438A-A466-4717F8A1FD42}" type="pres">
      <dgm:prSet presAssocID="{7D1B6FDE-8AD8-434B-9AE4-30709D257EC2}" presName="hierChild4" presStyleCnt="0"/>
      <dgm:spPr/>
    </dgm:pt>
    <dgm:pt modelId="{E7288270-7894-47B4-B16D-5EFD2A8A6401}" type="pres">
      <dgm:prSet presAssocID="{EB53A33C-0B1A-412D-837A-B893A3C3AE2C}" presName="Name37" presStyleLbl="parChTrans1D3" presStyleIdx="1" presStyleCnt="4"/>
      <dgm:spPr>
        <a:custGeom>
          <a:avLst/>
          <a:gdLst/>
          <a:ahLst/>
          <a:cxnLst/>
          <a:rect l="0" t="0" r="0" b="0"/>
          <a:pathLst>
            <a:path>
              <a:moveTo>
                <a:pt x="0" y="0"/>
              </a:moveTo>
              <a:lnTo>
                <a:pt x="0" y="434981"/>
              </a:lnTo>
              <a:lnTo>
                <a:pt x="141841" y="434981"/>
              </a:lnTo>
            </a:path>
          </a:pathLst>
        </a:custGeom>
      </dgm:spPr>
      <dgm:t>
        <a:bodyPr/>
        <a:lstStyle/>
        <a:p>
          <a:endParaRPr lang="nb-NO"/>
        </a:p>
      </dgm:t>
    </dgm:pt>
    <dgm:pt modelId="{6FF69650-C6C6-409C-B78B-197125996285}" type="pres">
      <dgm:prSet presAssocID="{EB382DBF-FB44-4001-8544-11EE8607F18A}" presName="hierRoot2" presStyleCnt="0">
        <dgm:presLayoutVars>
          <dgm:hierBranch val="init"/>
        </dgm:presLayoutVars>
      </dgm:prSet>
      <dgm:spPr/>
    </dgm:pt>
    <dgm:pt modelId="{6C9654CE-C170-4BC6-BBFE-858166435CCC}" type="pres">
      <dgm:prSet presAssocID="{EB382DBF-FB44-4001-8544-11EE8607F18A}" presName="rootComposite" presStyleCnt="0"/>
      <dgm:spPr/>
    </dgm:pt>
    <dgm:pt modelId="{1DC9AA4E-F4D8-4734-BB70-2B780A590186}" type="pres">
      <dgm:prSet presAssocID="{EB382DBF-FB44-4001-8544-11EE8607F18A}" presName="rootText" presStyleLbl="node3" presStyleIdx="1" presStyleCnt="4">
        <dgm:presLayoutVars>
          <dgm:chPref val="3"/>
        </dgm:presLayoutVars>
      </dgm:prSet>
      <dgm:spPr>
        <a:prstGeom prst="rect">
          <a:avLst/>
        </a:prstGeom>
      </dgm:spPr>
      <dgm:t>
        <a:bodyPr/>
        <a:lstStyle/>
        <a:p>
          <a:endParaRPr lang="nb-NO"/>
        </a:p>
      </dgm:t>
    </dgm:pt>
    <dgm:pt modelId="{15F2EE38-D34C-4ED6-9F9D-E3A42DF20471}" type="pres">
      <dgm:prSet presAssocID="{EB382DBF-FB44-4001-8544-11EE8607F18A}" presName="rootConnector" presStyleLbl="node3" presStyleIdx="1" presStyleCnt="4"/>
      <dgm:spPr/>
      <dgm:t>
        <a:bodyPr/>
        <a:lstStyle/>
        <a:p>
          <a:endParaRPr lang="nb-NO"/>
        </a:p>
      </dgm:t>
    </dgm:pt>
    <dgm:pt modelId="{47E9BB48-15A7-4C98-BC10-A0FD73A0FD0E}" type="pres">
      <dgm:prSet presAssocID="{EB382DBF-FB44-4001-8544-11EE8607F18A}" presName="hierChild4" presStyleCnt="0"/>
      <dgm:spPr/>
    </dgm:pt>
    <dgm:pt modelId="{3EAABA0B-0B60-4725-8E97-3466A905B6DB}" type="pres">
      <dgm:prSet presAssocID="{EB382DBF-FB44-4001-8544-11EE8607F18A}" presName="hierChild5" presStyleCnt="0"/>
      <dgm:spPr/>
    </dgm:pt>
    <dgm:pt modelId="{7E9F8301-199B-4BBD-B1C3-0061A4F3C2AD}" type="pres">
      <dgm:prSet presAssocID="{1180EB8C-88E2-45E7-97CC-745B20C4118B}" presName="Name37" presStyleLbl="parChTrans1D3" presStyleIdx="2" presStyleCnt="4"/>
      <dgm:spPr>
        <a:custGeom>
          <a:avLst/>
          <a:gdLst/>
          <a:ahLst/>
          <a:cxnLst/>
          <a:rect l="0" t="0" r="0" b="0"/>
          <a:pathLst>
            <a:path>
              <a:moveTo>
                <a:pt x="0" y="0"/>
              </a:moveTo>
              <a:lnTo>
                <a:pt x="0" y="1106367"/>
              </a:lnTo>
              <a:lnTo>
                <a:pt x="141841" y="1106367"/>
              </a:lnTo>
            </a:path>
          </a:pathLst>
        </a:custGeom>
      </dgm:spPr>
      <dgm:t>
        <a:bodyPr/>
        <a:lstStyle/>
        <a:p>
          <a:endParaRPr lang="nb-NO"/>
        </a:p>
      </dgm:t>
    </dgm:pt>
    <dgm:pt modelId="{127FF3C7-B942-439F-A2C8-6BD795B0684E}" type="pres">
      <dgm:prSet presAssocID="{92894C1A-DBA3-441D-8EFC-A8745A4627FE}" presName="hierRoot2" presStyleCnt="0">
        <dgm:presLayoutVars>
          <dgm:hierBranch val="init"/>
        </dgm:presLayoutVars>
      </dgm:prSet>
      <dgm:spPr/>
    </dgm:pt>
    <dgm:pt modelId="{E67EF30E-89CE-4BFE-936A-6C7A5ED24EDA}" type="pres">
      <dgm:prSet presAssocID="{92894C1A-DBA3-441D-8EFC-A8745A4627FE}" presName="rootComposite" presStyleCnt="0"/>
      <dgm:spPr/>
    </dgm:pt>
    <dgm:pt modelId="{84874BB4-0B4D-427B-ABEE-02264036CB4F}" type="pres">
      <dgm:prSet presAssocID="{92894C1A-DBA3-441D-8EFC-A8745A4627FE}" presName="rootText" presStyleLbl="node3" presStyleIdx="2" presStyleCnt="4" custLinFactNeighborX="-3022" custLinFactNeighborY="-2015">
        <dgm:presLayoutVars>
          <dgm:chPref val="3"/>
        </dgm:presLayoutVars>
      </dgm:prSet>
      <dgm:spPr>
        <a:prstGeom prst="rect">
          <a:avLst/>
        </a:prstGeom>
      </dgm:spPr>
      <dgm:t>
        <a:bodyPr/>
        <a:lstStyle/>
        <a:p>
          <a:endParaRPr lang="nb-NO"/>
        </a:p>
      </dgm:t>
    </dgm:pt>
    <dgm:pt modelId="{25B9F477-3EBE-4789-A095-25B2BE04378D}" type="pres">
      <dgm:prSet presAssocID="{92894C1A-DBA3-441D-8EFC-A8745A4627FE}" presName="rootConnector" presStyleLbl="node3" presStyleIdx="2" presStyleCnt="4"/>
      <dgm:spPr/>
      <dgm:t>
        <a:bodyPr/>
        <a:lstStyle/>
        <a:p>
          <a:endParaRPr lang="nb-NO"/>
        </a:p>
      </dgm:t>
    </dgm:pt>
    <dgm:pt modelId="{CBEA605A-F538-40DD-9252-BF99E42049DA}" type="pres">
      <dgm:prSet presAssocID="{92894C1A-DBA3-441D-8EFC-A8745A4627FE}" presName="hierChild4" presStyleCnt="0"/>
      <dgm:spPr/>
    </dgm:pt>
    <dgm:pt modelId="{6B216B89-DF67-4108-B4C0-38B8FE67F752}" type="pres">
      <dgm:prSet presAssocID="{92894C1A-DBA3-441D-8EFC-A8745A4627FE}" presName="hierChild5" presStyleCnt="0"/>
      <dgm:spPr/>
    </dgm:pt>
    <dgm:pt modelId="{CA3B2134-4051-4523-B8E4-F4935AD10646}" type="pres">
      <dgm:prSet presAssocID="{7D1B6FDE-8AD8-434B-9AE4-30709D257EC2}" presName="hierChild5" presStyleCnt="0"/>
      <dgm:spPr/>
    </dgm:pt>
    <dgm:pt modelId="{B988F99B-9544-41EE-A802-97D660FE643C}" type="pres">
      <dgm:prSet presAssocID="{0C6FD410-497A-43B6-A329-563FF375274E}" presName="Name37" presStyleLbl="parChTrans1D2" presStyleIdx="4" presStyleCnt="6"/>
      <dgm:spPr>
        <a:custGeom>
          <a:avLst/>
          <a:gdLst/>
          <a:ahLst/>
          <a:cxnLst/>
          <a:rect l="0" t="0" r="0" b="0"/>
          <a:pathLst>
            <a:path>
              <a:moveTo>
                <a:pt x="0" y="0"/>
              </a:moveTo>
              <a:lnTo>
                <a:pt x="0" y="770674"/>
              </a:lnTo>
              <a:lnTo>
                <a:pt x="2288383" y="770674"/>
              </a:lnTo>
              <a:lnTo>
                <a:pt x="2288383" y="869963"/>
              </a:lnTo>
            </a:path>
          </a:pathLst>
        </a:custGeom>
      </dgm:spPr>
      <dgm:t>
        <a:bodyPr/>
        <a:lstStyle/>
        <a:p>
          <a:endParaRPr lang="nb-NO"/>
        </a:p>
      </dgm:t>
    </dgm:pt>
    <dgm:pt modelId="{865ECFE9-75FD-43D0-B33A-C7E105953C0B}" type="pres">
      <dgm:prSet presAssocID="{EEBD1692-028E-4D8E-915E-F32293B74510}" presName="hierRoot2" presStyleCnt="0">
        <dgm:presLayoutVars>
          <dgm:hierBranch val="init"/>
        </dgm:presLayoutVars>
      </dgm:prSet>
      <dgm:spPr/>
    </dgm:pt>
    <dgm:pt modelId="{533FFB99-0A30-4805-ADF5-FEA1E61C22C0}" type="pres">
      <dgm:prSet presAssocID="{EEBD1692-028E-4D8E-915E-F32293B74510}" presName="rootComposite" presStyleCnt="0"/>
      <dgm:spPr/>
    </dgm:pt>
    <dgm:pt modelId="{87782ECB-D923-4B15-A7FD-576D1B5ECBFD}" type="pres">
      <dgm:prSet presAssocID="{EEBD1692-028E-4D8E-915E-F32293B74510}" presName="rootText" presStyleLbl="node2" presStyleIdx="4" presStyleCnt="5" custScaleY="96995">
        <dgm:presLayoutVars>
          <dgm:chPref val="3"/>
        </dgm:presLayoutVars>
      </dgm:prSet>
      <dgm:spPr>
        <a:prstGeom prst="rect">
          <a:avLst/>
        </a:prstGeom>
      </dgm:spPr>
      <dgm:t>
        <a:bodyPr/>
        <a:lstStyle/>
        <a:p>
          <a:endParaRPr lang="nb-NO"/>
        </a:p>
      </dgm:t>
    </dgm:pt>
    <dgm:pt modelId="{0F99E037-90D5-4454-B866-3D00E1EB86D4}" type="pres">
      <dgm:prSet presAssocID="{EEBD1692-028E-4D8E-915E-F32293B74510}" presName="rootConnector" presStyleLbl="node2" presStyleIdx="4" presStyleCnt="5"/>
      <dgm:spPr/>
      <dgm:t>
        <a:bodyPr/>
        <a:lstStyle/>
        <a:p>
          <a:endParaRPr lang="nb-NO"/>
        </a:p>
      </dgm:t>
    </dgm:pt>
    <dgm:pt modelId="{297A8FAA-0B1C-4BDA-AAFD-5C21234DF0E6}" type="pres">
      <dgm:prSet presAssocID="{EEBD1692-028E-4D8E-915E-F32293B74510}" presName="hierChild4" presStyleCnt="0"/>
      <dgm:spPr/>
    </dgm:pt>
    <dgm:pt modelId="{1DAE3C69-5353-4A43-8291-9A5D0A850215}" type="pres">
      <dgm:prSet presAssocID="{25FD43C7-CDD7-4538-88B2-DF09BCE22304}" presName="Name37" presStyleLbl="parChTrans1D3" presStyleIdx="3" presStyleCnt="4"/>
      <dgm:spPr>
        <a:custGeom>
          <a:avLst/>
          <a:gdLst/>
          <a:ahLst/>
          <a:cxnLst/>
          <a:rect l="0" t="0" r="0" b="0"/>
          <a:pathLst>
            <a:path>
              <a:moveTo>
                <a:pt x="0" y="0"/>
              </a:moveTo>
              <a:lnTo>
                <a:pt x="0" y="596861"/>
              </a:lnTo>
              <a:lnTo>
                <a:pt x="141841" y="596861"/>
              </a:lnTo>
            </a:path>
          </a:pathLst>
        </a:custGeom>
      </dgm:spPr>
      <dgm:t>
        <a:bodyPr/>
        <a:lstStyle/>
        <a:p>
          <a:endParaRPr lang="nb-NO"/>
        </a:p>
      </dgm:t>
    </dgm:pt>
    <dgm:pt modelId="{F8D0FDC1-10EA-46EC-A795-8EDC8E90123D}" type="pres">
      <dgm:prSet presAssocID="{795F3C8E-8902-4522-8926-994A997ED777}" presName="hierRoot2" presStyleCnt="0">
        <dgm:presLayoutVars>
          <dgm:hierBranch val="init"/>
        </dgm:presLayoutVars>
      </dgm:prSet>
      <dgm:spPr/>
    </dgm:pt>
    <dgm:pt modelId="{C1AFF605-8065-48CF-B9DD-83A487DF834F}" type="pres">
      <dgm:prSet presAssocID="{795F3C8E-8902-4522-8926-994A997ED777}" presName="rootComposite" presStyleCnt="0"/>
      <dgm:spPr/>
    </dgm:pt>
    <dgm:pt modelId="{460DDEA7-07EC-49AF-ADBC-52836995F049}" type="pres">
      <dgm:prSet presAssocID="{795F3C8E-8902-4522-8926-994A997ED777}" presName="rootText" presStyleLbl="node3" presStyleIdx="3" presStyleCnt="4" custScaleY="168476">
        <dgm:presLayoutVars>
          <dgm:chPref val="3"/>
        </dgm:presLayoutVars>
      </dgm:prSet>
      <dgm:spPr>
        <a:prstGeom prst="rect">
          <a:avLst/>
        </a:prstGeom>
      </dgm:spPr>
      <dgm:t>
        <a:bodyPr/>
        <a:lstStyle/>
        <a:p>
          <a:endParaRPr lang="nb-NO"/>
        </a:p>
      </dgm:t>
    </dgm:pt>
    <dgm:pt modelId="{CD74E2AA-26BF-49A8-BC11-D1F1DC7F8FEF}" type="pres">
      <dgm:prSet presAssocID="{795F3C8E-8902-4522-8926-994A997ED777}" presName="rootConnector" presStyleLbl="node3" presStyleIdx="3" presStyleCnt="4"/>
      <dgm:spPr/>
      <dgm:t>
        <a:bodyPr/>
        <a:lstStyle/>
        <a:p>
          <a:endParaRPr lang="nb-NO"/>
        </a:p>
      </dgm:t>
    </dgm:pt>
    <dgm:pt modelId="{305E8C04-5A62-48C4-87FC-A9C911E3F123}" type="pres">
      <dgm:prSet presAssocID="{795F3C8E-8902-4522-8926-994A997ED777}" presName="hierChild4" presStyleCnt="0"/>
      <dgm:spPr/>
    </dgm:pt>
    <dgm:pt modelId="{028B39C7-17F9-421F-88BC-180401B2BACF}" type="pres">
      <dgm:prSet presAssocID="{795F3C8E-8902-4522-8926-994A997ED777}" presName="hierChild5" presStyleCnt="0"/>
      <dgm:spPr/>
    </dgm:pt>
    <dgm:pt modelId="{AE4305E8-83FF-4A75-B6FE-6E0407051A61}" type="pres">
      <dgm:prSet presAssocID="{EEBD1692-028E-4D8E-915E-F32293B74510}" presName="hierChild5" presStyleCnt="0"/>
      <dgm:spPr/>
    </dgm:pt>
    <dgm:pt modelId="{93A0C93B-3499-4F1B-903C-C9046A706ECD}" type="pres">
      <dgm:prSet presAssocID="{58E748F8-F1AB-4BA6-80A8-7AEDC51B8312}" presName="hierChild3" presStyleCnt="0"/>
      <dgm:spPr/>
    </dgm:pt>
    <dgm:pt modelId="{55067C9A-FA73-4534-BBFB-E3577C95E2F0}" type="pres">
      <dgm:prSet presAssocID="{AE5AC289-4645-4FD6-8E30-6450C641ACE5}" presName="Name111" presStyleLbl="parChTrans1D2" presStyleIdx="5" presStyleCnt="6"/>
      <dgm:spPr>
        <a:custGeom>
          <a:avLst/>
          <a:gdLst/>
          <a:ahLst/>
          <a:cxnLst/>
          <a:rect l="0" t="0" r="0" b="0"/>
          <a:pathLst>
            <a:path>
              <a:moveTo>
                <a:pt x="99289" y="0"/>
              </a:moveTo>
              <a:lnTo>
                <a:pt x="99289" y="434981"/>
              </a:lnTo>
              <a:lnTo>
                <a:pt x="0" y="434981"/>
              </a:lnTo>
            </a:path>
          </a:pathLst>
        </a:custGeom>
      </dgm:spPr>
      <dgm:t>
        <a:bodyPr/>
        <a:lstStyle/>
        <a:p>
          <a:endParaRPr lang="nb-NO"/>
        </a:p>
      </dgm:t>
    </dgm:pt>
    <dgm:pt modelId="{1FD2FED5-E24E-4D17-91C0-908DB09DE94E}" type="pres">
      <dgm:prSet presAssocID="{82D94099-76AC-4E0D-923D-65246BEACCB1}" presName="hierRoot3" presStyleCnt="0">
        <dgm:presLayoutVars>
          <dgm:hierBranch val="init"/>
        </dgm:presLayoutVars>
      </dgm:prSet>
      <dgm:spPr/>
    </dgm:pt>
    <dgm:pt modelId="{C2A673EE-95CF-4BD8-A567-DA794DDD1851}" type="pres">
      <dgm:prSet presAssocID="{82D94099-76AC-4E0D-923D-65246BEACCB1}" presName="rootComposite3" presStyleCnt="0"/>
      <dgm:spPr/>
    </dgm:pt>
    <dgm:pt modelId="{B01B8A93-2CEE-4D68-9090-92CE30DC6DCA}" type="pres">
      <dgm:prSet presAssocID="{82D94099-76AC-4E0D-923D-65246BEACCB1}" presName="rootText3" presStyleLbl="asst1" presStyleIdx="0" presStyleCnt="1">
        <dgm:presLayoutVars>
          <dgm:chPref val="3"/>
        </dgm:presLayoutVars>
      </dgm:prSet>
      <dgm:spPr>
        <a:prstGeom prst="rect">
          <a:avLst/>
        </a:prstGeom>
      </dgm:spPr>
      <dgm:t>
        <a:bodyPr/>
        <a:lstStyle/>
        <a:p>
          <a:endParaRPr lang="nb-NO"/>
        </a:p>
      </dgm:t>
    </dgm:pt>
    <dgm:pt modelId="{0238DFCC-44EF-4A46-B438-2AB1C4297126}" type="pres">
      <dgm:prSet presAssocID="{82D94099-76AC-4E0D-923D-65246BEACCB1}" presName="rootConnector3" presStyleLbl="asst1" presStyleIdx="0" presStyleCnt="1"/>
      <dgm:spPr/>
      <dgm:t>
        <a:bodyPr/>
        <a:lstStyle/>
        <a:p>
          <a:endParaRPr lang="nb-NO"/>
        </a:p>
      </dgm:t>
    </dgm:pt>
    <dgm:pt modelId="{8C6276E6-DCA1-47A8-94C5-9D754DE79FAB}" type="pres">
      <dgm:prSet presAssocID="{82D94099-76AC-4E0D-923D-65246BEACCB1}" presName="hierChild6" presStyleCnt="0"/>
      <dgm:spPr/>
    </dgm:pt>
    <dgm:pt modelId="{B88679E8-F749-4BD5-B966-3325DD511DE1}" type="pres">
      <dgm:prSet presAssocID="{82D94099-76AC-4E0D-923D-65246BEACCB1}" presName="hierChild7" presStyleCnt="0"/>
      <dgm:spPr/>
    </dgm:pt>
  </dgm:ptLst>
  <dgm:cxnLst>
    <dgm:cxn modelId="{DAAFB0A9-4798-44B3-A047-CAE26545BE54}" srcId="{9FD1EAE6-03F4-4D76-8CA4-350C9166A11A}" destId="{75B374CE-7341-4C23-A55E-0FEEC3707514}" srcOrd="0" destOrd="0" parTransId="{422BADCD-BA44-4564-BE50-AC1F48D71076}" sibTransId="{A586AB00-AE77-4A19-A2EC-D45A82957537}"/>
    <dgm:cxn modelId="{263DF46A-B5F0-4D04-8AAA-D562ADCE4529}" type="presOf" srcId="{82D94099-76AC-4E0D-923D-65246BEACCB1}" destId="{0238DFCC-44EF-4A46-B438-2AB1C4297126}" srcOrd="1" destOrd="0" presId="urn:microsoft.com/office/officeart/2005/8/layout/orgChart1"/>
    <dgm:cxn modelId="{1612A381-B3E8-4C56-BF39-5FBE23F3AA20}" type="presOf" srcId="{75B374CE-7341-4C23-A55E-0FEEC3707514}" destId="{076A28AB-EBE5-4EA1-94ED-440CD6EBD2DD}" srcOrd="0" destOrd="0" presId="urn:microsoft.com/office/officeart/2005/8/layout/orgChart1"/>
    <dgm:cxn modelId="{39C307C6-0C44-48E1-860C-16D0E60613F2}" type="presOf" srcId="{EB382DBF-FB44-4001-8544-11EE8607F18A}" destId="{15F2EE38-D34C-4ED6-9F9D-E3A42DF20471}" srcOrd="1" destOrd="0" presId="urn:microsoft.com/office/officeart/2005/8/layout/orgChart1"/>
    <dgm:cxn modelId="{1326872F-5C70-4A49-B1F5-24B0B7BE09BF}" type="presOf" srcId="{9FD1EAE6-03F4-4D76-8CA4-350C9166A11A}" destId="{49D4FF4E-69CB-4770-8BD3-C91F5BEC4910}" srcOrd="0" destOrd="0" presId="urn:microsoft.com/office/officeart/2005/8/layout/orgChart1"/>
    <dgm:cxn modelId="{A0FA24C0-99AC-4203-8F85-A0DEF002696B}" type="presOf" srcId="{795F3C8E-8902-4522-8926-994A997ED777}" destId="{CD74E2AA-26BF-49A8-BC11-D1F1DC7F8FEF}" srcOrd="1" destOrd="0" presId="urn:microsoft.com/office/officeart/2005/8/layout/orgChart1"/>
    <dgm:cxn modelId="{DC6EE093-1469-4850-BDF0-87C63D40539E}" type="presOf" srcId="{1CBBCA5D-538C-4463-8D75-1C8FDFF6440D}" destId="{78BA00BC-69FD-4D1D-AB22-86710B124D7C}" srcOrd="0" destOrd="0" presId="urn:microsoft.com/office/officeart/2005/8/layout/orgChart1"/>
    <dgm:cxn modelId="{C9643C59-2DFC-445B-BEEF-D07840CD374C}" type="presOf" srcId="{EB53A33C-0B1A-412D-837A-B893A3C3AE2C}" destId="{E7288270-7894-47B4-B16D-5EFD2A8A6401}" srcOrd="0" destOrd="0" presId="urn:microsoft.com/office/officeart/2005/8/layout/orgChart1"/>
    <dgm:cxn modelId="{F4F5F48C-0903-41A9-B2A2-1FB19A53144F}" type="presOf" srcId="{CC27C7A1-952D-4ED4-B1EA-7EF47CA6A0AC}" destId="{DD914758-6AA2-45D2-9E6A-402FF422BEF8}" srcOrd="0" destOrd="0" presId="urn:microsoft.com/office/officeart/2005/8/layout/orgChart1"/>
    <dgm:cxn modelId="{747BDA62-510F-43E0-95B9-D5D55AE8F00F}" srcId="{7D1B6FDE-8AD8-434B-9AE4-30709D257EC2}" destId="{92894C1A-DBA3-441D-8EFC-A8745A4627FE}" srcOrd="1" destOrd="0" parTransId="{1180EB8C-88E2-45E7-97CC-745B20C4118B}" sibTransId="{3629D8D3-9AE3-486D-BDD8-06A07F815344}"/>
    <dgm:cxn modelId="{F13CE923-D2C7-4D66-AC69-44F1E2B4E9C4}" type="presOf" srcId="{7D1B6FDE-8AD8-434B-9AE4-30709D257EC2}" destId="{56AF1866-8639-4826-9F30-79898B5D339B}" srcOrd="0" destOrd="0" presId="urn:microsoft.com/office/officeart/2005/8/layout/orgChart1"/>
    <dgm:cxn modelId="{4027BC92-4997-40B7-8AA3-67697B6DFF54}" type="presOf" srcId="{92894C1A-DBA3-441D-8EFC-A8745A4627FE}" destId="{25B9F477-3EBE-4789-A095-25B2BE04378D}" srcOrd="1" destOrd="0" presId="urn:microsoft.com/office/officeart/2005/8/layout/orgChart1"/>
    <dgm:cxn modelId="{9D385CB6-56FC-448C-8929-B15384FA4C8A}" type="presOf" srcId="{92894C1A-DBA3-441D-8EFC-A8745A4627FE}" destId="{84874BB4-0B4D-427B-ABEE-02264036CB4F}" srcOrd="0" destOrd="0" presId="urn:microsoft.com/office/officeart/2005/8/layout/orgChart1"/>
    <dgm:cxn modelId="{B7B2EAFF-28EE-49B7-BFFC-0D690DA1FCE2}" srcId="{58E748F8-F1AB-4BA6-80A8-7AEDC51B8312}" destId="{EEBD1692-028E-4D8E-915E-F32293B74510}" srcOrd="5" destOrd="0" parTransId="{0C6FD410-497A-43B6-A329-563FF375274E}" sibTransId="{7284C407-F257-4BF9-80B9-1FDB6703B95A}"/>
    <dgm:cxn modelId="{924E4C36-750C-4263-8CD5-66F93D320CD0}" type="presOf" srcId="{C8276D2C-F73D-4ECF-A1F5-655B9CB8C833}" destId="{3A0D4551-3B78-4023-9972-F0132ED61F2A}" srcOrd="0" destOrd="0" presId="urn:microsoft.com/office/officeart/2005/8/layout/orgChart1"/>
    <dgm:cxn modelId="{3192AA03-CCC5-4C00-A0E3-259019B5FA86}" type="presOf" srcId="{0C6FD410-497A-43B6-A329-563FF375274E}" destId="{B988F99B-9544-41EE-A802-97D660FE643C}" srcOrd="0" destOrd="0" presId="urn:microsoft.com/office/officeart/2005/8/layout/orgChart1"/>
    <dgm:cxn modelId="{023F6842-9A4D-4EAE-AC05-894F1FCEEF95}" type="presOf" srcId="{7D1B6FDE-8AD8-434B-9AE4-30709D257EC2}" destId="{A9A0E803-8CA1-42C8-B70F-881F19296E89}" srcOrd="1" destOrd="0" presId="urn:microsoft.com/office/officeart/2005/8/layout/orgChart1"/>
    <dgm:cxn modelId="{56E122AE-18EB-49D1-9E56-776FF31F7DA3}" type="presOf" srcId="{58E748F8-F1AB-4BA6-80A8-7AEDC51B8312}" destId="{E27065C2-98DE-462E-95F9-D0A2457D75B5}" srcOrd="1" destOrd="0" presId="urn:microsoft.com/office/officeart/2005/8/layout/orgChart1"/>
    <dgm:cxn modelId="{29C7B582-3BED-41CD-9C74-309844E99E40}" srcId="{58E748F8-F1AB-4BA6-80A8-7AEDC51B8312}" destId="{7D1B6FDE-8AD8-434B-9AE4-30709D257EC2}" srcOrd="4" destOrd="0" parTransId="{7F698755-1F44-4F7B-B9A6-562C3D4D5816}" sibTransId="{9A503F2B-4269-4E19-8F09-9F6025B0A4E8}"/>
    <dgm:cxn modelId="{0B2DC96D-A838-4815-A892-0A623785C914}" type="presOf" srcId="{8BAB273E-EB83-466C-9EED-0140B820074F}" destId="{750C5020-AF13-47AC-86DC-5444CACEA12A}" srcOrd="0" destOrd="0" presId="urn:microsoft.com/office/officeart/2005/8/layout/orgChart1"/>
    <dgm:cxn modelId="{67916888-00DA-4A0B-B01B-C1BC4B5771B6}" type="presOf" srcId="{C95F5B69-BBF9-46CD-885C-1E2845A2D88D}" destId="{D8E31CD3-625F-4A6C-B314-39A92BB1B59D}" srcOrd="0" destOrd="0" presId="urn:microsoft.com/office/officeart/2005/8/layout/orgChart1"/>
    <dgm:cxn modelId="{D71481D6-0D1B-4A19-8139-FE63550B24D4}" srcId="{58E748F8-F1AB-4BA6-80A8-7AEDC51B8312}" destId="{9FD1EAE6-03F4-4D76-8CA4-350C9166A11A}" srcOrd="3" destOrd="0" parTransId="{8BAB273E-EB83-466C-9EED-0140B820074F}" sibTransId="{FFB62A6D-FFEC-4F19-94EE-BCC550FD3081}"/>
    <dgm:cxn modelId="{B60ADB89-5E43-46EB-996F-D105411F8645}" type="presOf" srcId="{82D94099-76AC-4E0D-923D-65246BEACCB1}" destId="{B01B8A93-2CEE-4D68-9090-92CE30DC6DCA}" srcOrd="0" destOrd="0" presId="urn:microsoft.com/office/officeart/2005/8/layout/orgChart1"/>
    <dgm:cxn modelId="{845E1474-5934-49DC-9708-B9500EBF199C}" type="presOf" srcId="{EEBD1692-028E-4D8E-915E-F32293B74510}" destId="{0F99E037-90D5-4454-B866-3D00E1EB86D4}" srcOrd="1" destOrd="0" presId="urn:microsoft.com/office/officeart/2005/8/layout/orgChart1"/>
    <dgm:cxn modelId="{0FCCDC02-CD94-45C3-8414-9E1DC31C0FE5}" type="presOf" srcId="{EB382DBF-FB44-4001-8544-11EE8607F18A}" destId="{1DC9AA4E-F4D8-4734-BB70-2B780A590186}" srcOrd="0" destOrd="0" presId="urn:microsoft.com/office/officeart/2005/8/layout/orgChart1"/>
    <dgm:cxn modelId="{2B5C35FF-9CAA-4D14-9EEA-598D9AC30AF7}" type="presOf" srcId="{C8276D2C-F73D-4ECF-A1F5-655B9CB8C833}" destId="{0FE8E792-C60E-4F1F-B243-9D9D91A0495A}" srcOrd="1" destOrd="0" presId="urn:microsoft.com/office/officeart/2005/8/layout/orgChart1"/>
    <dgm:cxn modelId="{ABA0F9E1-8B26-4F40-9F24-90EF2EFE5B83}" type="presOf" srcId="{1180EB8C-88E2-45E7-97CC-745B20C4118B}" destId="{7E9F8301-199B-4BBD-B1C3-0061A4F3C2AD}" srcOrd="0" destOrd="0" presId="urn:microsoft.com/office/officeart/2005/8/layout/orgChart1"/>
    <dgm:cxn modelId="{019CD2A9-A12F-406C-9F6D-645A04E4F696}" srcId="{58E748F8-F1AB-4BA6-80A8-7AEDC51B8312}" destId="{C8276D2C-F73D-4ECF-A1F5-655B9CB8C833}" srcOrd="2" destOrd="0" parTransId="{1CBBCA5D-538C-4463-8D75-1C8FDFF6440D}" sibTransId="{CB572910-0985-4E9F-BEF0-1FE18702DC8F}"/>
    <dgm:cxn modelId="{25ABEAB1-E11B-4A21-A499-DC44548FBA00}" type="presOf" srcId="{CC27C7A1-952D-4ED4-B1EA-7EF47CA6A0AC}" destId="{158E43AC-9C35-4977-BFA5-C45364019876}" srcOrd="1" destOrd="0" presId="urn:microsoft.com/office/officeart/2005/8/layout/orgChart1"/>
    <dgm:cxn modelId="{3AFBB8FF-BBF6-498D-B7BF-7FC4902BCA19}" type="presOf" srcId="{795F3C8E-8902-4522-8926-994A997ED777}" destId="{460DDEA7-07EC-49AF-ADBC-52836995F049}" srcOrd="0" destOrd="0" presId="urn:microsoft.com/office/officeart/2005/8/layout/orgChart1"/>
    <dgm:cxn modelId="{D4F21466-9493-4340-9144-ECC4898C0941}" type="presOf" srcId="{422BADCD-BA44-4564-BE50-AC1F48D71076}" destId="{9384DA33-A331-4743-B07F-DEA17DFEE3DF}" srcOrd="0" destOrd="0" presId="urn:microsoft.com/office/officeart/2005/8/layout/orgChart1"/>
    <dgm:cxn modelId="{DAE1E783-ACAE-4135-BCEF-9E9D79778722}" srcId="{7D1B6FDE-8AD8-434B-9AE4-30709D257EC2}" destId="{EB382DBF-FB44-4001-8544-11EE8607F18A}" srcOrd="0" destOrd="0" parTransId="{EB53A33C-0B1A-412D-837A-B893A3C3AE2C}" sibTransId="{6873C20B-0451-4B9E-84BB-D9D10D5A3F16}"/>
    <dgm:cxn modelId="{CD564FE0-917B-44EF-A1EA-A77C2F10C140}" type="presOf" srcId="{EEBD1692-028E-4D8E-915E-F32293B74510}" destId="{87782ECB-D923-4B15-A7FD-576D1B5ECBFD}" srcOrd="0" destOrd="0" presId="urn:microsoft.com/office/officeart/2005/8/layout/orgChart1"/>
    <dgm:cxn modelId="{B615EDE1-8518-4E38-BC26-E94602CFFE80}" srcId="{EEBD1692-028E-4D8E-915E-F32293B74510}" destId="{795F3C8E-8902-4522-8926-994A997ED777}" srcOrd="0" destOrd="0" parTransId="{25FD43C7-CDD7-4538-88B2-DF09BCE22304}" sibTransId="{0ABBDFA5-536E-4E66-8A3A-086C1899F517}"/>
    <dgm:cxn modelId="{FDD2E0C6-D642-4167-B0B3-CE04592CBEFA}" type="presOf" srcId="{7F698755-1F44-4F7B-B9A6-562C3D4D5816}" destId="{D05CC5EB-2673-4FED-A809-F2EB6B87097E}" srcOrd="0" destOrd="0" presId="urn:microsoft.com/office/officeart/2005/8/layout/orgChart1"/>
    <dgm:cxn modelId="{844C0564-5AAB-408B-9054-26F21B5CE6E2}" type="presOf" srcId="{75B374CE-7341-4C23-A55E-0FEEC3707514}" destId="{E7F872D5-E9C3-4DDA-B579-D002C3E7E0F5}" srcOrd="1" destOrd="0" presId="urn:microsoft.com/office/officeart/2005/8/layout/orgChart1"/>
    <dgm:cxn modelId="{93FC124C-20CA-4C93-A466-EC609627E8EE}" type="presOf" srcId="{CCC9B41A-0D58-4A6E-8C5C-D3AEDF24B4CD}" destId="{AD7D1D9B-5135-4A98-91E1-3B6CC6BE4249}" srcOrd="0" destOrd="0" presId="urn:microsoft.com/office/officeart/2005/8/layout/orgChart1"/>
    <dgm:cxn modelId="{4E4D9AB9-42E1-4F26-9951-CC10B04358AB}" type="presOf" srcId="{25FD43C7-CDD7-4538-88B2-DF09BCE22304}" destId="{1DAE3C69-5353-4A43-8291-9A5D0A850215}" srcOrd="0" destOrd="0" presId="urn:microsoft.com/office/officeart/2005/8/layout/orgChart1"/>
    <dgm:cxn modelId="{7A0645A4-5CC4-4A84-B0E0-A5102258D736}" srcId="{58E748F8-F1AB-4BA6-80A8-7AEDC51B8312}" destId="{CC27C7A1-952D-4ED4-B1EA-7EF47CA6A0AC}" srcOrd="1" destOrd="0" parTransId="{C95F5B69-BBF9-46CD-885C-1E2845A2D88D}" sibTransId="{919B28E2-CBEF-49DA-82AF-B517C4538FC2}"/>
    <dgm:cxn modelId="{11F04AF4-2FDA-4910-B0B5-DC1F8532B7F9}" srcId="{CCC9B41A-0D58-4A6E-8C5C-D3AEDF24B4CD}" destId="{58E748F8-F1AB-4BA6-80A8-7AEDC51B8312}" srcOrd="0" destOrd="0" parTransId="{E4CA9F66-4B1C-49E8-A917-1B87C9F88B1F}" sibTransId="{DC93F8A0-D749-4163-9243-8496AE64A3CE}"/>
    <dgm:cxn modelId="{858AAF4A-8E2B-4F34-8B53-904F7AA11A4C}" type="presOf" srcId="{9FD1EAE6-03F4-4D76-8CA4-350C9166A11A}" destId="{71052910-AD7C-4ED5-8C6C-621F9D7EE56B}" srcOrd="1" destOrd="0" presId="urn:microsoft.com/office/officeart/2005/8/layout/orgChart1"/>
    <dgm:cxn modelId="{1D4BCE3E-5B00-40C7-B580-EB73A72C6D06}" type="presOf" srcId="{58E748F8-F1AB-4BA6-80A8-7AEDC51B8312}" destId="{FF053342-0CBE-41C1-B2FD-19B06A859A52}" srcOrd="0" destOrd="0" presId="urn:microsoft.com/office/officeart/2005/8/layout/orgChart1"/>
    <dgm:cxn modelId="{A7AD5954-2704-4AEF-9A51-7BA2E46FEF71}" type="presOf" srcId="{AE5AC289-4645-4FD6-8E30-6450C641ACE5}" destId="{55067C9A-FA73-4534-BBFB-E3577C95E2F0}" srcOrd="0" destOrd="0" presId="urn:microsoft.com/office/officeart/2005/8/layout/orgChart1"/>
    <dgm:cxn modelId="{2D808816-FAF4-4DCD-A8F8-8D9B63803364}" srcId="{58E748F8-F1AB-4BA6-80A8-7AEDC51B8312}" destId="{82D94099-76AC-4E0D-923D-65246BEACCB1}" srcOrd="0" destOrd="0" parTransId="{AE5AC289-4645-4FD6-8E30-6450C641ACE5}" sibTransId="{B4F17F17-5AA9-4FC3-B22C-2EA331CC46B5}"/>
    <dgm:cxn modelId="{5078A724-0BB1-46D7-8FA4-283168879A11}" type="presParOf" srcId="{AD7D1D9B-5135-4A98-91E1-3B6CC6BE4249}" destId="{BEC6E318-7623-44F0-BDC9-185D049414A4}" srcOrd="0" destOrd="0" presId="urn:microsoft.com/office/officeart/2005/8/layout/orgChart1"/>
    <dgm:cxn modelId="{5282C1ED-9543-477F-9914-3DC70AB2F9E6}" type="presParOf" srcId="{BEC6E318-7623-44F0-BDC9-185D049414A4}" destId="{B2E46448-5E46-407C-B911-BB5ECEC31913}" srcOrd="0" destOrd="0" presId="urn:microsoft.com/office/officeart/2005/8/layout/orgChart1"/>
    <dgm:cxn modelId="{8684FA61-E84A-45F1-A947-D24EF820E9D4}" type="presParOf" srcId="{B2E46448-5E46-407C-B911-BB5ECEC31913}" destId="{FF053342-0CBE-41C1-B2FD-19B06A859A52}" srcOrd="0" destOrd="0" presId="urn:microsoft.com/office/officeart/2005/8/layout/orgChart1"/>
    <dgm:cxn modelId="{B8991D17-C7C5-4E33-B43B-20E124A498F4}" type="presParOf" srcId="{B2E46448-5E46-407C-B911-BB5ECEC31913}" destId="{E27065C2-98DE-462E-95F9-D0A2457D75B5}" srcOrd="1" destOrd="0" presId="urn:microsoft.com/office/officeart/2005/8/layout/orgChart1"/>
    <dgm:cxn modelId="{33C342B0-C203-409F-BC27-B64926F59BE9}" type="presParOf" srcId="{BEC6E318-7623-44F0-BDC9-185D049414A4}" destId="{D5FB7865-65A0-4E6E-8620-CC4627ACD702}" srcOrd="1" destOrd="0" presId="urn:microsoft.com/office/officeart/2005/8/layout/orgChart1"/>
    <dgm:cxn modelId="{A0A3867B-ABF8-4C37-BD8B-9C505F16F473}" type="presParOf" srcId="{D5FB7865-65A0-4E6E-8620-CC4627ACD702}" destId="{D8E31CD3-625F-4A6C-B314-39A92BB1B59D}" srcOrd="0" destOrd="0" presId="urn:microsoft.com/office/officeart/2005/8/layout/orgChart1"/>
    <dgm:cxn modelId="{0B8173F4-A727-4042-A95F-01D8451787F5}" type="presParOf" srcId="{D5FB7865-65A0-4E6E-8620-CC4627ACD702}" destId="{48B72FB1-ACA9-4F1D-9BC8-2053FC3FA3BE}" srcOrd="1" destOrd="0" presId="urn:microsoft.com/office/officeart/2005/8/layout/orgChart1"/>
    <dgm:cxn modelId="{00C93CC0-73E8-44FB-8CC2-30F43BC8DB48}" type="presParOf" srcId="{48B72FB1-ACA9-4F1D-9BC8-2053FC3FA3BE}" destId="{DB63CF78-2F8D-4DF8-B6AC-98C0D5C384FD}" srcOrd="0" destOrd="0" presId="urn:microsoft.com/office/officeart/2005/8/layout/orgChart1"/>
    <dgm:cxn modelId="{0CE6B57A-EB5D-41A5-A983-9D4F88325F12}" type="presParOf" srcId="{DB63CF78-2F8D-4DF8-B6AC-98C0D5C384FD}" destId="{DD914758-6AA2-45D2-9E6A-402FF422BEF8}" srcOrd="0" destOrd="0" presId="urn:microsoft.com/office/officeart/2005/8/layout/orgChart1"/>
    <dgm:cxn modelId="{21407698-DDB1-4E83-83B4-CAE053835ED4}" type="presParOf" srcId="{DB63CF78-2F8D-4DF8-B6AC-98C0D5C384FD}" destId="{158E43AC-9C35-4977-BFA5-C45364019876}" srcOrd="1" destOrd="0" presId="urn:microsoft.com/office/officeart/2005/8/layout/orgChart1"/>
    <dgm:cxn modelId="{77AEC992-CC51-4466-B2AC-31F17569FA14}" type="presParOf" srcId="{48B72FB1-ACA9-4F1D-9BC8-2053FC3FA3BE}" destId="{FDDF8932-9B17-4098-A6FA-3C83CA6C2236}" srcOrd="1" destOrd="0" presId="urn:microsoft.com/office/officeart/2005/8/layout/orgChart1"/>
    <dgm:cxn modelId="{E7D4BC8A-B307-46BB-B368-DABE5D7729E6}" type="presParOf" srcId="{48B72FB1-ACA9-4F1D-9BC8-2053FC3FA3BE}" destId="{708DC668-83EB-4AD6-8D9F-3CD2A62D1C4C}" srcOrd="2" destOrd="0" presId="urn:microsoft.com/office/officeart/2005/8/layout/orgChart1"/>
    <dgm:cxn modelId="{1399A0B5-3F88-44C3-A7AD-72EE1416A7C1}" type="presParOf" srcId="{D5FB7865-65A0-4E6E-8620-CC4627ACD702}" destId="{78BA00BC-69FD-4D1D-AB22-86710B124D7C}" srcOrd="2" destOrd="0" presId="urn:microsoft.com/office/officeart/2005/8/layout/orgChart1"/>
    <dgm:cxn modelId="{5C9DF1CC-35AC-463B-A046-4EBF315B53D2}" type="presParOf" srcId="{D5FB7865-65A0-4E6E-8620-CC4627ACD702}" destId="{8475F08E-225D-49DC-9659-F2811FF293CE}" srcOrd="3" destOrd="0" presId="urn:microsoft.com/office/officeart/2005/8/layout/orgChart1"/>
    <dgm:cxn modelId="{59158122-38BF-40B6-9183-6128C3709F08}" type="presParOf" srcId="{8475F08E-225D-49DC-9659-F2811FF293CE}" destId="{43EAD010-FAD4-4A33-A310-4A9929CA366A}" srcOrd="0" destOrd="0" presId="urn:microsoft.com/office/officeart/2005/8/layout/orgChart1"/>
    <dgm:cxn modelId="{62DFAE18-BEA7-4A8E-9616-931D9807107D}" type="presParOf" srcId="{43EAD010-FAD4-4A33-A310-4A9929CA366A}" destId="{3A0D4551-3B78-4023-9972-F0132ED61F2A}" srcOrd="0" destOrd="0" presId="urn:microsoft.com/office/officeart/2005/8/layout/orgChart1"/>
    <dgm:cxn modelId="{48117CA6-E375-4E07-8905-8EDEB2B596DB}" type="presParOf" srcId="{43EAD010-FAD4-4A33-A310-4A9929CA366A}" destId="{0FE8E792-C60E-4F1F-B243-9D9D91A0495A}" srcOrd="1" destOrd="0" presId="urn:microsoft.com/office/officeart/2005/8/layout/orgChart1"/>
    <dgm:cxn modelId="{E1464E7B-B2AD-409C-B4E0-92DD4BEE91AA}" type="presParOf" srcId="{8475F08E-225D-49DC-9659-F2811FF293CE}" destId="{72182064-ADD7-4365-9323-41F5C66FA2DA}" srcOrd="1" destOrd="0" presId="urn:microsoft.com/office/officeart/2005/8/layout/orgChart1"/>
    <dgm:cxn modelId="{D98935BD-1F81-4EE9-8E18-156195D0218A}" type="presParOf" srcId="{8475F08E-225D-49DC-9659-F2811FF293CE}" destId="{31F8BCE9-EC42-4F93-8275-ECB0F7CA9692}" srcOrd="2" destOrd="0" presId="urn:microsoft.com/office/officeart/2005/8/layout/orgChart1"/>
    <dgm:cxn modelId="{555A6FC7-E972-434A-BAFC-E396397DE584}" type="presParOf" srcId="{D5FB7865-65A0-4E6E-8620-CC4627ACD702}" destId="{750C5020-AF13-47AC-86DC-5444CACEA12A}" srcOrd="4" destOrd="0" presId="urn:microsoft.com/office/officeart/2005/8/layout/orgChart1"/>
    <dgm:cxn modelId="{FC7243AE-F589-475C-8D86-4F134864385E}" type="presParOf" srcId="{D5FB7865-65A0-4E6E-8620-CC4627ACD702}" destId="{423A9A30-2080-449C-A9F2-9398EB9B148C}" srcOrd="5" destOrd="0" presId="urn:microsoft.com/office/officeart/2005/8/layout/orgChart1"/>
    <dgm:cxn modelId="{C7B85F1B-F5E0-45F0-AC7F-B30C67C4E974}" type="presParOf" srcId="{423A9A30-2080-449C-A9F2-9398EB9B148C}" destId="{F22D6993-7DA3-47ED-890D-EC5BAF6E3B54}" srcOrd="0" destOrd="0" presId="urn:microsoft.com/office/officeart/2005/8/layout/orgChart1"/>
    <dgm:cxn modelId="{A369BA5C-A19A-41DB-83B9-37B2790848C4}" type="presParOf" srcId="{F22D6993-7DA3-47ED-890D-EC5BAF6E3B54}" destId="{49D4FF4E-69CB-4770-8BD3-C91F5BEC4910}" srcOrd="0" destOrd="0" presId="urn:microsoft.com/office/officeart/2005/8/layout/orgChart1"/>
    <dgm:cxn modelId="{5E6A40FD-2E08-496B-9FF1-58E14A819FBD}" type="presParOf" srcId="{F22D6993-7DA3-47ED-890D-EC5BAF6E3B54}" destId="{71052910-AD7C-4ED5-8C6C-621F9D7EE56B}" srcOrd="1" destOrd="0" presId="urn:microsoft.com/office/officeart/2005/8/layout/orgChart1"/>
    <dgm:cxn modelId="{82F7AA61-51DC-4C80-A990-04DAE21966B2}" type="presParOf" srcId="{423A9A30-2080-449C-A9F2-9398EB9B148C}" destId="{6582A7C4-36A8-42C2-ACBC-CBFA896F4B06}" srcOrd="1" destOrd="0" presId="urn:microsoft.com/office/officeart/2005/8/layout/orgChart1"/>
    <dgm:cxn modelId="{6D57A7AB-6633-4AFE-899F-D9552D202776}" type="presParOf" srcId="{6582A7C4-36A8-42C2-ACBC-CBFA896F4B06}" destId="{9384DA33-A331-4743-B07F-DEA17DFEE3DF}" srcOrd="0" destOrd="0" presId="urn:microsoft.com/office/officeart/2005/8/layout/orgChart1"/>
    <dgm:cxn modelId="{860420CF-40F2-471B-9769-12192BE2B1F1}" type="presParOf" srcId="{6582A7C4-36A8-42C2-ACBC-CBFA896F4B06}" destId="{DCCE3725-E001-46B7-90BE-3A0715DDEA1B}" srcOrd="1" destOrd="0" presId="urn:microsoft.com/office/officeart/2005/8/layout/orgChart1"/>
    <dgm:cxn modelId="{5A74BAA0-BF76-4CE2-AADC-39BF73B29E78}" type="presParOf" srcId="{DCCE3725-E001-46B7-90BE-3A0715DDEA1B}" destId="{F95C0AD4-EB59-47FF-8B97-C7F6B0097C94}" srcOrd="0" destOrd="0" presId="urn:microsoft.com/office/officeart/2005/8/layout/orgChart1"/>
    <dgm:cxn modelId="{EFF661E0-8799-457B-B8AA-7403D218747D}" type="presParOf" srcId="{F95C0AD4-EB59-47FF-8B97-C7F6B0097C94}" destId="{076A28AB-EBE5-4EA1-94ED-440CD6EBD2DD}" srcOrd="0" destOrd="0" presId="urn:microsoft.com/office/officeart/2005/8/layout/orgChart1"/>
    <dgm:cxn modelId="{0E0DAFBC-C18C-435F-B571-6B96F26E2820}" type="presParOf" srcId="{F95C0AD4-EB59-47FF-8B97-C7F6B0097C94}" destId="{E7F872D5-E9C3-4DDA-B579-D002C3E7E0F5}" srcOrd="1" destOrd="0" presId="urn:microsoft.com/office/officeart/2005/8/layout/orgChart1"/>
    <dgm:cxn modelId="{5FB5120E-27A8-44B6-A938-4D31C37EB6F7}" type="presParOf" srcId="{DCCE3725-E001-46B7-90BE-3A0715DDEA1B}" destId="{FD7B020A-6ABF-421F-8AE7-8F493B1CB47B}" srcOrd="1" destOrd="0" presId="urn:microsoft.com/office/officeart/2005/8/layout/orgChart1"/>
    <dgm:cxn modelId="{F5A094B5-0FF7-4DDE-8F8F-B1DB562DD915}" type="presParOf" srcId="{DCCE3725-E001-46B7-90BE-3A0715DDEA1B}" destId="{EA0B8F20-A300-413D-9361-223ADB8AEDDA}" srcOrd="2" destOrd="0" presId="urn:microsoft.com/office/officeart/2005/8/layout/orgChart1"/>
    <dgm:cxn modelId="{626CE305-ECB1-4F07-B2A6-2F22D3E3B61D}" type="presParOf" srcId="{423A9A30-2080-449C-A9F2-9398EB9B148C}" destId="{0731C40E-65E5-445D-86D2-E4FAE77990F5}" srcOrd="2" destOrd="0" presId="urn:microsoft.com/office/officeart/2005/8/layout/orgChart1"/>
    <dgm:cxn modelId="{6A0D8560-9981-4C9C-95FC-C7A4DEE81D55}" type="presParOf" srcId="{D5FB7865-65A0-4E6E-8620-CC4627ACD702}" destId="{D05CC5EB-2673-4FED-A809-F2EB6B87097E}" srcOrd="6" destOrd="0" presId="urn:microsoft.com/office/officeart/2005/8/layout/orgChart1"/>
    <dgm:cxn modelId="{E0C312CE-650E-4872-B849-7B9626F156F6}" type="presParOf" srcId="{D5FB7865-65A0-4E6E-8620-CC4627ACD702}" destId="{0C5995F0-4ABC-419E-BE9B-EAE99E77E52D}" srcOrd="7" destOrd="0" presId="urn:microsoft.com/office/officeart/2005/8/layout/orgChart1"/>
    <dgm:cxn modelId="{32563706-FAAF-47B8-9A99-307FDF87D142}" type="presParOf" srcId="{0C5995F0-4ABC-419E-BE9B-EAE99E77E52D}" destId="{48139542-E942-4494-AEE5-5D71E0F50E0D}" srcOrd="0" destOrd="0" presId="urn:microsoft.com/office/officeart/2005/8/layout/orgChart1"/>
    <dgm:cxn modelId="{26D0B347-2E80-40EE-A2B6-A9BE3B1AFC60}" type="presParOf" srcId="{48139542-E942-4494-AEE5-5D71E0F50E0D}" destId="{56AF1866-8639-4826-9F30-79898B5D339B}" srcOrd="0" destOrd="0" presId="urn:microsoft.com/office/officeart/2005/8/layout/orgChart1"/>
    <dgm:cxn modelId="{11531B5F-AF93-4A57-A7B8-EF9B571290FD}" type="presParOf" srcId="{48139542-E942-4494-AEE5-5D71E0F50E0D}" destId="{A9A0E803-8CA1-42C8-B70F-881F19296E89}" srcOrd="1" destOrd="0" presId="urn:microsoft.com/office/officeart/2005/8/layout/orgChart1"/>
    <dgm:cxn modelId="{53E52180-ABFA-46FF-BF1E-3989C6050E52}" type="presParOf" srcId="{0C5995F0-4ABC-419E-BE9B-EAE99E77E52D}" destId="{CEE3A48B-EC40-438A-A466-4717F8A1FD42}" srcOrd="1" destOrd="0" presId="urn:microsoft.com/office/officeart/2005/8/layout/orgChart1"/>
    <dgm:cxn modelId="{7B337C82-0FB4-4B3E-8B16-2EF3AF98517E}" type="presParOf" srcId="{CEE3A48B-EC40-438A-A466-4717F8A1FD42}" destId="{E7288270-7894-47B4-B16D-5EFD2A8A6401}" srcOrd="0" destOrd="0" presId="urn:microsoft.com/office/officeart/2005/8/layout/orgChart1"/>
    <dgm:cxn modelId="{B0193033-1543-4E26-A56E-BDF545306DE7}" type="presParOf" srcId="{CEE3A48B-EC40-438A-A466-4717F8A1FD42}" destId="{6FF69650-C6C6-409C-B78B-197125996285}" srcOrd="1" destOrd="0" presId="urn:microsoft.com/office/officeart/2005/8/layout/orgChart1"/>
    <dgm:cxn modelId="{1B811A0A-01A8-4BFC-9A58-41F991AF6CC7}" type="presParOf" srcId="{6FF69650-C6C6-409C-B78B-197125996285}" destId="{6C9654CE-C170-4BC6-BBFE-858166435CCC}" srcOrd="0" destOrd="0" presId="urn:microsoft.com/office/officeart/2005/8/layout/orgChart1"/>
    <dgm:cxn modelId="{3C746F73-0E2F-48E2-8E97-AD336B97FA90}" type="presParOf" srcId="{6C9654CE-C170-4BC6-BBFE-858166435CCC}" destId="{1DC9AA4E-F4D8-4734-BB70-2B780A590186}" srcOrd="0" destOrd="0" presId="urn:microsoft.com/office/officeart/2005/8/layout/orgChart1"/>
    <dgm:cxn modelId="{3CC852C4-B97F-48B8-8DB7-D0EFCFBC890D}" type="presParOf" srcId="{6C9654CE-C170-4BC6-BBFE-858166435CCC}" destId="{15F2EE38-D34C-4ED6-9F9D-E3A42DF20471}" srcOrd="1" destOrd="0" presId="urn:microsoft.com/office/officeart/2005/8/layout/orgChart1"/>
    <dgm:cxn modelId="{0CB70EE5-901E-4CB3-B4AB-54018D2CA8C2}" type="presParOf" srcId="{6FF69650-C6C6-409C-B78B-197125996285}" destId="{47E9BB48-15A7-4C98-BC10-A0FD73A0FD0E}" srcOrd="1" destOrd="0" presId="urn:microsoft.com/office/officeart/2005/8/layout/orgChart1"/>
    <dgm:cxn modelId="{1EA95C88-DBA0-4BAF-99F6-76643B94DA15}" type="presParOf" srcId="{6FF69650-C6C6-409C-B78B-197125996285}" destId="{3EAABA0B-0B60-4725-8E97-3466A905B6DB}" srcOrd="2" destOrd="0" presId="urn:microsoft.com/office/officeart/2005/8/layout/orgChart1"/>
    <dgm:cxn modelId="{CDAC4A14-CDC8-481E-8A8D-CF640CDE91D7}" type="presParOf" srcId="{CEE3A48B-EC40-438A-A466-4717F8A1FD42}" destId="{7E9F8301-199B-4BBD-B1C3-0061A4F3C2AD}" srcOrd="2" destOrd="0" presId="urn:microsoft.com/office/officeart/2005/8/layout/orgChart1"/>
    <dgm:cxn modelId="{C3705FF7-B39D-4249-9F8B-5203A7A963D1}" type="presParOf" srcId="{CEE3A48B-EC40-438A-A466-4717F8A1FD42}" destId="{127FF3C7-B942-439F-A2C8-6BD795B0684E}" srcOrd="3" destOrd="0" presId="urn:microsoft.com/office/officeart/2005/8/layout/orgChart1"/>
    <dgm:cxn modelId="{D1F9C023-E420-478B-8BBB-A357450107B4}" type="presParOf" srcId="{127FF3C7-B942-439F-A2C8-6BD795B0684E}" destId="{E67EF30E-89CE-4BFE-936A-6C7A5ED24EDA}" srcOrd="0" destOrd="0" presId="urn:microsoft.com/office/officeart/2005/8/layout/orgChart1"/>
    <dgm:cxn modelId="{51BEA048-574D-48F4-B1F2-B82ECE0CD753}" type="presParOf" srcId="{E67EF30E-89CE-4BFE-936A-6C7A5ED24EDA}" destId="{84874BB4-0B4D-427B-ABEE-02264036CB4F}" srcOrd="0" destOrd="0" presId="urn:microsoft.com/office/officeart/2005/8/layout/orgChart1"/>
    <dgm:cxn modelId="{27904681-8703-47D6-979E-3BE4A56A5FF0}" type="presParOf" srcId="{E67EF30E-89CE-4BFE-936A-6C7A5ED24EDA}" destId="{25B9F477-3EBE-4789-A095-25B2BE04378D}" srcOrd="1" destOrd="0" presId="urn:microsoft.com/office/officeart/2005/8/layout/orgChart1"/>
    <dgm:cxn modelId="{A456B0BC-9EAB-4F10-8D04-C33BEE538E84}" type="presParOf" srcId="{127FF3C7-B942-439F-A2C8-6BD795B0684E}" destId="{CBEA605A-F538-40DD-9252-BF99E42049DA}" srcOrd="1" destOrd="0" presId="urn:microsoft.com/office/officeart/2005/8/layout/orgChart1"/>
    <dgm:cxn modelId="{48CBCE2D-535B-403C-B4C8-1781B41A854A}" type="presParOf" srcId="{127FF3C7-B942-439F-A2C8-6BD795B0684E}" destId="{6B216B89-DF67-4108-B4C0-38B8FE67F752}" srcOrd="2" destOrd="0" presId="urn:microsoft.com/office/officeart/2005/8/layout/orgChart1"/>
    <dgm:cxn modelId="{DE63E290-1403-4D2D-8D6E-183EDA0725AB}" type="presParOf" srcId="{0C5995F0-4ABC-419E-BE9B-EAE99E77E52D}" destId="{CA3B2134-4051-4523-B8E4-F4935AD10646}" srcOrd="2" destOrd="0" presId="urn:microsoft.com/office/officeart/2005/8/layout/orgChart1"/>
    <dgm:cxn modelId="{86377BE3-82C5-400A-BD69-6B2F360E5254}" type="presParOf" srcId="{D5FB7865-65A0-4E6E-8620-CC4627ACD702}" destId="{B988F99B-9544-41EE-A802-97D660FE643C}" srcOrd="8" destOrd="0" presId="urn:microsoft.com/office/officeart/2005/8/layout/orgChart1"/>
    <dgm:cxn modelId="{926E185E-042B-45BA-8091-223A2DDBEC52}" type="presParOf" srcId="{D5FB7865-65A0-4E6E-8620-CC4627ACD702}" destId="{865ECFE9-75FD-43D0-B33A-C7E105953C0B}" srcOrd="9" destOrd="0" presId="urn:microsoft.com/office/officeart/2005/8/layout/orgChart1"/>
    <dgm:cxn modelId="{260E5989-EF97-450E-B332-410AE8175189}" type="presParOf" srcId="{865ECFE9-75FD-43D0-B33A-C7E105953C0B}" destId="{533FFB99-0A30-4805-ADF5-FEA1E61C22C0}" srcOrd="0" destOrd="0" presId="urn:microsoft.com/office/officeart/2005/8/layout/orgChart1"/>
    <dgm:cxn modelId="{18EDF0BA-FC96-447A-8093-5C2C04B0DC35}" type="presParOf" srcId="{533FFB99-0A30-4805-ADF5-FEA1E61C22C0}" destId="{87782ECB-D923-4B15-A7FD-576D1B5ECBFD}" srcOrd="0" destOrd="0" presId="urn:microsoft.com/office/officeart/2005/8/layout/orgChart1"/>
    <dgm:cxn modelId="{1E447FB5-F4C3-4023-8361-0D12C9E915B5}" type="presParOf" srcId="{533FFB99-0A30-4805-ADF5-FEA1E61C22C0}" destId="{0F99E037-90D5-4454-B866-3D00E1EB86D4}" srcOrd="1" destOrd="0" presId="urn:microsoft.com/office/officeart/2005/8/layout/orgChart1"/>
    <dgm:cxn modelId="{DB1E9509-0614-4BB5-997E-343F75A790FC}" type="presParOf" srcId="{865ECFE9-75FD-43D0-B33A-C7E105953C0B}" destId="{297A8FAA-0B1C-4BDA-AAFD-5C21234DF0E6}" srcOrd="1" destOrd="0" presId="urn:microsoft.com/office/officeart/2005/8/layout/orgChart1"/>
    <dgm:cxn modelId="{C6F7C598-A805-4D14-A875-30D3CFC63F0B}" type="presParOf" srcId="{297A8FAA-0B1C-4BDA-AAFD-5C21234DF0E6}" destId="{1DAE3C69-5353-4A43-8291-9A5D0A850215}" srcOrd="0" destOrd="0" presId="urn:microsoft.com/office/officeart/2005/8/layout/orgChart1"/>
    <dgm:cxn modelId="{1B5E275E-D413-425D-B57D-C1016433FC63}" type="presParOf" srcId="{297A8FAA-0B1C-4BDA-AAFD-5C21234DF0E6}" destId="{F8D0FDC1-10EA-46EC-A795-8EDC8E90123D}" srcOrd="1" destOrd="0" presId="urn:microsoft.com/office/officeart/2005/8/layout/orgChart1"/>
    <dgm:cxn modelId="{18A23824-3E5F-4A1D-9AF9-542B069D8A33}" type="presParOf" srcId="{F8D0FDC1-10EA-46EC-A795-8EDC8E90123D}" destId="{C1AFF605-8065-48CF-B9DD-83A487DF834F}" srcOrd="0" destOrd="0" presId="urn:microsoft.com/office/officeart/2005/8/layout/orgChart1"/>
    <dgm:cxn modelId="{23DD3560-DAC9-4CC6-A3DC-E19B45645719}" type="presParOf" srcId="{C1AFF605-8065-48CF-B9DD-83A487DF834F}" destId="{460DDEA7-07EC-49AF-ADBC-52836995F049}" srcOrd="0" destOrd="0" presId="urn:microsoft.com/office/officeart/2005/8/layout/orgChart1"/>
    <dgm:cxn modelId="{78B139E3-EA75-4400-9609-1EEA998C9540}" type="presParOf" srcId="{C1AFF605-8065-48CF-B9DD-83A487DF834F}" destId="{CD74E2AA-26BF-49A8-BC11-D1F1DC7F8FEF}" srcOrd="1" destOrd="0" presId="urn:microsoft.com/office/officeart/2005/8/layout/orgChart1"/>
    <dgm:cxn modelId="{53F5D4C3-6197-421A-B483-848DC00BE3B8}" type="presParOf" srcId="{F8D0FDC1-10EA-46EC-A795-8EDC8E90123D}" destId="{305E8C04-5A62-48C4-87FC-A9C911E3F123}" srcOrd="1" destOrd="0" presId="urn:microsoft.com/office/officeart/2005/8/layout/orgChart1"/>
    <dgm:cxn modelId="{CFEA5634-939F-46ED-AC07-335FF798E72B}" type="presParOf" srcId="{F8D0FDC1-10EA-46EC-A795-8EDC8E90123D}" destId="{028B39C7-17F9-421F-88BC-180401B2BACF}" srcOrd="2" destOrd="0" presId="urn:microsoft.com/office/officeart/2005/8/layout/orgChart1"/>
    <dgm:cxn modelId="{E3630950-33C2-4D74-9818-28FC870B2F49}" type="presParOf" srcId="{865ECFE9-75FD-43D0-B33A-C7E105953C0B}" destId="{AE4305E8-83FF-4A75-B6FE-6E0407051A61}" srcOrd="2" destOrd="0" presId="urn:microsoft.com/office/officeart/2005/8/layout/orgChart1"/>
    <dgm:cxn modelId="{761760F0-9DC1-4EAB-83D1-5C9D1BFEB0C1}" type="presParOf" srcId="{BEC6E318-7623-44F0-BDC9-185D049414A4}" destId="{93A0C93B-3499-4F1B-903C-C9046A706ECD}" srcOrd="2" destOrd="0" presId="urn:microsoft.com/office/officeart/2005/8/layout/orgChart1"/>
    <dgm:cxn modelId="{DF92A614-F0BA-4AD7-AA4D-D87FA288336E}" type="presParOf" srcId="{93A0C93B-3499-4F1B-903C-C9046A706ECD}" destId="{55067C9A-FA73-4534-BBFB-E3577C95E2F0}" srcOrd="0" destOrd="0" presId="urn:microsoft.com/office/officeart/2005/8/layout/orgChart1"/>
    <dgm:cxn modelId="{15681642-72A4-41CF-8BD2-4BA44C85C50D}" type="presParOf" srcId="{93A0C93B-3499-4F1B-903C-C9046A706ECD}" destId="{1FD2FED5-E24E-4D17-91C0-908DB09DE94E}" srcOrd="1" destOrd="0" presId="urn:microsoft.com/office/officeart/2005/8/layout/orgChart1"/>
    <dgm:cxn modelId="{2FC8F028-E864-4679-8692-A5411C5E0801}" type="presParOf" srcId="{1FD2FED5-E24E-4D17-91C0-908DB09DE94E}" destId="{C2A673EE-95CF-4BD8-A567-DA794DDD1851}" srcOrd="0" destOrd="0" presId="urn:microsoft.com/office/officeart/2005/8/layout/orgChart1"/>
    <dgm:cxn modelId="{41258916-13DA-44A5-A35A-13316BDB8620}" type="presParOf" srcId="{C2A673EE-95CF-4BD8-A567-DA794DDD1851}" destId="{B01B8A93-2CEE-4D68-9090-92CE30DC6DCA}" srcOrd="0" destOrd="0" presId="urn:microsoft.com/office/officeart/2005/8/layout/orgChart1"/>
    <dgm:cxn modelId="{AABBDE58-8B8B-477A-97B2-43C28BC08D19}" type="presParOf" srcId="{C2A673EE-95CF-4BD8-A567-DA794DDD1851}" destId="{0238DFCC-44EF-4A46-B438-2AB1C4297126}" srcOrd="1" destOrd="0" presId="urn:microsoft.com/office/officeart/2005/8/layout/orgChart1"/>
    <dgm:cxn modelId="{4EE1721F-CDFE-4FBF-90E7-D44FD601625E}" type="presParOf" srcId="{1FD2FED5-E24E-4D17-91C0-908DB09DE94E}" destId="{8C6276E6-DCA1-47A8-94C5-9D754DE79FAB}" srcOrd="1" destOrd="0" presId="urn:microsoft.com/office/officeart/2005/8/layout/orgChart1"/>
    <dgm:cxn modelId="{7027A256-15E5-46A2-8375-9EB1297766F0}" type="presParOf" srcId="{1FD2FED5-E24E-4D17-91C0-908DB09DE94E}" destId="{B88679E8-F749-4BD5-B966-3325DD511DE1}" srcOrd="2" destOrd="0" presId="urn:microsoft.com/office/officeart/2005/8/layout/orgChart1"/>
  </dgm:cxnLst>
  <dgm:bg>
    <a:noFill/>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EDE0B6-0294-45C4-9DE4-811F59AA47C9}">
      <dsp:nvSpPr>
        <dsp:cNvPr id="0" name=""/>
        <dsp:cNvSpPr/>
      </dsp:nvSpPr>
      <dsp:spPr>
        <a:xfrm>
          <a:off x="2880360" y="442929"/>
          <a:ext cx="92758" cy="406369"/>
        </a:xfrm>
        <a:custGeom>
          <a:avLst/>
          <a:gdLst/>
          <a:ahLst/>
          <a:cxnLst/>
          <a:rect l="0" t="0" r="0" b="0"/>
          <a:pathLst>
            <a:path>
              <a:moveTo>
                <a:pt x="0" y="0"/>
              </a:moveTo>
              <a:lnTo>
                <a:pt x="0" y="406503"/>
              </a:lnTo>
              <a:lnTo>
                <a:pt x="92788" y="40650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CC81088-6FCE-4EB6-BAEF-F0ED62A9C7AF}">
      <dsp:nvSpPr>
        <dsp:cNvPr id="0" name=""/>
        <dsp:cNvSpPr/>
      </dsp:nvSpPr>
      <dsp:spPr>
        <a:xfrm>
          <a:off x="2750760" y="442929"/>
          <a:ext cx="91440" cy="572759"/>
        </a:xfrm>
        <a:custGeom>
          <a:avLst/>
          <a:gdLst/>
          <a:ahLst/>
          <a:cxnLst/>
          <a:rect l="0" t="0" r="0" b="0"/>
          <a:pathLst>
            <a:path>
              <a:moveTo>
                <a:pt x="129627" y="0"/>
              </a:moveTo>
              <a:lnTo>
                <a:pt x="129627" y="572949"/>
              </a:lnTo>
              <a:lnTo>
                <a:pt x="45720" y="572949"/>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E757DB2-8B60-4128-856F-568350DA98EE}">
      <dsp:nvSpPr>
        <dsp:cNvPr id="0" name=""/>
        <dsp:cNvSpPr/>
      </dsp:nvSpPr>
      <dsp:spPr>
        <a:xfrm>
          <a:off x="2880360" y="442929"/>
          <a:ext cx="2108048" cy="1090730"/>
        </a:xfrm>
        <a:custGeom>
          <a:avLst/>
          <a:gdLst/>
          <a:ahLst/>
          <a:cxnLst/>
          <a:rect l="0" t="0" r="0" b="0"/>
          <a:pathLst>
            <a:path>
              <a:moveTo>
                <a:pt x="0" y="0"/>
              </a:moveTo>
              <a:lnTo>
                <a:pt x="0" y="998301"/>
              </a:lnTo>
              <a:lnTo>
                <a:pt x="2108745" y="998301"/>
              </a:lnTo>
              <a:lnTo>
                <a:pt x="2108745" y="109109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5318DC3-7726-494F-9D9D-66D5672A36B6}">
      <dsp:nvSpPr>
        <dsp:cNvPr id="0" name=""/>
        <dsp:cNvSpPr/>
      </dsp:nvSpPr>
      <dsp:spPr>
        <a:xfrm>
          <a:off x="2959896" y="1975364"/>
          <a:ext cx="214619" cy="1033591"/>
        </a:xfrm>
        <a:custGeom>
          <a:avLst/>
          <a:gdLst/>
          <a:ahLst/>
          <a:cxnLst/>
          <a:rect l="0" t="0" r="0" b="0"/>
          <a:pathLst>
            <a:path>
              <a:moveTo>
                <a:pt x="0" y="0"/>
              </a:moveTo>
              <a:lnTo>
                <a:pt x="0" y="1033932"/>
              </a:lnTo>
              <a:lnTo>
                <a:pt x="214690" y="103393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8EE0951-FA22-459A-B56E-906F315725C4}">
      <dsp:nvSpPr>
        <dsp:cNvPr id="0" name=""/>
        <dsp:cNvSpPr/>
      </dsp:nvSpPr>
      <dsp:spPr>
        <a:xfrm>
          <a:off x="2959896" y="1975364"/>
          <a:ext cx="214619" cy="406369"/>
        </a:xfrm>
        <a:custGeom>
          <a:avLst/>
          <a:gdLst/>
          <a:ahLst/>
          <a:cxnLst/>
          <a:rect l="0" t="0" r="0" b="0"/>
          <a:pathLst>
            <a:path>
              <a:moveTo>
                <a:pt x="0" y="0"/>
              </a:moveTo>
              <a:lnTo>
                <a:pt x="0" y="406503"/>
              </a:lnTo>
              <a:lnTo>
                <a:pt x="214690" y="40650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ECC69E2-D675-4C18-BB6D-D04D327EFC26}">
      <dsp:nvSpPr>
        <dsp:cNvPr id="0" name=""/>
        <dsp:cNvSpPr/>
      </dsp:nvSpPr>
      <dsp:spPr>
        <a:xfrm>
          <a:off x="2880360" y="442929"/>
          <a:ext cx="651855" cy="1090730"/>
        </a:xfrm>
        <a:custGeom>
          <a:avLst/>
          <a:gdLst/>
          <a:ahLst/>
          <a:cxnLst/>
          <a:rect l="0" t="0" r="0" b="0"/>
          <a:pathLst>
            <a:path>
              <a:moveTo>
                <a:pt x="0" y="0"/>
              </a:moveTo>
              <a:lnTo>
                <a:pt x="0" y="998301"/>
              </a:lnTo>
              <a:lnTo>
                <a:pt x="652071" y="998301"/>
              </a:lnTo>
              <a:lnTo>
                <a:pt x="652071" y="109109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A68E6F4A-0045-4C6B-9322-8C5F88B169DD}">
      <dsp:nvSpPr>
        <dsp:cNvPr id="0" name=""/>
        <dsp:cNvSpPr/>
      </dsp:nvSpPr>
      <dsp:spPr>
        <a:xfrm>
          <a:off x="1836229" y="1975364"/>
          <a:ext cx="132511" cy="1660813"/>
        </a:xfrm>
        <a:custGeom>
          <a:avLst/>
          <a:gdLst/>
          <a:ahLst/>
          <a:cxnLst/>
          <a:rect l="0" t="0" r="0" b="0"/>
          <a:pathLst>
            <a:path>
              <a:moveTo>
                <a:pt x="0" y="0"/>
              </a:moveTo>
              <a:lnTo>
                <a:pt x="0" y="1661362"/>
              </a:lnTo>
              <a:lnTo>
                <a:pt x="132555" y="166136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DD65AF4-D828-4F18-AD01-27B231852906}">
      <dsp:nvSpPr>
        <dsp:cNvPr id="0" name=""/>
        <dsp:cNvSpPr/>
      </dsp:nvSpPr>
      <dsp:spPr>
        <a:xfrm>
          <a:off x="1836229" y="1975364"/>
          <a:ext cx="132511" cy="1033591"/>
        </a:xfrm>
        <a:custGeom>
          <a:avLst/>
          <a:gdLst/>
          <a:ahLst/>
          <a:cxnLst/>
          <a:rect l="0" t="0" r="0" b="0"/>
          <a:pathLst>
            <a:path>
              <a:moveTo>
                <a:pt x="0" y="0"/>
              </a:moveTo>
              <a:lnTo>
                <a:pt x="0" y="1033932"/>
              </a:lnTo>
              <a:lnTo>
                <a:pt x="132555" y="103393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51F8B71-520D-4FE6-9038-94F2F267EA15}">
      <dsp:nvSpPr>
        <dsp:cNvPr id="0" name=""/>
        <dsp:cNvSpPr/>
      </dsp:nvSpPr>
      <dsp:spPr>
        <a:xfrm>
          <a:off x="1836229" y="1975364"/>
          <a:ext cx="132511" cy="406369"/>
        </a:xfrm>
        <a:custGeom>
          <a:avLst/>
          <a:gdLst/>
          <a:ahLst/>
          <a:cxnLst/>
          <a:rect l="0" t="0" r="0" b="0"/>
          <a:pathLst>
            <a:path>
              <a:moveTo>
                <a:pt x="0" y="0"/>
              </a:moveTo>
              <a:lnTo>
                <a:pt x="0" y="406503"/>
              </a:lnTo>
              <a:lnTo>
                <a:pt x="132555" y="40650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6EA155C-0C21-44AD-8CFE-448E30889056}">
      <dsp:nvSpPr>
        <dsp:cNvPr id="0" name=""/>
        <dsp:cNvSpPr/>
      </dsp:nvSpPr>
      <dsp:spPr>
        <a:xfrm>
          <a:off x="2189594" y="442929"/>
          <a:ext cx="690765" cy="1090730"/>
        </a:xfrm>
        <a:custGeom>
          <a:avLst/>
          <a:gdLst/>
          <a:ahLst/>
          <a:cxnLst/>
          <a:rect l="0" t="0" r="0" b="0"/>
          <a:pathLst>
            <a:path>
              <a:moveTo>
                <a:pt x="690994" y="0"/>
              </a:moveTo>
              <a:lnTo>
                <a:pt x="690994" y="998301"/>
              </a:lnTo>
              <a:lnTo>
                <a:pt x="0" y="998301"/>
              </a:lnTo>
              <a:lnTo>
                <a:pt x="0" y="109109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6F4699ED-D498-4848-BEC5-5EEDBC4FC3E4}">
      <dsp:nvSpPr>
        <dsp:cNvPr id="0" name=""/>
        <dsp:cNvSpPr/>
      </dsp:nvSpPr>
      <dsp:spPr>
        <a:xfrm>
          <a:off x="351568" y="1975364"/>
          <a:ext cx="201800" cy="1660813"/>
        </a:xfrm>
        <a:custGeom>
          <a:avLst/>
          <a:gdLst/>
          <a:ahLst/>
          <a:cxnLst/>
          <a:rect l="0" t="0" r="0" b="0"/>
          <a:pathLst>
            <a:path>
              <a:moveTo>
                <a:pt x="0" y="0"/>
              </a:moveTo>
              <a:lnTo>
                <a:pt x="0" y="1661362"/>
              </a:lnTo>
              <a:lnTo>
                <a:pt x="201867" y="166136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002D71F-C429-47BC-A3FA-E834B7D2974B}">
      <dsp:nvSpPr>
        <dsp:cNvPr id="0" name=""/>
        <dsp:cNvSpPr/>
      </dsp:nvSpPr>
      <dsp:spPr>
        <a:xfrm>
          <a:off x="351568" y="1975364"/>
          <a:ext cx="201800" cy="1033591"/>
        </a:xfrm>
        <a:custGeom>
          <a:avLst/>
          <a:gdLst/>
          <a:ahLst/>
          <a:cxnLst/>
          <a:rect l="0" t="0" r="0" b="0"/>
          <a:pathLst>
            <a:path>
              <a:moveTo>
                <a:pt x="0" y="0"/>
              </a:moveTo>
              <a:lnTo>
                <a:pt x="0" y="1033932"/>
              </a:lnTo>
              <a:lnTo>
                <a:pt x="201867" y="103393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6CCD3B7-918F-4EA4-A59E-992B508A6721}">
      <dsp:nvSpPr>
        <dsp:cNvPr id="0" name=""/>
        <dsp:cNvSpPr/>
      </dsp:nvSpPr>
      <dsp:spPr>
        <a:xfrm>
          <a:off x="351568" y="1975364"/>
          <a:ext cx="201800" cy="406369"/>
        </a:xfrm>
        <a:custGeom>
          <a:avLst/>
          <a:gdLst/>
          <a:ahLst/>
          <a:cxnLst/>
          <a:rect l="0" t="0" r="0" b="0"/>
          <a:pathLst>
            <a:path>
              <a:moveTo>
                <a:pt x="0" y="0"/>
              </a:moveTo>
              <a:lnTo>
                <a:pt x="0" y="406503"/>
              </a:lnTo>
              <a:lnTo>
                <a:pt x="201867" y="406503"/>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4E3979E-6824-4CD4-B6AB-2773CED79969}">
      <dsp:nvSpPr>
        <dsp:cNvPr id="0" name=""/>
        <dsp:cNvSpPr/>
      </dsp:nvSpPr>
      <dsp:spPr>
        <a:xfrm>
          <a:off x="889703" y="442929"/>
          <a:ext cx="1990656" cy="1090730"/>
        </a:xfrm>
        <a:custGeom>
          <a:avLst/>
          <a:gdLst/>
          <a:ahLst/>
          <a:cxnLst/>
          <a:rect l="0" t="0" r="0" b="0"/>
          <a:pathLst>
            <a:path>
              <a:moveTo>
                <a:pt x="1991314" y="0"/>
              </a:moveTo>
              <a:lnTo>
                <a:pt x="1991314" y="998301"/>
              </a:lnTo>
              <a:lnTo>
                <a:pt x="0" y="998301"/>
              </a:lnTo>
              <a:lnTo>
                <a:pt x="0" y="109109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53C55270-46F4-409C-AD74-C8EE92F07F9B}">
      <dsp:nvSpPr>
        <dsp:cNvPr id="0" name=""/>
        <dsp:cNvSpPr/>
      </dsp:nvSpPr>
      <dsp:spPr>
        <a:xfrm>
          <a:off x="2244193" y="1223"/>
          <a:ext cx="1272332"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Goevtesen åvtehke</a:t>
          </a:r>
          <a:endParaRPr lang="nb-NO" sz="900" kern="1200" dirty="0">
            <a:solidFill>
              <a:sysClr val="window" lastClr="FFFFFF"/>
            </a:solidFill>
            <a:latin typeface="Calibri"/>
            <a:ea typeface="+mn-ea"/>
            <a:cs typeface="+mn-cs"/>
          </a:endParaRPr>
        </a:p>
      </dsp:txBody>
      <dsp:txXfrm>
        <a:off x="2244193" y="1223"/>
        <a:ext cx="1272332" cy="441705"/>
      </dsp:txXfrm>
    </dsp:sp>
    <dsp:sp modelId="{9BF61582-5478-4829-9296-AD2818531C17}">
      <dsp:nvSpPr>
        <dsp:cNvPr id="0" name=""/>
        <dsp:cNvSpPr/>
      </dsp:nvSpPr>
      <dsp:spPr>
        <a:xfrm>
          <a:off x="217034" y="1533659"/>
          <a:ext cx="1345338"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Starnedimmie jih håksoe</a:t>
          </a:r>
        </a:p>
        <a:p>
          <a:pPr lvl="0" algn="ctr" defTabSz="400050">
            <a:lnSpc>
              <a:spcPct val="90000"/>
            </a:lnSpc>
            <a:spcBef>
              <a:spcPct val="0"/>
            </a:spcBef>
            <a:spcAft>
              <a:spcPct val="35000"/>
            </a:spcAft>
          </a:pPr>
          <a:r>
            <a:rPr lang="nb-NO" sz="900" kern="1200" dirty="0">
              <a:solidFill>
                <a:sysClr val="window" lastClr="FFFFFF"/>
              </a:solidFill>
              <a:latin typeface="Calibri"/>
              <a:ea typeface="+mn-ea"/>
              <a:cs typeface="+mn-cs"/>
            </a:rPr>
            <a:t>Goevtesen såjhtere</a:t>
          </a:r>
        </a:p>
      </dsp:txBody>
      <dsp:txXfrm>
        <a:off x="217034" y="1533659"/>
        <a:ext cx="1345338" cy="441705"/>
      </dsp:txXfrm>
    </dsp:sp>
    <dsp:sp modelId="{1AF822A1-4A52-44AF-A530-684995EFC1C5}">
      <dsp:nvSpPr>
        <dsp:cNvPr id="0" name=""/>
        <dsp:cNvSpPr/>
      </dsp:nvSpPr>
      <dsp:spPr>
        <a:xfrm>
          <a:off x="553368" y="2160881"/>
          <a:ext cx="1224708"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Raarvihken håksoejarnge</a:t>
          </a:r>
          <a:endParaRPr lang="nb-NO" sz="900" kern="1200" dirty="0">
            <a:solidFill>
              <a:sysClr val="window" lastClr="FFFFFF"/>
            </a:solidFill>
            <a:latin typeface="Calibri"/>
            <a:ea typeface="+mn-ea"/>
            <a:cs typeface="+mn-cs"/>
          </a:endParaRPr>
        </a:p>
      </dsp:txBody>
      <dsp:txXfrm>
        <a:off x="553368" y="2160881"/>
        <a:ext cx="1224708" cy="441705"/>
      </dsp:txXfrm>
    </dsp:sp>
    <dsp:sp modelId="{380DF543-B9D4-40FC-A230-EE3DAA652CF0}">
      <dsp:nvSpPr>
        <dsp:cNvPr id="0" name=""/>
        <dsp:cNvSpPr/>
      </dsp:nvSpPr>
      <dsp:spPr>
        <a:xfrm>
          <a:off x="553368" y="2788103"/>
          <a:ext cx="1224708"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Huejmeviehkie</a:t>
          </a:r>
          <a:endParaRPr lang="nb-NO" sz="900" kern="1200" dirty="0">
            <a:solidFill>
              <a:sysClr val="window" lastClr="FFFFFF"/>
            </a:solidFill>
            <a:latin typeface="Calibri"/>
            <a:ea typeface="+mn-ea"/>
            <a:cs typeface="+mn-cs"/>
          </a:endParaRPr>
        </a:p>
      </dsp:txBody>
      <dsp:txXfrm>
        <a:off x="553368" y="2788103"/>
        <a:ext cx="1224708" cy="441705"/>
      </dsp:txXfrm>
    </dsp:sp>
    <dsp:sp modelId="{58407DED-775D-4D3D-B14A-229DEB4FA458}">
      <dsp:nvSpPr>
        <dsp:cNvPr id="0" name=""/>
        <dsp:cNvSpPr/>
      </dsp:nvSpPr>
      <dsp:spPr>
        <a:xfrm>
          <a:off x="553368" y="3415324"/>
          <a:ext cx="1224708"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Aktivitøøøre</a:t>
          </a:r>
          <a:endParaRPr lang="nb-NO" sz="900" kern="1200" dirty="0">
            <a:solidFill>
              <a:sysClr val="window" lastClr="FFFFFF"/>
            </a:solidFill>
            <a:latin typeface="Calibri"/>
            <a:ea typeface="+mn-ea"/>
            <a:cs typeface="+mn-cs"/>
          </a:endParaRPr>
        </a:p>
      </dsp:txBody>
      <dsp:txXfrm>
        <a:off x="553368" y="3415324"/>
        <a:ext cx="1224708" cy="441705"/>
      </dsp:txXfrm>
    </dsp:sp>
    <dsp:sp modelId="{8A276297-2E1A-4123-9916-90226D583B31}">
      <dsp:nvSpPr>
        <dsp:cNvPr id="0" name=""/>
        <dsp:cNvSpPr/>
      </dsp:nvSpPr>
      <dsp:spPr>
        <a:xfrm>
          <a:off x="1747888" y="1533659"/>
          <a:ext cx="883411"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Healsoe</a:t>
          </a:r>
          <a:endParaRPr lang="nb-NO" sz="900" kern="1200" dirty="0">
            <a:solidFill>
              <a:sysClr val="window" lastClr="FFFFFF"/>
            </a:solidFill>
            <a:latin typeface="Calibri"/>
            <a:ea typeface="+mn-ea"/>
            <a:cs typeface="+mn-cs"/>
          </a:endParaRPr>
        </a:p>
      </dsp:txBody>
      <dsp:txXfrm>
        <a:off x="1747888" y="1533659"/>
        <a:ext cx="883411" cy="441705"/>
      </dsp:txXfrm>
    </dsp:sp>
    <dsp:sp modelId="{A4BA4E15-50A6-4447-8628-49C95D1A26AD}">
      <dsp:nvSpPr>
        <dsp:cNvPr id="0" name=""/>
        <dsp:cNvSpPr/>
      </dsp:nvSpPr>
      <dsp:spPr>
        <a:xfrm>
          <a:off x="1968741" y="2160881"/>
          <a:ext cx="883411"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Healsoejarnge</a:t>
          </a:r>
          <a:endParaRPr lang="nb-NO" sz="900" kern="1200" dirty="0">
            <a:solidFill>
              <a:sysClr val="window" lastClr="FFFFFF"/>
            </a:solidFill>
            <a:latin typeface="Calibri"/>
            <a:ea typeface="+mn-ea"/>
            <a:cs typeface="+mn-cs"/>
          </a:endParaRPr>
        </a:p>
      </dsp:txBody>
      <dsp:txXfrm>
        <a:off x="1968741" y="2160881"/>
        <a:ext cx="883411" cy="441705"/>
      </dsp:txXfrm>
    </dsp:sp>
    <dsp:sp modelId="{662F71E5-54C1-4822-84F3-85DA9FACC59E}">
      <dsp:nvSpPr>
        <dsp:cNvPr id="0" name=""/>
        <dsp:cNvSpPr/>
      </dsp:nvSpPr>
      <dsp:spPr>
        <a:xfrm>
          <a:off x="1968741" y="2788103"/>
          <a:ext cx="883411"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a:solidFill>
                <a:sysClr val="window" lastClr="FFFFFF"/>
              </a:solidFill>
              <a:latin typeface="Calibri"/>
              <a:ea typeface="+mn-ea"/>
              <a:cs typeface="+mn-cs"/>
            </a:rPr>
            <a:t>Dåaktorekontovre</a:t>
          </a:r>
        </a:p>
      </dsp:txBody>
      <dsp:txXfrm>
        <a:off x="1968741" y="2788103"/>
        <a:ext cx="883411" cy="441705"/>
      </dsp:txXfrm>
    </dsp:sp>
    <dsp:sp modelId="{28CB1A68-202B-4B4A-BAB3-2D8B0F1A3323}">
      <dsp:nvSpPr>
        <dsp:cNvPr id="0" name=""/>
        <dsp:cNvSpPr/>
      </dsp:nvSpPr>
      <dsp:spPr>
        <a:xfrm>
          <a:off x="1968741" y="3415324"/>
          <a:ext cx="883411"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a:solidFill>
                <a:sysClr val="window" lastClr="FFFFFF"/>
              </a:solidFill>
              <a:latin typeface="Calibri"/>
              <a:ea typeface="+mn-ea"/>
              <a:cs typeface="+mn-cs"/>
            </a:rPr>
            <a:t>tsegkietnie</a:t>
          </a:r>
        </a:p>
      </dsp:txBody>
      <dsp:txXfrm>
        <a:off x="1968741" y="3415324"/>
        <a:ext cx="883411" cy="441705"/>
      </dsp:txXfrm>
    </dsp:sp>
    <dsp:sp modelId="{03BCF1E2-A54D-4507-A58C-D03439750FC1}">
      <dsp:nvSpPr>
        <dsp:cNvPr id="0" name=""/>
        <dsp:cNvSpPr/>
      </dsp:nvSpPr>
      <dsp:spPr>
        <a:xfrm>
          <a:off x="2816816" y="1533659"/>
          <a:ext cx="1430799"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Rehab. / habilitering</a:t>
          </a:r>
          <a:endParaRPr lang="nb-NO" sz="900" kern="1200" dirty="0">
            <a:solidFill>
              <a:sysClr val="window" lastClr="FFFFFF"/>
            </a:solidFill>
            <a:latin typeface="Calibri"/>
            <a:ea typeface="+mn-ea"/>
            <a:cs typeface="+mn-cs"/>
          </a:endParaRPr>
        </a:p>
      </dsp:txBody>
      <dsp:txXfrm>
        <a:off x="2816816" y="1533659"/>
        <a:ext cx="1430799" cy="441705"/>
      </dsp:txXfrm>
    </dsp:sp>
    <dsp:sp modelId="{7F3C0F4A-7CB0-48E8-A592-69056004CF7E}">
      <dsp:nvSpPr>
        <dsp:cNvPr id="0" name=""/>
        <dsp:cNvSpPr/>
      </dsp:nvSpPr>
      <dsp:spPr>
        <a:xfrm>
          <a:off x="3174516" y="2160881"/>
          <a:ext cx="1288552"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Fysioterapije</a:t>
          </a:r>
          <a:endParaRPr lang="nb-NO" sz="900" kern="1200" dirty="0">
            <a:solidFill>
              <a:sysClr val="window" lastClr="FFFFFF"/>
            </a:solidFill>
            <a:latin typeface="Calibri"/>
            <a:ea typeface="+mn-ea"/>
            <a:cs typeface="+mn-cs"/>
          </a:endParaRPr>
        </a:p>
      </dsp:txBody>
      <dsp:txXfrm>
        <a:off x="3174516" y="2160881"/>
        <a:ext cx="1288552" cy="441705"/>
      </dsp:txXfrm>
    </dsp:sp>
    <dsp:sp modelId="{EAD6CE9A-194D-4089-B622-75C098796124}">
      <dsp:nvSpPr>
        <dsp:cNvPr id="0" name=""/>
        <dsp:cNvSpPr/>
      </dsp:nvSpPr>
      <dsp:spPr>
        <a:xfrm>
          <a:off x="3174516" y="2788103"/>
          <a:ext cx="1309047"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a:solidFill>
                <a:sysClr val="window" lastClr="FFFFFF"/>
              </a:solidFill>
              <a:latin typeface="Calibri"/>
              <a:ea typeface="+mn-ea"/>
              <a:cs typeface="+mn-cs"/>
            </a:rPr>
            <a:t>viehkievierhtiejarnge</a:t>
          </a:r>
        </a:p>
      </dsp:txBody>
      <dsp:txXfrm>
        <a:off x="3174516" y="2788103"/>
        <a:ext cx="1309047" cy="441705"/>
      </dsp:txXfrm>
    </dsp:sp>
    <dsp:sp modelId="{634AD36B-E42A-4331-876F-67A7CCCB07E2}">
      <dsp:nvSpPr>
        <dsp:cNvPr id="0" name=""/>
        <dsp:cNvSpPr/>
      </dsp:nvSpPr>
      <dsp:spPr>
        <a:xfrm>
          <a:off x="4433131" y="1533659"/>
          <a:ext cx="1110553"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Psykiatrihke</a:t>
          </a:r>
          <a:endParaRPr lang="nb-NO" sz="900" kern="1200" dirty="0">
            <a:solidFill>
              <a:sysClr val="window" lastClr="FFFFFF"/>
            </a:solidFill>
            <a:latin typeface="Calibri"/>
            <a:ea typeface="+mn-ea"/>
            <a:cs typeface="+mn-cs"/>
          </a:endParaRPr>
        </a:p>
      </dsp:txBody>
      <dsp:txXfrm>
        <a:off x="4433131" y="1533659"/>
        <a:ext cx="1110553" cy="441705"/>
      </dsp:txXfrm>
    </dsp:sp>
    <dsp:sp modelId="{F3E4BDB2-7E30-4FDC-9243-D42536C68B75}">
      <dsp:nvSpPr>
        <dsp:cNvPr id="0" name=""/>
        <dsp:cNvSpPr/>
      </dsp:nvSpPr>
      <dsp:spPr>
        <a:xfrm>
          <a:off x="1124686" y="655839"/>
          <a:ext cx="1671793" cy="719697"/>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Duvtemefunksjovnh</a:t>
          </a:r>
        </a:p>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Tjaelije, tjøøke, sjeakije</a:t>
          </a:r>
        </a:p>
        <a:p>
          <a:pPr lvl="0" algn="ctr" defTabSz="400050">
            <a:lnSpc>
              <a:spcPct val="90000"/>
            </a:lnSpc>
            <a:spcBef>
              <a:spcPct val="0"/>
            </a:spcBef>
            <a:spcAft>
              <a:spcPct val="35000"/>
            </a:spcAft>
          </a:pPr>
          <a:endParaRPr lang="nb-NO" sz="900" kern="1200" dirty="0">
            <a:solidFill>
              <a:sysClr val="window" lastClr="FFFFFF"/>
            </a:solidFill>
            <a:latin typeface="Calibri"/>
            <a:ea typeface="+mn-ea"/>
            <a:cs typeface="+mn-cs"/>
          </a:endParaRPr>
        </a:p>
      </dsp:txBody>
      <dsp:txXfrm>
        <a:off x="1124686" y="655839"/>
        <a:ext cx="1671793" cy="719697"/>
      </dsp:txXfrm>
    </dsp:sp>
    <dsp:sp modelId="{8E625AC9-12D0-4590-B47C-A3D6E6A14830}">
      <dsp:nvSpPr>
        <dsp:cNvPr id="0" name=""/>
        <dsp:cNvSpPr/>
      </dsp:nvSpPr>
      <dsp:spPr>
        <a:xfrm>
          <a:off x="2973118" y="628445"/>
          <a:ext cx="883411" cy="441705"/>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nb-NO" sz="900" kern="1200" dirty="0" smtClean="0">
              <a:solidFill>
                <a:sysClr val="window" lastClr="FFFFFF"/>
              </a:solidFill>
              <a:latin typeface="Calibri"/>
              <a:ea typeface="+mn-ea"/>
              <a:cs typeface="+mn-cs"/>
            </a:rPr>
            <a:t>NAV</a:t>
          </a:r>
          <a:endParaRPr lang="nb-NO" sz="900" kern="1200" dirty="0">
            <a:solidFill>
              <a:sysClr val="window" lastClr="FFFFFF"/>
            </a:solidFill>
            <a:latin typeface="Calibri"/>
            <a:ea typeface="+mn-ea"/>
            <a:cs typeface="+mn-cs"/>
          </a:endParaRPr>
        </a:p>
      </dsp:txBody>
      <dsp:txXfrm>
        <a:off x="2973118" y="628445"/>
        <a:ext cx="883411" cy="4417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067C9A-FA73-4534-BBFB-E3577C95E2F0}">
      <dsp:nvSpPr>
        <dsp:cNvPr id="0" name=""/>
        <dsp:cNvSpPr/>
      </dsp:nvSpPr>
      <dsp:spPr>
        <a:xfrm>
          <a:off x="2662234" y="813551"/>
          <a:ext cx="99289" cy="434981"/>
        </a:xfrm>
        <a:custGeom>
          <a:avLst/>
          <a:gdLst/>
          <a:ahLst/>
          <a:cxnLst/>
          <a:rect l="0" t="0" r="0" b="0"/>
          <a:pathLst>
            <a:path>
              <a:moveTo>
                <a:pt x="99289" y="0"/>
              </a:moveTo>
              <a:lnTo>
                <a:pt x="99289" y="434981"/>
              </a:lnTo>
              <a:lnTo>
                <a:pt x="0" y="434981"/>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1DAE3C69-5353-4A43-8291-9A5D0A850215}">
      <dsp:nvSpPr>
        <dsp:cNvPr id="0" name=""/>
        <dsp:cNvSpPr/>
      </dsp:nvSpPr>
      <dsp:spPr>
        <a:xfrm>
          <a:off x="4671661" y="2142113"/>
          <a:ext cx="141841" cy="596861"/>
        </a:xfrm>
        <a:custGeom>
          <a:avLst/>
          <a:gdLst/>
          <a:ahLst/>
          <a:cxnLst/>
          <a:rect l="0" t="0" r="0" b="0"/>
          <a:pathLst>
            <a:path>
              <a:moveTo>
                <a:pt x="0" y="0"/>
              </a:moveTo>
              <a:lnTo>
                <a:pt x="0" y="596861"/>
              </a:lnTo>
              <a:lnTo>
                <a:pt x="141841" y="59686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988F99B-9544-41EE-A802-97D660FE643C}">
      <dsp:nvSpPr>
        <dsp:cNvPr id="0" name=""/>
        <dsp:cNvSpPr/>
      </dsp:nvSpPr>
      <dsp:spPr>
        <a:xfrm>
          <a:off x="2761523" y="813551"/>
          <a:ext cx="2288383" cy="869963"/>
        </a:xfrm>
        <a:custGeom>
          <a:avLst/>
          <a:gdLst/>
          <a:ahLst/>
          <a:cxnLst/>
          <a:rect l="0" t="0" r="0" b="0"/>
          <a:pathLst>
            <a:path>
              <a:moveTo>
                <a:pt x="0" y="0"/>
              </a:moveTo>
              <a:lnTo>
                <a:pt x="0" y="770674"/>
              </a:lnTo>
              <a:lnTo>
                <a:pt x="2288383" y="770674"/>
              </a:lnTo>
              <a:lnTo>
                <a:pt x="2288383" y="86996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E9F8301-199B-4BBD-B1C3-0061A4F3C2AD}">
      <dsp:nvSpPr>
        <dsp:cNvPr id="0" name=""/>
        <dsp:cNvSpPr/>
      </dsp:nvSpPr>
      <dsp:spPr>
        <a:xfrm>
          <a:off x="3527469" y="2156321"/>
          <a:ext cx="113265" cy="1096839"/>
        </a:xfrm>
        <a:custGeom>
          <a:avLst/>
          <a:gdLst/>
          <a:ahLst/>
          <a:cxnLst/>
          <a:rect l="0" t="0" r="0" b="0"/>
          <a:pathLst>
            <a:path>
              <a:moveTo>
                <a:pt x="0" y="0"/>
              </a:moveTo>
              <a:lnTo>
                <a:pt x="0" y="1106367"/>
              </a:lnTo>
              <a:lnTo>
                <a:pt x="141841" y="110636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E7288270-7894-47B4-B16D-5EFD2A8A6401}">
      <dsp:nvSpPr>
        <dsp:cNvPr id="0" name=""/>
        <dsp:cNvSpPr/>
      </dsp:nvSpPr>
      <dsp:spPr>
        <a:xfrm>
          <a:off x="3527469" y="2156321"/>
          <a:ext cx="141841" cy="434981"/>
        </a:xfrm>
        <a:custGeom>
          <a:avLst/>
          <a:gdLst/>
          <a:ahLst/>
          <a:cxnLst/>
          <a:rect l="0" t="0" r="0" b="0"/>
          <a:pathLst>
            <a:path>
              <a:moveTo>
                <a:pt x="0" y="0"/>
              </a:moveTo>
              <a:lnTo>
                <a:pt x="0" y="434981"/>
              </a:lnTo>
              <a:lnTo>
                <a:pt x="141841" y="434981"/>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05CC5EB-2673-4FED-A809-F2EB6B87097E}">
      <dsp:nvSpPr>
        <dsp:cNvPr id="0" name=""/>
        <dsp:cNvSpPr/>
      </dsp:nvSpPr>
      <dsp:spPr>
        <a:xfrm>
          <a:off x="2761523" y="813551"/>
          <a:ext cx="1144191" cy="869963"/>
        </a:xfrm>
        <a:custGeom>
          <a:avLst/>
          <a:gdLst/>
          <a:ahLst/>
          <a:cxnLst/>
          <a:rect l="0" t="0" r="0" b="0"/>
          <a:pathLst>
            <a:path>
              <a:moveTo>
                <a:pt x="0" y="0"/>
              </a:moveTo>
              <a:lnTo>
                <a:pt x="0" y="770674"/>
              </a:lnTo>
              <a:lnTo>
                <a:pt x="1144191" y="770674"/>
              </a:lnTo>
              <a:lnTo>
                <a:pt x="1144191" y="86996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384DA33-A331-4743-B07F-DEA17DFEE3DF}">
      <dsp:nvSpPr>
        <dsp:cNvPr id="0" name=""/>
        <dsp:cNvSpPr/>
      </dsp:nvSpPr>
      <dsp:spPr>
        <a:xfrm>
          <a:off x="2383278" y="2156321"/>
          <a:ext cx="167241" cy="404812"/>
        </a:xfrm>
        <a:custGeom>
          <a:avLst/>
          <a:gdLst/>
          <a:ahLst/>
          <a:cxnLst/>
          <a:rect l="0" t="0" r="0" b="0"/>
          <a:pathLst>
            <a:path>
              <a:moveTo>
                <a:pt x="0" y="0"/>
              </a:moveTo>
              <a:lnTo>
                <a:pt x="0" y="404812"/>
              </a:lnTo>
              <a:lnTo>
                <a:pt x="167241" y="404812"/>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50C5020-AF13-47AC-86DC-5444CACEA12A}">
      <dsp:nvSpPr>
        <dsp:cNvPr id="0" name=""/>
        <dsp:cNvSpPr/>
      </dsp:nvSpPr>
      <dsp:spPr>
        <a:xfrm>
          <a:off x="2715803" y="813551"/>
          <a:ext cx="91440" cy="869963"/>
        </a:xfrm>
        <a:custGeom>
          <a:avLst/>
          <a:gdLst/>
          <a:ahLst/>
          <a:cxnLst/>
          <a:rect l="0" t="0" r="0" b="0"/>
          <a:pathLst>
            <a:path>
              <a:moveTo>
                <a:pt x="45720" y="0"/>
              </a:moveTo>
              <a:lnTo>
                <a:pt x="45720" y="86996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8BA00BC-69FD-4D1D-AB22-86710B124D7C}">
      <dsp:nvSpPr>
        <dsp:cNvPr id="0" name=""/>
        <dsp:cNvSpPr/>
      </dsp:nvSpPr>
      <dsp:spPr>
        <a:xfrm>
          <a:off x="1617331" y="813551"/>
          <a:ext cx="1144191" cy="869963"/>
        </a:xfrm>
        <a:custGeom>
          <a:avLst/>
          <a:gdLst/>
          <a:ahLst/>
          <a:cxnLst/>
          <a:rect l="0" t="0" r="0" b="0"/>
          <a:pathLst>
            <a:path>
              <a:moveTo>
                <a:pt x="1144191" y="0"/>
              </a:moveTo>
              <a:lnTo>
                <a:pt x="1144191" y="770674"/>
              </a:lnTo>
              <a:lnTo>
                <a:pt x="0" y="770674"/>
              </a:lnTo>
              <a:lnTo>
                <a:pt x="0" y="86996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8E31CD3-625F-4A6C-B314-39A92BB1B59D}">
      <dsp:nvSpPr>
        <dsp:cNvPr id="0" name=""/>
        <dsp:cNvSpPr/>
      </dsp:nvSpPr>
      <dsp:spPr>
        <a:xfrm>
          <a:off x="473140" y="813551"/>
          <a:ext cx="2288383" cy="869963"/>
        </a:xfrm>
        <a:custGeom>
          <a:avLst/>
          <a:gdLst/>
          <a:ahLst/>
          <a:cxnLst/>
          <a:rect l="0" t="0" r="0" b="0"/>
          <a:pathLst>
            <a:path>
              <a:moveTo>
                <a:pt x="2288383" y="0"/>
              </a:moveTo>
              <a:lnTo>
                <a:pt x="2288383" y="770674"/>
              </a:lnTo>
              <a:lnTo>
                <a:pt x="0" y="770674"/>
              </a:lnTo>
              <a:lnTo>
                <a:pt x="0" y="869963"/>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F053342-0CBE-41C1-B2FD-19B06A859A52}">
      <dsp:nvSpPr>
        <dsp:cNvPr id="0" name=""/>
        <dsp:cNvSpPr/>
      </dsp:nvSpPr>
      <dsp:spPr>
        <a:xfrm>
          <a:off x="2288716" y="340745"/>
          <a:ext cx="945612" cy="472806"/>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Goevtesen åvtehke</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Tanja </a:t>
          </a:r>
          <a:r>
            <a:rPr lang="nb-NO" sz="700" kern="1200" dirty="0" err="1" smtClean="0">
              <a:solidFill>
                <a:sysClr val="windowText" lastClr="000000"/>
              </a:solidFill>
              <a:latin typeface="Calibri"/>
              <a:ea typeface="+mn-ea"/>
              <a:cs typeface="+mn-cs"/>
            </a:rPr>
            <a:t>Staldvik</a:t>
          </a:r>
          <a:r>
            <a:rPr lang="nb-NO" sz="700" kern="1200" dirty="0" smtClean="0">
              <a:solidFill>
                <a:sysClr val="windowText" lastClr="000000"/>
              </a:solidFill>
              <a:latin typeface="Calibri"/>
              <a:ea typeface="+mn-ea"/>
              <a:cs typeface="+mn-cs"/>
            </a:rPr>
            <a:t> </a:t>
          </a:r>
          <a:r>
            <a:rPr lang="nb-NO" sz="700" kern="1200" dirty="0" err="1" smtClean="0">
              <a:solidFill>
                <a:sysClr val="windowText" lastClr="000000"/>
              </a:solidFill>
              <a:latin typeface="Calibri"/>
              <a:ea typeface="+mn-ea"/>
              <a:cs typeface="+mn-cs"/>
            </a:rPr>
            <a:t>Wallervand</a:t>
          </a:r>
          <a:endParaRPr lang="nb-NO" sz="700" kern="1200" dirty="0">
            <a:solidFill>
              <a:sysClr val="windowText" lastClr="000000"/>
            </a:solidFill>
            <a:latin typeface="Calibri"/>
            <a:ea typeface="+mn-ea"/>
            <a:cs typeface="+mn-cs"/>
          </a:endParaRPr>
        </a:p>
      </dsp:txBody>
      <dsp:txXfrm>
        <a:off x="2288716" y="340745"/>
        <a:ext cx="945612" cy="472806"/>
      </dsp:txXfrm>
    </dsp:sp>
    <dsp:sp modelId="{DD914758-6AA2-45D2-9E6A-402FF422BEF8}">
      <dsp:nvSpPr>
        <dsp:cNvPr id="0" name=""/>
        <dsp:cNvSpPr/>
      </dsp:nvSpPr>
      <dsp:spPr>
        <a:xfrm>
          <a:off x="333" y="1683515"/>
          <a:ext cx="945612" cy="472806"/>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Jielemekonsulente</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Frank </a:t>
          </a:r>
          <a:r>
            <a:rPr lang="nb-NO" sz="700" kern="1200" dirty="0" err="1" smtClean="0">
              <a:solidFill>
                <a:sysClr val="windowText" lastClr="000000"/>
              </a:solidFill>
              <a:latin typeface="Calibri"/>
              <a:ea typeface="+mn-ea"/>
              <a:cs typeface="+mn-cs"/>
            </a:rPr>
            <a:t>Aspnes</a:t>
          </a:r>
        </a:p>
        <a:p>
          <a:pPr lvl="0" algn="ctr" defTabSz="311150">
            <a:lnSpc>
              <a:spcPct val="90000"/>
            </a:lnSpc>
            <a:spcBef>
              <a:spcPct val="0"/>
            </a:spcBef>
            <a:spcAft>
              <a:spcPct val="35000"/>
            </a:spcAft>
          </a:pPr>
          <a:r>
            <a:rPr lang="nb-NO" sz="700" kern="1200" dirty="0">
              <a:solidFill>
                <a:sysClr val="windowText" lastClr="000000"/>
              </a:solidFill>
              <a:latin typeface="Calibri"/>
              <a:ea typeface="+mn-ea"/>
              <a:cs typeface="+mn-cs"/>
            </a:rPr>
            <a:t>Flyttet til SA i februar</a:t>
          </a:r>
        </a:p>
      </dsp:txBody>
      <dsp:txXfrm>
        <a:off x="333" y="1683515"/>
        <a:ext cx="945612" cy="472806"/>
      </dsp:txXfrm>
    </dsp:sp>
    <dsp:sp modelId="{3A0D4551-3B78-4023-9972-F0132ED61F2A}">
      <dsp:nvSpPr>
        <dsp:cNvPr id="0" name=""/>
        <dsp:cNvSpPr/>
      </dsp:nvSpPr>
      <dsp:spPr>
        <a:xfrm>
          <a:off x="1144525" y="1683515"/>
          <a:ext cx="945612" cy="472806"/>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Laanteburriekonsulente</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Per Eldar Karlsen (sluttet 9. april)/Ann Kristin Sjøenden (begynte 1. juli)</a:t>
          </a:r>
          <a:endParaRPr lang="nb-NO" sz="700" kern="1200" dirty="0">
            <a:solidFill>
              <a:sysClr val="windowText" lastClr="000000"/>
            </a:solidFill>
            <a:latin typeface="Calibri"/>
            <a:ea typeface="+mn-ea"/>
            <a:cs typeface="+mn-cs"/>
          </a:endParaRPr>
        </a:p>
      </dsp:txBody>
      <dsp:txXfrm>
        <a:off x="1144525" y="1683515"/>
        <a:ext cx="945612" cy="472806"/>
      </dsp:txXfrm>
    </dsp:sp>
    <dsp:sp modelId="{49D4FF4E-69CB-4770-8BD3-C91F5BEC4910}">
      <dsp:nvSpPr>
        <dsp:cNvPr id="0" name=""/>
        <dsp:cNvSpPr/>
      </dsp:nvSpPr>
      <dsp:spPr>
        <a:xfrm>
          <a:off x="2288716" y="1683515"/>
          <a:ext cx="945612" cy="472806"/>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Goevtesen ingenjøøre</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Kjell M. Skålvoll</a:t>
          </a:r>
          <a:endParaRPr lang="nb-NO" sz="700" kern="1200" dirty="0">
            <a:solidFill>
              <a:sysClr val="windowText" lastClr="000000"/>
            </a:solidFill>
            <a:latin typeface="Calibri"/>
            <a:ea typeface="+mn-ea"/>
            <a:cs typeface="+mn-cs"/>
          </a:endParaRPr>
        </a:p>
      </dsp:txBody>
      <dsp:txXfrm>
        <a:off x="2288716" y="1683515"/>
        <a:ext cx="945612" cy="472806"/>
      </dsp:txXfrm>
    </dsp:sp>
    <dsp:sp modelId="{076A28AB-EBE5-4EA1-94ED-440CD6EBD2DD}">
      <dsp:nvSpPr>
        <dsp:cNvPr id="0" name=""/>
        <dsp:cNvSpPr/>
      </dsp:nvSpPr>
      <dsp:spPr>
        <a:xfrm>
          <a:off x="2550519" y="2324730"/>
          <a:ext cx="945612" cy="472806"/>
        </a:xfrm>
        <a:prstGeom prst="rect">
          <a:avLst/>
        </a:prstGeom>
        <a:solidFill>
          <a:srgbClr val="1F497D">
            <a:lumMod val="20000"/>
            <a:lumOff val="80000"/>
          </a:srgbClr>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Buelemedåehkie</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(16)</a:t>
          </a:r>
          <a:endParaRPr lang="nb-NO" sz="700" kern="1200" dirty="0">
            <a:solidFill>
              <a:sysClr val="windowText" lastClr="000000"/>
            </a:solidFill>
            <a:latin typeface="Calibri"/>
            <a:ea typeface="+mn-ea"/>
            <a:cs typeface="+mn-cs"/>
          </a:endParaRPr>
        </a:p>
      </dsp:txBody>
      <dsp:txXfrm>
        <a:off x="2550519" y="2324730"/>
        <a:ext cx="945612" cy="472806"/>
      </dsp:txXfrm>
    </dsp:sp>
    <dsp:sp modelId="{56AF1866-8639-4826-9F30-79898B5D339B}">
      <dsp:nvSpPr>
        <dsp:cNvPr id="0" name=""/>
        <dsp:cNvSpPr/>
      </dsp:nvSpPr>
      <dsp:spPr>
        <a:xfrm>
          <a:off x="3432908" y="1683515"/>
          <a:ext cx="945612" cy="472806"/>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Klahkaålman åvtehke</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Sture Lindgren</a:t>
          </a:r>
          <a:endParaRPr lang="nb-NO" sz="700" kern="1200" dirty="0">
            <a:solidFill>
              <a:sysClr val="windowText" lastClr="000000"/>
            </a:solidFill>
            <a:latin typeface="Calibri"/>
            <a:ea typeface="+mn-ea"/>
            <a:cs typeface="+mn-cs"/>
          </a:endParaRPr>
        </a:p>
      </dsp:txBody>
      <dsp:txXfrm>
        <a:off x="3432908" y="1683515"/>
        <a:ext cx="945612" cy="472806"/>
      </dsp:txXfrm>
    </dsp:sp>
    <dsp:sp modelId="{1DC9AA4E-F4D8-4734-BB70-2B780A590186}">
      <dsp:nvSpPr>
        <dsp:cNvPr id="0" name=""/>
        <dsp:cNvSpPr/>
      </dsp:nvSpPr>
      <dsp:spPr>
        <a:xfrm>
          <a:off x="3669311" y="2354900"/>
          <a:ext cx="945612" cy="472806"/>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Klahkaålmah</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Leif Carlsson</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Berit </a:t>
          </a:r>
          <a:r>
            <a:rPr lang="nb-NO" sz="700" kern="1200" dirty="0" err="1" smtClean="0">
              <a:solidFill>
                <a:sysClr val="windowText" lastClr="000000"/>
              </a:solidFill>
              <a:latin typeface="Calibri"/>
              <a:ea typeface="+mn-ea"/>
              <a:cs typeface="+mn-cs"/>
            </a:rPr>
            <a:t>Staldvik</a:t>
          </a:r>
          <a:endParaRPr lang="nb-NO" sz="700" kern="1200" dirty="0">
            <a:solidFill>
              <a:sysClr val="windowText" lastClr="000000"/>
            </a:solidFill>
            <a:latin typeface="Calibri"/>
            <a:ea typeface="+mn-ea"/>
            <a:cs typeface="+mn-cs"/>
          </a:endParaRPr>
        </a:p>
      </dsp:txBody>
      <dsp:txXfrm>
        <a:off x="3669311" y="2354900"/>
        <a:ext cx="945612" cy="472806"/>
      </dsp:txXfrm>
    </dsp:sp>
    <dsp:sp modelId="{84874BB4-0B4D-427B-ABEE-02264036CB4F}">
      <dsp:nvSpPr>
        <dsp:cNvPr id="0" name=""/>
        <dsp:cNvSpPr/>
      </dsp:nvSpPr>
      <dsp:spPr>
        <a:xfrm>
          <a:off x="3640735" y="3016758"/>
          <a:ext cx="945612" cy="472806"/>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Ålkoebarkijh</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Jostein Pettersen</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Torgeir Nordseth</a:t>
          </a:r>
          <a:endParaRPr lang="nb-NO" sz="700" kern="1200" dirty="0">
            <a:solidFill>
              <a:sysClr val="windowText" lastClr="000000"/>
            </a:solidFill>
            <a:latin typeface="Calibri"/>
            <a:ea typeface="+mn-ea"/>
            <a:cs typeface="+mn-cs"/>
          </a:endParaRPr>
        </a:p>
      </dsp:txBody>
      <dsp:txXfrm>
        <a:off x="3640735" y="3016758"/>
        <a:ext cx="945612" cy="472806"/>
      </dsp:txXfrm>
    </dsp:sp>
    <dsp:sp modelId="{87782ECB-D923-4B15-A7FD-576D1B5ECBFD}">
      <dsp:nvSpPr>
        <dsp:cNvPr id="0" name=""/>
        <dsp:cNvSpPr/>
      </dsp:nvSpPr>
      <dsp:spPr>
        <a:xfrm>
          <a:off x="4577100" y="1683515"/>
          <a:ext cx="945612" cy="458598"/>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Sjeakedæjja</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Rita Winter</a:t>
          </a:r>
        </a:p>
      </dsp:txBody>
      <dsp:txXfrm>
        <a:off x="4577100" y="1683515"/>
        <a:ext cx="945612" cy="458598"/>
      </dsp:txXfrm>
    </dsp:sp>
    <dsp:sp modelId="{460DDEA7-07EC-49AF-ADBC-52836995F049}">
      <dsp:nvSpPr>
        <dsp:cNvPr id="0" name=""/>
        <dsp:cNvSpPr/>
      </dsp:nvSpPr>
      <dsp:spPr>
        <a:xfrm>
          <a:off x="4813503" y="2340692"/>
          <a:ext cx="945612" cy="796565"/>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sjeakedæjjah</a:t>
          </a:r>
        </a:p>
        <a:p>
          <a:pPr lvl="0" algn="ctr" defTabSz="311150">
            <a:lnSpc>
              <a:spcPct val="90000"/>
            </a:lnSpc>
            <a:spcBef>
              <a:spcPct val="0"/>
            </a:spcBef>
            <a:spcAft>
              <a:spcPct val="35000"/>
            </a:spcAft>
          </a:pPr>
          <a:r>
            <a:rPr lang="nb-NO" sz="700" kern="1200" dirty="0" err="1" smtClean="0">
              <a:solidFill>
                <a:sysClr val="windowText" lastClr="000000"/>
              </a:solidFill>
              <a:latin typeface="Calibri"/>
              <a:ea typeface="+mn-ea"/>
              <a:cs typeface="+mn-cs"/>
            </a:rPr>
            <a:t>Cerina</a:t>
          </a:r>
          <a:r>
            <a:rPr lang="nb-NO" sz="700" kern="1200" dirty="0" smtClean="0">
              <a:solidFill>
                <a:sysClr val="windowText" lastClr="000000"/>
              </a:solidFill>
              <a:latin typeface="Calibri"/>
              <a:ea typeface="+mn-ea"/>
              <a:cs typeface="+mn-cs"/>
            </a:rPr>
            <a:t> Winther                     Lillian Pettersen          Turid Dahl                         Lis Steen        </a:t>
          </a:r>
        </a:p>
        <a:p>
          <a:pPr lvl="0" algn="ctr" defTabSz="311150">
            <a:lnSpc>
              <a:spcPct val="90000"/>
            </a:lnSpc>
            <a:spcBef>
              <a:spcPct val="0"/>
            </a:spcBef>
            <a:spcAft>
              <a:spcPct val="35000"/>
            </a:spcAft>
          </a:pPr>
          <a:r>
            <a:rPr lang="nb-NO" sz="700" kern="1200" dirty="0" err="1" smtClean="0">
              <a:solidFill>
                <a:sysClr val="windowText" lastClr="000000"/>
              </a:solidFill>
              <a:latin typeface="Calibri"/>
              <a:ea typeface="+mn-ea"/>
              <a:cs typeface="+mn-cs"/>
            </a:rPr>
            <a:t>Nataliya</a:t>
          </a:r>
          <a:r>
            <a:rPr lang="nb-NO" sz="700" kern="1200" dirty="0" smtClean="0">
              <a:solidFill>
                <a:sysClr val="windowText" lastClr="000000"/>
              </a:solidFill>
              <a:latin typeface="Calibri"/>
              <a:ea typeface="+mn-ea"/>
              <a:cs typeface="+mn-cs"/>
            </a:rPr>
            <a:t> Skåren             </a:t>
          </a:r>
        </a:p>
      </dsp:txBody>
      <dsp:txXfrm>
        <a:off x="4813503" y="2340692"/>
        <a:ext cx="945612" cy="796565"/>
      </dsp:txXfrm>
    </dsp:sp>
    <dsp:sp modelId="{B01B8A93-2CEE-4D68-9090-92CE30DC6DCA}">
      <dsp:nvSpPr>
        <dsp:cNvPr id="0" name=""/>
        <dsp:cNvSpPr/>
      </dsp:nvSpPr>
      <dsp:spPr>
        <a:xfrm>
          <a:off x="1716621" y="1012130"/>
          <a:ext cx="945612" cy="472806"/>
        </a:xfrm>
        <a:prstGeom prst="rect">
          <a:avLst/>
        </a:prstGeom>
        <a:gradFill rotWithShape="0">
          <a:gsLst>
            <a:gs pos="0">
              <a:srgbClr val="4F81BD">
                <a:hueOff val="0"/>
                <a:satOff val="0"/>
                <a:lumOff val="0"/>
                <a:alphaOff val="0"/>
                <a:tint val="50000"/>
                <a:satMod val="300000"/>
              </a:srgbClr>
            </a:gs>
            <a:gs pos="35000">
              <a:srgbClr val="4F81BD">
                <a:hueOff val="0"/>
                <a:satOff val="0"/>
                <a:lumOff val="0"/>
                <a:alphaOff val="0"/>
                <a:tint val="37000"/>
                <a:satMod val="300000"/>
              </a:srgbClr>
            </a:gs>
            <a:gs pos="100000">
              <a:srgbClr val="4F81B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Konsulente</a:t>
          </a:r>
        </a:p>
        <a:p>
          <a:pPr lvl="0" algn="ctr" defTabSz="311150">
            <a:lnSpc>
              <a:spcPct val="90000"/>
            </a:lnSpc>
            <a:spcBef>
              <a:spcPct val="0"/>
            </a:spcBef>
            <a:spcAft>
              <a:spcPct val="35000"/>
            </a:spcAft>
          </a:pPr>
          <a:r>
            <a:rPr lang="nb-NO" sz="700" kern="1200" dirty="0" smtClean="0">
              <a:solidFill>
                <a:sysClr val="windowText" lastClr="000000"/>
              </a:solidFill>
              <a:latin typeface="Calibri"/>
              <a:ea typeface="+mn-ea"/>
              <a:cs typeface="+mn-cs"/>
            </a:rPr>
            <a:t>Heidi </a:t>
          </a:r>
          <a:r>
            <a:rPr lang="nb-NO" sz="700" kern="1200" dirty="0" err="1" smtClean="0">
              <a:solidFill>
                <a:sysClr val="windowText" lastClr="000000"/>
              </a:solidFill>
              <a:latin typeface="Calibri"/>
              <a:ea typeface="+mn-ea"/>
              <a:cs typeface="+mn-cs"/>
            </a:rPr>
            <a:t>Flyum</a:t>
          </a:r>
          <a:endParaRPr lang="nb-NO" sz="700" kern="1200" dirty="0">
            <a:solidFill>
              <a:sysClr val="windowText" lastClr="000000"/>
            </a:solidFill>
            <a:latin typeface="Calibri"/>
            <a:ea typeface="+mn-ea"/>
            <a:cs typeface="+mn-cs"/>
          </a:endParaRPr>
        </a:p>
      </dsp:txBody>
      <dsp:txXfrm>
        <a:off x="1716621" y="1012130"/>
        <a:ext cx="945612" cy="4728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0.67041</cdr:x>
      <cdr:y>0.15578</cdr:y>
    </cdr:from>
    <cdr:to>
      <cdr:x>0.85019</cdr:x>
      <cdr:y>0.39699</cdr:y>
    </cdr:to>
    <cdr:sp macro="" textlink="">
      <cdr:nvSpPr>
        <cdr:cNvPr id="2" name="TekstSylinder 1"/>
        <cdr:cNvSpPr txBox="1"/>
      </cdr:nvSpPr>
      <cdr:spPr>
        <a:xfrm xmlns:a="http://schemas.openxmlformats.org/drawingml/2006/main">
          <a:off x="3409950" y="590551"/>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nb-NO"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22CEA-C831-469F-83DD-B71D571B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5746F67E</Template>
  <TotalTime>1</TotalTime>
  <Pages>73</Pages>
  <Words>14780</Words>
  <Characters>78335</Characters>
  <Application>Microsoft Office Word</Application>
  <DocSecurity>4</DocSecurity>
  <Lines>652</Lines>
  <Paragraphs>185</Paragraphs>
  <ScaleCrop>false</ScaleCrop>
  <HeadingPairs>
    <vt:vector size="2" baseType="variant">
      <vt:variant>
        <vt:lpstr>Tittel</vt:lpstr>
      </vt:variant>
      <vt:variant>
        <vt:i4>1</vt:i4>
      </vt:variant>
    </vt:vector>
  </HeadingPairs>
  <TitlesOfParts>
    <vt:vector size="1" baseType="lpstr">
      <vt:lpstr/>
    </vt:vector>
  </TitlesOfParts>
  <Company>Røyrvik Kommune</Company>
  <LinksUpToDate>false</LinksUpToDate>
  <CharactersWithSpaces>92930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Maidi Persson Steinfjell</dc:creator>
  <cp:lastModifiedBy>anne.gunn.mikkelsen</cp:lastModifiedBy>
  <cp:revision>2</cp:revision>
  <dcterms:created xsi:type="dcterms:W3CDTF">2014-07-08T13:05:00Z</dcterms:created>
  <dcterms:modified xsi:type="dcterms:W3CDTF">2014-07-08T13:05:00Z</dcterms:modified>
</cp:coreProperties>
</file>