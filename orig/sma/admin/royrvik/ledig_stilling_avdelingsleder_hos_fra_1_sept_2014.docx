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15" w:rsidRDefault="00BF5015" w:rsidP="00D265A5">
      <w:pPr>
        <w:pStyle w:val="Topptekst"/>
        <w:tabs>
          <w:tab w:val="clear" w:pos="4536"/>
          <w:tab w:val="clear" w:pos="9072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</w:p>
    <w:p w:rsidR="00BF5015" w:rsidRPr="00C62675" w:rsidRDefault="00BF5015" w:rsidP="00C62675">
      <w:pPr>
        <w:pStyle w:val="Topptekst"/>
        <w:tabs>
          <w:tab w:val="clear" w:pos="4536"/>
          <w:tab w:val="left" w:pos="4678"/>
        </w:tabs>
        <w:rPr>
          <w:rFonts w:ascii="Times New Roman" w:hAnsi="Times New Roman"/>
        </w:rPr>
      </w:pPr>
      <w:r>
        <w:rPr>
          <w:rFonts w:ascii="Times New Roman" w:hAnsi="Times New Roman"/>
          <w:b/>
          <w:iCs/>
        </w:rPr>
        <w:t>Utlysningstekst</w:t>
      </w:r>
    </w:p>
    <w:p w:rsidR="00BF5015" w:rsidRDefault="00BF5015">
      <w:pPr>
        <w:pStyle w:val="Topptekst"/>
        <w:tabs>
          <w:tab w:val="clear" w:pos="4536"/>
          <w:tab w:val="clear" w:pos="9072"/>
        </w:tabs>
        <w:rPr>
          <w:rFonts w:ascii="Times New Roman" w:hAnsi="Times New Roman"/>
          <w:bCs/>
          <w:iCs/>
        </w:rPr>
      </w:pPr>
    </w:p>
    <w:p w:rsidR="00BF5015" w:rsidRDefault="00BF5015">
      <w:pPr>
        <w:tabs>
          <w:tab w:val="left" w:pos="2268"/>
          <w:tab w:val="left" w:pos="3969"/>
          <w:tab w:val="left" w:pos="5954"/>
          <w:tab w:val="left" w:pos="7938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Vår ref: </w:t>
      </w:r>
      <w:r>
        <w:rPr>
          <w:rFonts w:ascii="Times New Roman" w:hAnsi="Times New Roman"/>
          <w:sz w:val="18"/>
        </w:rPr>
        <w:tab/>
        <w:t>L.nr.</w:t>
      </w:r>
      <w:r>
        <w:rPr>
          <w:rFonts w:ascii="Times New Roman" w:hAnsi="Times New Roman"/>
          <w:sz w:val="18"/>
        </w:rPr>
        <w:tab/>
        <w:t>Arkiv:</w:t>
      </w:r>
      <w:r>
        <w:rPr>
          <w:rFonts w:ascii="Times New Roman" w:hAnsi="Times New Roman"/>
          <w:sz w:val="18"/>
        </w:rPr>
        <w:tab/>
        <w:t>Deres ref:</w:t>
      </w:r>
      <w:r>
        <w:rPr>
          <w:rFonts w:ascii="Times New Roman" w:hAnsi="Times New Roman"/>
          <w:sz w:val="18"/>
        </w:rPr>
        <w:tab/>
        <w:t>Dato:</w:t>
      </w:r>
    </w:p>
    <w:p w:rsidR="00BF5015" w:rsidRPr="00C62675" w:rsidRDefault="00BF5015" w:rsidP="00C62675">
      <w:pPr>
        <w:tabs>
          <w:tab w:val="left" w:pos="2268"/>
          <w:tab w:val="left" w:pos="3969"/>
          <w:tab w:val="left" w:pos="5954"/>
          <w:tab w:val="left" w:pos="7938"/>
        </w:tabs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14/5814-1-AGM</w:t>
      </w:r>
      <w:r>
        <w:rPr>
          <w:rFonts w:ascii="Times New Roman" w:hAnsi="Times New Roman"/>
          <w:sz w:val="18"/>
        </w:rPr>
        <w:tab/>
        <w:t>16531/14</w:t>
      </w:r>
      <w:r>
        <w:rPr>
          <w:rFonts w:ascii="Times New Roman" w:hAnsi="Times New Roman"/>
          <w:sz w:val="18"/>
        </w:rPr>
        <w:tab/>
        <w:t>411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sz w:val="18"/>
        </w:rPr>
        <w:tab/>
        <w:t>13.06.2014</w:t>
      </w:r>
    </w:p>
    <w:p w:rsidR="00C62675" w:rsidRDefault="00BF501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LEDIG STILLING:</w:t>
      </w:r>
    </w:p>
    <w:p w:rsidR="00BF5015" w:rsidRDefault="00BF5015">
      <w:pPr>
        <w:rPr>
          <w:rFonts w:ascii="Times New Roman" w:hAnsi="Times New Roman"/>
          <w:b/>
          <w:sz w:val="28"/>
        </w:rPr>
      </w:pPr>
      <w:bookmarkStart w:id="0" w:name="_GoBack"/>
      <w:r>
        <w:rPr>
          <w:rFonts w:ascii="Times New Roman" w:hAnsi="Times New Roman"/>
          <w:b/>
          <w:sz w:val="28"/>
        </w:rPr>
        <w:t>AVDELINGSLEDER HELSE OG OMSORGSAVDELINGEN</w:t>
      </w:r>
    </w:p>
    <w:p w:rsidR="00BF5015" w:rsidRDefault="00BF5015">
      <w:pPr>
        <w:rPr>
          <w:rFonts w:ascii="Times New Roman" w:hAnsi="Times New Roman"/>
        </w:rPr>
      </w:pPr>
    </w:p>
    <w:p w:rsidR="00BF5015" w:rsidRDefault="00BF5015">
      <w:pPr>
        <w:rPr>
          <w:rFonts w:ascii="Times New Roman" w:hAnsi="Times New Roman"/>
        </w:rPr>
      </w:pP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>Ledig fast 100 % stilling som avdelingsleder for Helse- og omsorgsavdelingen i Røyrvik kommune.</w:t>
      </w: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 xml:space="preserve">Røyrvik  omsorgssenter som ble tatt i bruk i 2001, der alle funksjoner som hører til den nye avdelingen er samlet. Alle fagstillinger er dekket opp, slik at vi kan gi et godt tilbud til bygdas befolkning. </w:t>
      </w: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>Avdelingslederen er direkte underlagt rådmannen og inngår i rådmannens ledergruppe.</w:t>
      </w: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</w:p>
    <w:p w:rsidR="00D265A5" w:rsidRPr="00D265A5" w:rsidRDefault="00D265A5" w:rsidP="00D265A5">
      <w:pPr>
        <w:pStyle w:val="Ingenmellomrom"/>
        <w:rPr>
          <w:rFonts w:ascii="Times New Roman" w:hAnsi="Times New Roman"/>
          <w:b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 xml:space="preserve"> </w:t>
      </w:r>
    </w:p>
    <w:p w:rsidR="00D265A5" w:rsidRPr="00D265A5" w:rsidRDefault="00D265A5" w:rsidP="00D265A5">
      <w:pPr>
        <w:pStyle w:val="Ingenmellomrom"/>
        <w:rPr>
          <w:rFonts w:ascii="Times New Roman" w:hAnsi="Times New Roman"/>
          <w:b/>
          <w:sz w:val="24"/>
          <w:szCs w:val="24"/>
        </w:rPr>
      </w:pPr>
      <w:r w:rsidRPr="00D265A5">
        <w:rPr>
          <w:rFonts w:ascii="Times New Roman" w:hAnsi="Times New Roman"/>
          <w:b/>
          <w:sz w:val="24"/>
          <w:szCs w:val="24"/>
        </w:rPr>
        <w:t>Ønskede kvalifikasjoner:</w:t>
      </w:r>
    </w:p>
    <w:p w:rsidR="00D265A5" w:rsidRPr="00EC20E6" w:rsidRDefault="00D265A5" w:rsidP="00D265A5">
      <w:pPr>
        <w:pStyle w:val="Ingenmellomrom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>Utdanning innen økonomi og administrasjon.</w:t>
      </w:r>
    </w:p>
    <w:p w:rsidR="00D265A5" w:rsidRPr="00EC20E6" w:rsidRDefault="00D265A5" w:rsidP="00D265A5">
      <w:pPr>
        <w:pStyle w:val="Ingenmellomrom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>Formell kompetanse innen økonomi og lederskap</w:t>
      </w:r>
    </w:p>
    <w:p w:rsidR="00D265A5" w:rsidRPr="00EC20E6" w:rsidRDefault="00D265A5" w:rsidP="00D265A5">
      <w:pPr>
        <w:pStyle w:val="Ingenmellomrom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>Bred ledererfaring.</w:t>
      </w:r>
    </w:p>
    <w:p w:rsidR="00D265A5" w:rsidRPr="00EC20E6" w:rsidRDefault="00D265A5" w:rsidP="00D265A5">
      <w:pPr>
        <w:pStyle w:val="Ingenmellomrom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>God kjennskap til helse- og omsorgssektoren.</w:t>
      </w:r>
    </w:p>
    <w:p w:rsidR="00D265A5" w:rsidRPr="00EC20E6" w:rsidRDefault="00D265A5" w:rsidP="00D265A5">
      <w:pPr>
        <w:pStyle w:val="Ingenmellomrom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 xml:space="preserve">Kreativitet med tanke på å samordne aktiviteter til en velfungerende og brukervennlig avdeling, og samtidig utvikle et godt felles arbeidsmiljø.  </w:t>
      </w:r>
    </w:p>
    <w:p w:rsidR="00D265A5" w:rsidRDefault="00D265A5" w:rsidP="00D265A5">
      <w:pPr>
        <w:pStyle w:val="Ingenmellomrom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>Personlig egnethet vil bli tillagt stor vekt ved ansettelse.</w:t>
      </w:r>
    </w:p>
    <w:p w:rsidR="00D265A5" w:rsidRDefault="00D265A5" w:rsidP="00D265A5">
      <w:pPr>
        <w:pStyle w:val="Ingenmellomrom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Helsefaglig bakgrunn</w:t>
      </w: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>Tiltredelse 1. september 2014</w:t>
      </w: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 xml:space="preserve">Utdanning og formell kompetanse innen økonomi, administrasjon og ledelse, samt bred ledererfaring vil bli vektlagt.  </w:t>
      </w: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 xml:space="preserve">Hvis du i tillegg er glad i friluftsliv og engasjert i et aktivt kulturliv , da anbefales du å søke til Røyrvik. </w:t>
      </w: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>Nærmere opplysninger gis av rådmannen, tlf 74 33 63 02/48 04 13 30.</w:t>
      </w: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 xml:space="preserve">Ansettelse i henhold til gjeldende lovverk, reglement og tariffavtale med 2 % innskudd i KLP. </w:t>
      </w: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>Søknad med CV og referanser sendes elektronisk via kommunens hjemmeside:</w:t>
      </w: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>www.royrvik.kommune.no</w:t>
      </w: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>Attester og vitnemål sendes ikke nå men taes med til evt. jobbintervju. Søkerliste kan bli offentliggjort selv om søker ber om unntak jfr. off.loven §25.</w:t>
      </w: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</w:p>
    <w:p w:rsidR="00D265A5" w:rsidRPr="00EC20E6" w:rsidRDefault="00D265A5" w:rsidP="00D265A5">
      <w:pPr>
        <w:pStyle w:val="Ingenmellomrom"/>
        <w:rPr>
          <w:rFonts w:ascii="Times New Roman" w:hAnsi="Times New Roman"/>
          <w:sz w:val="24"/>
          <w:szCs w:val="24"/>
        </w:rPr>
      </w:pPr>
      <w:r w:rsidRPr="00EC20E6">
        <w:rPr>
          <w:rFonts w:ascii="Times New Roman" w:hAnsi="Times New Roman"/>
          <w:sz w:val="24"/>
          <w:szCs w:val="24"/>
        </w:rPr>
        <w:t>Søknadsfrist 27. Juni 2014</w:t>
      </w:r>
    </w:p>
    <w:p w:rsidR="00BF5015" w:rsidRDefault="00BF5015"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 </w:instrText>
      </w:r>
      <w:r>
        <w:rPr>
          <w:rFonts w:ascii="Times New Roman" w:hAnsi="Times New Roman"/>
        </w:rPr>
        <w:fldChar w:fldCharType="end"/>
      </w:r>
    </w:p>
    <w:p w:rsidR="00BF5015" w:rsidRDefault="00BF5015">
      <w:pPr>
        <w:rPr>
          <w:rFonts w:ascii="Times New Roman" w:hAnsi="Times New Roman"/>
        </w:rPr>
      </w:pPr>
    </w:p>
    <w:p w:rsidR="00D265A5" w:rsidRDefault="00D265A5" w:rsidP="00D265A5">
      <w:pPr>
        <w:rPr>
          <w:rFonts w:ascii="Times New Roman" w:eastAsia="Calibri" w:hAnsi="Times New Roman"/>
          <w:b/>
          <w:szCs w:val="24"/>
          <w:lang w:eastAsia="en-US"/>
        </w:rPr>
      </w:pPr>
    </w:p>
    <w:p w:rsidR="00D265A5" w:rsidRDefault="00D265A5" w:rsidP="00D265A5">
      <w:pPr>
        <w:rPr>
          <w:rFonts w:ascii="Times New Roman" w:eastAsia="Calibri" w:hAnsi="Times New Roman"/>
          <w:b/>
          <w:szCs w:val="24"/>
          <w:lang w:eastAsia="en-US"/>
        </w:rPr>
      </w:pPr>
    </w:p>
    <w:p w:rsidR="00D265A5" w:rsidRPr="00D265A5" w:rsidRDefault="00D265A5" w:rsidP="00D265A5">
      <w:pPr>
        <w:rPr>
          <w:rFonts w:ascii="Times New Roman" w:eastAsia="Calibri" w:hAnsi="Times New Roman"/>
          <w:b/>
          <w:szCs w:val="24"/>
          <w:lang w:eastAsia="en-US"/>
        </w:rPr>
      </w:pPr>
      <w:r w:rsidRPr="00D265A5">
        <w:rPr>
          <w:rFonts w:ascii="Times New Roman" w:eastAsia="Calibri" w:hAnsi="Times New Roman"/>
          <w:b/>
          <w:szCs w:val="24"/>
          <w:lang w:eastAsia="en-US"/>
        </w:rPr>
        <w:t>GOEVTESEÅVTEHKE HEALSOE- JIH HÅKSOEGOEVTESISNIE</w:t>
      </w: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  <w:r w:rsidRPr="00D265A5">
        <w:rPr>
          <w:rFonts w:ascii="Times New Roman" w:eastAsia="Calibri" w:hAnsi="Times New Roman"/>
          <w:szCs w:val="24"/>
          <w:lang w:eastAsia="en-US"/>
        </w:rPr>
        <w:t>100% barkoe gaavnoes goevteseåvtehkinie Healsoe- jïh håksoegoevtesisnie Raarvihken tjïeltesne.</w:t>
      </w: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  <w:r w:rsidRPr="00D265A5">
        <w:rPr>
          <w:rFonts w:ascii="Times New Roman" w:eastAsia="Calibri" w:hAnsi="Times New Roman"/>
          <w:szCs w:val="24"/>
          <w:lang w:eastAsia="en-US"/>
        </w:rPr>
        <w:t>Eelkin Raarvihken håksoejarngem jaepien 2001 provhkedh, desnie gaajhkh goevtesen funksjovnh tjåanghkenamme. Faagebarkijh utnebe, guktie hijven faaleldahke voenen almetjidie utnebe.</w:t>
      </w: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  <w:r w:rsidRPr="00D265A5">
        <w:rPr>
          <w:rFonts w:ascii="Times New Roman" w:eastAsia="Calibri" w:hAnsi="Times New Roman"/>
          <w:szCs w:val="24"/>
          <w:lang w:eastAsia="en-US"/>
        </w:rPr>
        <w:t>Goevtesen åvtehke lea raerieålman nuelesne jïh lea raerieålman åejviedåehkesne.</w:t>
      </w: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</w:p>
    <w:p w:rsidR="00D265A5" w:rsidRPr="00D265A5" w:rsidRDefault="00D265A5" w:rsidP="00D265A5">
      <w:pPr>
        <w:pStyle w:val="Ingenmellomrom"/>
        <w:rPr>
          <w:rFonts w:ascii="Times New Roman" w:hAnsi="Times New Roman"/>
          <w:b/>
          <w:sz w:val="24"/>
          <w:szCs w:val="24"/>
        </w:rPr>
      </w:pPr>
      <w:r w:rsidRPr="00D265A5">
        <w:rPr>
          <w:rFonts w:ascii="Times New Roman" w:hAnsi="Times New Roman"/>
          <w:b/>
          <w:sz w:val="24"/>
          <w:szCs w:val="24"/>
        </w:rPr>
        <w:t>Vaajteles maahtoeh:</w:t>
      </w:r>
    </w:p>
    <w:p w:rsidR="00D265A5" w:rsidRPr="00D265A5" w:rsidRDefault="00D265A5" w:rsidP="00D265A5">
      <w:pPr>
        <w:pStyle w:val="Ingenmellomrom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65A5">
        <w:rPr>
          <w:rFonts w:ascii="Times New Roman" w:hAnsi="Times New Roman"/>
          <w:sz w:val="24"/>
          <w:szCs w:val="24"/>
        </w:rPr>
        <w:t>Økonomije jïh reereme ööhpehtimmiem</w:t>
      </w:r>
    </w:p>
    <w:p w:rsidR="00D265A5" w:rsidRPr="00D265A5" w:rsidRDefault="00D265A5" w:rsidP="00D265A5">
      <w:pPr>
        <w:pStyle w:val="Ingenmellomrom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65A5">
        <w:rPr>
          <w:rFonts w:ascii="Times New Roman" w:hAnsi="Times New Roman"/>
          <w:sz w:val="24"/>
          <w:szCs w:val="24"/>
        </w:rPr>
        <w:t>Byjjes maahtoeh økonomijesne jïh maehtedh reeredh.</w:t>
      </w:r>
    </w:p>
    <w:p w:rsidR="00D265A5" w:rsidRPr="00D265A5" w:rsidRDefault="00D265A5" w:rsidP="00D265A5">
      <w:pPr>
        <w:pStyle w:val="Ingenmellomrom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65A5">
        <w:rPr>
          <w:rFonts w:ascii="Times New Roman" w:hAnsi="Times New Roman"/>
          <w:sz w:val="24"/>
          <w:szCs w:val="24"/>
        </w:rPr>
        <w:t>Nænnoes åvtehkedååjrehtimmiem.</w:t>
      </w:r>
    </w:p>
    <w:p w:rsidR="00D265A5" w:rsidRPr="00D265A5" w:rsidRDefault="00D265A5" w:rsidP="00D265A5">
      <w:pPr>
        <w:pStyle w:val="Ingenmellomrom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65A5">
        <w:rPr>
          <w:rFonts w:ascii="Times New Roman" w:hAnsi="Times New Roman"/>
          <w:sz w:val="24"/>
          <w:szCs w:val="24"/>
        </w:rPr>
        <w:t>Åehpies healsoe- jïh håksoesektovrinie.</w:t>
      </w:r>
    </w:p>
    <w:p w:rsidR="00D265A5" w:rsidRPr="00D265A5" w:rsidRDefault="00D265A5" w:rsidP="00D265A5">
      <w:pPr>
        <w:pStyle w:val="Ingenmellomrom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65A5">
        <w:rPr>
          <w:rFonts w:ascii="Times New Roman" w:hAnsi="Times New Roman"/>
          <w:sz w:val="24"/>
          <w:szCs w:val="24"/>
        </w:rPr>
        <w:t>Eadtjohkes guktie maahta darjomh goevtesisnie öörnedh, jïh seamma aejkien hijven barkoebyjresem evtiedidh.</w:t>
      </w:r>
    </w:p>
    <w:p w:rsidR="00D265A5" w:rsidRPr="00D265A5" w:rsidRDefault="00D265A5" w:rsidP="00D265A5">
      <w:pPr>
        <w:pStyle w:val="Ingenmellomrom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65A5">
        <w:rPr>
          <w:rFonts w:ascii="Times New Roman" w:hAnsi="Times New Roman"/>
          <w:sz w:val="24"/>
          <w:szCs w:val="24"/>
        </w:rPr>
        <w:t>Sïjhtebe gïehtjedidh/goerehtalledh mejtie sjiehteles barkose.</w:t>
      </w:r>
    </w:p>
    <w:p w:rsidR="00D265A5" w:rsidRPr="00D265A5" w:rsidRDefault="00D265A5" w:rsidP="00D265A5">
      <w:pPr>
        <w:pStyle w:val="Ingenmellomrom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D265A5">
        <w:rPr>
          <w:rFonts w:ascii="Times New Roman" w:hAnsi="Times New Roman"/>
          <w:sz w:val="24"/>
          <w:szCs w:val="24"/>
        </w:rPr>
        <w:t>Tjoerh healsoefaage maahtoem utnedh</w:t>
      </w: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  <w:r w:rsidRPr="00D265A5">
        <w:rPr>
          <w:rFonts w:ascii="Times New Roman" w:eastAsia="Calibri" w:hAnsi="Times New Roman"/>
          <w:szCs w:val="24"/>
          <w:lang w:eastAsia="en-US"/>
        </w:rPr>
        <w:t>Maehtedh  skïereden 1 b.1014 barkosne aelkedh.</w:t>
      </w: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  <w:r w:rsidRPr="00D265A5">
        <w:rPr>
          <w:rFonts w:ascii="Times New Roman" w:eastAsia="Calibri" w:hAnsi="Times New Roman"/>
          <w:szCs w:val="24"/>
          <w:lang w:eastAsia="en-US"/>
        </w:rPr>
        <w:t>Ööhpehtimmie jïh byjjes maahtoeh økonomijesne, reeremisnie jïh daejredh guktie reeredh jïh åvtehkedååjrehtimmie leah tsiehkieh maam vuartasjibie.</w:t>
      </w: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  <w:r w:rsidRPr="00D265A5">
        <w:rPr>
          <w:rFonts w:ascii="Times New Roman" w:eastAsia="Calibri" w:hAnsi="Times New Roman"/>
          <w:szCs w:val="24"/>
          <w:lang w:eastAsia="en-US"/>
        </w:rPr>
        <w:t>Jis feejjen ålkone årrodh jïh kultuvrem dååjrehtidh, dle eevtjebe Raarvihkese syøkedh.</w:t>
      </w: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  <w:r w:rsidRPr="00D265A5">
        <w:rPr>
          <w:rFonts w:ascii="Times New Roman" w:eastAsia="Calibri" w:hAnsi="Times New Roman"/>
          <w:szCs w:val="24"/>
          <w:lang w:eastAsia="en-US"/>
        </w:rPr>
        <w:t>Sïjhth vielie bïevnesh barkoen bïjre utnedh, bïeljelh dle raerieålmam, Tel: 74 33 63 02</w:t>
      </w: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  <w:r w:rsidRPr="00D265A5">
        <w:rPr>
          <w:rFonts w:ascii="Times New Roman" w:eastAsia="Calibri" w:hAnsi="Times New Roman"/>
          <w:szCs w:val="24"/>
          <w:lang w:eastAsia="en-US"/>
        </w:rPr>
        <w:t>/48 04 13 30.</w:t>
      </w: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  <w:r w:rsidRPr="00D265A5">
        <w:rPr>
          <w:rFonts w:ascii="Times New Roman" w:eastAsia="Calibri" w:hAnsi="Times New Roman"/>
          <w:szCs w:val="24"/>
          <w:lang w:eastAsia="en-US"/>
        </w:rPr>
        <w:t xml:space="preserve">Barkoe laaki- jïh vuekiej mietie, jïh tarif-latjkoe 2% KLP:sne. </w:t>
      </w: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  <w:r w:rsidRPr="00D265A5">
        <w:rPr>
          <w:rFonts w:ascii="Times New Roman" w:eastAsia="Calibri" w:hAnsi="Times New Roman"/>
          <w:szCs w:val="24"/>
          <w:lang w:eastAsia="en-US"/>
        </w:rPr>
        <w:t>Mijjieh vaajtelibie elektronihke syøkemem CV:ine seedth  tjïelten åejviebielien tjirrh: www.royrvik.kommune.no</w:t>
      </w: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  <w:r w:rsidRPr="00D265A5">
        <w:rPr>
          <w:rFonts w:ascii="Times New Roman" w:eastAsia="Calibri" w:hAnsi="Times New Roman"/>
          <w:szCs w:val="24"/>
          <w:lang w:eastAsia="en-US"/>
        </w:rPr>
        <w:t xml:space="preserve">Aellieh  vïhtesjimmide daelie seedth, menh dijph meatan jis barkoegoeredallese båatah. Syökemelæstoe maahta byjjes sjïdtedh, læjhkan mejtie syøkije vaajtele dam tjeakosne utnedh, byj.laake §25. </w:t>
      </w:r>
    </w:p>
    <w:p w:rsidR="00D265A5" w:rsidRPr="00D265A5" w:rsidRDefault="00D265A5" w:rsidP="00D265A5">
      <w:pPr>
        <w:rPr>
          <w:rFonts w:ascii="Times New Roman" w:eastAsia="Calibri" w:hAnsi="Times New Roman"/>
          <w:szCs w:val="24"/>
          <w:lang w:eastAsia="en-US"/>
        </w:rPr>
      </w:pPr>
    </w:p>
    <w:p w:rsidR="00D265A5" w:rsidRPr="00D265A5" w:rsidRDefault="00D265A5" w:rsidP="00D265A5">
      <w:pPr>
        <w:rPr>
          <w:rFonts w:ascii="Times New Roman" w:eastAsia="Calibri" w:hAnsi="Times New Roman"/>
          <w:b/>
          <w:szCs w:val="24"/>
          <w:lang w:eastAsia="en-US"/>
        </w:rPr>
      </w:pPr>
      <w:r w:rsidRPr="00D265A5">
        <w:rPr>
          <w:rFonts w:ascii="Times New Roman" w:eastAsia="Calibri" w:hAnsi="Times New Roman"/>
          <w:b/>
          <w:szCs w:val="24"/>
          <w:lang w:eastAsia="en-US"/>
        </w:rPr>
        <w:t>Minngemes syøkemebiejjie: Ruffien 27.b 2014.</w:t>
      </w:r>
    </w:p>
    <w:bookmarkEnd w:id="0"/>
    <w:p w:rsidR="00BF5015" w:rsidRPr="00C62675" w:rsidRDefault="00BF5015">
      <w:pPr>
        <w:rPr>
          <w:rFonts w:ascii="Times New Roman" w:hAnsi="Times New Roman"/>
        </w:rPr>
      </w:pPr>
    </w:p>
    <w:p w:rsidR="00BF5015" w:rsidRPr="00C62675" w:rsidRDefault="00BF5015">
      <w:pPr>
        <w:rPr>
          <w:rFonts w:ascii="Times New Roman" w:hAnsi="Times New Roman"/>
        </w:rPr>
      </w:pPr>
    </w:p>
    <w:sectPr w:rsidR="00BF5015" w:rsidRPr="00C6267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418" w:bottom="1418" w:left="1418" w:header="709" w:footer="68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C20" w:rsidRDefault="00B44C20">
      <w:r>
        <w:separator/>
      </w:r>
    </w:p>
  </w:endnote>
  <w:endnote w:type="continuationSeparator" w:id="0">
    <w:p w:rsidR="00B44C20" w:rsidRDefault="00B44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0AD" w:rsidRDefault="005A40AD">
    <w:pPr>
      <w:pStyle w:val="Bunntekst"/>
      <w:tabs>
        <w:tab w:val="clear" w:pos="4536"/>
      </w:tabs>
    </w:pPr>
    <w:r>
      <w:tab/>
      <w:t xml:space="preserve">Side </w:t>
    </w:r>
    <w:r>
      <w:fldChar w:fldCharType="begin"/>
    </w:r>
    <w:r>
      <w:instrText xml:space="preserve"> PAGE  \* LOWER </w:instrText>
    </w:r>
    <w:r>
      <w:fldChar w:fldCharType="separate"/>
    </w:r>
    <w:r w:rsidR="00D24E7A">
      <w:rPr>
        <w:noProof/>
      </w:rPr>
      <w:t>2</w:t>
    </w:r>
    <w:r>
      <w:fldChar w:fldCharType="end"/>
    </w:r>
    <w:r>
      <w:t xml:space="preserve"> av </w:t>
    </w:r>
    <w:r w:rsidR="00A460D2">
      <w:fldChar w:fldCharType="begin"/>
    </w:r>
    <w:r w:rsidR="00A460D2">
      <w:instrText xml:space="preserve"> NUMPAGES  \* LOWER </w:instrText>
    </w:r>
    <w:r w:rsidR="00A460D2">
      <w:fldChar w:fldCharType="separate"/>
    </w:r>
    <w:r w:rsidR="00D24E7A">
      <w:rPr>
        <w:noProof/>
      </w:rPr>
      <w:t>2</w:t>
    </w:r>
    <w:r w:rsidR="00A460D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0AD" w:rsidRDefault="005A40AD">
    <w:pPr>
      <w:pStyle w:val="Bunntekst"/>
      <w:pBdr>
        <w:top w:val="single" w:sz="6" w:space="1" w:color="auto"/>
      </w:pBdr>
      <w:tabs>
        <w:tab w:val="clear" w:pos="4536"/>
        <w:tab w:val="clear" w:pos="9072"/>
        <w:tab w:val="left" w:pos="2694"/>
        <w:tab w:val="left" w:pos="4111"/>
        <w:tab w:val="left" w:pos="5954"/>
        <w:tab w:val="left" w:pos="7655"/>
      </w:tabs>
      <w:spacing w:line="216" w:lineRule="auto"/>
      <w:ind w:right="-709" w:hanging="851"/>
      <w:rPr>
        <w:sz w:val="18"/>
      </w:rPr>
    </w:pPr>
    <w:r>
      <w:rPr>
        <w:sz w:val="18"/>
      </w:rPr>
      <w:tab/>
      <w:t xml:space="preserve">Postadresse: </w:t>
    </w:r>
    <w:r>
      <w:rPr>
        <w:sz w:val="18"/>
      </w:rPr>
      <w:tab/>
      <w:t xml:space="preserve">Sentralbord: </w:t>
    </w:r>
    <w:r>
      <w:rPr>
        <w:sz w:val="18"/>
      </w:rPr>
      <w:tab/>
      <w:t xml:space="preserve">74 33 63 00 </w:t>
    </w:r>
    <w:r>
      <w:rPr>
        <w:sz w:val="18"/>
      </w:rPr>
      <w:tab/>
      <w:t xml:space="preserve">Postgiro:  </w:t>
    </w:r>
    <w:r>
      <w:rPr>
        <w:sz w:val="18"/>
      </w:rPr>
      <w:tab/>
      <w:t>7874.05.95244</w:t>
    </w:r>
  </w:p>
  <w:p w:rsidR="005A40AD" w:rsidRDefault="00393189">
    <w:pPr>
      <w:pStyle w:val="Bunntekst"/>
      <w:tabs>
        <w:tab w:val="clear" w:pos="4536"/>
        <w:tab w:val="clear" w:pos="9072"/>
        <w:tab w:val="left" w:pos="2694"/>
        <w:tab w:val="left" w:pos="4111"/>
        <w:tab w:val="left" w:pos="5954"/>
        <w:tab w:val="left" w:pos="7655"/>
      </w:tabs>
      <w:spacing w:line="216" w:lineRule="auto"/>
      <w:rPr>
        <w:sz w:val="18"/>
      </w:rPr>
    </w:pPr>
    <w:r>
      <w:rPr>
        <w:sz w:val="18"/>
        <w:szCs w:val="18"/>
      </w:rPr>
      <w:t>Raarvihken Tjïelte/</w:t>
    </w:r>
    <w:r w:rsidR="005A40AD">
      <w:rPr>
        <w:sz w:val="18"/>
      </w:rPr>
      <w:tab/>
      <w:t xml:space="preserve">Telefaks:  </w:t>
    </w:r>
    <w:r w:rsidR="005A40AD">
      <w:rPr>
        <w:sz w:val="18"/>
      </w:rPr>
      <w:tab/>
      <w:t>73 33 63 01</w:t>
    </w:r>
    <w:r w:rsidR="005A40AD">
      <w:rPr>
        <w:sz w:val="18"/>
      </w:rPr>
      <w:tab/>
      <w:t xml:space="preserve">Bankgiro: </w:t>
    </w:r>
    <w:r w:rsidR="005A40AD">
      <w:rPr>
        <w:sz w:val="18"/>
      </w:rPr>
      <w:tab/>
      <w:t>4448.10.01606</w:t>
    </w:r>
  </w:p>
  <w:p w:rsidR="005A40AD" w:rsidRDefault="00393189">
    <w:pPr>
      <w:pStyle w:val="Bunntekst"/>
      <w:tabs>
        <w:tab w:val="clear" w:pos="4536"/>
        <w:tab w:val="clear" w:pos="9072"/>
        <w:tab w:val="left" w:pos="2694"/>
        <w:tab w:val="left" w:pos="4111"/>
        <w:tab w:val="left" w:pos="5954"/>
        <w:tab w:val="left" w:pos="7655"/>
      </w:tabs>
      <w:spacing w:line="216" w:lineRule="auto"/>
      <w:rPr>
        <w:sz w:val="18"/>
      </w:rPr>
    </w:pPr>
    <w:r>
      <w:rPr>
        <w:sz w:val="18"/>
        <w:szCs w:val="18"/>
      </w:rPr>
      <w:t>Røyrvik kommune</w:t>
    </w:r>
    <w:r w:rsidR="005A40AD">
      <w:rPr>
        <w:sz w:val="18"/>
      </w:rPr>
      <w:tab/>
      <w:t>Saksbehandler tlf:</w:t>
    </w:r>
    <w:r w:rsidR="005A40AD">
      <w:rPr>
        <w:sz w:val="18"/>
      </w:rPr>
      <w:tab/>
      <w:t>74 33 63 00</w:t>
    </w:r>
    <w:r w:rsidR="005A40AD">
      <w:rPr>
        <w:sz w:val="18"/>
      </w:rPr>
      <w:tab/>
      <w:t>Postgiro for skatt:</w:t>
    </w:r>
    <w:r w:rsidR="005A40AD">
      <w:rPr>
        <w:sz w:val="18"/>
      </w:rPr>
      <w:tab/>
      <w:t>7855.05.17395</w:t>
    </w:r>
  </w:p>
  <w:p w:rsidR="00393189" w:rsidRDefault="00393189">
    <w:pPr>
      <w:pStyle w:val="Bunntekst"/>
      <w:tabs>
        <w:tab w:val="clear" w:pos="4536"/>
        <w:tab w:val="clear" w:pos="9072"/>
        <w:tab w:val="center" w:pos="3544"/>
        <w:tab w:val="left" w:pos="5954"/>
        <w:tab w:val="left" w:pos="7655"/>
      </w:tabs>
      <w:spacing w:line="216" w:lineRule="auto"/>
      <w:rPr>
        <w:sz w:val="18"/>
        <w:lang w:val="de-DE"/>
      </w:rPr>
    </w:pPr>
    <w:r w:rsidRPr="00393189">
      <w:rPr>
        <w:sz w:val="18"/>
        <w:lang w:val="en-US"/>
      </w:rPr>
      <w:t>7898 Limingen</w:t>
    </w:r>
    <w:r>
      <w:rPr>
        <w:sz w:val="18"/>
        <w:lang w:val="de-DE"/>
      </w:rPr>
      <w:tab/>
    </w:r>
    <w:r>
      <w:rPr>
        <w:sz w:val="18"/>
        <w:lang w:val="de-DE"/>
      </w:rPr>
      <w:tab/>
      <w:t>Org. nr:</w:t>
    </w:r>
    <w:r>
      <w:rPr>
        <w:sz w:val="18"/>
        <w:lang w:val="de-DE"/>
      </w:rPr>
      <w:tab/>
      <w:t>NO 964 982 120</w:t>
    </w:r>
  </w:p>
  <w:p w:rsidR="00393189" w:rsidRPr="00393189" w:rsidRDefault="005A40AD" w:rsidP="00393189">
    <w:pPr>
      <w:pStyle w:val="Bunntekst"/>
      <w:tabs>
        <w:tab w:val="clear" w:pos="4536"/>
        <w:tab w:val="clear" w:pos="9072"/>
        <w:tab w:val="center" w:pos="851"/>
        <w:tab w:val="right" w:pos="7938"/>
      </w:tabs>
      <w:rPr>
        <w:lang w:val="en-US"/>
      </w:rPr>
    </w:pPr>
    <w:r>
      <w:rPr>
        <w:sz w:val="18"/>
        <w:lang w:val="de-DE"/>
      </w:rPr>
      <w:t xml:space="preserve">E-post: </w:t>
    </w:r>
    <w:hyperlink r:id="rId1" w:history="1">
      <w:r w:rsidR="00393189" w:rsidRPr="00965CFD">
        <w:rPr>
          <w:rStyle w:val="Hyperkobling"/>
          <w:sz w:val="18"/>
          <w:lang w:val="de-DE"/>
        </w:rPr>
        <w:t>postmottak@royrvik.kommune.no</w:t>
      </w:r>
    </w:hyperlink>
    <w:r w:rsidR="00393189">
      <w:rPr>
        <w:sz w:val="18"/>
        <w:lang w:val="de-DE"/>
      </w:rPr>
      <w:t xml:space="preserve"> </w:t>
    </w:r>
    <w:r w:rsidR="00393189">
      <w:rPr>
        <w:sz w:val="18"/>
        <w:lang w:val="de-DE"/>
      </w:rPr>
      <w:tab/>
      <w:t>www.royrvik.kommune.no</w:t>
    </w:r>
  </w:p>
  <w:p w:rsidR="005A40AD" w:rsidRPr="00393189" w:rsidRDefault="005A40AD" w:rsidP="00393189">
    <w:pPr>
      <w:pStyle w:val="Bunntekst"/>
      <w:tabs>
        <w:tab w:val="clear" w:pos="4536"/>
        <w:tab w:val="clear" w:pos="9072"/>
        <w:tab w:val="center" w:pos="3544"/>
        <w:tab w:val="left" w:pos="5954"/>
        <w:tab w:val="left" w:pos="7655"/>
      </w:tabs>
      <w:spacing w:line="216" w:lineRule="auto"/>
      <w:rPr>
        <w:sz w:val="18"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C20" w:rsidRDefault="00B44C20">
      <w:r>
        <w:separator/>
      </w:r>
    </w:p>
  </w:footnote>
  <w:footnote w:type="continuationSeparator" w:id="0">
    <w:p w:rsidR="00B44C20" w:rsidRDefault="00B44C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5A5" w:rsidRDefault="00A460D2" w:rsidP="00D265A5">
    <w:pPr>
      <w:tabs>
        <w:tab w:val="left" w:pos="1134"/>
      </w:tabs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-10795</wp:posOffset>
          </wp:positionV>
          <wp:extent cx="615315" cy="762000"/>
          <wp:effectExtent l="0" t="0" r="0" b="0"/>
          <wp:wrapSquare wrapText="bothSides"/>
          <wp:docPr id="6" name="Bilde 6" descr="Røyrvik-kommunevåpen-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øyrvik-kommunevåpen-20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31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0</wp:posOffset>
          </wp:positionV>
          <wp:extent cx="390525" cy="762000"/>
          <wp:effectExtent l="0" t="0" r="9525" b="0"/>
          <wp:wrapSquare wrapText="bothSides"/>
          <wp:docPr id="5" name="Bilde 5" descr="Nasjonalpark-kommune-Røyrv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asjonalpark-kommune-Røyrv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24E7A">
      <w:rPr>
        <w:noProof/>
      </w:rPr>
      <w:t xml:space="preserve"> Tl743363</w:t>
    </w:r>
  </w:p>
  <w:p w:rsidR="00D265A5" w:rsidRDefault="00D265A5">
    <w:pPr>
      <w:pStyle w:val="Top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0AD" w:rsidRDefault="00A460D2">
    <w:pPr>
      <w:tabs>
        <w:tab w:val="left" w:pos="1134"/>
      </w:tabs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-10795</wp:posOffset>
          </wp:positionV>
          <wp:extent cx="615315" cy="762000"/>
          <wp:effectExtent l="0" t="0" r="0" b="0"/>
          <wp:wrapSquare wrapText="bothSides"/>
          <wp:docPr id="4" name="Bilde 4" descr="Røyrvik-kommunevåpen-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øyrvik-kommunevåpen-20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31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40AD">
      <w:rPr>
        <w:rFonts w:ascii="Times New Roman" w:hAnsi="Times New Roman"/>
        <w:b/>
        <w:sz w:val="40"/>
      </w:rPr>
      <w:tab/>
      <w:t>Raarvihken Tjïelte/Røyrvik kommune</w:t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0</wp:posOffset>
          </wp:positionV>
          <wp:extent cx="390525" cy="762000"/>
          <wp:effectExtent l="0" t="0" r="9525" b="0"/>
          <wp:wrapSquare wrapText="bothSides"/>
          <wp:docPr id="3" name="Bilde 3" descr="Nasjonalpark-kommune-Røyrv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asjonalpark-kommune-Røyrv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40AD" w:rsidRDefault="005A40AD">
    <w:pPr>
      <w:tabs>
        <w:tab w:val="left" w:pos="1134"/>
      </w:tabs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ab/>
    </w:r>
    <w:r w:rsidR="00AA56C7">
      <w:rPr>
        <w:rFonts w:ascii="Times New Roman" w:hAnsi="Times New Roman"/>
        <w:sz w:val="28"/>
      </w:rPr>
      <w:t>Sentraladministrasjonen</w:t>
    </w:r>
  </w:p>
  <w:p w:rsidR="005A40AD" w:rsidRDefault="005A40AD">
    <w:pPr>
      <w:pStyle w:val="Top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51311"/>
    <w:multiLevelType w:val="hybridMultilevel"/>
    <w:tmpl w:val="ACD64284"/>
    <w:lvl w:ilvl="0" w:tplc="97681A5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A08F2"/>
    <w:multiLevelType w:val="hybridMultilevel"/>
    <w:tmpl w:val="5FE074AE"/>
    <w:lvl w:ilvl="0" w:tplc="97681A5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16CCB"/>
    <w:multiLevelType w:val="hybridMultilevel"/>
    <w:tmpl w:val="79FAD4F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E2"/>
    <w:rsid w:val="000B3387"/>
    <w:rsid w:val="001710D2"/>
    <w:rsid w:val="00186855"/>
    <w:rsid w:val="001B484F"/>
    <w:rsid w:val="002117BD"/>
    <w:rsid w:val="002B2447"/>
    <w:rsid w:val="00312F91"/>
    <w:rsid w:val="00357251"/>
    <w:rsid w:val="00393189"/>
    <w:rsid w:val="003B389B"/>
    <w:rsid w:val="003C5FBD"/>
    <w:rsid w:val="003F62E2"/>
    <w:rsid w:val="00404905"/>
    <w:rsid w:val="00537E1A"/>
    <w:rsid w:val="0057394A"/>
    <w:rsid w:val="005A40AD"/>
    <w:rsid w:val="005C4F05"/>
    <w:rsid w:val="005C7A47"/>
    <w:rsid w:val="005F07A5"/>
    <w:rsid w:val="006007E1"/>
    <w:rsid w:val="006257B2"/>
    <w:rsid w:val="006456DE"/>
    <w:rsid w:val="00685AE4"/>
    <w:rsid w:val="00790E65"/>
    <w:rsid w:val="007B374E"/>
    <w:rsid w:val="00826C46"/>
    <w:rsid w:val="00840E00"/>
    <w:rsid w:val="00850782"/>
    <w:rsid w:val="008F025B"/>
    <w:rsid w:val="00911DCE"/>
    <w:rsid w:val="0093019B"/>
    <w:rsid w:val="009860E1"/>
    <w:rsid w:val="009963A7"/>
    <w:rsid w:val="00A028E6"/>
    <w:rsid w:val="00A10EAB"/>
    <w:rsid w:val="00A460D2"/>
    <w:rsid w:val="00A638A4"/>
    <w:rsid w:val="00A67D2C"/>
    <w:rsid w:val="00A74373"/>
    <w:rsid w:val="00AA56C7"/>
    <w:rsid w:val="00B02046"/>
    <w:rsid w:val="00B03D95"/>
    <w:rsid w:val="00B245AC"/>
    <w:rsid w:val="00B44C20"/>
    <w:rsid w:val="00B5245A"/>
    <w:rsid w:val="00BF5015"/>
    <w:rsid w:val="00C62675"/>
    <w:rsid w:val="00CB1310"/>
    <w:rsid w:val="00CC029F"/>
    <w:rsid w:val="00D24E7A"/>
    <w:rsid w:val="00D265A5"/>
    <w:rsid w:val="00D83696"/>
    <w:rsid w:val="00E02B01"/>
    <w:rsid w:val="00E06859"/>
    <w:rsid w:val="00EF07F6"/>
    <w:rsid w:val="00F0513E"/>
    <w:rsid w:val="00F75141"/>
    <w:rsid w:val="00FE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semiHidden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bildetekst">
    <w:name w:val="bildetekst"/>
    <w:basedOn w:val="Normal"/>
    <w:pPr>
      <w:widowControl w:val="0"/>
    </w:pPr>
    <w:rPr>
      <w:rFonts w:ascii="Times New Roman" w:hAnsi="Times New Roman"/>
      <w:snapToGrid w:val="0"/>
    </w:rPr>
  </w:style>
  <w:style w:type="paragraph" w:customStyle="1" w:styleId="Enkeltlinje">
    <w:name w:val="Enkeltlinje"/>
    <w:basedOn w:val="Normal"/>
    <w:pPr>
      <w:tabs>
        <w:tab w:val="left" w:pos="1701"/>
        <w:tab w:val="left" w:pos="5670"/>
        <w:tab w:val="left" w:pos="7371"/>
      </w:tabs>
    </w:pPr>
    <w:rPr>
      <w:rFonts w:ascii="Times New Roman" w:hAnsi="Times New Roman"/>
    </w:rPr>
  </w:style>
  <w:style w:type="character" w:styleId="Hyperkobling">
    <w:name w:val="Hyperlink"/>
    <w:semiHidden/>
    <w:rPr>
      <w:color w:val="0000FF"/>
      <w:u w:val="single"/>
    </w:rPr>
  </w:style>
  <w:style w:type="character" w:customStyle="1" w:styleId="TopptekstTegn">
    <w:name w:val="Topptekst Tegn"/>
    <w:link w:val="Topptekst"/>
    <w:semiHidden/>
    <w:rsid w:val="005F07A5"/>
    <w:rPr>
      <w:rFonts w:ascii="CG Times" w:hAnsi="CG Times"/>
      <w:sz w:val="24"/>
    </w:rPr>
  </w:style>
  <w:style w:type="paragraph" w:styleId="Ingenmellomrom">
    <w:name w:val="No Spacing"/>
    <w:uiPriority w:val="1"/>
    <w:qFormat/>
    <w:rsid w:val="00D265A5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semiHidden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bildetekst">
    <w:name w:val="bildetekst"/>
    <w:basedOn w:val="Normal"/>
    <w:pPr>
      <w:widowControl w:val="0"/>
    </w:pPr>
    <w:rPr>
      <w:rFonts w:ascii="Times New Roman" w:hAnsi="Times New Roman"/>
      <w:snapToGrid w:val="0"/>
    </w:rPr>
  </w:style>
  <w:style w:type="paragraph" w:customStyle="1" w:styleId="Enkeltlinje">
    <w:name w:val="Enkeltlinje"/>
    <w:basedOn w:val="Normal"/>
    <w:pPr>
      <w:tabs>
        <w:tab w:val="left" w:pos="1701"/>
        <w:tab w:val="left" w:pos="5670"/>
        <w:tab w:val="left" w:pos="7371"/>
      </w:tabs>
    </w:pPr>
    <w:rPr>
      <w:rFonts w:ascii="Times New Roman" w:hAnsi="Times New Roman"/>
    </w:rPr>
  </w:style>
  <w:style w:type="character" w:styleId="Hyperkobling">
    <w:name w:val="Hyperlink"/>
    <w:semiHidden/>
    <w:rPr>
      <w:color w:val="0000FF"/>
      <w:u w:val="single"/>
    </w:rPr>
  </w:style>
  <w:style w:type="character" w:customStyle="1" w:styleId="TopptekstTegn">
    <w:name w:val="Topptekst Tegn"/>
    <w:link w:val="Topptekst"/>
    <w:semiHidden/>
    <w:rsid w:val="005F07A5"/>
    <w:rPr>
      <w:rFonts w:ascii="CG Times" w:hAnsi="CG Times"/>
      <w:sz w:val="24"/>
    </w:rPr>
  </w:style>
  <w:style w:type="paragraph" w:styleId="Ingenmellomrom">
    <w:name w:val="No Spacing"/>
    <w:uiPriority w:val="1"/>
    <w:qFormat/>
    <w:rsid w:val="00D265A5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ostmottak@royrvik.kommune.n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819FF8BB</Template>
  <TotalTime>2</TotalTime>
  <Pages>2</Pages>
  <Words>518</Words>
  <Characters>2748</Characters>
  <Application>Microsoft Office Word</Application>
  <DocSecurity>4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Feil! Fant ikke referansekilden.</vt:lpstr>
    </vt:vector>
  </TitlesOfParts>
  <Company>IBM</Company>
  <LinksUpToDate>false</LinksUpToDate>
  <CharactersWithSpaces>3260</CharactersWithSpaces>
  <SharedDoc>false</SharedDoc>
  <HLinks>
    <vt:vector size="6" baseType="variant">
      <vt:variant>
        <vt:i4>3014735</vt:i4>
      </vt:variant>
      <vt:variant>
        <vt:i4>18</vt:i4>
      </vt:variant>
      <vt:variant>
        <vt:i4>0</vt:i4>
      </vt:variant>
      <vt:variant>
        <vt:i4>5</vt:i4>
      </vt:variant>
      <vt:variant>
        <vt:lpwstr>mailto:postmottak@royrvik.kommune.no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Feil! Fant ikke referansekilden.</dc:title>
  <dc:creator>ff</dc:creator>
  <cp:lastModifiedBy>anne.gunn.mikkelsen</cp:lastModifiedBy>
  <cp:revision>2</cp:revision>
  <cp:lastPrinted>2009-07-02T09:01:00Z</cp:lastPrinted>
  <dcterms:created xsi:type="dcterms:W3CDTF">2014-06-13T10:07:00Z</dcterms:created>
  <dcterms:modified xsi:type="dcterms:W3CDTF">2014-06-13T10:07:00Z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SA Timestamp">
    <vt:lpwstr>13.06.2014 09:31:27</vt:lpwstr>
  </property>
  <property fmtid="{D5CDD505-2E9C-101B-9397-08002B2CF9AE}" pid="3" name="eSakWebDavMac">
    <vt:lpwstr>14028051.docx</vt:lpwstr>
  </property>
  <property fmtid="{D5CDD505-2E9C-101B-9397-08002B2CF9AE}" pid="4" name="eSakWebDavUrl">
    <vt:lpwstr>/14028051.docx</vt:lpwstr>
  </property>
  <property fmtid="{D5CDD505-2E9C-101B-9397-08002B2CF9AE}" pid="5" name="eSakOppgaver-1">
    <vt:lpwstr>-1|0|0|Arkiver og lukk@113|1|0|Ferdig og ekspedert, låst for endringer@11|0|1|Ferdig, sendes for godkjenning til@122|1|0|Vedlegg ferdig</vt:lpwstr>
  </property>
  <property fmtid="{D5CDD505-2E9C-101B-9397-08002B2CF9AE}" pid="6" name="ESA Tittel">
    <vt:lpwstr>LEDIG STILLING: AVDELINGSLEDER HELSE OG OMSORGSAVDELINGEN</vt:lpwstr>
  </property>
  <property fmtid="{D5CDD505-2E9C-101B-9397-08002B2CF9AE}" pid="7" name="ESA Navn">
    <vt:lpwstr>Utlysningstekst</vt:lpwstr>
  </property>
  <property fmtid="{D5CDD505-2E9C-101B-9397-08002B2CF9AE}" pid="8" name="ESA Adresse">
    <vt:lpwstr/>
  </property>
  <property fmtid="{D5CDD505-2E9C-101B-9397-08002B2CF9AE}" pid="9" name="ESA Poststed">
    <vt:lpwstr/>
  </property>
  <property fmtid="{D5CDD505-2E9C-101B-9397-08002B2CF9AE}" pid="10" name="eSakURL">
    <vt:lpwstr/>
  </property>
  <property fmtid="{D5CDD505-2E9C-101B-9397-08002B2CF9AE}" pid="11" name="eSakDokid">
    <vt:lpwstr>14028051</vt:lpwstr>
  </property>
  <property fmtid="{D5CDD505-2E9C-101B-9397-08002B2CF9AE}" pid="12" name="ESA Connect">
    <vt:lpwstr>nulR,Igo,Pos,/69,9W4t.j.01D221D/wpzt5,j86RDI4okPxwXsD/z9i934Z.F.p1G2M1U/Gp0t3,kU5aXdHMzRJVVJSQEB5ZFNCWll3YhNtQ:1/M71.O8V1d2p:S0B6QeJaQswrRdENW-I0MhQtM:U/O7I.M8E1O2d:Y0262eramrmdaNl-ui</vt:lpwstr>
  </property>
  <property fmtid="{D5CDD505-2E9C-101B-9397-08002B2CF9AE}" pid="13" name="ESA Id">
    <vt:lpwstr/>
  </property>
  <property fmtid="{D5CDD505-2E9C-101B-9397-08002B2CF9AE}" pid="14" name="ESA Filnavn">
    <vt:lpwstr>H:\Off2000\K2Temp\_k2_14028051.docx</vt:lpwstr>
  </property>
</Properties>
</file>