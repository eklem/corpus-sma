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0C579" w14:textId="77777777" w:rsidR="008123F6" w:rsidRDefault="008123F6" w:rsidP="008123F6">
      <w:pPr>
        <w:rPr>
          <w:rFonts w:cs="Franklin Gothic Book"/>
          <w:noProof w:val="0"/>
          <w:color w:val="000000"/>
          <w:sz w:val="18"/>
          <w:szCs w:val="18"/>
          <w:lang w:val="sma-NO" w:eastAsia="nn-NO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2694"/>
        <w:gridCol w:w="2835"/>
        <w:gridCol w:w="2835"/>
        <w:gridCol w:w="1701"/>
        <w:gridCol w:w="2976"/>
      </w:tblGrid>
      <w:tr w:rsidR="00B35689" w:rsidRPr="00870887" w14:paraId="277702E7" w14:textId="77777777" w:rsidTr="00B35689">
        <w:trPr>
          <w:trHeight w:val="566"/>
        </w:trPr>
        <w:tc>
          <w:tcPr>
            <w:tcW w:w="3936" w:type="dxa"/>
            <w:gridSpan w:val="3"/>
            <w:shd w:val="clear" w:color="auto" w:fill="auto"/>
          </w:tcPr>
          <w:p w14:paraId="277702E0" w14:textId="2E15F80F" w:rsidR="00B35689" w:rsidRPr="00870887" w:rsidRDefault="00B35689" w:rsidP="00021C30">
            <w:pPr>
              <w:rPr>
                <w:sz w:val="18"/>
                <w:szCs w:val="16"/>
                <w:lang w:val="sma-NO"/>
              </w:rPr>
            </w:pPr>
            <w:r w:rsidRPr="00870887">
              <w:rPr>
                <w:sz w:val="18"/>
                <w:szCs w:val="16"/>
                <w:lang w:val="sma-NO"/>
              </w:rPr>
              <w:t>Skuvl</w:t>
            </w:r>
            <w:r w:rsidR="0014257C">
              <w:rPr>
                <w:sz w:val="18"/>
                <w:szCs w:val="16"/>
                <w:lang w:val="sma-NO"/>
              </w:rPr>
              <w:t>e</w:t>
            </w:r>
            <w:r w:rsidRPr="00870887">
              <w:rPr>
                <w:sz w:val="18"/>
                <w:szCs w:val="16"/>
                <w:lang w:val="sma-NO"/>
              </w:rPr>
              <w:t>:</w:t>
            </w:r>
          </w:p>
          <w:p w14:paraId="277702E1" w14:textId="77777777" w:rsidR="00B35689" w:rsidRPr="00870887" w:rsidRDefault="00B35689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277702E2" w14:textId="5DA30BE8" w:rsidR="00B35689" w:rsidRPr="00870887" w:rsidRDefault="0014257C" w:rsidP="00021C30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Dåehkie</w:t>
            </w:r>
            <w:r w:rsidR="00B35689" w:rsidRPr="00870887">
              <w:rPr>
                <w:sz w:val="18"/>
                <w:szCs w:val="16"/>
                <w:lang w:val="sma-NO"/>
              </w:rPr>
              <w:t>:</w:t>
            </w:r>
          </w:p>
        </w:tc>
        <w:tc>
          <w:tcPr>
            <w:tcW w:w="2835" w:type="dxa"/>
            <w:shd w:val="clear" w:color="auto" w:fill="auto"/>
          </w:tcPr>
          <w:p w14:paraId="277702E3" w14:textId="61014716" w:rsidR="00B35689" w:rsidRPr="00870887" w:rsidRDefault="00B35689" w:rsidP="0014257C">
            <w:pPr>
              <w:rPr>
                <w:sz w:val="18"/>
                <w:szCs w:val="16"/>
                <w:lang w:val="sma-NO"/>
              </w:rPr>
            </w:pPr>
            <w:r w:rsidRPr="00870887">
              <w:rPr>
                <w:sz w:val="18"/>
                <w:szCs w:val="16"/>
                <w:lang w:val="sma-NO"/>
              </w:rPr>
              <w:t>Eks</w:t>
            </w:r>
            <w:r w:rsidR="0014257C">
              <w:rPr>
                <w:sz w:val="18"/>
                <w:szCs w:val="16"/>
                <w:lang w:val="sma-NO"/>
              </w:rPr>
              <w:t>a</w:t>
            </w:r>
            <w:r w:rsidRPr="00870887">
              <w:rPr>
                <w:sz w:val="18"/>
                <w:szCs w:val="16"/>
                <w:lang w:val="sma-NO"/>
              </w:rPr>
              <w:t>minand</w:t>
            </w:r>
            <w:r w:rsidR="0014257C">
              <w:rPr>
                <w:sz w:val="18"/>
                <w:szCs w:val="16"/>
                <w:lang w:val="sma-NO"/>
              </w:rPr>
              <w:t>e</w:t>
            </w:r>
            <w:r w:rsidRPr="00870887">
              <w:rPr>
                <w:sz w:val="18"/>
                <w:szCs w:val="16"/>
                <w:lang w:val="sma-NO"/>
              </w:rPr>
              <w:t xml:space="preserve"> nr.</w:t>
            </w:r>
          </w:p>
        </w:tc>
        <w:tc>
          <w:tcPr>
            <w:tcW w:w="1701" w:type="dxa"/>
            <w:shd w:val="clear" w:color="auto" w:fill="auto"/>
          </w:tcPr>
          <w:p w14:paraId="277702E4" w14:textId="77AE7078" w:rsidR="00B35689" w:rsidRPr="00870887" w:rsidRDefault="0014257C" w:rsidP="0014257C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Faa</w:t>
            </w:r>
            <w:r w:rsidR="00B35689" w:rsidRPr="00870887">
              <w:rPr>
                <w:sz w:val="18"/>
                <w:szCs w:val="16"/>
                <w:lang w:val="sma-NO"/>
              </w:rPr>
              <w:t>g</w:t>
            </w:r>
            <w:r>
              <w:rPr>
                <w:sz w:val="18"/>
                <w:szCs w:val="16"/>
                <w:lang w:val="sma-NO"/>
              </w:rPr>
              <w:t>e</w:t>
            </w:r>
            <w:r w:rsidR="00B35689" w:rsidRPr="00870887">
              <w:rPr>
                <w:sz w:val="18"/>
                <w:szCs w:val="16"/>
                <w:lang w:val="sma-NO"/>
              </w:rPr>
              <w:t>kod</w:t>
            </w:r>
            <w:r>
              <w:rPr>
                <w:sz w:val="18"/>
                <w:szCs w:val="16"/>
                <w:lang w:val="sma-NO"/>
              </w:rPr>
              <w:t>e</w:t>
            </w:r>
          </w:p>
        </w:tc>
        <w:tc>
          <w:tcPr>
            <w:tcW w:w="2976" w:type="dxa"/>
            <w:shd w:val="clear" w:color="auto" w:fill="auto"/>
          </w:tcPr>
          <w:p w14:paraId="277702E6" w14:textId="5C7D4380" w:rsidR="00B35689" w:rsidRPr="00870887" w:rsidRDefault="00B35689" w:rsidP="0014257C">
            <w:pPr>
              <w:rPr>
                <w:sz w:val="18"/>
                <w:szCs w:val="16"/>
                <w:lang w:val="sma-NO"/>
              </w:rPr>
            </w:pPr>
            <w:r w:rsidRPr="00870887">
              <w:rPr>
                <w:sz w:val="18"/>
                <w:szCs w:val="16"/>
                <w:lang w:val="sma-NO"/>
              </w:rPr>
              <w:t xml:space="preserve"> </w:t>
            </w:r>
            <w:r w:rsidR="0014257C">
              <w:rPr>
                <w:sz w:val="18"/>
                <w:szCs w:val="16"/>
                <w:lang w:val="sma-NO"/>
              </w:rPr>
              <w:t xml:space="preserve">Laavenjasse </w:t>
            </w:r>
            <w:r w:rsidRPr="00870887">
              <w:rPr>
                <w:sz w:val="18"/>
                <w:szCs w:val="16"/>
                <w:lang w:val="sma-NO"/>
              </w:rPr>
              <w:t xml:space="preserve">nr.                  </w:t>
            </w:r>
          </w:p>
        </w:tc>
      </w:tr>
      <w:tr w:rsidR="00CF5C21" w:rsidRPr="00870887" w14:paraId="277702F1" w14:textId="77777777" w:rsidTr="00021C30">
        <w:trPr>
          <w:trHeight w:val="449"/>
        </w:trPr>
        <w:tc>
          <w:tcPr>
            <w:tcW w:w="959" w:type="dxa"/>
            <w:shd w:val="clear" w:color="auto" w:fill="F2F2F2"/>
          </w:tcPr>
          <w:p w14:paraId="277702E8" w14:textId="77777777" w:rsidR="00CF5C21" w:rsidRPr="00870887" w:rsidRDefault="00CF5C21" w:rsidP="00021C30">
            <w:pPr>
              <w:rPr>
                <w:b/>
                <w:sz w:val="18"/>
                <w:szCs w:val="16"/>
                <w:lang w:val="sma-NO"/>
              </w:rPr>
            </w:pPr>
          </w:p>
        </w:tc>
        <w:tc>
          <w:tcPr>
            <w:tcW w:w="283" w:type="dxa"/>
            <w:shd w:val="clear" w:color="auto" w:fill="F2F2F2"/>
          </w:tcPr>
          <w:p w14:paraId="277702E9" w14:textId="77777777" w:rsidR="00CF5C21" w:rsidRPr="00870887" w:rsidRDefault="00CF5C21" w:rsidP="00021C30">
            <w:pPr>
              <w:rPr>
                <w:b/>
                <w:sz w:val="18"/>
                <w:szCs w:val="16"/>
                <w:lang w:val="sma-NO"/>
              </w:rPr>
            </w:pPr>
            <w:r w:rsidRPr="00870887">
              <w:rPr>
                <w:b/>
                <w:sz w:val="18"/>
                <w:szCs w:val="16"/>
                <w:lang w:val="sma-NO"/>
              </w:rPr>
              <w:t>1</w:t>
            </w:r>
          </w:p>
        </w:tc>
        <w:tc>
          <w:tcPr>
            <w:tcW w:w="2694" w:type="dxa"/>
            <w:shd w:val="clear" w:color="auto" w:fill="F2F2F2"/>
          </w:tcPr>
          <w:p w14:paraId="277702EA" w14:textId="1F28D812" w:rsidR="00CF5C21" w:rsidRPr="00870887" w:rsidRDefault="0014257C" w:rsidP="00021C30">
            <w:pPr>
              <w:rPr>
                <w:b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Karaktere</w:t>
            </w:r>
            <w:r w:rsidR="00B35689" w:rsidRPr="00870887">
              <w:rPr>
                <w:b/>
                <w:sz w:val="18"/>
                <w:szCs w:val="16"/>
                <w:lang w:val="sma-NO"/>
              </w:rPr>
              <w:t xml:space="preserve"> 2</w:t>
            </w:r>
          </w:p>
          <w:p w14:paraId="277702EB" w14:textId="2B34F65E" w:rsidR="00CF5C21" w:rsidRPr="00870887" w:rsidRDefault="00CF5C21" w:rsidP="00021C30">
            <w:pPr>
              <w:rPr>
                <w:b/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F2F2F2"/>
          </w:tcPr>
          <w:p w14:paraId="277702EC" w14:textId="51966B87" w:rsidR="00CF5C21" w:rsidRPr="00870887" w:rsidRDefault="0014257C" w:rsidP="00021C30">
            <w:pPr>
              <w:rPr>
                <w:b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 xml:space="preserve">Karakterh </w:t>
            </w:r>
            <w:r w:rsidR="00B35689" w:rsidRPr="00870887">
              <w:rPr>
                <w:b/>
                <w:sz w:val="18"/>
                <w:szCs w:val="16"/>
                <w:lang w:val="sma-NO"/>
              </w:rPr>
              <w:t>3- 4</w:t>
            </w:r>
          </w:p>
          <w:p w14:paraId="277702ED" w14:textId="7FFE3C7E" w:rsidR="00CF5C21" w:rsidRPr="00870887" w:rsidRDefault="00CF5C21" w:rsidP="00021C30">
            <w:pPr>
              <w:rPr>
                <w:b/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F2F2F2"/>
          </w:tcPr>
          <w:p w14:paraId="277702EE" w14:textId="16CBE613" w:rsidR="00CF5C21" w:rsidRPr="00870887" w:rsidRDefault="0014257C" w:rsidP="00021C30">
            <w:pPr>
              <w:rPr>
                <w:b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Karakterh</w:t>
            </w:r>
            <w:r w:rsidR="00CF5C21" w:rsidRPr="00870887">
              <w:rPr>
                <w:b/>
                <w:sz w:val="18"/>
                <w:szCs w:val="16"/>
                <w:lang w:val="sma-NO"/>
              </w:rPr>
              <w:t xml:space="preserve"> 5 – 6 </w:t>
            </w:r>
          </w:p>
          <w:p w14:paraId="277702EF" w14:textId="54795897" w:rsidR="00CF5C21" w:rsidRPr="00870887" w:rsidRDefault="00CF5C21" w:rsidP="00021C30">
            <w:pPr>
              <w:rPr>
                <w:b/>
                <w:sz w:val="18"/>
                <w:szCs w:val="16"/>
                <w:lang w:val="sma-NO"/>
              </w:rPr>
            </w:pPr>
          </w:p>
        </w:tc>
        <w:tc>
          <w:tcPr>
            <w:tcW w:w="4677" w:type="dxa"/>
            <w:gridSpan w:val="2"/>
            <w:shd w:val="clear" w:color="auto" w:fill="F2F2F2"/>
          </w:tcPr>
          <w:p w14:paraId="277702F0" w14:textId="1601040F" w:rsidR="00CF5C21" w:rsidRPr="00870887" w:rsidRDefault="0014257C" w:rsidP="00021C30">
            <w:pPr>
              <w:rPr>
                <w:b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Lahtestimmieh</w:t>
            </w:r>
          </w:p>
        </w:tc>
      </w:tr>
      <w:tr w:rsidR="00A93016" w:rsidRPr="00870887" w14:paraId="27770308" w14:textId="77777777" w:rsidTr="00021C30">
        <w:trPr>
          <w:trHeight w:val="1860"/>
        </w:trPr>
        <w:tc>
          <w:tcPr>
            <w:tcW w:w="959" w:type="dxa"/>
            <w:shd w:val="clear" w:color="auto" w:fill="F2F2F2"/>
          </w:tcPr>
          <w:p w14:paraId="277702F2" w14:textId="77777777" w:rsidR="00A93016" w:rsidRPr="00870887" w:rsidRDefault="00A93016" w:rsidP="00021C30">
            <w:pPr>
              <w:rPr>
                <w:b/>
                <w:i/>
                <w:sz w:val="18"/>
                <w:szCs w:val="16"/>
                <w:lang w:val="sma-NO"/>
              </w:rPr>
            </w:pPr>
          </w:p>
          <w:p w14:paraId="277702F3" w14:textId="4883EE03" w:rsidR="00A93016" w:rsidRPr="00870887" w:rsidRDefault="00A93016" w:rsidP="00021C30">
            <w:pPr>
              <w:rPr>
                <w:b/>
                <w:i/>
                <w:sz w:val="18"/>
                <w:szCs w:val="16"/>
                <w:lang w:val="sma-NO"/>
              </w:rPr>
            </w:pPr>
            <w:r>
              <w:rPr>
                <w:b/>
                <w:i/>
                <w:sz w:val="18"/>
                <w:szCs w:val="16"/>
                <w:lang w:val="sma-NO"/>
              </w:rPr>
              <w:t>Åejvie-mïele:</w:t>
            </w:r>
          </w:p>
        </w:tc>
        <w:tc>
          <w:tcPr>
            <w:tcW w:w="283" w:type="dxa"/>
            <w:shd w:val="clear" w:color="auto" w:fill="auto"/>
          </w:tcPr>
          <w:p w14:paraId="277702F4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694" w:type="dxa"/>
            <w:shd w:val="clear" w:color="auto" w:fill="auto"/>
          </w:tcPr>
          <w:p w14:paraId="6BDFB420" w14:textId="58AD210F" w:rsidR="00A93016" w:rsidRDefault="00C174D1" w:rsidP="00C174D1">
            <w:pPr>
              <w:spacing w:before="120"/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L</w:t>
            </w:r>
            <w:r w:rsidR="00A93016">
              <w:rPr>
                <w:sz w:val="18"/>
                <w:szCs w:val="16"/>
                <w:lang w:val="sma-NO"/>
              </w:rPr>
              <w:t xml:space="preserve">ea aelhkies/ ånnetje sjyöhtehke vaestiedasse åenehksvaestiedassebielese </w:t>
            </w:r>
          </w:p>
          <w:p w14:paraId="000E20EC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3911A36D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aelhkies/ånnetje sjyöhtehke vaestiedasse guhkiesvaestiedassebielese </w:t>
            </w:r>
          </w:p>
          <w:p w14:paraId="74B74E15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373B8007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ånnetje goerkesem jïh åtnoem lissiehtamme tjaalegijstie vuesehte  </w:t>
            </w:r>
          </w:p>
          <w:p w14:paraId="277702FA" w14:textId="7B0F89CF" w:rsidR="00A93016" w:rsidRPr="00870887" w:rsidRDefault="00A93016" w:rsidP="00021C30">
            <w:pPr>
              <w:autoSpaceDE w:val="0"/>
              <w:autoSpaceDN w:val="0"/>
              <w:adjustRightInd w:val="0"/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520B60D6" w14:textId="77777777" w:rsidR="00A93016" w:rsidRDefault="00A93016" w:rsidP="00C174D1">
            <w:pPr>
              <w:spacing w:before="120"/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Lea jeenjemasth sjyöhtehke vaestiedasse åenehksvaestiedassebielese</w:t>
            </w:r>
          </w:p>
          <w:p w14:paraId="198ED600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17B472D4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jeenjemasth sjyöhtehke vaestiedasse guhkievaestiedassebielese </w:t>
            </w:r>
          </w:p>
          <w:p w14:paraId="00A5E4AB" w14:textId="77777777" w:rsidR="00A93016" w:rsidRDefault="00A93016" w:rsidP="0098083D">
            <w:pPr>
              <w:rPr>
                <w:rFonts w:cs="Franklin Gothic Book"/>
                <w:sz w:val="18"/>
                <w:szCs w:val="20"/>
                <w:lang w:val="sma-NO" w:eastAsia="nn-NO"/>
              </w:rPr>
            </w:pPr>
          </w:p>
          <w:p w14:paraId="774229B1" w14:textId="77777777" w:rsidR="00A93016" w:rsidRPr="00870887" w:rsidRDefault="00A93016" w:rsidP="0098083D">
            <w:pPr>
              <w:rPr>
                <w:rFonts w:cs="Franklin Gothic Book"/>
                <w:sz w:val="18"/>
                <w:szCs w:val="20"/>
                <w:lang w:val="sma-NO" w:eastAsia="nn-NO"/>
              </w:rPr>
            </w:pPr>
            <w:r>
              <w:rPr>
                <w:rFonts w:cs="Franklin Gothic Book"/>
                <w:sz w:val="18"/>
                <w:szCs w:val="20"/>
                <w:lang w:val="sma-NO" w:eastAsia="nn-NO"/>
              </w:rPr>
              <w:t xml:space="preserve">goerkesem jïh åtnoem lissiehtamme tjaalegijstie vuesehte </w:t>
            </w:r>
          </w:p>
          <w:p w14:paraId="27770300" w14:textId="00AB64E3" w:rsidR="00A93016" w:rsidRPr="00870887" w:rsidRDefault="00A93016" w:rsidP="00B95935">
            <w:pPr>
              <w:autoSpaceDE w:val="0"/>
              <w:autoSpaceDN w:val="0"/>
              <w:adjustRightInd w:val="0"/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436FA9E7" w14:textId="77777777" w:rsidR="00A93016" w:rsidRDefault="00A93016" w:rsidP="00C174D1">
            <w:pPr>
              <w:spacing w:before="120"/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Lea veele jïh sjyöhtehke vaestiedasse åenehksvaestiedassebielese</w:t>
            </w:r>
          </w:p>
          <w:p w14:paraId="2DD5CFCC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7E918685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elliesåbpoe jïh sjyöhtehke vaestiedasse guhkievaestiedasse bielese </w:t>
            </w:r>
          </w:p>
          <w:p w14:paraId="2FE28C1C" w14:textId="77777777" w:rsidR="00A93016" w:rsidRPr="00870887" w:rsidRDefault="00A93016" w:rsidP="0098083D">
            <w:pPr>
              <w:rPr>
                <w:rFonts w:cs="Franklin Gothic Book"/>
                <w:sz w:val="18"/>
                <w:szCs w:val="20"/>
                <w:lang w:val="sma-NO" w:eastAsia="nn-NO"/>
              </w:rPr>
            </w:pPr>
          </w:p>
          <w:p w14:paraId="2125E850" w14:textId="77777777" w:rsidR="00A93016" w:rsidRDefault="00A93016" w:rsidP="0098083D">
            <w:pPr>
              <w:rPr>
                <w:rFonts w:cs="Franklin Gothic Book"/>
                <w:sz w:val="18"/>
                <w:szCs w:val="20"/>
                <w:lang w:val="sma-NO" w:eastAsia="nn-NO"/>
              </w:rPr>
            </w:pPr>
            <w:r>
              <w:rPr>
                <w:rFonts w:cs="Franklin Gothic Book"/>
                <w:sz w:val="18"/>
                <w:szCs w:val="20"/>
                <w:lang w:val="sma-NO" w:eastAsia="nn-NO"/>
              </w:rPr>
              <w:t xml:space="preserve">goerkesem jïh jïjtjeraarehke åtnoem lissiehtamme tjaalegijstie vuesehte </w:t>
            </w:r>
          </w:p>
          <w:p w14:paraId="27770306" w14:textId="4A4A11DC" w:rsidR="00A93016" w:rsidRPr="00870887" w:rsidRDefault="00A93016" w:rsidP="00B95935">
            <w:pPr>
              <w:autoSpaceDE w:val="0"/>
              <w:autoSpaceDN w:val="0"/>
              <w:adjustRightInd w:val="0"/>
              <w:rPr>
                <w:sz w:val="18"/>
                <w:szCs w:val="16"/>
                <w:lang w:val="sma-NO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14:paraId="27770307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</w:tc>
      </w:tr>
      <w:tr w:rsidR="00A93016" w:rsidRPr="00870887" w14:paraId="27770337" w14:textId="77777777" w:rsidTr="00021C30">
        <w:trPr>
          <w:trHeight w:val="53"/>
        </w:trPr>
        <w:tc>
          <w:tcPr>
            <w:tcW w:w="959" w:type="dxa"/>
            <w:shd w:val="clear" w:color="auto" w:fill="F2F2F2"/>
          </w:tcPr>
          <w:p w14:paraId="27770309" w14:textId="23323404" w:rsidR="00A93016" w:rsidRPr="00870887" w:rsidRDefault="00A93016" w:rsidP="00021C30">
            <w:pPr>
              <w:rPr>
                <w:b/>
                <w:sz w:val="18"/>
                <w:szCs w:val="16"/>
                <w:lang w:val="sma-NO"/>
              </w:rPr>
            </w:pPr>
          </w:p>
          <w:p w14:paraId="2777030D" w14:textId="6E7BDC96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Gïele jïh byjjes maeh-teles-voeth</w:t>
            </w:r>
            <w:r w:rsidRPr="00870887">
              <w:rPr>
                <w:b/>
                <w:sz w:val="18"/>
                <w:szCs w:val="16"/>
                <w:lang w:val="sma-NO"/>
              </w:rPr>
              <w:t>:</w:t>
            </w:r>
          </w:p>
          <w:p w14:paraId="2777030E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0F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0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1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2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3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4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  <w:p w14:paraId="27770315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83" w:type="dxa"/>
            <w:shd w:val="clear" w:color="auto" w:fill="auto"/>
          </w:tcPr>
          <w:p w14:paraId="27770316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694" w:type="dxa"/>
            <w:shd w:val="clear" w:color="auto" w:fill="auto"/>
          </w:tcPr>
          <w:p w14:paraId="0BCF90B0" w14:textId="77777777" w:rsidR="00A93016" w:rsidRPr="00870887" w:rsidRDefault="00A93016" w:rsidP="00C174D1">
            <w:pPr>
              <w:spacing w:before="120"/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lea aelhkies dorjesovveme </w:t>
            </w:r>
          </w:p>
          <w:p w14:paraId="34EE60DE" w14:textId="77777777" w:rsidR="00A93016" w:rsidRPr="00870887" w:rsidRDefault="00A93016" w:rsidP="0098083D">
            <w:pPr>
              <w:rPr>
                <w:sz w:val="18"/>
                <w:szCs w:val="18"/>
                <w:lang w:val="sma-NO"/>
              </w:rPr>
            </w:pPr>
          </w:p>
          <w:p w14:paraId="3806EF94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600EFB7E" w14:textId="77777777" w:rsidR="00DF515A" w:rsidRDefault="00DF515A" w:rsidP="0098083D">
            <w:pPr>
              <w:rPr>
                <w:sz w:val="18"/>
                <w:szCs w:val="16"/>
                <w:lang w:val="sma-NO"/>
              </w:rPr>
            </w:pPr>
          </w:p>
          <w:p w14:paraId="14BB55C8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vuesehte såemiesmearan ektiemimmiem raajesi jïh boelhki gaskem </w:t>
            </w:r>
          </w:p>
          <w:p w14:paraId="71D683B0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4D86F351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vuesehte dïhte såemiesmearan hammoevierhkem haalva </w:t>
            </w:r>
          </w:p>
          <w:p w14:paraId="4D315858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791713B6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vuesehte dïhte såemiesmearan ortografijem jïh væhtabiejemem haalva </w:t>
            </w:r>
          </w:p>
          <w:p w14:paraId="055C34F7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3D68A758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sitaati jïh jïjtjedorjeme tjaalegi gaskem joekehtahta jïh gaaltijidie neebnie</w:t>
            </w:r>
          </w:p>
          <w:p w14:paraId="27770320" w14:textId="20CA6101" w:rsidR="00A93016" w:rsidRPr="00870887" w:rsidRDefault="00A93016" w:rsidP="00812871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3DE7A3DA" w14:textId="77777777" w:rsidR="00A93016" w:rsidRPr="00870887" w:rsidRDefault="00A93016" w:rsidP="00C174D1">
            <w:pPr>
              <w:spacing w:before="120"/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tjïelke dorjesovveme, hijven jïh maereles baakoeveahkine </w:t>
            </w:r>
          </w:p>
          <w:p w14:paraId="7A85C120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39D2F88D" w14:textId="77777777" w:rsidR="00DF515A" w:rsidRPr="00870887" w:rsidRDefault="00DF515A" w:rsidP="0098083D">
            <w:pPr>
              <w:rPr>
                <w:sz w:val="18"/>
                <w:szCs w:val="16"/>
                <w:lang w:val="sma-NO"/>
              </w:rPr>
            </w:pPr>
          </w:p>
          <w:p w14:paraId="784EEE25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vuesehte hijven ektiedimmiem raajesi jïh boelhki gaskem </w:t>
            </w:r>
          </w:p>
          <w:p w14:paraId="0712F582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6D9602A6" w14:textId="77777777" w:rsidR="00DF515A" w:rsidRPr="00870887" w:rsidRDefault="00DF515A" w:rsidP="0098083D">
            <w:pPr>
              <w:rPr>
                <w:sz w:val="18"/>
                <w:szCs w:val="16"/>
                <w:lang w:val="sma-NO"/>
              </w:rPr>
            </w:pPr>
          </w:p>
          <w:p w14:paraId="7D613DA3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vuesehte dïhte jeenjemasth hammoevierhkem haalva</w:t>
            </w:r>
          </w:p>
          <w:p w14:paraId="16868603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41CFD4DE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vuesehte dïhte jeenjemasth ortografijem jïh væhtabiejemem haalva</w:t>
            </w:r>
          </w:p>
          <w:p w14:paraId="5D260FD4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183A2749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sitaath tsiehkesje jïh gaaltijide vuesehte  </w:t>
            </w:r>
          </w:p>
          <w:p w14:paraId="0A01EB3F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2777032A" w14:textId="72E8BCF9" w:rsidR="00A93016" w:rsidRPr="00870887" w:rsidRDefault="00A93016" w:rsidP="00812871">
            <w:pPr>
              <w:rPr>
                <w:sz w:val="18"/>
                <w:szCs w:val="18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2C0ED9B0" w14:textId="77777777" w:rsidR="00A93016" w:rsidRPr="00870887" w:rsidRDefault="00A93016" w:rsidP="00C174D1">
            <w:pPr>
              <w:spacing w:before="120"/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tjïelke jïh veele dorjesovveme, maereles jïh gellielaaketje baakoeveahkine </w:t>
            </w:r>
          </w:p>
          <w:p w14:paraId="50C2112C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4019B5D4" w14:textId="77777777" w:rsidR="00A93016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vuesehte dan hijven ektiedimmiem raajesi jïh boelhki gaskem jïh jeereldihkie gïeline</w:t>
            </w:r>
          </w:p>
          <w:p w14:paraId="35614E9F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711203F9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vuesehte dïhte hammoevierhkem haalva </w:t>
            </w:r>
          </w:p>
          <w:p w14:paraId="5B2F5BF8" w14:textId="77777777" w:rsidR="00A93016" w:rsidRPr="00870887" w:rsidRDefault="00A93016" w:rsidP="0098083D">
            <w:pPr>
              <w:rPr>
                <w:sz w:val="18"/>
                <w:szCs w:val="16"/>
                <w:lang w:val="sma-NO"/>
              </w:rPr>
            </w:pPr>
          </w:p>
          <w:p w14:paraId="42E82451" w14:textId="77777777" w:rsidR="00A93016" w:rsidRPr="00870887" w:rsidRDefault="00A93016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vuesehte dïhte ortografijem jïh væhtabiejemem haalva </w:t>
            </w:r>
          </w:p>
          <w:p w14:paraId="5EC60E7E" w14:textId="77777777" w:rsidR="00A93016" w:rsidRPr="00870887" w:rsidRDefault="00A93016" w:rsidP="0098083D">
            <w:pPr>
              <w:rPr>
                <w:rFonts w:cs="FranklinGothic-Book"/>
                <w:sz w:val="18"/>
                <w:szCs w:val="18"/>
                <w:lang w:val="sma-NO"/>
              </w:rPr>
            </w:pPr>
          </w:p>
          <w:p w14:paraId="6F26D428" w14:textId="77777777" w:rsidR="00A93016" w:rsidRPr="00870887" w:rsidRDefault="00A93016" w:rsidP="0098083D">
            <w:pPr>
              <w:rPr>
                <w:rFonts w:cs="FranklinGothic-Book"/>
                <w:sz w:val="18"/>
                <w:szCs w:val="18"/>
                <w:lang w:val="sma-NO"/>
              </w:rPr>
            </w:pPr>
          </w:p>
          <w:p w14:paraId="3FA6014F" w14:textId="77777777" w:rsidR="00A93016" w:rsidRDefault="00A93016" w:rsidP="0098083D">
            <w:pPr>
              <w:rPr>
                <w:rFonts w:cs="FranklinGothic-Book"/>
                <w:sz w:val="18"/>
                <w:szCs w:val="18"/>
                <w:lang w:val="sma-NO"/>
              </w:rPr>
            </w:pPr>
            <w:r>
              <w:rPr>
                <w:rFonts w:cs="FranklinGothic-Book"/>
                <w:sz w:val="18"/>
                <w:szCs w:val="18"/>
                <w:lang w:val="sma-NO"/>
              </w:rPr>
              <w:t xml:space="preserve">sitaath tsiehkesje jïh gaaltijidie veelelaakan vuesehte </w:t>
            </w:r>
          </w:p>
          <w:p w14:paraId="27770333" w14:textId="65A68CC6" w:rsidR="00A93016" w:rsidRPr="00870887" w:rsidRDefault="00A93016" w:rsidP="00695BA8">
            <w:pPr>
              <w:rPr>
                <w:sz w:val="18"/>
                <w:szCs w:val="18"/>
                <w:lang w:val="sma-NO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14:paraId="27770334" w14:textId="77777777" w:rsidR="00A93016" w:rsidRPr="00870887" w:rsidRDefault="00A93016" w:rsidP="00021C30">
            <w:pPr>
              <w:rPr>
                <w:b/>
                <w:sz w:val="18"/>
                <w:szCs w:val="18"/>
                <w:lang w:val="sma-NO"/>
              </w:rPr>
            </w:pPr>
          </w:p>
          <w:p w14:paraId="27770335" w14:textId="77777777" w:rsidR="00A93016" w:rsidRPr="00870887" w:rsidRDefault="00A93016" w:rsidP="00021C30">
            <w:pPr>
              <w:rPr>
                <w:b/>
                <w:sz w:val="18"/>
                <w:szCs w:val="16"/>
                <w:lang w:val="sma-NO"/>
              </w:rPr>
            </w:pPr>
          </w:p>
          <w:p w14:paraId="27770336" w14:textId="77777777" w:rsidR="00A93016" w:rsidRPr="00870887" w:rsidRDefault="00A93016" w:rsidP="00021C30">
            <w:pPr>
              <w:rPr>
                <w:sz w:val="18"/>
                <w:szCs w:val="16"/>
                <w:lang w:val="sma-NO"/>
              </w:rPr>
            </w:pPr>
          </w:p>
        </w:tc>
      </w:tr>
      <w:tr w:rsidR="000C47DB" w:rsidRPr="00870887" w14:paraId="2777035D" w14:textId="77777777" w:rsidTr="00021C30">
        <w:trPr>
          <w:trHeight w:val="2637"/>
        </w:trPr>
        <w:tc>
          <w:tcPr>
            <w:tcW w:w="959" w:type="dxa"/>
            <w:shd w:val="clear" w:color="auto" w:fill="F2F2F2"/>
          </w:tcPr>
          <w:p w14:paraId="6E743683" w14:textId="77777777" w:rsidR="000C47DB" w:rsidRPr="00870887" w:rsidRDefault="000C47DB" w:rsidP="00021C30">
            <w:pPr>
              <w:rPr>
                <w:b/>
                <w:sz w:val="18"/>
                <w:szCs w:val="16"/>
                <w:lang w:val="sma-NO"/>
              </w:rPr>
            </w:pPr>
          </w:p>
          <w:p w14:paraId="27770339" w14:textId="5DA9046D" w:rsidR="000C47DB" w:rsidRPr="00870887" w:rsidRDefault="000C47DB" w:rsidP="00021C30">
            <w:pPr>
              <w:rPr>
                <w:b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Åenehks vaestie-dasse</w:t>
            </w:r>
            <w:r w:rsidRPr="00870887">
              <w:rPr>
                <w:b/>
                <w:sz w:val="18"/>
                <w:szCs w:val="16"/>
                <w:lang w:val="sma-NO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777033A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694" w:type="dxa"/>
            <w:shd w:val="clear" w:color="auto" w:fill="auto"/>
          </w:tcPr>
          <w:p w14:paraId="73855E8A" w14:textId="77777777" w:rsidR="000C47DB" w:rsidRDefault="000C47DB" w:rsidP="0098083D">
            <w:pPr>
              <w:rPr>
                <w:b/>
                <w:sz w:val="18"/>
                <w:szCs w:val="16"/>
                <w:lang w:val="sma-NO"/>
              </w:rPr>
            </w:pPr>
          </w:p>
          <w:p w14:paraId="5E88D66E" w14:textId="77777777" w:rsidR="000C47DB" w:rsidRPr="00037D8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ånnetje tematihkeles ektiedimmiem jïh aelhkies struktuvrem åtna </w:t>
            </w:r>
          </w:p>
          <w:p w14:paraId="4297355E" w14:textId="77777777" w:rsidR="000C47DB" w:rsidRPr="00870887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3DE73735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faageles aamhtesh tjïelkeste, aelhkieslaakan lahteste jallh argumenterade </w:t>
            </w:r>
          </w:p>
          <w:p w14:paraId="6A3DC0D8" w14:textId="77777777" w:rsidR="000C47DB" w:rsidRPr="00870887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5E1C2171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vuajna jarkoestamme gielem baakoste baakose jarkoestamma jïh baakoeöörnegen mietie</w:t>
            </w:r>
          </w:p>
          <w:p w14:paraId="783BD95E" w14:textId="77777777" w:rsidR="000C47DB" w:rsidRDefault="000C47DB" w:rsidP="0098083D">
            <w:pPr>
              <w:rPr>
                <w:sz w:val="18"/>
                <w:szCs w:val="16"/>
                <w:highlight w:val="yellow"/>
                <w:lang w:val="sma-NO"/>
              </w:rPr>
            </w:pPr>
          </w:p>
          <w:p w14:paraId="2B0EEBE0" w14:textId="77777777" w:rsidR="000C47DB" w:rsidRPr="00D27D0E" w:rsidRDefault="000C47DB" w:rsidP="0098083D">
            <w:pPr>
              <w:rPr>
                <w:sz w:val="18"/>
                <w:szCs w:val="16"/>
                <w:lang w:val="sma-NO"/>
              </w:rPr>
            </w:pPr>
            <w:r w:rsidRPr="00D27D0E">
              <w:rPr>
                <w:sz w:val="18"/>
                <w:szCs w:val="16"/>
                <w:lang w:val="sma-NO"/>
              </w:rPr>
              <w:t>tjuvhtehte naan  sjïere væhtah tjaaleginie</w:t>
            </w:r>
          </w:p>
          <w:p w14:paraId="767BCC75" w14:textId="77777777" w:rsidR="000C47DB" w:rsidRPr="00870887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065FADC7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>aelhkie faagegïelem åtna</w:t>
            </w:r>
          </w:p>
          <w:p w14:paraId="27770342" w14:textId="640A1D3F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723F0223" w14:textId="77777777" w:rsidR="000C47DB" w:rsidRDefault="000C47DB" w:rsidP="0098083D">
            <w:pPr>
              <w:rPr>
                <w:b/>
                <w:sz w:val="18"/>
                <w:szCs w:val="16"/>
                <w:lang w:val="sma-NO"/>
              </w:rPr>
            </w:pPr>
          </w:p>
          <w:p w14:paraId="7641E07D" w14:textId="77777777" w:rsidR="000C47DB" w:rsidRPr="00037D8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lea tematihkeles ektiedimmiem jïh maereles struktuvrem åtna </w:t>
            </w:r>
          </w:p>
          <w:p w14:paraId="584E0B47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2EF09ACF" w14:textId="77777777" w:rsidR="00DF515A" w:rsidRPr="00870887" w:rsidRDefault="00DF515A" w:rsidP="0098083D">
            <w:pPr>
              <w:rPr>
                <w:sz w:val="18"/>
                <w:szCs w:val="16"/>
                <w:lang w:val="sma-NO"/>
              </w:rPr>
            </w:pPr>
          </w:p>
          <w:p w14:paraId="451383FA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faageles aamhtesh tjïelkeste, tjïelkelaakan lahteste jallh argumenterade </w:t>
            </w:r>
          </w:p>
          <w:p w14:paraId="18BAD7DA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52F78B5A" w14:textId="77777777" w:rsidR="000C47DB" w:rsidRPr="00870887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tjaalegem jeenjemasth  jarkoste jïh sjïehtede hijven gïeline</w:t>
            </w:r>
          </w:p>
          <w:p w14:paraId="7DA9EEA2" w14:textId="77777777" w:rsidR="000C47DB" w:rsidRPr="00870887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6A11402F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2F2EEBE4" w14:textId="77777777" w:rsidR="000C47DB" w:rsidRPr="00870887" w:rsidRDefault="000C47DB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sjïere væhtah tjaaleginie tjïelkeste </w:t>
            </w:r>
          </w:p>
          <w:p w14:paraId="361C4326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5CEA5E60" w14:textId="77777777" w:rsidR="00DF515A" w:rsidRPr="00870887" w:rsidRDefault="00DF515A" w:rsidP="0098083D">
            <w:pPr>
              <w:rPr>
                <w:sz w:val="18"/>
                <w:szCs w:val="18"/>
                <w:lang w:val="sma-NO"/>
              </w:rPr>
            </w:pPr>
          </w:p>
          <w:p w14:paraId="7548E0EB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maereles faagegïelem åtna </w:t>
            </w:r>
          </w:p>
          <w:p w14:paraId="2777034A" w14:textId="1F9A55C8" w:rsidR="000C47DB" w:rsidRPr="00870887" w:rsidRDefault="000C47DB" w:rsidP="004918FE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76C1B133" w14:textId="77777777" w:rsidR="000C47DB" w:rsidRPr="00870887" w:rsidRDefault="000C47DB" w:rsidP="0098083D">
            <w:pPr>
              <w:rPr>
                <w:b/>
                <w:sz w:val="18"/>
                <w:szCs w:val="16"/>
                <w:lang w:val="sma-NO"/>
              </w:rPr>
            </w:pPr>
          </w:p>
          <w:p w14:paraId="7FB7E4D7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 w:rsidRPr="00870887">
              <w:rPr>
                <w:sz w:val="18"/>
                <w:szCs w:val="16"/>
                <w:lang w:val="sma-NO"/>
              </w:rPr>
              <w:t xml:space="preserve">lea </w:t>
            </w:r>
            <w:r>
              <w:rPr>
                <w:sz w:val="18"/>
                <w:szCs w:val="16"/>
                <w:lang w:val="sma-NO"/>
              </w:rPr>
              <w:t xml:space="preserve">tematihkeles ektiedimmiem jïh tjïelke, maereles struktuvrem åtna </w:t>
            </w:r>
          </w:p>
          <w:p w14:paraId="4CD2FAED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5F6FBE74" w14:textId="77777777" w:rsidR="00DF515A" w:rsidRPr="00870887" w:rsidRDefault="00DF515A" w:rsidP="0098083D">
            <w:pPr>
              <w:rPr>
                <w:sz w:val="18"/>
                <w:szCs w:val="16"/>
                <w:lang w:val="sma-NO"/>
              </w:rPr>
            </w:pPr>
          </w:p>
          <w:p w14:paraId="54F12273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faageles aamhtesh tjïelkeste, </w:t>
            </w:r>
          </w:p>
          <w:p w14:paraId="41C37323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 xml:space="preserve">tjïelkelaakan jïh veele lahteste jallh argumenterade </w:t>
            </w:r>
          </w:p>
          <w:p w14:paraId="0224EBFF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11C8C28D" w14:textId="77777777" w:rsidR="000C47DB" w:rsidRDefault="000C47DB" w:rsidP="0098083D">
            <w:pPr>
              <w:rPr>
                <w:sz w:val="18"/>
                <w:szCs w:val="16"/>
                <w:lang w:val="sma-NO"/>
              </w:rPr>
            </w:pPr>
            <w:r>
              <w:rPr>
                <w:sz w:val="18"/>
                <w:szCs w:val="16"/>
                <w:lang w:val="sma-NO"/>
              </w:rPr>
              <w:t>tjaalegem jarkoste jïh sjïehtede veele jïh gellielaaketje gïeline</w:t>
            </w:r>
          </w:p>
          <w:p w14:paraId="0EDF132E" w14:textId="32D84A01" w:rsidR="000C47DB" w:rsidRDefault="000C47DB" w:rsidP="0098083D">
            <w:pPr>
              <w:rPr>
                <w:sz w:val="18"/>
                <w:szCs w:val="16"/>
                <w:lang w:val="sma-NO"/>
              </w:rPr>
            </w:pPr>
          </w:p>
          <w:p w14:paraId="6B5EDC90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1EEF925F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sjïere væhtah tjaaleginie tjïelke tjïelkeste </w:t>
            </w:r>
          </w:p>
          <w:p w14:paraId="67CF0500" w14:textId="77777777" w:rsidR="000C47DB" w:rsidRPr="00870887" w:rsidRDefault="000C47DB" w:rsidP="0098083D">
            <w:pPr>
              <w:rPr>
                <w:sz w:val="18"/>
                <w:szCs w:val="18"/>
                <w:lang w:val="sma-NO"/>
              </w:rPr>
            </w:pPr>
          </w:p>
          <w:p w14:paraId="0BFFBD93" w14:textId="77777777" w:rsidR="000C47DB" w:rsidRDefault="000C47DB" w:rsidP="0098083D">
            <w:pPr>
              <w:rPr>
                <w:sz w:val="18"/>
                <w:szCs w:val="18"/>
                <w:lang w:val="sma-NO"/>
              </w:rPr>
            </w:pPr>
            <w:r>
              <w:rPr>
                <w:sz w:val="18"/>
                <w:szCs w:val="18"/>
                <w:lang w:val="sma-NO"/>
              </w:rPr>
              <w:t xml:space="preserve">veele jïh maereles faagegïelem åtna </w:t>
            </w:r>
          </w:p>
          <w:p w14:paraId="27770352" w14:textId="07E98897" w:rsidR="000C47DB" w:rsidRPr="00870887" w:rsidRDefault="000C47DB" w:rsidP="004918FE">
            <w:pPr>
              <w:rPr>
                <w:sz w:val="18"/>
                <w:szCs w:val="16"/>
                <w:lang w:val="sma-NO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14:paraId="27770353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4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5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6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7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8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9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A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B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  <w:p w14:paraId="2777035C" w14:textId="77777777" w:rsidR="000C47DB" w:rsidRPr="00870887" w:rsidRDefault="000C47DB" w:rsidP="00021C30">
            <w:pPr>
              <w:rPr>
                <w:sz w:val="18"/>
                <w:szCs w:val="16"/>
                <w:lang w:val="sma-NO"/>
              </w:rPr>
            </w:pPr>
          </w:p>
        </w:tc>
      </w:tr>
    </w:tbl>
    <w:p w14:paraId="2777035E" w14:textId="77777777" w:rsidR="00CF5C21" w:rsidRPr="00870887" w:rsidRDefault="00CF5C21" w:rsidP="00CF5C21">
      <w:pPr>
        <w:rPr>
          <w:sz w:val="18"/>
          <w:szCs w:val="16"/>
          <w:lang w:val="sma-NO"/>
        </w:rPr>
        <w:sectPr w:rsidR="00CF5C21" w:rsidRPr="00870887" w:rsidSect="00CF5C2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2694"/>
        <w:gridCol w:w="2835"/>
        <w:gridCol w:w="2835"/>
        <w:gridCol w:w="4677"/>
      </w:tblGrid>
      <w:tr w:rsidR="00CF5C21" w:rsidRPr="00457545" w14:paraId="27770360" w14:textId="77777777" w:rsidTr="00021C30">
        <w:tc>
          <w:tcPr>
            <w:tcW w:w="14283" w:type="dxa"/>
            <w:gridSpan w:val="6"/>
            <w:shd w:val="clear" w:color="auto" w:fill="F2F2F2"/>
          </w:tcPr>
          <w:p w14:paraId="2777035F" w14:textId="2C7953EC" w:rsidR="00CF5C21" w:rsidRPr="00457545" w:rsidRDefault="005A01EA" w:rsidP="005A01EA">
            <w:pPr>
              <w:rPr>
                <w:rFonts w:asciiTheme="minorHAnsi" w:hAnsiTheme="minorHAnsi"/>
                <w:i/>
                <w:sz w:val="26"/>
                <w:lang w:val="sma-NO"/>
              </w:rPr>
            </w:pPr>
            <w:r w:rsidRPr="00457545">
              <w:rPr>
                <w:rFonts w:asciiTheme="minorHAnsi" w:hAnsiTheme="minorHAnsi"/>
                <w:i/>
                <w:sz w:val="30"/>
                <w:lang w:val="sma-NO"/>
              </w:rPr>
              <w:lastRenderedPageBreak/>
              <w:t xml:space="preserve">Bievnijes, argumetereles jïh ussjeden tjaalegh </w:t>
            </w:r>
          </w:p>
        </w:tc>
      </w:tr>
      <w:tr w:rsidR="00CF5C21" w:rsidRPr="00457545" w14:paraId="2777036A" w14:textId="77777777" w:rsidTr="00021C30">
        <w:tc>
          <w:tcPr>
            <w:tcW w:w="959" w:type="dxa"/>
            <w:shd w:val="clear" w:color="auto" w:fill="F2F2F2"/>
          </w:tcPr>
          <w:p w14:paraId="27770361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83" w:type="dxa"/>
            <w:shd w:val="clear" w:color="auto" w:fill="F2F2F2"/>
          </w:tcPr>
          <w:p w14:paraId="27770362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1</w:t>
            </w:r>
          </w:p>
        </w:tc>
        <w:tc>
          <w:tcPr>
            <w:tcW w:w="2694" w:type="dxa"/>
            <w:shd w:val="clear" w:color="auto" w:fill="F2F2F2"/>
          </w:tcPr>
          <w:p w14:paraId="27770363" w14:textId="5DF49F1B" w:rsidR="00CF5C21" w:rsidRPr="00457545" w:rsidRDefault="00724B6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Karaktere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2</w:t>
            </w:r>
          </w:p>
          <w:p w14:paraId="27770364" w14:textId="55CF4CDC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F2F2F2"/>
          </w:tcPr>
          <w:p w14:paraId="27770365" w14:textId="09ABEA6C" w:rsidR="00CF5C21" w:rsidRPr="00457545" w:rsidRDefault="00724B6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Karakterh 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3 – 4</w:t>
            </w:r>
          </w:p>
          <w:p w14:paraId="27770366" w14:textId="0B3C58A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F2F2F2"/>
          </w:tcPr>
          <w:p w14:paraId="27770367" w14:textId="14EC3288" w:rsidR="00CF5C21" w:rsidRPr="00457545" w:rsidRDefault="00724B6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Karakterh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5 – 6</w:t>
            </w:r>
          </w:p>
          <w:p w14:paraId="27770368" w14:textId="55439618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4677" w:type="dxa"/>
            <w:shd w:val="clear" w:color="auto" w:fill="F2F2F2"/>
          </w:tcPr>
          <w:p w14:paraId="27770369" w14:textId="0611B15B" w:rsidR="00CF5C21" w:rsidRPr="00457545" w:rsidRDefault="00724B6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Lahtestimmieh </w:t>
            </w:r>
          </w:p>
        </w:tc>
      </w:tr>
      <w:tr w:rsidR="000C47DB" w:rsidRPr="00457545" w14:paraId="277703AB" w14:textId="77777777" w:rsidTr="00021C30">
        <w:trPr>
          <w:trHeight w:val="5879"/>
        </w:trPr>
        <w:tc>
          <w:tcPr>
            <w:tcW w:w="959" w:type="dxa"/>
            <w:shd w:val="clear" w:color="auto" w:fill="auto"/>
          </w:tcPr>
          <w:p w14:paraId="2777036B" w14:textId="791BB33C" w:rsidR="000C47DB" w:rsidRPr="00457545" w:rsidRDefault="000C47DB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  <w:p w14:paraId="2777036C" w14:textId="46316082" w:rsidR="000C47DB" w:rsidRPr="00457545" w:rsidRDefault="000C47DB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Bievnijes, argumentereles jïh ussjeden tjaalegh </w:t>
            </w:r>
          </w:p>
        </w:tc>
        <w:tc>
          <w:tcPr>
            <w:tcW w:w="283" w:type="dxa"/>
            <w:shd w:val="clear" w:color="auto" w:fill="auto"/>
          </w:tcPr>
          <w:p w14:paraId="2777036D" w14:textId="77777777" w:rsidR="000C47DB" w:rsidRPr="00457545" w:rsidRDefault="000C47DB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694" w:type="dxa"/>
            <w:shd w:val="clear" w:color="auto" w:fill="auto"/>
          </w:tcPr>
          <w:p w14:paraId="771B72E1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31322FD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Aktem såemiesmearan tematihkeles ektiedimmiem jïh aelhkie struktuvrem åtna</w:t>
            </w:r>
          </w:p>
          <w:p w14:paraId="40322A7D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F94CA83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Faageles aamhtesh aelhkie tjïelkeste </w:t>
            </w:r>
          </w:p>
          <w:p w14:paraId="6A29D9E8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2997CB6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5522D61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Åejvievuajnoem såemiesmearan vaajeste </w:t>
            </w:r>
          </w:p>
          <w:p w14:paraId="2CA3C538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1D1CD29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Vuajnoeh såemiesmearan argumenterade </w:t>
            </w:r>
          </w:p>
          <w:p w14:paraId="08B8733E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29C0BB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Aelhkie ussjede </w:t>
            </w:r>
          </w:p>
          <w:p w14:paraId="07D38A0C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DE12FAB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3FC174C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2EE7057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Naan vuesiehtimmieh jïh/jallh momenth meatan åtna </w:t>
            </w:r>
          </w:p>
          <w:p w14:paraId="60587C71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DD87EF2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Lea maam akt tjåanghkan geasa jallh aelkies konklusjovnh åtna </w:t>
            </w:r>
          </w:p>
          <w:p w14:paraId="558AFE9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27DF143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Ånnetje refleksjovnem vuesehte </w:t>
            </w:r>
          </w:p>
          <w:p w14:paraId="649D9EF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DE8145E" w14:textId="77777777" w:rsidR="000C47DB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B621B30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Gaaltijeåtnoem vuesehte (jis dam nuhtjie)</w:t>
            </w:r>
          </w:p>
          <w:p w14:paraId="27770383" w14:textId="381BB066" w:rsidR="000C47DB" w:rsidRPr="00457545" w:rsidRDefault="000C47DB" w:rsidP="0050236B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835" w:type="dxa"/>
            <w:shd w:val="clear" w:color="auto" w:fill="auto"/>
          </w:tcPr>
          <w:p w14:paraId="2C089FE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1EAC48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Aktem tematihkeles ektiedimmiem jïh naan tjïelke struktuvrem åtna </w:t>
            </w:r>
          </w:p>
          <w:p w14:paraId="0682023A" w14:textId="77777777" w:rsidR="000C47DB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932E54D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49C31BA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Faageles aamhtesh tjïelkeste </w:t>
            </w:r>
          </w:p>
          <w:p w14:paraId="372C916D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ECB683E" w14:textId="77777777" w:rsidR="000C47DB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341423A" w14:textId="77777777" w:rsidR="008A735A" w:rsidRPr="00457545" w:rsidRDefault="008A735A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C6AF17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Åejvievuajnoem dorjesåvva</w:t>
            </w:r>
          </w:p>
          <w:p w14:paraId="3DBDF4AA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B5FEB76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9D8CF3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Vuajnoeh eensi argumenterade </w:t>
            </w:r>
          </w:p>
          <w:p w14:paraId="3D91E6B7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FDAC59D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14CD8BE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Tjïelkes ussjede, maehtelesvoetem vuesehte aamhtesem digkede tjïelkelaakan</w:t>
            </w:r>
          </w:p>
          <w:p w14:paraId="1C23B7D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15032CF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Sjyötehke vuesiehtimmieh jïh/jallh momenth åtna </w:t>
            </w:r>
          </w:p>
          <w:p w14:paraId="1CB9ED2B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EB6286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Tjåanghkan giesemh dorjesåvva jallh konklusjovnh åtna </w:t>
            </w:r>
          </w:p>
          <w:p w14:paraId="5D38AD5D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E6C7212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Såemiesmearan jallh hijven refleksjovnem vuesehte </w:t>
            </w:r>
          </w:p>
          <w:p w14:paraId="7160D0C3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397" w14:textId="54F24D13" w:rsidR="000C47DB" w:rsidRPr="00457545" w:rsidRDefault="000C47DB" w:rsidP="00764867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Åtnoem sjyötehke gaaltijijstie vuesehte (jis dam nuhjtjie) </w:t>
            </w:r>
          </w:p>
        </w:tc>
        <w:tc>
          <w:tcPr>
            <w:tcW w:w="2835" w:type="dxa"/>
            <w:shd w:val="clear" w:color="auto" w:fill="auto"/>
          </w:tcPr>
          <w:p w14:paraId="13F25B8E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3AF17EC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Aktem tjïelke tematihkeles ektiedimmiem jïh hijven struktuvrem åtna </w:t>
            </w:r>
          </w:p>
          <w:p w14:paraId="7F35A18E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783C935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Faageles aamhtesh tjïelkeste sjyötehke, tjïelke jïh maereles vuekine</w:t>
            </w:r>
          </w:p>
          <w:p w14:paraId="25CAE36D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3839906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Åejvievuajnoem tjïelkes jïh veele dorjesåvva </w:t>
            </w:r>
          </w:p>
          <w:p w14:paraId="1A925F83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C66E07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Vuajnoeh eensi, vïjries jïh jïjtjeraarehke argumenterade </w:t>
            </w:r>
          </w:p>
          <w:p w14:paraId="11BDC75E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89612FA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Tjïelkes ussjede, maehtelesvoetem vuesehte aamhtesem eensi jïh gellielaaketje vuekine digkede </w:t>
            </w:r>
          </w:p>
          <w:p w14:paraId="7062D2A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A37C4E8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Sjyötehke vuesiehtimmieh jïh/jallh moenth åtna mejtie maereles </w:t>
            </w:r>
          </w:p>
          <w:p w14:paraId="6889BE56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757E31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Tjåanghkan giesemh tjïelke dorjesåvva jallh konsklusjovnh åtna </w:t>
            </w:r>
          </w:p>
          <w:p w14:paraId="51AF3714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1E53997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Jolle refleksjovnedaltesem åtna, jïjtjeraarehkevoetem vuesehte </w:t>
            </w:r>
          </w:p>
          <w:p w14:paraId="61DF4067" w14:textId="77777777" w:rsidR="000C47DB" w:rsidRPr="00457545" w:rsidRDefault="000C47D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3A9" w14:textId="20937B6A" w:rsidR="000C47DB" w:rsidRPr="00457545" w:rsidRDefault="000C47DB" w:rsidP="009441A7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Jïjtjeraarehe åtnoem sjyötehke vuesehte (jis dam nuhtjie)</w:t>
            </w:r>
          </w:p>
        </w:tc>
        <w:tc>
          <w:tcPr>
            <w:tcW w:w="4677" w:type="dxa"/>
            <w:shd w:val="clear" w:color="auto" w:fill="auto"/>
          </w:tcPr>
          <w:p w14:paraId="277703AA" w14:textId="77777777" w:rsidR="000C47DB" w:rsidRPr="00457545" w:rsidRDefault="000C47DB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</w:tr>
      <w:tr w:rsidR="00D83A62" w:rsidRPr="00457545" w14:paraId="277703BC" w14:textId="77777777" w:rsidTr="00B27D3C">
        <w:trPr>
          <w:trHeight w:val="1087"/>
        </w:trPr>
        <w:tc>
          <w:tcPr>
            <w:tcW w:w="1242" w:type="dxa"/>
            <w:gridSpan w:val="2"/>
            <w:shd w:val="clear" w:color="auto" w:fill="F2F2F2"/>
          </w:tcPr>
          <w:p w14:paraId="277703AD" w14:textId="704EF76C" w:rsidR="00D83A62" w:rsidRPr="00457545" w:rsidRDefault="00D83A62" w:rsidP="00D83A62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D83A62">
              <w:rPr>
                <w:rFonts w:asciiTheme="minorHAnsi" w:hAnsiTheme="minorHAnsi"/>
                <w:b/>
                <w:sz w:val="16"/>
                <w:szCs w:val="16"/>
              </w:rPr>
              <w:t>Tjåenghkies vuarja-sjimmie åenehks jïh guhkies vaestie-dimmjste</w:t>
            </w:r>
          </w:p>
        </w:tc>
        <w:tc>
          <w:tcPr>
            <w:tcW w:w="2694" w:type="dxa"/>
            <w:shd w:val="clear" w:color="auto" w:fill="F2F2F2"/>
          </w:tcPr>
          <w:p w14:paraId="47BAFAD7" w14:textId="77777777" w:rsidR="00D83A62" w:rsidRDefault="00D83A62" w:rsidP="00021C30">
            <w:pPr>
              <w:rPr>
                <w:rFonts w:asciiTheme="minorHAnsi" w:hAnsiTheme="minorHAnsi"/>
                <w:sz w:val="18"/>
                <w:szCs w:val="16"/>
              </w:rPr>
            </w:pPr>
          </w:p>
          <w:p w14:paraId="277703B1" w14:textId="40FCE7D3" w:rsidR="00D83A62" w:rsidRPr="00457545" w:rsidRDefault="00D83A62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</w:rPr>
              <w:t>vuelege maahtoem faagesne</w:t>
            </w:r>
          </w:p>
        </w:tc>
        <w:tc>
          <w:tcPr>
            <w:tcW w:w="2835" w:type="dxa"/>
            <w:shd w:val="clear" w:color="auto" w:fill="F2F2F2"/>
          </w:tcPr>
          <w:p w14:paraId="6B35D8DA" w14:textId="77777777" w:rsidR="00D83A62" w:rsidRDefault="00D83A62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3B6" w14:textId="1C0FD91A" w:rsidR="00D83A62" w:rsidRPr="00457545" w:rsidRDefault="00D83A62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naa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2835" w:type="dxa"/>
            <w:shd w:val="clear" w:color="auto" w:fill="F2F2F2"/>
          </w:tcPr>
          <w:p w14:paraId="0BCD1FBB" w14:textId="77777777" w:rsidR="00D83A62" w:rsidRDefault="00D83A62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3BA" w14:textId="1A54EA9C" w:rsidR="00D83A62" w:rsidRPr="00457545" w:rsidRDefault="00D83A62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dan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joekoen 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4677" w:type="dxa"/>
            <w:shd w:val="clear" w:color="auto" w:fill="F2F2F2"/>
          </w:tcPr>
          <w:p w14:paraId="6C76A99A" w14:textId="77777777" w:rsidR="00D83A62" w:rsidRPr="00870887" w:rsidRDefault="00D83A62" w:rsidP="00D83A62">
            <w:pPr>
              <w:rPr>
                <w:lang w:val="sma-NO"/>
              </w:rPr>
            </w:pPr>
          </w:p>
          <w:p w14:paraId="277703BB" w14:textId="1F555F3A" w:rsidR="00D83A62" w:rsidRPr="00457545" w:rsidRDefault="00D83A62" w:rsidP="00D83A62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>
              <w:rPr>
                <w:b/>
                <w:sz w:val="18"/>
                <w:szCs w:val="18"/>
                <w:lang w:val="sma-NO"/>
              </w:rPr>
              <w:t>Karaktereraeriestimmie</w:t>
            </w:r>
            <w:r w:rsidRPr="00870887">
              <w:rPr>
                <w:b/>
                <w:sz w:val="18"/>
                <w:szCs w:val="18"/>
                <w:lang w:val="sma-NO"/>
              </w:rPr>
              <w:t>:</w:t>
            </w:r>
          </w:p>
        </w:tc>
      </w:tr>
    </w:tbl>
    <w:p w14:paraId="277703BE" w14:textId="2076DB27" w:rsidR="00CF5C21" w:rsidRPr="00870887" w:rsidRDefault="00CF5C21" w:rsidP="00CF5C21">
      <w:pPr>
        <w:rPr>
          <w:b/>
          <w:i/>
          <w:sz w:val="18"/>
          <w:szCs w:val="18"/>
          <w:lang w:val="sma-NO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308"/>
        <w:gridCol w:w="2919"/>
        <w:gridCol w:w="2663"/>
        <w:gridCol w:w="2831"/>
        <w:gridCol w:w="3827"/>
      </w:tblGrid>
      <w:tr w:rsidR="00CF5C21" w:rsidRPr="00457545" w14:paraId="277703C0" w14:textId="77777777" w:rsidTr="00021C30">
        <w:tc>
          <w:tcPr>
            <w:tcW w:w="14283" w:type="dxa"/>
            <w:gridSpan w:val="6"/>
            <w:shd w:val="clear" w:color="auto" w:fill="F2F2F2"/>
          </w:tcPr>
          <w:p w14:paraId="277703BF" w14:textId="57BDCCFC" w:rsidR="00CF5C21" w:rsidRPr="00D83A62" w:rsidRDefault="00CF5C21" w:rsidP="00141EA7">
            <w:pPr>
              <w:rPr>
                <w:rFonts w:asciiTheme="minorHAnsi" w:hAnsiTheme="minorHAnsi"/>
                <w:i/>
                <w:sz w:val="30"/>
                <w:szCs w:val="28"/>
                <w:lang w:val="sma-NO"/>
              </w:rPr>
            </w:pPr>
            <w:r w:rsidRPr="00457545">
              <w:rPr>
                <w:rFonts w:asciiTheme="minorHAnsi" w:hAnsiTheme="minorHAnsi"/>
                <w:i/>
                <w:lang w:val="sma-NO"/>
              </w:rPr>
              <w:lastRenderedPageBreak/>
              <w:br w:type="page"/>
            </w:r>
            <w:r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br w:type="page"/>
            </w:r>
            <w:r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br w:type="page"/>
            </w:r>
            <w:r w:rsidRPr="00457545">
              <w:rPr>
                <w:rFonts w:asciiTheme="minorHAnsi" w:hAnsiTheme="minorHAnsi"/>
                <w:lang w:val="sma-NO"/>
              </w:rPr>
              <w:br w:type="page"/>
            </w:r>
            <w:r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br w:type="page"/>
            </w:r>
            <w:r w:rsidR="00141EA7"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t xml:space="preserve">Analyseradimmieh, toelhkestimmieh jïh viertiestimmieh </w:t>
            </w:r>
          </w:p>
        </w:tc>
      </w:tr>
      <w:tr w:rsidR="00CF5C21" w:rsidRPr="00457545" w14:paraId="277703CA" w14:textId="77777777" w:rsidTr="00D83A62">
        <w:tc>
          <w:tcPr>
            <w:tcW w:w="1735" w:type="dxa"/>
            <w:shd w:val="clear" w:color="auto" w:fill="F2F2F2"/>
          </w:tcPr>
          <w:p w14:paraId="277703C1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308" w:type="dxa"/>
            <w:shd w:val="clear" w:color="auto" w:fill="F2F2F2"/>
          </w:tcPr>
          <w:p w14:paraId="277703C2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1</w:t>
            </w:r>
          </w:p>
        </w:tc>
        <w:tc>
          <w:tcPr>
            <w:tcW w:w="2919" w:type="dxa"/>
            <w:shd w:val="clear" w:color="auto" w:fill="F2F2F2"/>
          </w:tcPr>
          <w:p w14:paraId="277703C3" w14:textId="50EC81D6" w:rsidR="00CF5C21" w:rsidRPr="00457545" w:rsidRDefault="009910A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Karaktere</w:t>
            </w:r>
            <w:r w:rsidR="00B9690F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2</w:t>
            </w:r>
          </w:p>
          <w:p w14:paraId="277703C4" w14:textId="02A418E5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663" w:type="dxa"/>
            <w:shd w:val="clear" w:color="auto" w:fill="F2F2F2"/>
          </w:tcPr>
          <w:p w14:paraId="277703C5" w14:textId="453E8635" w:rsidR="00CF5C21" w:rsidRPr="00457545" w:rsidRDefault="009910A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Karakterh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3 – 4 </w:t>
            </w:r>
          </w:p>
          <w:p w14:paraId="277703C6" w14:textId="2DA63638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831" w:type="dxa"/>
            <w:shd w:val="clear" w:color="auto" w:fill="F2F2F2"/>
          </w:tcPr>
          <w:p w14:paraId="277703C8" w14:textId="1616CBF6" w:rsidR="00CF5C21" w:rsidRPr="00457545" w:rsidRDefault="00141EA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</w:t>
            </w:r>
            <w:r w:rsidR="009910A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a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</w:t>
            </w:r>
            <w:r w:rsidR="009910A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terh 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5 -6 </w:t>
            </w:r>
          </w:p>
        </w:tc>
        <w:tc>
          <w:tcPr>
            <w:tcW w:w="3827" w:type="dxa"/>
            <w:shd w:val="clear" w:color="auto" w:fill="F2F2F2"/>
          </w:tcPr>
          <w:p w14:paraId="277703C9" w14:textId="2B1E04EB" w:rsidR="00CF5C21" w:rsidRPr="00457545" w:rsidRDefault="009910A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Lahtestimmieh</w:t>
            </w:r>
          </w:p>
        </w:tc>
      </w:tr>
      <w:tr w:rsidR="00141EA7" w:rsidRPr="00457545" w14:paraId="2777040C" w14:textId="77777777" w:rsidTr="00D83A62">
        <w:trPr>
          <w:trHeight w:val="6251"/>
        </w:trPr>
        <w:tc>
          <w:tcPr>
            <w:tcW w:w="1735" w:type="dxa"/>
            <w:shd w:val="clear" w:color="auto" w:fill="auto"/>
          </w:tcPr>
          <w:p w14:paraId="25303402" w14:textId="77777777" w:rsidR="00141EA7" w:rsidRPr="00457545" w:rsidRDefault="00141EA7" w:rsidP="0098083D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  <w:p w14:paraId="4547F8E2" w14:textId="77777777" w:rsidR="00141EA7" w:rsidRPr="00457545" w:rsidRDefault="00141EA7" w:rsidP="0098083D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Analyseradimmieh, toelhkestimmieh jïh viertiestimmieh </w:t>
            </w:r>
          </w:p>
          <w:p w14:paraId="277703CE" w14:textId="77777777" w:rsidR="00141EA7" w:rsidRPr="00457545" w:rsidRDefault="00141EA7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308" w:type="dxa"/>
            <w:shd w:val="clear" w:color="auto" w:fill="auto"/>
          </w:tcPr>
          <w:p w14:paraId="277703CF" w14:textId="77777777" w:rsidR="00141EA7" w:rsidRPr="00457545" w:rsidRDefault="00141EA7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919" w:type="dxa"/>
            <w:shd w:val="clear" w:color="auto" w:fill="auto"/>
          </w:tcPr>
          <w:p w14:paraId="330C7A2F" w14:textId="77777777" w:rsidR="00141EA7" w:rsidRPr="00457545" w:rsidRDefault="00141EA7" w:rsidP="00C174D1">
            <w:pPr>
              <w:spacing w:before="120"/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Tjuvhtehte såemies viehkiedïrregh tjaalegisnie </w:t>
            </w:r>
          </w:p>
          <w:p w14:paraId="00B8341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324B4C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CE91DE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Tjuvhtehte naan bielide argumentasjovnine jïh apellehammoej åtnoem </w:t>
            </w:r>
          </w:p>
          <w:p w14:paraId="362DFE78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63E6948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tjuvhtehte naan bielide teemesne/dïjresne/åejvievuajnosne</w:t>
            </w:r>
          </w:p>
          <w:p w14:paraId="3F84C0C0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2E35818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tjaalegh aelhkies vuekine ussjede </w:t>
            </w:r>
          </w:p>
          <w:p w14:paraId="46B78276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914B85F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6F6F914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naan vuarjasjimmieh åtna </w:t>
            </w:r>
          </w:p>
          <w:p w14:paraId="6BBE353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B0CDE6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B32D6E1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naan bielieh tjaaleginie vierteste </w:t>
            </w:r>
          </w:p>
          <w:p w14:paraId="58E7BCF4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95129CA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D48B5C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aelhkies faagegïelem åtna </w:t>
            </w:r>
          </w:p>
          <w:p w14:paraId="79737F84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0809119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35533CB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ånnetje gïeleldh/ kultuvrehistovrijes ektiedimmiem damta </w:t>
            </w:r>
          </w:p>
          <w:p w14:paraId="06B0DEB9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A5D08D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3E4" w14:textId="1F4B4C4B" w:rsidR="00141EA7" w:rsidRPr="00457545" w:rsidRDefault="00141EA7" w:rsidP="006D19C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gaaltijeåtnoem vuesehte (jis nuhtijie)</w:t>
            </w:r>
          </w:p>
        </w:tc>
        <w:tc>
          <w:tcPr>
            <w:tcW w:w="2663" w:type="dxa"/>
            <w:shd w:val="clear" w:color="auto" w:fill="auto"/>
          </w:tcPr>
          <w:p w14:paraId="6B22E8BB" w14:textId="77777777" w:rsidR="00141EA7" w:rsidRPr="00457545" w:rsidRDefault="00141EA7" w:rsidP="00C174D1">
            <w:pPr>
              <w:spacing w:before="120"/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Digkede såemies viehkiedïrregh jïh såemiesmearan tjaalegisnie vuesehte guktie dejtie utnedh </w:t>
            </w:r>
          </w:p>
          <w:p w14:paraId="354738A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8546B8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Digkede åejvietsiehkieh argumentasjovnine jïh apellehammoej åtnoem </w:t>
            </w:r>
          </w:p>
          <w:p w14:paraId="29AD06BC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F89BB5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teemam/dïjrem/</w:t>
            </w:r>
          </w:p>
          <w:p w14:paraId="61E5FD4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åejvievuajnoem digkede</w:t>
            </w:r>
          </w:p>
          <w:p w14:paraId="4F31AD69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F1C3A5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tjaalegh faageles sjyötehke vuekine ussjede </w:t>
            </w:r>
          </w:p>
          <w:p w14:paraId="18F75787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B09E04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vuarjasjimmieh åtna jïh vuajnoeh tjïelkeste </w:t>
            </w:r>
          </w:p>
          <w:p w14:paraId="44ED303F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E9FE3F2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tjaalegh vierteste tjïelke vuekine </w:t>
            </w:r>
          </w:p>
          <w:p w14:paraId="66F89474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9BCF144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964024D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sjyötehke faagegïelem åtna </w:t>
            </w:r>
          </w:p>
          <w:p w14:paraId="3CB92DD9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B3C09C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9505C0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tjaalegem gïeleldh/ kultuvrehistovrijes ektiedæmman buakta</w:t>
            </w:r>
          </w:p>
          <w:p w14:paraId="5AE85E79" w14:textId="77777777" w:rsidR="00141EA7" w:rsidRPr="00457545" w:rsidRDefault="00141EA7" w:rsidP="0098083D">
            <w:pPr>
              <w:rPr>
                <w:rFonts w:asciiTheme="minorHAnsi" w:hAnsiTheme="minorHAnsi"/>
                <w:noProof w:val="0"/>
                <w:sz w:val="18"/>
                <w:szCs w:val="16"/>
                <w:lang w:val="sma-NO"/>
              </w:rPr>
            </w:pPr>
          </w:p>
          <w:p w14:paraId="277703F7" w14:textId="26BA956A" w:rsidR="00141EA7" w:rsidRPr="00457545" w:rsidRDefault="00141EA7" w:rsidP="006D19C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noProof w:val="0"/>
                <w:sz w:val="18"/>
                <w:szCs w:val="16"/>
                <w:lang w:val="sma-NO"/>
              </w:rPr>
              <w:t xml:space="preserve">åtnoem sjyötehke gaaltijistie vuesehte (jis nuhtjie) </w:t>
            </w:r>
          </w:p>
        </w:tc>
        <w:tc>
          <w:tcPr>
            <w:tcW w:w="2831" w:type="dxa"/>
            <w:shd w:val="clear" w:color="auto" w:fill="auto"/>
          </w:tcPr>
          <w:p w14:paraId="3632EE49" w14:textId="77777777" w:rsidR="00141EA7" w:rsidRPr="00457545" w:rsidRDefault="00141EA7" w:rsidP="00C174D1">
            <w:pPr>
              <w:spacing w:before="120"/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Digkede jïh vuarjesje viehkiedïrregh jïh vuesehte guktie dejtie tjaalegisnie tsevtsieh</w:t>
            </w:r>
          </w:p>
          <w:p w14:paraId="30B945C6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EB68130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Digkede tjïelke argumentasjovnine, apellehammoej åtnoem jïh guktie dej tsevtsieh</w:t>
            </w:r>
          </w:p>
          <w:p w14:paraId="4A86FA7C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7443E0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teemam/dïjre/ åejvievuajnoem tjïelke digkede </w:t>
            </w:r>
          </w:p>
          <w:p w14:paraId="500CDB0D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83C5E43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tjaalegh faageles sjyötehke jïh jïjtjeraarehke vuekine ussjede </w:t>
            </w:r>
          </w:p>
          <w:p w14:paraId="5EF8F054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54ECCB7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jïjtjeraarehke vuarjasjimmieh åtna jïh vuajnoeh tjïelkeste </w:t>
            </w:r>
          </w:p>
          <w:p w14:paraId="5B10488B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4D7FEDF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tjaalegh vierteste gellielaaketje vuekine </w:t>
            </w:r>
          </w:p>
          <w:p w14:paraId="5D597173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B622AB5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veele jïh sjyötehke faagegïelem åtna </w:t>
            </w:r>
          </w:p>
          <w:p w14:paraId="69070D1E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E8F2E96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tjaalegem gïeleldh/ kultuvrehistovrijes ektiedæmman buakta tjïelke vuekine </w:t>
            </w:r>
          </w:p>
          <w:p w14:paraId="65FAFF8A" w14:textId="77777777" w:rsidR="00141EA7" w:rsidRPr="00457545" w:rsidRDefault="00141EA7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409" w14:textId="0B209A73" w:rsidR="00141EA7" w:rsidRPr="00457545" w:rsidRDefault="00141EA7" w:rsidP="006D19C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jïjtjeraarehke åtnoem sjyötehke gaaltijijstie vuesehte (jis nuhtjie)</w:t>
            </w:r>
          </w:p>
        </w:tc>
        <w:tc>
          <w:tcPr>
            <w:tcW w:w="3827" w:type="dxa"/>
            <w:shd w:val="clear" w:color="auto" w:fill="auto"/>
          </w:tcPr>
          <w:p w14:paraId="2777040A" w14:textId="77777777" w:rsidR="00141EA7" w:rsidRPr="00457545" w:rsidRDefault="00141EA7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</w:t>
            </w:r>
          </w:p>
          <w:p w14:paraId="2777040B" w14:textId="77777777" w:rsidR="00141EA7" w:rsidRPr="00457545" w:rsidRDefault="00141EA7" w:rsidP="00021C30">
            <w:pPr>
              <w:rPr>
                <w:rFonts w:asciiTheme="minorHAnsi" w:hAnsiTheme="minorHAnsi"/>
                <w:i/>
                <w:sz w:val="18"/>
                <w:szCs w:val="16"/>
                <w:lang w:val="sma-NO"/>
              </w:rPr>
            </w:pPr>
          </w:p>
        </w:tc>
      </w:tr>
      <w:tr w:rsidR="00D83A62" w:rsidRPr="00457545" w14:paraId="597C0DCE" w14:textId="77777777" w:rsidTr="00655375">
        <w:trPr>
          <w:trHeight w:val="1087"/>
        </w:trPr>
        <w:tc>
          <w:tcPr>
            <w:tcW w:w="2043" w:type="dxa"/>
            <w:gridSpan w:val="2"/>
            <w:shd w:val="clear" w:color="auto" w:fill="F2F2F2"/>
          </w:tcPr>
          <w:p w14:paraId="002C1310" w14:textId="77777777" w:rsidR="00D83A62" w:rsidRDefault="00D83A62" w:rsidP="0098083D">
            <w:pPr>
              <w:rPr>
                <w:rFonts w:asciiTheme="minorHAnsi" w:hAnsiTheme="minorHAnsi"/>
                <w:b/>
                <w:sz w:val="18"/>
                <w:szCs w:val="16"/>
              </w:rPr>
            </w:pPr>
          </w:p>
          <w:p w14:paraId="35E3F905" w14:textId="77777777" w:rsidR="00D83A62" w:rsidRPr="00457545" w:rsidRDefault="00D83A62" w:rsidP="0098083D">
            <w:pPr>
              <w:rPr>
                <w:rFonts w:asciiTheme="minorHAnsi" w:hAnsiTheme="minorHAnsi"/>
                <w:b/>
                <w:sz w:val="18"/>
                <w:szCs w:val="16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</w:rPr>
              <w:t>Tjåenghkies vuarja-sjimmie åenehks jïh guhkies vaestie-dimmjste</w:t>
            </w:r>
          </w:p>
          <w:p w14:paraId="1DC08448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919" w:type="dxa"/>
            <w:shd w:val="clear" w:color="auto" w:fill="F2F2F2"/>
          </w:tcPr>
          <w:p w14:paraId="5E1D1441" w14:textId="77777777" w:rsidR="00D83A62" w:rsidRDefault="00D83A62" w:rsidP="0098083D">
            <w:pPr>
              <w:rPr>
                <w:rFonts w:asciiTheme="minorHAnsi" w:hAnsiTheme="minorHAnsi"/>
                <w:sz w:val="18"/>
                <w:szCs w:val="16"/>
              </w:rPr>
            </w:pPr>
          </w:p>
          <w:p w14:paraId="7D9F79F2" w14:textId="77777777" w:rsidR="00D83A62" w:rsidRPr="00457545" w:rsidRDefault="00D83A62" w:rsidP="0098083D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</w:rPr>
              <w:t>vuelege maahtoem faagesne</w:t>
            </w:r>
          </w:p>
        </w:tc>
        <w:tc>
          <w:tcPr>
            <w:tcW w:w="2663" w:type="dxa"/>
            <w:shd w:val="clear" w:color="auto" w:fill="F2F2F2"/>
          </w:tcPr>
          <w:p w14:paraId="1C9EFB39" w14:textId="77777777" w:rsidR="00D83A62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A16372A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naa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2831" w:type="dxa"/>
            <w:shd w:val="clear" w:color="auto" w:fill="F2F2F2"/>
          </w:tcPr>
          <w:p w14:paraId="1A188BFB" w14:textId="77777777" w:rsidR="00D83A62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14F4901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dan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joekoen 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3827" w:type="dxa"/>
            <w:shd w:val="clear" w:color="auto" w:fill="F2F2F2"/>
          </w:tcPr>
          <w:p w14:paraId="3E3AD2A4" w14:textId="77777777" w:rsidR="00D83A62" w:rsidRDefault="00D83A62" w:rsidP="00D83A62">
            <w:pPr>
              <w:rPr>
                <w:b/>
                <w:sz w:val="18"/>
                <w:szCs w:val="18"/>
                <w:lang w:val="sma-NO"/>
              </w:rPr>
            </w:pPr>
          </w:p>
          <w:p w14:paraId="71AFC4FA" w14:textId="77777777" w:rsidR="00D83A62" w:rsidRDefault="00D83A62" w:rsidP="00D83A62">
            <w:pPr>
              <w:rPr>
                <w:b/>
                <w:sz w:val="18"/>
                <w:szCs w:val="18"/>
                <w:lang w:val="sma-NO"/>
              </w:rPr>
            </w:pPr>
            <w:r>
              <w:rPr>
                <w:b/>
                <w:sz w:val="18"/>
                <w:szCs w:val="18"/>
                <w:lang w:val="sma-NO"/>
              </w:rPr>
              <w:t xml:space="preserve">Karaktereraeriestimmie: </w:t>
            </w:r>
          </w:p>
          <w:p w14:paraId="09B0AA25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</w:tr>
    </w:tbl>
    <w:p w14:paraId="7CD1DABB" w14:textId="19C1378A" w:rsidR="006D19CD" w:rsidRDefault="006D19CD">
      <w:pPr>
        <w:rPr>
          <w:b/>
          <w:sz w:val="18"/>
          <w:szCs w:val="18"/>
          <w:lang w:val="sma-NO"/>
        </w:rPr>
      </w:pPr>
      <w:r>
        <w:rPr>
          <w:b/>
          <w:sz w:val="18"/>
          <w:szCs w:val="18"/>
          <w:lang w:val="sma-NO"/>
        </w:rPr>
        <w:br w:type="page"/>
      </w:r>
    </w:p>
    <w:p w14:paraId="247C6980" w14:textId="77777777" w:rsidR="006D19CD" w:rsidRPr="00870887" w:rsidRDefault="006D19CD" w:rsidP="00CF5C21">
      <w:pPr>
        <w:rPr>
          <w:b/>
          <w:sz w:val="18"/>
          <w:szCs w:val="18"/>
          <w:lang w:val="sma-NO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"/>
        <w:gridCol w:w="2552"/>
        <w:gridCol w:w="12"/>
        <w:gridCol w:w="2823"/>
        <w:gridCol w:w="10"/>
        <w:gridCol w:w="2692"/>
        <w:gridCol w:w="4810"/>
      </w:tblGrid>
      <w:tr w:rsidR="00CF5C21" w:rsidRPr="00457545" w14:paraId="27770422" w14:textId="77777777" w:rsidTr="00021C30">
        <w:tc>
          <w:tcPr>
            <w:tcW w:w="14283" w:type="dxa"/>
            <w:gridSpan w:val="8"/>
            <w:shd w:val="clear" w:color="auto" w:fill="F2F2F2"/>
          </w:tcPr>
          <w:p w14:paraId="27770421" w14:textId="476EECA2" w:rsidR="00CF5C21" w:rsidRPr="00457545" w:rsidRDefault="00857C83" w:rsidP="00857C83">
            <w:pPr>
              <w:rPr>
                <w:rFonts w:asciiTheme="minorHAnsi" w:hAnsiTheme="minorHAnsi"/>
                <w:i/>
                <w:sz w:val="30"/>
                <w:szCs w:val="28"/>
                <w:lang w:val="sma-NO"/>
              </w:rPr>
            </w:pPr>
            <w:r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t>Skaepiedihks t</w:t>
            </w:r>
            <w:r w:rsidR="00024706" w:rsidRPr="00457545">
              <w:rPr>
                <w:rFonts w:asciiTheme="minorHAnsi" w:hAnsiTheme="minorHAnsi"/>
                <w:i/>
                <w:sz w:val="30"/>
                <w:szCs w:val="28"/>
                <w:lang w:val="sma-NO"/>
              </w:rPr>
              <w:t>jaalegh</w:t>
            </w:r>
          </w:p>
        </w:tc>
      </w:tr>
      <w:tr w:rsidR="00CF5C21" w:rsidRPr="00457545" w14:paraId="2777042C" w14:textId="77777777" w:rsidTr="00D83A62">
        <w:tc>
          <w:tcPr>
            <w:tcW w:w="959" w:type="dxa"/>
            <w:shd w:val="clear" w:color="auto" w:fill="F2F2F2"/>
          </w:tcPr>
          <w:p w14:paraId="27770423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425" w:type="dxa"/>
            <w:shd w:val="clear" w:color="auto" w:fill="F2F2F2"/>
          </w:tcPr>
          <w:p w14:paraId="27770424" w14:textId="77777777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1</w:t>
            </w:r>
          </w:p>
        </w:tc>
        <w:tc>
          <w:tcPr>
            <w:tcW w:w="2564" w:type="dxa"/>
            <w:gridSpan w:val="2"/>
            <w:shd w:val="clear" w:color="auto" w:fill="F2F2F2"/>
          </w:tcPr>
          <w:p w14:paraId="27770425" w14:textId="7C9A97B5" w:rsidR="00CF5C21" w:rsidRPr="00457545" w:rsidRDefault="00024706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Karaktere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2</w:t>
            </w:r>
          </w:p>
          <w:p w14:paraId="27770426" w14:textId="521EB1A0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833" w:type="dxa"/>
            <w:gridSpan w:val="2"/>
            <w:shd w:val="clear" w:color="auto" w:fill="F2F2F2"/>
          </w:tcPr>
          <w:p w14:paraId="27770427" w14:textId="2DBF306D" w:rsidR="00CF5C21" w:rsidRPr="00457545" w:rsidRDefault="00024706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Karaktere 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3 – 4</w:t>
            </w:r>
          </w:p>
          <w:p w14:paraId="27770428" w14:textId="45811F11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2692" w:type="dxa"/>
            <w:shd w:val="clear" w:color="auto" w:fill="F2F2F2"/>
          </w:tcPr>
          <w:p w14:paraId="27770429" w14:textId="1342E46D" w:rsidR="00CF5C21" w:rsidRPr="00457545" w:rsidRDefault="00024706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Karaktere</w:t>
            </w:r>
            <w:r w:rsidR="00874274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 xml:space="preserve"> </w:t>
            </w:r>
            <w:r w:rsidR="00CF5C21"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5 – 6</w:t>
            </w:r>
          </w:p>
          <w:p w14:paraId="2777042A" w14:textId="1B6B0FF4" w:rsidR="00CF5C21" w:rsidRPr="00457545" w:rsidRDefault="00CF5C21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</w:p>
        </w:tc>
        <w:tc>
          <w:tcPr>
            <w:tcW w:w="4810" w:type="dxa"/>
            <w:shd w:val="clear" w:color="auto" w:fill="F2F2F2"/>
          </w:tcPr>
          <w:p w14:paraId="2777042B" w14:textId="41A20DC9" w:rsidR="00CF5C21" w:rsidRPr="00457545" w:rsidRDefault="00024706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Lahtestimmieh</w:t>
            </w:r>
          </w:p>
        </w:tc>
      </w:tr>
      <w:tr w:rsidR="00D46C10" w:rsidRPr="00457545" w14:paraId="2777046A" w14:textId="77777777" w:rsidTr="00D83A62">
        <w:trPr>
          <w:trHeight w:val="5883"/>
        </w:trPr>
        <w:tc>
          <w:tcPr>
            <w:tcW w:w="959" w:type="dxa"/>
            <w:shd w:val="clear" w:color="auto" w:fill="auto"/>
          </w:tcPr>
          <w:p w14:paraId="423B3BFB" w14:textId="7578DD54" w:rsidR="00D46C10" w:rsidRPr="00457545" w:rsidRDefault="00D46C10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Skaepie-dihks</w:t>
            </w:r>
          </w:p>
          <w:p w14:paraId="2777042D" w14:textId="1989A56F" w:rsidR="00D46C10" w:rsidRPr="00457545" w:rsidRDefault="00D46C10" w:rsidP="00021C30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tjaalegh:</w:t>
            </w:r>
          </w:p>
        </w:tc>
        <w:tc>
          <w:tcPr>
            <w:tcW w:w="425" w:type="dxa"/>
            <w:shd w:val="clear" w:color="auto" w:fill="auto"/>
          </w:tcPr>
          <w:p w14:paraId="2777042E" w14:textId="77777777" w:rsidR="00D46C10" w:rsidRPr="00457545" w:rsidRDefault="00D46C10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564" w:type="dxa"/>
            <w:gridSpan w:val="2"/>
            <w:shd w:val="clear" w:color="auto" w:fill="auto"/>
          </w:tcPr>
          <w:p w14:paraId="40B48A78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930EA05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Struktuvrem åtna mij jeenjemasth ulmine jïh aamhtesinie latjkesisnie </w:t>
            </w:r>
          </w:p>
          <w:p w14:paraId="148EA62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B91B478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naan aelhkies gïeleldh viehkiedïrregh åtna </w:t>
            </w:r>
          </w:p>
          <w:p w14:paraId="1FC56245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257C283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BCE0670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naan gïeleldh skaepiedihksvoetetm vuesehte </w:t>
            </w:r>
          </w:p>
          <w:p w14:paraId="19D9D147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43E5B6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74614C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vuesehte naan vuesiehtimmieh jïh/jallh vuajnoeh veeljeme </w:t>
            </w:r>
          </w:p>
          <w:p w14:paraId="5697E843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CB6479B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7E5C30D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388CB4E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såemiesmearan gïeleldh/ kultuvrehistovrijes maahtoem vuesehte (jis sjyötehke) </w:t>
            </w:r>
          </w:p>
          <w:p w14:paraId="71EC4B59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</w:t>
            </w:r>
          </w:p>
          <w:p w14:paraId="11137CB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3A50540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lissietjaalegh nuhtjie aelhkies vuekine </w:t>
            </w:r>
          </w:p>
          <w:p w14:paraId="27770441" w14:textId="76FE7DB9" w:rsidR="00D46C10" w:rsidRPr="00457545" w:rsidRDefault="00D46C10" w:rsidP="00CF30B8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14:paraId="1455BF33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894C39F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Struktuvrem åtna mij ulmine jïh aamhtesinie latjkesisnie </w:t>
            </w:r>
          </w:p>
          <w:p w14:paraId="3E21782A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50BAF1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4C48B1F0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gïeleldh viehkiedïrregh voerkes vuekine åtna </w:t>
            </w:r>
          </w:p>
          <w:p w14:paraId="1BDF20F4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9FFDF2B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</w:t>
            </w:r>
          </w:p>
          <w:p w14:paraId="48216D1B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gïeleldh skaepiedihksvoetem vuesehte </w:t>
            </w:r>
          </w:p>
          <w:p w14:paraId="456381A5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57172CE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C4E16D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skaepiedihksvoetem vuesehte vuesiehtimmine jïh/jallh vuajnojne </w:t>
            </w:r>
          </w:p>
          <w:p w14:paraId="1ACEECF5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3E80819" w14:textId="77777777" w:rsidR="006D19CD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5D5D0EA2" w14:textId="77777777" w:rsidR="00D83A62" w:rsidRPr="00457545" w:rsidRDefault="00D83A62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F6524F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74B362B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gïeleldh/ kultuvrehistovijes maahtoem vuesehte (jis sjyhtehke)</w:t>
            </w:r>
          </w:p>
          <w:p w14:paraId="20DFAEC0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078B948E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762C808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lissietjaalegh nuhtjie jïjtjeraarehken vuekine </w:t>
            </w:r>
          </w:p>
          <w:p w14:paraId="27770457" w14:textId="5CC730A1" w:rsidR="00D46C10" w:rsidRPr="00457545" w:rsidRDefault="00D46C10" w:rsidP="00CF30B8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  <w:tc>
          <w:tcPr>
            <w:tcW w:w="2692" w:type="dxa"/>
            <w:shd w:val="clear" w:color="auto" w:fill="auto"/>
          </w:tcPr>
          <w:p w14:paraId="3BB3254B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2AA708E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Jïjtjeraarehke hammode, jïh struktuvrem åtna mij ulmine jïh aamhtesinie latjkesisnie </w:t>
            </w:r>
          </w:p>
          <w:p w14:paraId="3FACEE4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683DC27A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viehkiedïrregh åtna goerehte jïh  voerkes vuekine </w:t>
            </w:r>
          </w:p>
          <w:p w14:paraId="245AB45D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geavaha </w:t>
            </w:r>
          </w:p>
          <w:p w14:paraId="46C618CB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8B208C0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gïeleldh skaepiedihksvoetem vuesehte jïh persovneles gïelem åtna </w:t>
            </w:r>
          </w:p>
          <w:p w14:paraId="210681E6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1B2075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>skaepiedihksvoetem jïh originalitetem vuesehte vuesiehtimmine jïh/jallh vuajnojne</w:t>
            </w:r>
          </w:p>
          <w:p w14:paraId="75D10DBD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D4082FC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gïeleldh/kultuvrehistovijes maahtoem vuesehte jïh ussjede dan bïjre (jis sjyötehke) </w:t>
            </w:r>
          </w:p>
          <w:p w14:paraId="6EEDCA1F" w14:textId="77777777" w:rsidR="00D46C10" w:rsidRPr="00457545" w:rsidRDefault="00D46C10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0CECD87" w14:textId="77777777" w:rsidR="006D19CD" w:rsidRPr="00457545" w:rsidRDefault="006D19CD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467" w14:textId="13AE72ED" w:rsidR="00D46C10" w:rsidRPr="00457545" w:rsidRDefault="00D46C10" w:rsidP="00D922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lissietjaalegh nuhtjie jïjtjeraarehken jïh skaepiedihks vuekine </w:t>
            </w:r>
          </w:p>
        </w:tc>
        <w:tc>
          <w:tcPr>
            <w:tcW w:w="4810" w:type="dxa"/>
            <w:shd w:val="clear" w:color="auto" w:fill="auto"/>
          </w:tcPr>
          <w:p w14:paraId="27770468" w14:textId="77777777" w:rsidR="00D46C10" w:rsidRPr="00457545" w:rsidRDefault="00D46C10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27770469" w14:textId="77777777" w:rsidR="00D46C10" w:rsidRPr="00457545" w:rsidRDefault="00D46C10" w:rsidP="00021C30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</w:tr>
      <w:tr w:rsidR="008A32CB" w:rsidRPr="00457545" w14:paraId="6F6F33B1" w14:textId="77777777" w:rsidTr="00D83A62">
        <w:trPr>
          <w:trHeight w:val="1087"/>
        </w:trPr>
        <w:tc>
          <w:tcPr>
            <w:tcW w:w="1384" w:type="dxa"/>
            <w:gridSpan w:val="2"/>
            <w:shd w:val="clear" w:color="auto" w:fill="F2F2F2"/>
          </w:tcPr>
          <w:p w14:paraId="7347BB10" w14:textId="590985C0" w:rsidR="008A32CB" w:rsidRPr="00457545" w:rsidRDefault="008A32CB" w:rsidP="00D83A62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b/>
                <w:sz w:val="18"/>
                <w:szCs w:val="16"/>
              </w:rPr>
              <w:t>Tjåenghkies vuarjasjimmie åenehks jïh guhkies vaestie-dimmjste</w:t>
            </w:r>
          </w:p>
        </w:tc>
        <w:tc>
          <w:tcPr>
            <w:tcW w:w="2552" w:type="dxa"/>
            <w:shd w:val="clear" w:color="auto" w:fill="F2F2F2"/>
          </w:tcPr>
          <w:p w14:paraId="3737842B" w14:textId="77777777" w:rsidR="00C174D1" w:rsidRDefault="00C174D1" w:rsidP="0098083D">
            <w:pPr>
              <w:rPr>
                <w:rFonts w:asciiTheme="minorHAnsi" w:hAnsiTheme="minorHAnsi"/>
                <w:sz w:val="18"/>
                <w:szCs w:val="16"/>
              </w:rPr>
            </w:pPr>
          </w:p>
          <w:p w14:paraId="21E04F06" w14:textId="77777777" w:rsidR="008A32CB" w:rsidRPr="00457545" w:rsidRDefault="008A32CB" w:rsidP="0098083D">
            <w:pPr>
              <w:rPr>
                <w:rFonts w:asciiTheme="minorHAnsi" w:hAnsiTheme="minorHAnsi"/>
                <w:b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</w:rPr>
              <w:t>vuelege maahtoem faagesne</w:t>
            </w:r>
          </w:p>
        </w:tc>
        <w:tc>
          <w:tcPr>
            <w:tcW w:w="2835" w:type="dxa"/>
            <w:gridSpan w:val="2"/>
            <w:shd w:val="clear" w:color="auto" w:fill="F2F2F2"/>
          </w:tcPr>
          <w:p w14:paraId="67D63438" w14:textId="77777777" w:rsidR="00C174D1" w:rsidRDefault="00C174D1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35446D7A" w14:textId="77777777" w:rsidR="008A32CB" w:rsidRPr="00457545" w:rsidRDefault="008A32C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naa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2702" w:type="dxa"/>
            <w:gridSpan w:val="2"/>
            <w:shd w:val="clear" w:color="auto" w:fill="F2F2F2"/>
          </w:tcPr>
          <w:p w14:paraId="1F9E36F1" w14:textId="77777777" w:rsidR="00C174D1" w:rsidRDefault="00C174D1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  <w:p w14:paraId="1D28A210" w14:textId="77777777" w:rsidR="008A32CB" w:rsidRPr="00457545" w:rsidRDefault="008A32C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Tjåenghkies learohken vaestiedasse vuesehte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dan hijven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 jallh </w:t>
            </w:r>
            <w:r w:rsidRPr="00457545">
              <w:rPr>
                <w:rFonts w:asciiTheme="minorHAnsi" w:hAnsiTheme="minorHAnsi"/>
                <w:b/>
                <w:sz w:val="18"/>
                <w:szCs w:val="16"/>
                <w:lang w:val="sma-NO"/>
              </w:rPr>
              <w:t>joekoen hijven maahtoem faagesne</w:t>
            </w:r>
            <w:r w:rsidRPr="00457545">
              <w:rPr>
                <w:rFonts w:asciiTheme="minorHAnsi" w:hAnsiTheme="minorHAnsi"/>
                <w:sz w:val="18"/>
                <w:szCs w:val="16"/>
                <w:lang w:val="sma-NO"/>
              </w:rPr>
              <w:t xml:space="preserve">. </w:t>
            </w:r>
          </w:p>
        </w:tc>
        <w:tc>
          <w:tcPr>
            <w:tcW w:w="4810" w:type="dxa"/>
            <w:shd w:val="clear" w:color="auto" w:fill="F2F2F2"/>
          </w:tcPr>
          <w:p w14:paraId="7F16FF4C" w14:textId="77777777" w:rsidR="00D83A62" w:rsidRDefault="00D83A62" w:rsidP="00D83A62">
            <w:pPr>
              <w:rPr>
                <w:b/>
                <w:sz w:val="18"/>
                <w:szCs w:val="16"/>
                <w:lang w:val="sma-NO"/>
              </w:rPr>
            </w:pPr>
          </w:p>
          <w:p w14:paraId="304D0158" w14:textId="77777777" w:rsidR="00D83A62" w:rsidRPr="00870887" w:rsidRDefault="00D83A62" w:rsidP="00D83A62">
            <w:pPr>
              <w:rPr>
                <w:noProof w:val="0"/>
                <w:color w:val="FFFFFF"/>
                <w:sz w:val="26"/>
                <w:lang w:val="sma-NO"/>
              </w:rPr>
            </w:pPr>
            <w:r>
              <w:rPr>
                <w:b/>
                <w:sz w:val="18"/>
                <w:szCs w:val="16"/>
                <w:lang w:val="sma-NO"/>
              </w:rPr>
              <w:t>Karaktereraeriestimmie</w:t>
            </w:r>
            <w:r w:rsidRPr="00870887">
              <w:rPr>
                <w:b/>
                <w:sz w:val="18"/>
                <w:szCs w:val="16"/>
                <w:lang w:val="sma-NO"/>
              </w:rPr>
              <w:t xml:space="preserve">: </w:t>
            </w:r>
          </w:p>
          <w:p w14:paraId="3ADDF0E4" w14:textId="77777777" w:rsidR="008A32CB" w:rsidRPr="00457545" w:rsidRDefault="008A32CB" w:rsidP="0098083D">
            <w:pPr>
              <w:rPr>
                <w:rFonts w:asciiTheme="minorHAnsi" w:hAnsiTheme="minorHAnsi"/>
                <w:sz w:val="18"/>
                <w:szCs w:val="16"/>
                <w:lang w:val="sma-NO"/>
              </w:rPr>
            </w:pPr>
          </w:p>
        </w:tc>
      </w:tr>
    </w:tbl>
    <w:p w14:paraId="2777047D" w14:textId="20A8998A" w:rsidR="006C31E3" w:rsidRPr="00870887" w:rsidRDefault="00CF5C21" w:rsidP="00D83A62">
      <w:pPr>
        <w:rPr>
          <w:noProof w:val="0"/>
          <w:color w:val="FFFFFF"/>
          <w:sz w:val="26"/>
          <w:lang w:val="sma-NO"/>
        </w:rPr>
      </w:pPr>
      <w:r w:rsidRPr="00870887">
        <w:rPr>
          <w:b/>
          <w:sz w:val="18"/>
          <w:szCs w:val="16"/>
          <w:lang w:val="sma-NO"/>
        </w:rPr>
        <w:t xml:space="preserve"> </w:t>
      </w:r>
    </w:p>
    <w:sectPr w:rsidR="006C31E3" w:rsidRPr="00870887" w:rsidSect="00021C30">
      <w:headerReference w:type="default" r:id="rId1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E9DE" w14:textId="77777777" w:rsidR="008A32CB" w:rsidRDefault="008A32CB">
      <w:r>
        <w:separator/>
      </w:r>
    </w:p>
  </w:endnote>
  <w:endnote w:type="continuationSeparator" w:id="0">
    <w:p w14:paraId="523A9D0B" w14:textId="77777777" w:rsidR="008A32CB" w:rsidRDefault="008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EEA7" w14:textId="77777777" w:rsidR="00D72FA6" w:rsidRDefault="00D72FA6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93" w:type="dxa"/>
      <w:tblInd w:w="-1310" w:type="dxa"/>
      <w:tblBorders>
        <w:top w:val="single" w:sz="8" w:space="0" w:color="8B8678"/>
      </w:tblBorders>
      <w:tblLook w:val="01E0" w:firstRow="1" w:lastRow="1" w:firstColumn="1" w:lastColumn="1" w:noHBand="0" w:noVBand="0"/>
    </w:tblPr>
    <w:tblGrid>
      <w:gridCol w:w="1276"/>
      <w:gridCol w:w="12758"/>
      <w:gridCol w:w="1559"/>
    </w:tblGrid>
    <w:tr w:rsidR="008A32CB" w:rsidRPr="008C03E5" w14:paraId="2777049F" w14:textId="77777777" w:rsidTr="00CF5C21">
      <w:tc>
        <w:tcPr>
          <w:tcW w:w="1276" w:type="dxa"/>
          <w:tcBorders>
            <w:top w:val="single" w:sz="8" w:space="0" w:color="8B8678"/>
          </w:tcBorders>
        </w:tcPr>
        <w:p w14:paraId="2777049C" w14:textId="77777777" w:rsidR="008A32CB" w:rsidRPr="008C03E5" w:rsidRDefault="008A32CB" w:rsidP="00021C30">
          <w:pPr>
            <w:pStyle w:val="Bunntekst"/>
            <w:rPr>
              <w:noProof/>
              <w:color w:val="8B8678"/>
              <w:sz w:val="18"/>
              <w:szCs w:val="18"/>
            </w:rPr>
          </w:pPr>
        </w:p>
      </w:tc>
      <w:tc>
        <w:tcPr>
          <w:tcW w:w="12758" w:type="dxa"/>
          <w:tcBorders>
            <w:top w:val="single" w:sz="8" w:space="0" w:color="8B8678"/>
          </w:tcBorders>
        </w:tcPr>
        <w:p w14:paraId="2777049D" w14:textId="0B27655D" w:rsidR="008A32CB" w:rsidRPr="008C03E5" w:rsidRDefault="008A32CB" w:rsidP="00021C30">
          <w:pPr>
            <w:pStyle w:val="Bunntekst"/>
            <w:rPr>
              <w:noProof/>
              <w:color w:val="8B8678"/>
              <w:sz w:val="18"/>
              <w:szCs w:val="18"/>
            </w:rPr>
          </w:pPr>
        </w:p>
      </w:tc>
      <w:tc>
        <w:tcPr>
          <w:tcW w:w="1559" w:type="dxa"/>
          <w:tcBorders>
            <w:top w:val="single" w:sz="8" w:space="0" w:color="8B8678"/>
          </w:tcBorders>
        </w:tcPr>
        <w:p w14:paraId="2777049E" w14:textId="31A7BDC1" w:rsidR="008A32CB" w:rsidRPr="008C03E5" w:rsidRDefault="008A32CB" w:rsidP="00021C30">
          <w:pPr>
            <w:pStyle w:val="Bunntekst"/>
            <w:rPr>
              <w:noProof/>
              <w:color w:val="8B8678"/>
              <w:sz w:val="18"/>
              <w:szCs w:val="18"/>
            </w:rPr>
          </w:pPr>
        </w:p>
      </w:tc>
    </w:tr>
  </w:tbl>
  <w:p w14:paraId="277704A0" w14:textId="6B8A3F35" w:rsidR="008A32CB" w:rsidRDefault="00D83A62">
    <w:pPr>
      <w:pStyle w:val="Bunntekst"/>
    </w:pPr>
    <w:r>
      <w:rPr>
        <w:noProof/>
        <w:lang w:val="nn-NO" w:eastAsia="nn-NO"/>
      </w:rPr>
      <w:drawing>
        <wp:inline distT="0" distB="0" distL="0" distR="0" wp14:anchorId="46A9520C" wp14:editId="083B71D2">
          <wp:extent cx="1240790" cy="177165"/>
          <wp:effectExtent l="0" t="0" r="0" b="0"/>
          <wp:docPr id="1" name="Bilde 1" descr="udir_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" descr="udir_logo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42554" w14:textId="77777777" w:rsidR="00D72FA6" w:rsidRDefault="00D72FA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25006" w14:textId="77777777" w:rsidR="008A32CB" w:rsidRDefault="008A32CB">
      <w:r>
        <w:separator/>
      </w:r>
    </w:p>
  </w:footnote>
  <w:footnote w:type="continuationSeparator" w:id="0">
    <w:p w14:paraId="7BFC1C80" w14:textId="77777777" w:rsidR="008A32CB" w:rsidRDefault="008A3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808B9" w14:textId="77777777" w:rsidR="00D72FA6" w:rsidRDefault="00D72FA6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803F4" w14:textId="77777777" w:rsidR="00D83A62" w:rsidRPr="00D72FA6" w:rsidRDefault="008A32CB" w:rsidP="00021C30">
    <w:pPr>
      <w:rPr>
        <w:rFonts w:asciiTheme="minorHAnsi" w:hAnsiTheme="minorHAnsi"/>
        <w:i/>
        <w:color w:val="1F497D" w:themeColor="text2"/>
      </w:rPr>
    </w:pPr>
    <w:r w:rsidRPr="00D72FA6">
      <w:rPr>
        <w:rFonts w:asciiTheme="minorHAnsi" w:hAnsiTheme="minorHAnsi"/>
        <w:i/>
        <w:color w:val="1F497D" w:themeColor="text2"/>
      </w:rPr>
      <w:t xml:space="preserve">Vuarjasjimmiegoere eksamenasse, åarjelsaemien Jå3. </w:t>
    </w:r>
  </w:p>
  <w:p w14:paraId="56C9318F" w14:textId="2D3D3478" w:rsidR="008A32CB" w:rsidRPr="00D72FA6" w:rsidRDefault="008A32CB" w:rsidP="00021C30">
    <w:pPr>
      <w:rPr>
        <w:rFonts w:asciiTheme="minorHAnsi" w:hAnsiTheme="minorHAnsi"/>
        <w:i/>
        <w:color w:val="1F497D" w:themeColor="text2"/>
      </w:rPr>
    </w:pPr>
    <w:r w:rsidRPr="00D72FA6">
      <w:rPr>
        <w:rFonts w:asciiTheme="minorHAnsi" w:hAnsiTheme="minorHAnsi"/>
        <w:i/>
        <w:color w:val="1F497D" w:themeColor="text2"/>
      </w:rPr>
      <w:t>Sæjroe 1</w:t>
    </w:r>
    <w:r w:rsidR="00D83A62" w:rsidRPr="00D72FA6">
      <w:rPr>
        <w:rFonts w:asciiTheme="minorHAnsi" w:hAnsiTheme="minorHAnsi"/>
        <w:i/>
        <w:color w:val="1F497D" w:themeColor="text2"/>
      </w:rPr>
      <w:t>–2</w:t>
    </w:r>
    <w:r w:rsidRPr="00D72FA6">
      <w:rPr>
        <w:rFonts w:asciiTheme="minorHAnsi" w:hAnsiTheme="minorHAnsi"/>
        <w:i/>
        <w:color w:val="1F497D" w:themeColor="text2"/>
      </w:rPr>
      <w:t xml:space="preserve"> gaajhkide laavenjasside, sæjroeh </w:t>
    </w:r>
    <w:r w:rsidR="00D83A62" w:rsidRPr="00D72FA6">
      <w:rPr>
        <w:rFonts w:asciiTheme="minorHAnsi" w:hAnsiTheme="minorHAnsi"/>
        <w:i/>
        <w:color w:val="1F497D" w:themeColor="text2"/>
      </w:rPr>
      <w:t>3–5</w:t>
    </w:r>
    <w:r w:rsidRPr="00D72FA6">
      <w:rPr>
        <w:rFonts w:asciiTheme="minorHAnsi" w:hAnsiTheme="minorHAnsi"/>
        <w:i/>
        <w:color w:val="1F497D" w:themeColor="text2"/>
      </w:rPr>
      <w:t xml:space="preserve"> fïereguhtese guhkievaestiedasselaavenjasside.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8E31" w14:textId="77777777" w:rsidR="00D72FA6" w:rsidRDefault="00D72FA6">
    <w:pPr>
      <w:pStyle w:val="Top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81790" w14:textId="6E28A0AE" w:rsidR="00D83A62" w:rsidRPr="00D72FA6" w:rsidRDefault="008A32CB" w:rsidP="00021C30">
    <w:pPr>
      <w:rPr>
        <w:rFonts w:asciiTheme="minorHAnsi" w:hAnsiTheme="minorHAnsi"/>
        <w:i/>
        <w:color w:val="1F497D" w:themeColor="text2"/>
      </w:rPr>
    </w:pPr>
    <w:bookmarkStart w:id="0" w:name="_GoBack"/>
    <w:r w:rsidRPr="00D72FA6">
      <w:rPr>
        <w:rFonts w:asciiTheme="minorHAnsi" w:hAnsiTheme="minorHAnsi"/>
        <w:i/>
        <w:color w:val="1F497D" w:themeColor="text2"/>
      </w:rPr>
      <w:t xml:space="preserve">Vuarjasjimmiegoere eksamenasse, åarjelsaemien Jå 3 sæjtoe </w:t>
    </w:r>
    <w:r w:rsidR="000A078C" w:rsidRPr="00D72FA6">
      <w:rPr>
        <w:rFonts w:asciiTheme="minorHAnsi" w:hAnsiTheme="minorHAnsi"/>
        <w:i/>
        <w:color w:val="1F497D" w:themeColor="text2"/>
      </w:rPr>
      <w:t>3–5</w:t>
    </w:r>
    <w:r w:rsidRPr="00D72FA6">
      <w:rPr>
        <w:rFonts w:asciiTheme="minorHAnsi" w:hAnsiTheme="minorHAnsi"/>
        <w:i/>
        <w:color w:val="1F497D" w:themeColor="text2"/>
      </w:rPr>
      <w:t xml:space="preserve">. </w:t>
    </w:r>
  </w:p>
  <w:p w14:paraId="41A72751" w14:textId="6B8CC2DB" w:rsidR="008A32CB" w:rsidRPr="00D72FA6" w:rsidRDefault="008A32CB" w:rsidP="00021C30">
    <w:pPr>
      <w:rPr>
        <w:rFonts w:asciiTheme="minorHAnsi" w:hAnsiTheme="minorHAnsi"/>
        <w:i/>
        <w:color w:val="1F497D" w:themeColor="text2"/>
      </w:rPr>
    </w:pPr>
    <w:r w:rsidRPr="00D72FA6">
      <w:rPr>
        <w:rFonts w:asciiTheme="minorHAnsi" w:hAnsiTheme="minorHAnsi"/>
        <w:i/>
        <w:color w:val="1F497D" w:themeColor="text2"/>
      </w:rPr>
      <w:t>Nuhtjh dah bielieh goeresne mah laavenjasside sjïehteles.</w: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D3B"/>
    <w:multiLevelType w:val="hybridMultilevel"/>
    <w:tmpl w:val="C074A930"/>
    <w:lvl w:ilvl="0" w:tplc="E5823346">
      <w:start w:val="1"/>
      <w:numFmt w:val="bullet"/>
      <w:lvlText w:val="-"/>
      <w:lvlJc w:val="left"/>
      <w:pPr>
        <w:ind w:left="906" w:hanging="360"/>
      </w:pPr>
      <w:rPr>
        <w:rFonts w:ascii="Franklin Gothic Book" w:eastAsia="Times New Roman" w:hAnsi="Franklin Gothic Book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17E97FA7"/>
    <w:multiLevelType w:val="multilevel"/>
    <w:tmpl w:val="9634C8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>
    <w:nsid w:val="3F7C324E"/>
    <w:multiLevelType w:val="hybridMultilevel"/>
    <w:tmpl w:val="0E9A9CF4"/>
    <w:lvl w:ilvl="0" w:tplc="7378359C">
      <w:start w:val="2"/>
      <w:numFmt w:val="bullet"/>
      <w:lvlText w:val="-"/>
      <w:lvlJc w:val="left"/>
      <w:pPr>
        <w:ind w:left="1266" w:hanging="360"/>
      </w:pPr>
      <w:rPr>
        <w:rFonts w:ascii="Calibri" w:eastAsia="Times New Roman" w:hAnsi="Calibri" w:cs="Calibri" w:hint="default"/>
        <w:sz w:val="28"/>
      </w:rPr>
    </w:lvl>
    <w:lvl w:ilvl="1" w:tplc="0414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>
    <w:nsid w:val="5DD04CC1"/>
    <w:multiLevelType w:val="multilevel"/>
    <w:tmpl w:val="A502E1F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78814F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4A2372"/>
    <w:multiLevelType w:val="hybridMultilevel"/>
    <w:tmpl w:val="F9E8E0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96D46"/>
    <w:multiLevelType w:val="hybridMultilevel"/>
    <w:tmpl w:val="C5002EE2"/>
    <w:lvl w:ilvl="0" w:tplc="365E34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14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14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14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14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14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14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14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58"/>
    <w:rsid w:val="00001C47"/>
    <w:rsid w:val="00003228"/>
    <w:rsid w:val="000048C7"/>
    <w:rsid w:val="000051FF"/>
    <w:rsid w:val="000108B4"/>
    <w:rsid w:val="00010DF7"/>
    <w:rsid w:val="000137AC"/>
    <w:rsid w:val="000143D6"/>
    <w:rsid w:val="00015915"/>
    <w:rsid w:val="00016183"/>
    <w:rsid w:val="000174A9"/>
    <w:rsid w:val="00021C30"/>
    <w:rsid w:val="00022177"/>
    <w:rsid w:val="00023E44"/>
    <w:rsid w:val="00024051"/>
    <w:rsid w:val="00024706"/>
    <w:rsid w:val="00027106"/>
    <w:rsid w:val="00030C10"/>
    <w:rsid w:val="00031535"/>
    <w:rsid w:val="00032FAD"/>
    <w:rsid w:val="0003312C"/>
    <w:rsid w:val="00035725"/>
    <w:rsid w:val="00037D8B"/>
    <w:rsid w:val="00044DE8"/>
    <w:rsid w:val="00052A5E"/>
    <w:rsid w:val="00053537"/>
    <w:rsid w:val="00057458"/>
    <w:rsid w:val="000621B0"/>
    <w:rsid w:val="00064CD5"/>
    <w:rsid w:val="00067C45"/>
    <w:rsid w:val="000702A5"/>
    <w:rsid w:val="00072558"/>
    <w:rsid w:val="000731DE"/>
    <w:rsid w:val="0007577F"/>
    <w:rsid w:val="00076C1F"/>
    <w:rsid w:val="00085D8D"/>
    <w:rsid w:val="00091DC9"/>
    <w:rsid w:val="00092FC0"/>
    <w:rsid w:val="00097697"/>
    <w:rsid w:val="000A078C"/>
    <w:rsid w:val="000A1935"/>
    <w:rsid w:val="000A2338"/>
    <w:rsid w:val="000A3BE6"/>
    <w:rsid w:val="000A7B42"/>
    <w:rsid w:val="000B4C5A"/>
    <w:rsid w:val="000B74AF"/>
    <w:rsid w:val="000C0FC9"/>
    <w:rsid w:val="000C1894"/>
    <w:rsid w:val="000C19BF"/>
    <w:rsid w:val="000C1A9A"/>
    <w:rsid w:val="000C47DB"/>
    <w:rsid w:val="000D221B"/>
    <w:rsid w:val="000E54DE"/>
    <w:rsid w:val="000E6545"/>
    <w:rsid w:val="000E6955"/>
    <w:rsid w:val="000E7539"/>
    <w:rsid w:val="000F34D5"/>
    <w:rsid w:val="000F384E"/>
    <w:rsid w:val="000F60C8"/>
    <w:rsid w:val="000F7065"/>
    <w:rsid w:val="0010289E"/>
    <w:rsid w:val="0011050F"/>
    <w:rsid w:val="00110C6F"/>
    <w:rsid w:val="00117539"/>
    <w:rsid w:val="00130269"/>
    <w:rsid w:val="00131CD2"/>
    <w:rsid w:val="00133464"/>
    <w:rsid w:val="00135B44"/>
    <w:rsid w:val="001370C5"/>
    <w:rsid w:val="00141B0D"/>
    <w:rsid w:val="00141EA7"/>
    <w:rsid w:val="0014257C"/>
    <w:rsid w:val="0014275B"/>
    <w:rsid w:val="00142F7C"/>
    <w:rsid w:val="00144455"/>
    <w:rsid w:val="00145F1D"/>
    <w:rsid w:val="0015151A"/>
    <w:rsid w:val="0015389D"/>
    <w:rsid w:val="00155B38"/>
    <w:rsid w:val="001616E7"/>
    <w:rsid w:val="001643EC"/>
    <w:rsid w:val="00165427"/>
    <w:rsid w:val="00172881"/>
    <w:rsid w:val="00172BAA"/>
    <w:rsid w:val="001773B2"/>
    <w:rsid w:val="00180331"/>
    <w:rsid w:val="00184767"/>
    <w:rsid w:val="0019010B"/>
    <w:rsid w:val="001924D9"/>
    <w:rsid w:val="00195DCF"/>
    <w:rsid w:val="001A119C"/>
    <w:rsid w:val="001A205C"/>
    <w:rsid w:val="001A48BD"/>
    <w:rsid w:val="001A49CE"/>
    <w:rsid w:val="001A4E52"/>
    <w:rsid w:val="001B08EA"/>
    <w:rsid w:val="001B0A57"/>
    <w:rsid w:val="001B2429"/>
    <w:rsid w:val="001B2B64"/>
    <w:rsid w:val="001B6479"/>
    <w:rsid w:val="001B75DD"/>
    <w:rsid w:val="001C2DE1"/>
    <w:rsid w:val="001C588E"/>
    <w:rsid w:val="001C6B95"/>
    <w:rsid w:val="001D497D"/>
    <w:rsid w:val="001D5A8F"/>
    <w:rsid w:val="001D7131"/>
    <w:rsid w:val="001E250F"/>
    <w:rsid w:val="001E2B7B"/>
    <w:rsid w:val="001E6D74"/>
    <w:rsid w:val="001F4417"/>
    <w:rsid w:val="001F4EDB"/>
    <w:rsid w:val="00200414"/>
    <w:rsid w:val="00203CB7"/>
    <w:rsid w:val="00210124"/>
    <w:rsid w:val="00211949"/>
    <w:rsid w:val="0021670E"/>
    <w:rsid w:val="0021734C"/>
    <w:rsid w:val="00220C54"/>
    <w:rsid w:val="00221180"/>
    <w:rsid w:val="0022322A"/>
    <w:rsid w:val="00227D02"/>
    <w:rsid w:val="00230614"/>
    <w:rsid w:val="00231903"/>
    <w:rsid w:val="0023282C"/>
    <w:rsid w:val="00234866"/>
    <w:rsid w:val="00240702"/>
    <w:rsid w:val="00240776"/>
    <w:rsid w:val="00246BD6"/>
    <w:rsid w:val="00257637"/>
    <w:rsid w:val="00264181"/>
    <w:rsid w:val="00273AA3"/>
    <w:rsid w:val="002753B7"/>
    <w:rsid w:val="00281B96"/>
    <w:rsid w:val="00285962"/>
    <w:rsid w:val="00287B41"/>
    <w:rsid w:val="002A13FB"/>
    <w:rsid w:val="002A48B2"/>
    <w:rsid w:val="002A6D01"/>
    <w:rsid w:val="002B3F25"/>
    <w:rsid w:val="002C3D31"/>
    <w:rsid w:val="002C51DE"/>
    <w:rsid w:val="002D0020"/>
    <w:rsid w:val="002D4170"/>
    <w:rsid w:val="002D799E"/>
    <w:rsid w:val="002E3A47"/>
    <w:rsid w:val="002E4965"/>
    <w:rsid w:val="002E7824"/>
    <w:rsid w:val="002F10E1"/>
    <w:rsid w:val="002F13C9"/>
    <w:rsid w:val="002F3B17"/>
    <w:rsid w:val="002F4D73"/>
    <w:rsid w:val="0030412D"/>
    <w:rsid w:val="00304ADB"/>
    <w:rsid w:val="00305061"/>
    <w:rsid w:val="00307AA9"/>
    <w:rsid w:val="003103EA"/>
    <w:rsid w:val="00310CCE"/>
    <w:rsid w:val="0031256D"/>
    <w:rsid w:val="003144F2"/>
    <w:rsid w:val="00315916"/>
    <w:rsid w:val="00315EDA"/>
    <w:rsid w:val="003162CD"/>
    <w:rsid w:val="00316CDA"/>
    <w:rsid w:val="00317CF3"/>
    <w:rsid w:val="00320101"/>
    <w:rsid w:val="00323B78"/>
    <w:rsid w:val="00324CD1"/>
    <w:rsid w:val="0032619F"/>
    <w:rsid w:val="00327EA6"/>
    <w:rsid w:val="003320DD"/>
    <w:rsid w:val="0033403F"/>
    <w:rsid w:val="00335C75"/>
    <w:rsid w:val="0033647E"/>
    <w:rsid w:val="003443E6"/>
    <w:rsid w:val="003447ED"/>
    <w:rsid w:val="003509FB"/>
    <w:rsid w:val="00352305"/>
    <w:rsid w:val="00355CED"/>
    <w:rsid w:val="00362857"/>
    <w:rsid w:val="00364611"/>
    <w:rsid w:val="0036587C"/>
    <w:rsid w:val="00371063"/>
    <w:rsid w:val="0037202C"/>
    <w:rsid w:val="00372D92"/>
    <w:rsid w:val="00375163"/>
    <w:rsid w:val="00386034"/>
    <w:rsid w:val="00387F45"/>
    <w:rsid w:val="00391232"/>
    <w:rsid w:val="00396B34"/>
    <w:rsid w:val="003A206A"/>
    <w:rsid w:val="003A3C26"/>
    <w:rsid w:val="003A3F91"/>
    <w:rsid w:val="003A59AE"/>
    <w:rsid w:val="003A5B3E"/>
    <w:rsid w:val="003A7C09"/>
    <w:rsid w:val="003A7F89"/>
    <w:rsid w:val="003B03FD"/>
    <w:rsid w:val="003B0817"/>
    <w:rsid w:val="003B1754"/>
    <w:rsid w:val="003B3EC7"/>
    <w:rsid w:val="003C09EB"/>
    <w:rsid w:val="003C0E8F"/>
    <w:rsid w:val="003C3442"/>
    <w:rsid w:val="003C3C36"/>
    <w:rsid w:val="003C63FB"/>
    <w:rsid w:val="003D06B8"/>
    <w:rsid w:val="003D3ACC"/>
    <w:rsid w:val="003D40CB"/>
    <w:rsid w:val="003D6774"/>
    <w:rsid w:val="003E0293"/>
    <w:rsid w:val="003E1E73"/>
    <w:rsid w:val="003E77D7"/>
    <w:rsid w:val="003F0800"/>
    <w:rsid w:val="003F1F39"/>
    <w:rsid w:val="003F34A6"/>
    <w:rsid w:val="004024EB"/>
    <w:rsid w:val="0040688F"/>
    <w:rsid w:val="00412578"/>
    <w:rsid w:val="00413E40"/>
    <w:rsid w:val="0041666A"/>
    <w:rsid w:val="00417BCF"/>
    <w:rsid w:val="0042159F"/>
    <w:rsid w:val="00424A5F"/>
    <w:rsid w:val="00426054"/>
    <w:rsid w:val="00426CAF"/>
    <w:rsid w:val="00430287"/>
    <w:rsid w:val="00430B73"/>
    <w:rsid w:val="00432F1A"/>
    <w:rsid w:val="00436E46"/>
    <w:rsid w:val="00441B38"/>
    <w:rsid w:val="0044203E"/>
    <w:rsid w:val="00442CE8"/>
    <w:rsid w:val="00447C24"/>
    <w:rsid w:val="00447C33"/>
    <w:rsid w:val="00450468"/>
    <w:rsid w:val="00450828"/>
    <w:rsid w:val="00450B0A"/>
    <w:rsid w:val="00450F8C"/>
    <w:rsid w:val="00451076"/>
    <w:rsid w:val="0045136B"/>
    <w:rsid w:val="004526EE"/>
    <w:rsid w:val="00452735"/>
    <w:rsid w:val="004553C1"/>
    <w:rsid w:val="00456A38"/>
    <w:rsid w:val="00457507"/>
    <w:rsid w:val="00457545"/>
    <w:rsid w:val="00470F68"/>
    <w:rsid w:val="004716BB"/>
    <w:rsid w:val="00482B4A"/>
    <w:rsid w:val="004839CB"/>
    <w:rsid w:val="004841D1"/>
    <w:rsid w:val="00487EA4"/>
    <w:rsid w:val="004909C0"/>
    <w:rsid w:val="004918FE"/>
    <w:rsid w:val="00493494"/>
    <w:rsid w:val="0049613D"/>
    <w:rsid w:val="00496E54"/>
    <w:rsid w:val="004A2F90"/>
    <w:rsid w:val="004A477F"/>
    <w:rsid w:val="004A4B33"/>
    <w:rsid w:val="004B4F51"/>
    <w:rsid w:val="004D5C3E"/>
    <w:rsid w:val="004E0AD1"/>
    <w:rsid w:val="004E2E26"/>
    <w:rsid w:val="004E5849"/>
    <w:rsid w:val="004E5EC6"/>
    <w:rsid w:val="004E66EE"/>
    <w:rsid w:val="004E7C71"/>
    <w:rsid w:val="004F0978"/>
    <w:rsid w:val="004F10E8"/>
    <w:rsid w:val="004F3E77"/>
    <w:rsid w:val="004F62B1"/>
    <w:rsid w:val="00500B41"/>
    <w:rsid w:val="005016A2"/>
    <w:rsid w:val="0050236B"/>
    <w:rsid w:val="005101AA"/>
    <w:rsid w:val="00513452"/>
    <w:rsid w:val="0051445E"/>
    <w:rsid w:val="00516082"/>
    <w:rsid w:val="0051655D"/>
    <w:rsid w:val="0052161A"/>
    <w:rsid w:val="00523F4E"/>
    <w:rsid w:val="00532DDB"/>
    <w:rsid w:val="0053327B"/>
    <w:rsid w:val="00533468"/>
    <w:rsid w:val="0054750C"/>
    <w:rsid w:val="00547D22"/>
    <w:rsid w:val="00553C63"/>
    <w:rsid w:val="005545EA"/>
    <w:rsid w:val="005566FA"/>
    <w:rsid w:val="00557260"/>
    <w:rsid w:val="00562C30"/>
    <w:rsid w:val="00563B14"/>
    <w:rsid w:val="005651F6"/>
    <w:rsid w:val="00566C1F"/>
    <w:rsid w:val="00567953"/>
    <w:rsid w:val="00567D29"/>
    <w:rsid w:val="0057124B"/>
    <w:rsid w:val="0057281C"/>
    <w:rsid w:val="00574FFB"/>
    <w:rsid w:val="00580E1A"/>
    <w:rsid w:val="00586F98"/>
    <w:rsid w:val="005904A4"/>
    <w:rsid w:val="00590ABF"/>
    <w:rsid w:val="00590F61"/>
    <w:rsid w:val="00591D31"/>
    <w:rsid w:val="005A01EA"/>
    <w:rsid w:val="005A5071"/>
    <w:rsid w:val="005A6800"/>
    <w:rsid w:val="005B03C0"/>
    <w:rsid w:val="005B0639"/>
    <w:rsid w:val="005B2E3D"/>
    <w:rsid w:val="005C010B"/>
    <w:rsid w:val="005C01C0"/>
    <w:rsid w:val="005C050A"/>
    <w:rsid w:val="005C16E4"/>
    <w:rsid w:val="005C5E7C"/>
    <w:rsid w:val="005D26B6"/>
    <w:rsid w:val="005D2A85"/>
    <w:rsid w:val="005D65C3"/>
    <w:rsid w:val="005D6831"/>
    <w:rsid w:val="005E01E9"/>
    <w:rsid w:val="005E095B"/>
    <w:rsid w:val="005E1330"/>
    <w:rsid w:val="005E3F60"/>
    <w:rsid w:val="005E6978"/>
    <w:rsid w:val="005E6B2A"/>
    <w:rsid w:val="005E7BEF"/>
    <w:rsid w:val="005F0F80"/>
    <w:rsid w:val="005F437D"/>
    <w:rsid w:val="005F6E51"/>
    <w:rsid w:val="005F7214"/>
    <w:rsid w:val="0060251A"/>
    <w:rsid w:val="00602FB0"/>
    <w:rsid w:val="00604675"/>
    <w:rsid w:val="0061116A"/>
    <w:rsid w:val="00612611"/>
    <w:rsid w:val="00614055"/>
    <w:rsid w:val="006203D2"/>
    <w:rsid w:val="00621A3F"/>
    <w:rsid w:val="006245EB"/>
    <w:rsid w:val="006261C4"/>
    <w:rsid w:val="00627246"/>
    <w:rsid w:val="006279FF"/>
    <w:rsid w:val="00627B0E"/>
    <w:rsid w:val="006303C9"/>
    <w:rsid w:val="00631163"/>
    <w:rsid w:val="00631E13"/>
    <w:rsid w:val="006334FD"/>
    <w:rsid w:val="00633F28"/>
    <w:rsid w:val="00635244"/>
    <w:rsid w:val="006361A3"/>
    <w:rsid w:val="00636C36"/>
    <w:rsid w:val="00640E3E"/>
    <w:rsid w:val="00642132"/>
    <w:rsid w:val="00642327"/>
    <w:rsid w:val="006425B5"/>
    <w:rsid w:val="006440F0"/>
    <w:rsid w:val="00651472"/>
    <w:rsid w:val="0065295A"/>
    <w:rsid w:val="00655275"/>
    <w:rsid w:val="00657BF7"/>
    <w:rsid w:val="00660833"/>
    <w:rsid w:val="00666232"/>
    <w:rsid w:val="006664E3"/>
    <w:rsid w:val="00666D44"/>
    <w:rsid w:val="0066714F"/>
    <w:rsid w:val="00667C7D"/>
    <w:rsid w:val="0067028C"/>
    <w:rsid w:val="00671259"/>
    <w:rsid w:val="006743A8"/>
    <w:rsid w:val="00674C80"/>
    <w:rsid w:val="00677134"/>
    <w:rsid w:val="006773C4"/>
    <w:rsid w:val="00677930"/>
    <w:rsid w:val="00693734"/>
    <w:rsid w:val="00695BA8"/>
    <w:rsid w:val="006A1315"/>
    <w:rsid w:val="006A146C"/>
    <w:rsid w:val="006A5257"/>
    <w:rsid w:val="006B4561"/>
    <w:rsid w:val="006B61B1"/>
    <w:rsid w:val="006C31E3"/>
    <w:rsid w:val="006D19CD"/>
    <w:rsid w:val="006D1D53"/>
    <w:rsid w:val="006D2967"/>
    <w:rsid w:val="006D41CA"/>
    <w:rsid w:val="006D4DCC"/>
    <w:rsid w:val="006E347A"/>
    <w:rsid w:val="006F1AD3"/>
    <w:rsid w:val="006F42D3"/>
    <w:rsid w:val="00700502"/>
    <w:rsid w:val="00700C9C"/>
    <w:rsid w:val="00702134"/>
    <w:rsid w:val="00702F90"/>
    <w:rsid w:val="007033AB"/>
    <w:rsid w:val="00703DE5"/>
    <w:rsid w:val="0070550A"/>
    <w:rsid w:val="00706177"/>
    <w:rsid w:val="00707450"/>
    <w:rsid w:val="007110C4"/>
    <w:rsid w:val="00711EF9"/>
    <w:rsid w:val="007149B5"/>
    <w:rsid w:val="00716B60"/>
    <w:rsid w:val="00724B67"/>
    <w:rsid w:val="00734CD0"/>
    <w:rsid w:val="00735676"/>
    <w:rsid w:val="007363B4"/>
    <w:rsid w:val="007376A7"/>
    <w:rsid w:val="00742FBA"/>
    <w:rsid w:val="0074524D"/>
    <w:rsid w:val="00750C43"/>
    <w:rsid w:val="0075281D"/>
    <w:rsid w:val="007540A5"/>
    <w:rsid w:val="00754BF3"/>
    <w:rsid w:val="00761737"/>
    <w:rsid w:val="00761DAA"/>
    <w:rsid w:val="007621F1"/>
    <w:rsid w:val="00764867"/>
    <w:rsid w:val="00764868"/>
    <w:rsid w:val="00765CA9"/>
    <w:rsid w:val="00772C1C"/>
    <w:rsid w:val="00784755"/>
    <w:rsid w:val="00784D59"/>
    <w:rsid w:val="00784F0B"/>
    <w:rsid w:val="007910A3"/>
    <w:rsid w:val="00792300"/>
    <w:rsid w:val="007931E1"/>
    <w:rsid w:val="00794FEF"/>
    <w:rsid w:val="0079720B"/>
    <w:rsid w:val="007A12AC"/>
    <w:rsid w:val="007A718D"/>
    <w:rsid w:val="007B28C7"/>
    <w:rsid w:val="007B4008"/>
    <w:rsid w:val="007C3830"/>
    <w:rsid w:val="007C3FDC"/>
    <w:rsid w:val="007C4002"/>
    <w:rsid w:val="007C7A4A"/>
    <w:rsid w:val="007E138A"/>
    <w:rsid w:val="007E69D6"/>
    <w:rsid w:val="007E6E9D"/>
    <w:rsid w:val="007F2087"/>
    <w:rsid w:val="007F60D0"/>
    <w:rsid w:val="00801373"/>
    <w:rsid w:val="008036C0"/>
    <w:rsid w:val="0080615B"/>
    <w:rsid w:val="0080666E"/>
    <w:rsid w:val="008123F6"/>
    <w:rsid w:val="00812871"/>
    <w:rsid w:val="00812934"/>
    <w:rsid w:val="0082281E"/>
    <w:rsid w:val="008305F2"/>
    <w:rsid w:val="00834EF4"/>
    <w:rsid w:val="008354B0"/>
    <w:rsid w:val="00836450"/>
    <w:rsid w:val="00840C1E"/>
    <w:rsid w:val="008418DC"/>
    <w:rsid w:val="0084296F"/>
    <w:rsid w:val="00846427"/>
    <w:rsid w:val="00847269"/>
    <w:rsid w:val="00855E60"/>
    <w:rsid w:val="00857C83"/>
    <w:rsid w:val="00860DB6"/>
    <w:rsid w:val="00860E20"/>
    <w:rsid w:val="0086115E"/>
    <w:rsid w:val="0086127C"/>
    <w:rsid w:val="00865DC5"/>
    <w:rsid w:val="0086649E"/>
    <w:rsid w:val="00867035"/>
    <w:rsid w:val="00870887"/>
    <w:rsid w:val="00872C62"/>
    <w:rsid w:val="00874274"/>
    <w:rsid w:val="00882DDB"/>
    <w:rsid w:val="008936B2"/>
    <w:rsid w:val="00893998"/>
    <w:rsid w:val="00893B8E"/>
    <w:rsid w:val="008A137C"/>
    <w:rsid w:val="008A21F0"/>
    <w:rsid w:val="008A32CB"/>
    <w:rsid w:val="008A4BC5"/>
    <w:rsid w:val="008A63FC"/>
    <w:rsid w:val="008A735A"/>
    <w:rsid w:val="008B106F"/>
    <w:rsid w:val="008B52EA"/>
    <w:rsid w:val="008B6575"/>
    <w:rsid w:val="008C03E5"/>
    <w:rsid w:val="008C1962"/>
    <w:rsid w:val="008C4DBB"/>
    <w:rsid w:val="008C5BCC"/>
    <w:rsid w:val="008D3B0E"/>
    <w:rsid w:val="008D4C63"/>
    <w:rsid w:val="008D538F"/>
    <w:rsid w:val="008D59DA"/>
    <w:rsid w:val="008D6DBB"/>
    <w:rsid w:val="008E0E67"/>
    <w:rsid w:val="008E1F21"/>
    <w:rsid w:val="008F21C5"/>
    <w:rsid w:val="008F241D"/>
    <w:rsid w:val="008F2A3D"/>
    <w:rsid w:val="008F68DE"/>
    <w:rsid w:val="00901A1E"/>
    <w:rsid w:val="00901F1C"/>
    <w:rsid w:val="009073D6"/>
    <w:rsid w:val="00910175"/>
    <w:rsid w:val="00914134"/>
    <w:rsid w:val="00914253"/>
    <w:rsid w:val="0091567E"/>
    <w:rsid w:val="00920442"/>
    <w:rsid w:val="009222B6"/>
    <w:rsid w:val="00934533"/>
    <w:rsid w:val="00935EF8"/>
    <w:rsid w:val="009360ED"/>
    <w:rsid w:val="009379F7"/>
    <w:rsid w:val="00941D9F"/>
    <w:rsid w:val="009441A7"/>
    <w:rsid w:val="00944D51"/>
    <w:rsid w:val="00955104"/>
    <w:rsid w:val="00957491"/>
    <w:rsid w:val="009651EF"/>
    <w:rsid w:val="009660E2"/>
    <w:rsid w:val="00971B2A"/>
    <w:rsid w:val="00972109"/>
    <w:rsid w:val="009733D1"/>
    <w:rsid w:val="009739A9"/>
    <w:rsid w:val="00973FA3"/>
    <w:rsid w:val="009758B2"/>
    <w:rsid w:val="009768EF"/>
    <w:rsid w:val="0098083D"/>
    <w:rsid w:val="00984D9B"/>
    <w:rsid w:val="00985655"/>
    <w:rsid w:val="0098708F"/>
    <w:rsid w:val="00987F24"/>
    <w:rsid w:val="00990138"/>
    <w:rsid w:val="009910A1"/>
    <w:rsid w:val="0099145D"/>
    <w:rsid w:val="00994B86"/>
    <w:rsid w:val="00994F30"/>
    <w:rsid w:val="0099579D"/>
    <w:rsid w:val="009A7EAD"/>
    <w:rsid w:val="009B0376"/>
    <w:rsid w:val="009B1597"/>
    <w:rsid w:val="009B2369"/>
    <w:rsid w:val="009B3AD3"/>
    <w:rsid w:val="009B67F7"/>
    <w:rsid w:val="009B68EE"/>
    <w:rsid w:val="009B7092"/>
    <w:rsid w:val="009C395B"/>
    <w:rsid w:val="009C3D8C"/>
    <w:rsid w:val="009C4976"/>
    <w:rsid w:val="009D0998"/>
    <w:rsid w:val="009E67E7"/>
    <w:rsid w:val="009F02D9"/>
    <w:rsid w:val="009F4DE8"/>
    <w:rsid w:val="009F59F9"/>
    <w:rsid w:val="009F61EC"/>
    <w:rsid w:val="009F79A8"/>
    <w:rsid w:val="00A03B93"/>
    <w:rsid w:val="00A05539"/>
    <w:rsid w:val="00A1126E"/>
    <w:rsid w:val="00A11D45"/>
    <w:rsid w:val="00A23A7B"/>
    <w:rsid w:val="00A253BC"/>
    <w:rsid w:val="00A333B9"/>
    <w:rsid w:val="00A412BA"/>
    <w:rsid w:val="00A41AB2"/>
    <w:rsid w:val="00A45352"/>
    <w:rsid w:val="00A46E4B"/>
    <w:rsid w:val="00A5136B"/>
    <w:rsid w:val="00A51B7C"/>
    <w:rsid w:val="00A53940"/>
    <w:rsid w:val="00A542E7"/>
    <w:rsid w:val="00A55E5C"/>
    <w:rsid w:val="00A561EC"/>
    <w:rsid w:val="00A56B63"/>
    <w:rsid w:val="00A57613"/>
    <w:rsid w:val="00A60E48"/>
    <w:rsid w:val="00A7090A"/>
    <w:rsid w:val="00A72C84"/>
    <w:rsid w:val="00A752C1"/>
    <w:rsid w:val="00A8191A"/>
    <w:rsid w:val="00A82B8D"/>
    <w:rsid w:val="00A86FBB"/>
    <w:rsid w:val="00A921C6"/>
    <w:rsid w:val="00A93016"/>
    <w:rsid w:val="00A96A44"/>
    <w:rsid w:val="00AA24D9"/>
    <w:rsid w:val="00AA3795"/>
    <w:rsid w:val="00AA423C"/>
    <w:rsid w:val="00AB15DC"/>
    <w:rsid w:val="00AB2273"/>
    <w:rsid w:val="00AB4F8A"/>
    <w:rsid w:val="00AC1D0E"/>
    <w:rsid w:val="00AC6435"/>
    <w:rsid w:val="00AC72D2"/>
    <w:rsid w:val="00AD0D77"/>
    <w:rsid w:val="00AD2231"/>
    <w:rsid w:val="00AD306C"/>
    <w:rsid w:val="00AD3FFC"/>
    <w:rsid w:val="00AD5D37"/>
    <w:rsid w:val="00AF0878"/>
    <w:rsid w:val="00AF63EC"/>
    <w:rsid w:val="00B007BA"/>
    <w:rsid w:val="00B01275"/>
    <w:rsid w:val="00B041CC"/>
    <w:rsid w:val="00B05C9B"/>
    <w:rsid w:val="00B07832"/>
    <w:rsid w:val="00B10C15"/>
    <w:rsid w:val="00B1450E"/>
    <w:rsid w:val="00B151CB"/>
    <w:rsid w:val="00B153C2"/>
    <w:rsid w:val="00B1556D"/>
    <w:rsid w:val="00B1705C"/>
    <w:rsid w:val="00B2551F"/>
    <w:rsid w:val="00B32C78"/>
    <w:rsid w:val="00B32F9B"/>
    <w:rsid w:val="00B340BF"/>
    <w:rsid w:val="00B35689"/>
    <w:rsid w:val="00B377C2"/>
    <w:rsid w:val="00B41935"/>
    <w:rsid w:val="00B4284B"/>
    <w:rsid w:val="00B4354B"/>
    <w:rsid w:val="00B437E7"/>
    <w:rsid w:val="00B461A0"/>
    <w:rsid w:val="00B50E14"/>
    <w:rsid w:val="00B527E1"/>
    <w:rsid w:val="00B52CF7"/>
    <w:rsid w:val="00B536DE"/>
    <w:rsid w:val="00B565DF"/>
    <w:rsid w:val="00B6066F"/>
    <w:rsid w:val="00B61B14"/>
    <w:rsid w:val="00B6206B"/>
    <w:rsid w:val="00B622F2"/>
    <w:rsid w:val="00B635C8"/>
    <w:rsid w:val="00B63649"/>
    <w:rsid w:val="00B642B3"/>
    <w:rsid w:val="00B66B06"/>
    <w:rsid w:val="00B66E17"/>
    <w:rsid w:val="00B70686"/>
    <w:rsid w:val="00B716B0"/>
    <w:rsid w:val="00B765C1"/>
    <w:rsid w:val="00B85D3D"/>
    <w:rsid w:val="00B91373"/>
    <w:rsid w:val="00B935A7"/>
    <w:rsid w:val="00B94E57"/>
    <w:rsid w:val="00B95935"/>
    <w:rsid w:val="00B9690F"/>
    <w:rsid w:val="00B96A84"/>
    <w:rsid w:val="00BA00E1"/>
    <w:rsid w:val="00BA0BC5"/>
    <w:rsid w:val="00BA1CB0"/>
    <w:rsid w:val="00BA48B8"/>
    <w:rsid w:val="00BA4B65"/>
    <w:rsid w:val="00BA4EC5"/>
    <w:rsid w:val="00BA5266"/>
    <w:rsid w:val="00BA6F54"/>
    <w:rsid w:val="00BB3D70"/>
    <w:rsid w:val="00BB4899"/>
    <w:rsid w:val="00BB6184"/>
    <w:rsid w:val="00BC01ED"/>
    <w:rsid w:val="00BC1A18"/>
    <w:rsid w:val="00BC1F36"/>
    <w:rsid w:val="00BC267A"/>
    <w:rsid w:val="00BD5363"/>
    <w:rsid w:val="00BD6D2D"/>
    <w:rsid w:val="00BE2A4C"/>
    <w:rsid w:val="00BE2C32"/>
    <w:rsid w:val="00BE4118"/>
    <w:rsid w:val="00BE7FE8"/>
    <w:rsid w:val="00BF0E93"/>
    <w:rsid w:val="00BF1F95"/>
    <w:rsid w:val="00BF4C6B"/>
    <w:rsid w:val="00C04476"/>
    <w:rsid w:val="00C07F61"/>
    <w:rsid w:val="00C1271B"/>
    <w:rsid w:val="00C13196"/>
    <w:rsid w:val="00C1466B"/>
    <w:rsid w:val="00C15C9B"/>
    <w:rsid w:val="00C16BE0"/>
    <w:rsid w:val="00C174D1"/>
    <w:rsid w:val="00C17930"/>
    <w:rsid w:val="00C17B8F"/>
    <w:rsid w:val="00C2753A"/>
    <w:rsid w:val="00C27552"/>
    <w:rsid w:val="00C32612"/>
    <w:rsid w:val="00C338B5"/>
    <w:rsid w:val="00C36BBD"/>
    <w:rsid w:val="00C36DE7"/>
    <w:rsid w:val="00C37D55"/>
    <w:rsid w:val="00C42133"/>
    <w:rsid w:val="00C44F80"/>
    <w:rsid w:val="00C457E5"/>
    <w:rsid w:val="00C45EBA"/>
    <w:rsid w:val="00C46928"/>
    <w:rsid w:val="00C47493"/>
    <w:rsid w:val="00C53EF9"/>
    <w:rsid w:val="00C54EFA"/>
    <w:rsid w:val="00C56927"/>
    <w:rsid w:val="00C61A71"/>
    <w:rsid w:val="00C66140"/>
    <w:rsid w:val="00C76753"/>
    <w:rsid w:val="00C777B0"/>
    <w:rsid w:val="00C80C61"/>
    <w:rsid w:val="00C81945"/>
    <w:rsid w:val="00C82365"/>
    <w:rsid w:val="00C8283F"/>
    <w:rsid w:val="00C83247"/>
    <w:rsid w:val="00C85EB5"/>
    <w:rsid w:val="00C917B0"/>
    <w:rsid w:val="00C91E85"/>
    <w:rsid w:val="00C92651"/>
    <w:rsid w:val="00C935F6"/>
    <w:rsid w:val="00C94C65"/>
    <w:rsid w:val="00C95DE9"/>
    <w:rsid w:val="00CA0160"/>
    <w:rsid w:val="00CA2B7A"/>
    <w:rsid w:val="00CA4378"/>
    <w:rsid w:val="00CA5F0A"/>
    <w:rsid w:val="00CB1EBF"/>
    <w:rsid w:val="00CB33B8"/>
    <w:rsid w:val="00CB6427"/>
    <w:rsid w:val="00CB698B"/>
    <w:rsid w:val="00CB6C4F"/>
    <w:rsid w:val="00CC0223"/>
    <w:rsid w:val="00CC467C"/>
    <w:rsid w:val="00CC753E"/>
    <w:rsid w:val="00CD7B4B"/>
    <w:rsid w:val="00CE056A"/>
    <w:rsid w:val="00CE1093"/>
    <w:rsid w:val="00CE10F5"/>
    <w:rsid w:val="00CE695C"/>
    <w:rsid w:val="00CF0E4B"/>
    <w:rsid w:val="00CF30B8"/>
    <w:rsid w:val="00CF3CB4"/>
    <w:rsid w:val="00CF5C21"/>
    <w:rsid w:val="00CF6D3B"/>
    <w:rsid w:val="00D01561"/>
    <w:rsid w:val="00D02A1E"/>
    <w:rsid w:val="00D078CF"/>
    <w:rsid w:val="00D07BC6"/>
    <w:rsid w:val="00D10C9C"/>
    <w:rsid w:val="00D11288"/>
    <w:rsid w:val="00D15717"/>
    <w:rsid w:val="00D17098"/>
    <w:rsid w:val="00D17CF6"/>
    <w:rsid w:val="00D20F56"/>
    <w:rsid w:val="00D21589"/>
    <w:rsid w:val="00D27D0E"/>
    <w:rsid w:val="00D3620B"/>
    <w:rsid w:val="00D41A31"/>
    <w:rsid w:val="00D41E32"/>
    <w:rsid w:val="00D42AA6"/>
    <w:rsid w:val="00D46C10"/>
    <w:rsid w:val="00D52092"/>
    <w:rsid w:val="00D5744A"/>
    <w:rsid w:val="00D60597"/>
    <w:rsid w:val="00D62424"/>
    <w:rsid w:val="00D66020"/>
    <w:rsid w:val="00D67A9C"/>
    <w:rsid w:val="00D708D8"/>
    <w:rsid w:val="00D72763"/>
    <w:rsid w:val="00D72FA6"/>
    <w:rsid w:val="00D75E0C"/>
    <w:rsid w:val="00D81CBE"/>
    <w:rsid w:val="00D83A62"/>
    <w:rsid w:val="00D84E84"/>
    <w:rsid w:val="00D8519F"/>
    <w:rsid w:val="00D90A66"/>
    <w:rsid w:val="00D90AE5"/>
    <w:rsid w:val="00D90DFE"/>
    <w:rsid w:val="00D9223D"/>
    <w:rsid w:val="00DA1606"/>
    <w:rsid w:val="00DA3E53"/>
    <w:rsid w:val="00DA4E66"/>
    <w:rsid w:val="00DB001F"/>
    <w:rsid w:val="00DB1151"/>
    <w:rsid w:val="00DB268E"/>
    <w:rsid w:val="00DB685B"/>
    <w:rsid w:val="00DB707B"/>
    <w:rsid w:val="00DC49A8"/>
    <w:rsid w:val="00DD1204"/>
    <w:rsid w:val="00DD1D2E"/>
    <w:rsid w:val="00DD3AC0"/>
    <w:rsid w:val="00DD5ECA"/>
    <w:rsid w:val="00DE00AB"/>
    <w:rsid w:val="00DE3C4C"/>
    <w:rsid w:val="00DE5178"/>
    <w:rsid w:val="00DF12D3"/>
    <w:rsid w:val="00DF3EF9"/>
    <w:rsid w:val="00DF515A"/>
    <w:rsid w:val="00DF5322"/>
    <w:rsid w:val="00E018AB"/>
    <w:rsid w:val="00E0243C"/>
    <w:rsid w:val="00E04C92"/>
    <w:rsid w:val="00E055D8"/>
    <w:rsid w:val="00E06577"/>
    <w:rsid w:val="00E11544"/>
    <w:rsid w:val="00E15FB9"/>
    <w:rsid w:val="00E20366"/>
    <w:rsid w:val="00E258FC"/>
    <w:rsid w:val="00E2791D"/>
    <w:rsid w:val="00E31472"/>
    <w:rsid w:val="00E3293E"/>
    <w:rsid w:val="00E36B8D"/>
    <w:rsid w:val="00E3706D"/>
    <w:rsid w:val="00E378E6"/>
    <w:rsid w:val="00E44E6B"/>
    <w:rsid w:val="00E53755"/>
    <w:rsid w:val="00E54308"/>
    <w:rsid w:val="00E569E9"/>
    <w:rsid w:val="00E61F2E"/>
    <w:rsid w:val="00E63AB7"/>
    <w:rsid w:val="00E6521D"/>
    <w:rsid w:val="00E701C3"/>
    <w:rsid w:val="00E719D1"/>
    <w:rsid w:val="00E72ACF"/>
    <w:rsid w:val="00E82E3C"/>
    <w:rsid w:val="00E83195"/>
    <w:rsid w:val="00E972AF"/>
    <w:rsid w:val="00EA0E4D"/>
    <w:rsid w:val="00EA41C7"/>
    <w:rsid w:val="00EA5739"/>
    <w:rsid w:val="00EB58EC"/>
    <w:rsid w:val="00EB6BAD"/>
    <w:rsid w:val="00EC634A"/>
    <w:rsid w:val="00EC6B29"/>
    <w:rsid w:val="00ED062C"/>
    <w:rsid w:val="00ED36A1"/>
    <w:rsid w:val="00ED6AC2"/>
    <w:rsid w:val="00ED7F62"/>
    <w:rsid w:val="00EE4E67"/>
    <w:rsid w:val="00EF1BD2"/>
    <w:rsid w:val="00EF4E18"/>
    <w:rsid w:val="00EF6095"/>
    <w:rsid w:val="00EF6B6D"/>
    <w:rsid w:val="00EF7263"/>
    <w:rsid w:val="00F03BBC"/>
    <w:rsid w:val="00F05236"/>
    <w:rsid w:val="00F101D6"/>
    <w:rsid w:val="00F11C6D"/>
    <w:rsid w:val="00F13F1A"/>
    <w:rsid w:val="00F14F9A"/>
    <w:rsid w:val="00F20B8F"/>
    <w:rsid w:val="00F23125"/>
    <w:rsid w:val="00F262E7"/>
    <w:rsid w:val="00F26436"/>
    <w:rsid w:val="00F34C03"/>
    <w:rsid w:val="00F3542C"/>
    <w:rsid w:val="00F35B4F"/>
    <w:rsid w:val="00F36C6C"/>
    <w:rsid w:val="00F400DB"/>
    <w:rsid w:val="00F441D8"/>
    <w:rsid w:val="00F44640"/>
    <w:rsid w:val="00F44D22"/>
    <w:rsid w:val="00F500FE"/>
    <w:rsid w:val="00F50DCD"/>
    <w:rsid w:val="00F54122"/>
    <w:rsid w:val="00F6298B"/>
    <w:rsid w:val="00F6298E"/>
    <w:rsid w:val="00F647F9"/>
    <w:rsid w:val="00F64AD2"/>
    <w:rsid w:val="00F673A5"/>
    <w:rsid w:val="00F734A5"/>
    <w:rsid w:val="00F74E0F"/>
    <w:rsid w:val="00F806C4"/>
    <w:rsid w:val="00F80BDC"/>
    <w:rsid w:val="00F818AE"/>
    <w:rsid w:val="00F819B9"/>
    <w:rsid w:val="00F82675"/>
    <w:rsid w:val="00F84E38"/>
    <w:rsid w:val="00F8705C"/>
    <w:rsid w:val="00F93F7A"/>
    <w:rsid w:val="00F966E0"/>
    <w:rsid w:val="00F97B8D"/>
    <w:rsid w:val="00F97C42"/>
    <w:rsid w:val="00FA584F"/>
    <w:rsid w:val="00FA6615"/>
    <w:rsid w:val="00FA6F1A"/>
    <w:rsid w:val="00FB1164"/>
    <w:rsid w:val="00FB3CF4"/>
    <w:rsid w:val="00FB6B6E"/>
    <w:rsid w:val="00FB71D4"/>
    <w:rsid w:val="00FC0144"/>
    <w:rsid w:val="00FC1C97"/>
    <w:rsid w:val="00FC5DE4"/>
    <w:rsid w:val="00FC65FC"/>
    <w:rsid w:val="00FC6C73"/>
    <w:rsid w:val="00FC74DF"/>
    <w:rsid w:val="00FD242C"/>
    <w:rsid w:val="00FD2C1B"/>
    <w:rsid w:val="00FD72DD"/>
    <w:rsid w:val="00FE3C0C"/>
    <w:rsid w:val="00FE5FDB"/>
    <w:rsid w:val="00FE7643"/>
    <w:rsid w:val="00FF0322"/>
    <w:rsid w:val="00FF1244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777014B"/>
  <w15:docId w15:val="{969B6FAA-673F-46CA-A36D-0B0CE37C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3C2"/>
    <w:rPr>
      <w:rFonts w:ascii="Franklin Gothic Book" w:hAnsi="Franklin Gothic Book"/>
      <w:noProof/>
      <w:sz w:val="24"/>
      <w:szCs w:val="24"/>
    </w:rPr>
  </w:style>
  <w:style w:type="paragraph" w:styleId="Overskrift1">
    <w:name w:val="heading 1"/>
    <w:aliases w:val="Hovedoverskrift"/>
    <w:basedOn w:val="Normal"/>
    <w:next w:val="Brdtekst"/>
    <w:link w:val="Overskrift1Tegn"/>
    <w:uiPriority w:val="99"/>
    <w:qFormat/>
    <w:rsid w:val="00CB6427"/>
    <w:pPr>
      <w:spacing w:line="400" w:lineRule="exact"/>
      <w:outlineLvl w:val="0"/>
    </w:pPr>
    <w:rPr>
      <w:rFonts w:ascii="Franklin Gothic Medium" w:hAnsi="Franklin Gothic Medium"/>
      <w:b/>
      <w:noProof w:val="0"/>
      <w:lang w:eastAsia="en-US"/>
    </w:rPr>
  </w:style>
  <w:style w:type="paragraph" w:styleId="Overskrift2">
    <w:name w:val="heading 2"/>
    <w:aliases w:val="Mellomtittel1"/>
    <w:basedOn w:val="Normal"/>
    <w:next w:val="Brdtekst"/>
    <w:link w:val="Overskrift2Tegn"/>
    <w:uiPriority w:val="99"/>
    <w:qFormat/>
    <w:rsid w:val="00CB6427"/>
    <w:pPr>
      <w:spacing w:line="300" w:lineRule="exact"/>
      <w:outlineLvl w:val="1"/>
    </w:pPr>
    <w:rPr>
      <w:rFonts w:ascii="Franklin Gothic Medium" w:hAnsi="Franklin Gothic Medium"/>
      <w:b/>
      <w:noProof w:val="0"/>
      <w:lang w:eastAsia="en-US"/>
    </w:rPr>
  </w:style>
  <w:style w:type="paragraph" w:styleId="Overskrift3">
    <w:name w:val="heading 3"/>
    <w:aliases w:val="Mellomtittel2"/>
    <w:basedOn w:val="Normal"/>
    <w:next w:val="Normal"/>
    <w:link w:val="Overskrift3Tegn"/>
    <w:qFormat/>
    <w:rsid w:val="008305F2"/>
    <w:pPr>
      <w:keepNext/>
      <w:spacing w:before="240" w:after="60"/>
      <w:outlineLvl w:val="2"/>
    </w:pPr>
    <w:rPr>
      <w:rFonts w:ascii="Cambria" w:hAnsi="Cambria"/>
      <w:b/>
      <w:bCs/>
      <w:noProof w:val="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Hovedoverskrift Tegn"/>
    <w:link w:val="Overskrift1"/>
    <w:uiPriority w:val="99"/>
    <w:locked/>
    <w:rsid w:val="00B635C8"/>
    <w:rPr>
      <w:rFonts w:ascii="Franklin Gothic Medium" w:hAnsi="Franklin Gothic Medium" w:cs="Times New Roman"/>
      <w:b/>
      <w:sz w:val="24"/>
      <w:szCs w:val="24"/>
      <w:lang w:eastAsia="en-US"/>
    </w:rPr>
  </w:style>
  <w:style w:type="character" w:customStyle="1" w:styleId="Overskrift2Tegn">
    <w:name w:val="Overskrift 2 Tegn"/>
    <w:aliases w:val="Mellomtittel1 Tegn"/>
    <w:link w:val="Overskrift2"/>
    <w:uiPriority w:val="99"/>
    <w:locked/>
    <w:rsid w:val="008305F2"/>
    <w:rPr>
      <w:rFonts w:ascii="Franklin Gothic Medium" w:hAnsi="Franklin Gothic Medium" w:cs="Times New Roman"/>
      <w:b/>
      <w:sz w:val="24"/>
      <w:szCs w:val="24"/>
      <w:lang w:eastAsia="en-US"/>
    </w:rPr>
  </w:style>
  <w:style w:type="character" w:customStyle="1" w:styleId="Overskrift3Tegn">
    <w:name w:val="Overskrift 3 Tegn"/>
    <w:aliases w:val="Mellomtittel2 Tegn"/>
    <w:link w:val="Overskrift3"/>
    <w:locked/>
    <w:rsid w:val="008305F2"/>
    <w:rPr>
      <w:rFonts w:ascii="Cambria" w:hAnsi="Cambria" w:cs="Times New Roman"/>
      <w:b/>
      <w:bCs/>
      <w:sz w:val="26"/>
      <w:szCs w:val="26"/>
    </w:rPr>
  </w:style>
  <w:style w:type="paragraph" w:styleId="Topptekst">
    <w:name w:val="header"/>
    <w:basedOn w:val="Normal"/>
    <w:link w:val="TopptekstTegn"/>
    <w:rsid w:val="00CB642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locked/>
    <w:rsid w:val="0086649E"/>
    <w:rPr>
      <w:rFonts w:ascii="Franklin Gothic Book" w:hAnsi="Franklin Gothic Book" w:cs="Times New Roman"/>
      <w:noProof/>
      <w:sz w:val="24"/>
      <w:szCs w:val="24"/>
    </w:rPr>
  </w:style>
  <w:style w:type="paragraph" w:styleId="Bunntekst">
    <w:name w:val="footer"/>
    <w:basedOn w:val="Normal"/>
    <w:link w:val="BunntekstTegn"/>
    <w:uiPriority w:val="99"/>
    <w:rsid w:val="00CB6427"/>
    <w:pPr>
      <w:tabs>
        <w:tab w:val="center" w:pos="4536"/>
        <w:tab w:val="right" w:pos="9072"/>
      </w:tabs>
    </w:pPr>
    <w:rPr>
      <w:noProof w:val="0"/>
    </w:rPr>
  </w:style>
  <w:style w:type="character" w:customStyle="1" w:styleId="BunntekstTegn">
    <w:name w:val="Bunntekst Tegn"/>
    <w:link w:val="Bunntekst"/>
    <w:uiPriority w:val="99"/>
    <w:locked/>
    <w:rsid w:val="00B635C8"/>
    <w:rPr>
      <w:rFonts w:ascii="Franklin Gothic Book" w:hAnsi="Franklin Gothic Book" w:cs="Times New Roman"/>
      <w:sz w:val="24"/>
      <w:szCs w:val="24"/>
    </w:rPr>
  </w:style>
  <w:style w:type="table" w:styleId="Tabellrutenett">
    <w:name w:val="Table Grid"/>
    <w:basedOn w:val="Vanligtabell"/>
    <w:uiPriority w:val="99"/>
    <w:rsid w:val="00CB6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lTopptekstFet">
    <w:name w:val="Stil Topptekst + Fet"/>
    <w:basedOn w:val="Topptekst"/>
    <w:uiPriority w:val="99"/>
    <w:rsid w:val="00CB6427"/>
    <w:pPr>
      <w:tabs>
        <w:tab w:val="clear" w:pos="4536"/>
        <w:tab w:val="clear" w:pos="9072"/>
      </w:tabs>
      <w:spacing w:line="400" w:lineRule="exact"/>
      <w:outlineLvl w:val="0"/>
    </w:pPr>
    <w:rPr>
      <w:rFonts w:ascii="Franklin Gothic Medium" w:hAnsi="Franklin Gothic Medium"/>
      <w:b/>
      <w:bCs/>
      <w:sz w:val="36"/>
      <w:lang w:eastAsia="en-US"/>
    </w:rPr>
  </w:style>
  <w:style w:type="paragraph" w:styleId="Brdtekst">
    <w:name w:val="Body Text"/>
    <w:basedOn w:val="Normal"/>
    <w:link w:val="BrdtekstTegn"/>
    <w:rsid w:val="00CB6427"/>
    <w:pPr>
      <w:spacing w:line="300" w:lineRule="exact"/>
    </w:pPr>
    <w:rPr>
      <w:noProof w:val="0"/>
      <w:lang w:eastAsia="en-US"/>
    </w:rPr>
  </w:style>
  <w:style w:type="character" w:customStyle="1" w:styleId="BrdtekstTegn">
    <w:name w:val="Brødtekst Tegn"/>
    <w:link w:val="Brdtekst"/>
    <w:locked/>
    <w:rsid w:val="00B635C8"/>
    <w:rPr>
      <w:rFonts w:ascii="Franklin Gothic Book" w:hAnsi="Franklin Gothic Book" w:cs="Times New Roman"/>
      <w:sz w:val="24"/>
      <w:szCs w:val="24"/>
      <w:lang w:eastAsia="en-US"/>
    </w:rPr>
  </w:style>
  <w:style w:type="paragraph" w:customStyle="1" w:styleId="StilUndertittelFranklinGothicBook18ptFet">
    <w:name w:val="Stil Undertittel + Franklin Gothic Book 18 pt Fet"/>
    <w:basedOn w:val="Undertittel"/>
    <w:uiPriority w:val="99"/>
    <w:rsid w:val="00CB6427"/>
    <w:pPr>
      <w:spacing w:after="0" w:line="400" w:lineRule="exact"/>
      <w:jc w:val="left"/>
      <w:outlineLvl w:val="0"/>
    </w:pPr>
    <w:rPr>
      <w:rFonts w:ascii="Franklin Gothic Medium" w:hAnsi="Franklin Gothic Medium"/>
      <w:b/>
      <w:bCs/>
      <w:sz w:val="36"/>
      <w:lang w:eastAsia="en-US"/>
    </w:rPr>
  </w:style>
  <w:style w:type="character" w:styleId="Hyperkobling">
    <w:name w:val="Hyperlink"/>
    <w:uiPriority w:val="99"/>
    <w:rsid w:val="00CB6427"/>
    <w:rPr>
      <w:rFonts w:cs="Times New Roman"/>
      <w:color w:val="0000FF"/>
      <w:u w:val="single"/>
    </w:rPr>
  </w:style>
  <w:style w:type="paragraph" w:styleId="Undertittel">
    <w:name w:val="Subtitle"/>
    <w:basedOn w:val="Normal"/>
    <w:link w:val="UndertittelTegn"/>
    <w:uiPriority w:val="99"/>
    <w:qFormat/>
    <w:rsid w:val="00CB6427"/>
    <w:pPr>
      <w:spacing w:after="60"/>
      <w:jc w:val="center"/>
      <w:outlineLvl w:val="1"/>
    </w:pPr>
    <w:rPr>
      <w:rFonts w:ascii="Cambria" w:hAnsi="Cambria"/>
    </w:rPr>
  </w:style>
  <w:style w:type="character" w:customStyle="1" w:styleId="UndertittelTegn">
    <w:name w:val="Undertittel Tegn"/>
    <w:link w:val="Undertittel"/>
    <w:uiPriority w:val="99"/>
    <w:locked/>
    <w:rsid w:val="0086649E"/>
    <w:rPr>
      <w:rFonts w:ascii="Cambria" w:hAnsi="Cambria" w:cs="Times New Roman"/>
      <w:noProof/>
      <w:sz w:val="24"/>
      <w:szCs w:val="24"/>
    </w:rPr>
  </w:style>
  <w:style w:type="character" w:styleId="Sidetall">
    <w:name w:val="page number"/>
    <w:rsid w:val="00A05539"/>
    <w:rPr>
      <w:rFonts w:cs="Times New Roman"/>
    </w:rPr>
  </w:style>
  <w:style w:type="paragraph" w:styleId="NormalWeb">
    <w:name w:val="Normal (Web)"/>
    <w:basedOn w:val="Normal"/>
    <w:link w:val="NormalWebTegn"/>
    <w:uiPriority w:val="99"/>
    <w:rsid w:val="008305F2"/>
    <w:pPr>
      <w:spacing w:before="150"/>
    </w:pPr>
    <w:rPr>
      <w:rFonts w:ascii="Times New Roman" w:hAnsi="Times New Roman"/>
      <w:noProof w:val="0"/>
    </w:rPr>
  </w:style>
  <w:style w:type="character" w:customStyle="1" w:styleId="NormalWebTegn">
    <w:name w:val="Normal (Web) Tegn"/>
    <w:link w:val="NormalWeb"/>
    <w:uiPriority w:val="99"/>
    <w:locked/>
    <w:rsid w:val="008305F2"/>
    <w:rPr>
      <w:rFonts w:cs="Times New Roman"/>
      <w:sz w:val="24"/>
      <w:szCs w:val="24"/>
    </w:rPr>
  </w:style>
  <w:style w:type="paragraph" w:customStyle="1" w:styleId="CharChar">
    <w:name w:val="Char Char"/>
    <w:basedOn w:val="Normal"/>
    <w:rsid w:val="008305F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tnotetekst">
    <w:name w:val="footnote text"/>
    <w:basedOn w:val="Normal"/>
    <w:link w:val="FotnotetekstTegn"/>
    <w:uiPriority w:val="99"/>
    <w:rsid w:val="008305F2"/>
    <w:pPr>
      <w:spacing w:line="300" w:lineRule="exact"/>
    </w:pPr>
    <w:rPr>
      <w:rFonts w:ascii="Arial" w:hAnsi="Arial"/>
      <w:noProof w:val="0"/>
      <w:sz w:val="20"/>
      <w:szCs w:val="20"/>
      <w:lang w:eastAsia="en-US"/>
    </w:rPr>
  </w:style>
  <w:style w:type="character" w:customStyle="1" w:styleId="FotnotetekstTegn">
    <w:name w:val="Fotnotetekst Tegn"/>
    <w:link w:val="Fotnotetekst"/>
    <w:uiPriority w:val="99"/>
    <w:locked/>
    <w:rsid w:val="008305F2"/>
    <w:rPr>
      <w:rFonts w:ascii="Arial" w:hAnsi="Arial" w:cs="Times New Roman"/>
      <w:lang w:eastAsia="en-US"/>
    </w:rPr>
  </w:style>
  <w:style w:type="character" w:styleId="Fotnotereferanse">
    <w:name w:val="footnote reference"/>
    <w:uiPriority w:val="99"/>
    <w:rsid w:val="008305F2"/>
    <w:rPr>
      <w:rFonts w:cs="Times New Roman"/>
      <w:vertAlign w:val="superscript"/>
    </w:rPr>
  </w:style>
  <w:style w:type="paragraph" w:customStyle="1" w:styleId="CharChar1">
    <w:name w:val="Char Char1"/>
    <w:basedOn w:val="Normal"/>
    <w:uiPriority w:val="99"/>
    <w:rsid w:val="00B635C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Bobletekst">
    <w:name w:val="Balloon Text"/>
    <w:basedOn w:val="Normal"/>
    <w:link w:val="BobletekstTegn"/>
    <w:uiPriority w:val="99"/>
    <w:rsid w:val="00430287"/>
    <w:rPr>
      <w:rFonts w:ascii="Tahoma" w:hAnsi="Tahoma"/>
      <w:noProof w:val="0"/>
      <w:sz w:val="16"/>
      <w:szCs w:val="16"/>
    </w:rPr>
  </w:style>
  <w:style w:type="character" w:customStyle="1" w:styleId="BobletekstTegn">
    <w:name w:val="Bobletekst Tegn"/>
    <w:link w:val="Bobletekst"/>
    <w:uiPriority w:val="99"/>
    <w:locked/>
    <w:rsid w:val="00430287"/>
    <w:rPr>
      <w:rFonts w:ascii="Tahoma" w:hAnsi="Tahoma" w:cs="Tahoma"/>
      <w:sz w:val="16"/>
      <w:szCs w:val="16"/>
    </w:rPr>
  </w:style>
  <w:style w:type="character" w:styleId="Merknadsreferanse">
    <w:name w:val="annotation reference"/>
    <w:uiPriority w:val="99"/>
    <w:rsid w:val="00E82E3C"/>
    <w:rPr>
      <w:rFonts w:cs="Times New Roman"/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rsid w:val="00E82E3C"/>
    <w:rPr>
      <w:noProof w:val="0"/>
      <w:sz w:val="20"/>
      <w:szCs w:val="20"/>
    </w:rPr>
  </w:style>
  <w:style w:type="character" w:customStyle="1" w:styleId="MerknadstekstTegn">
    <w:name w:val="Merknadstekst Tegn"/>
    <w:link w:val="Merknadstekst"/>
    <w:uiPriority w:val="99"/>
    <w:locked/>
    <w:rsid w:val="00E82E3C"/>
    <w:rPr>
      <w:rFonts w:ascii="Franklin Gothic Book" w:hAnsi="Franklin Gothic Book" w:cs="Times New Roma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rsid w:val="00E82E3C"/>
    <w:rPr>
      <w:b/>
      <w:bCs/>
    </w:rPr>
  </w:style>
  <w:style w:type="character" w:customStyle="1" w:styleId="KommentaremneTegn">
    <w:name w:val="Kommentaremne Tegn"/>
    <w:link w:val="Kommentaremne"/>
    <w:uiPriority w:val="99"/>
    <w:locked/>
    <w:rsid w:val="00E82E3C"/>
    <w:rPr>
      <w:rFonts w:ascii="Franklin Gothic Book" w:hAnsi="Franklin Gothic Book" w:cs="Times New Roman"/>
      <w:b/>
      <w:bCs/>
    </w:rPr>
  </w:style>
  <w:style w:type="paragraph" w:styleId="Listeavsnitt">
    <w:name w:val="List Paragraph"/>
    <w:basedOn w:val="Normal"/>
    <w:uiPriority w:val="99"/>
    <w:qFormat/>
    <w:rsid w:val="00E018AB"/>
    <w:pPr>
      <w:spacing w:after="200" w:line="276" w:lineRule="auto"/>
      <w:ind w:left="720"/>
    </w:pPr>
    <w:rPr>
      <w:rFonts w:ascii="Calibri" w:hAnsi="Calibri" w:cs="Calibri"/>
      <w:noProof w:val="0"/>
      <w:sz w:val="22"/>
      <w:szCs w:val="22"/>
    </w:rPr>
  </w:style>
  <w:style w:type="character" w:styleId="Fulgthyperkobling">
    <w:name w:val="FollowedHyperlink"/>
    <w:uiPriority w:val="99"/>
    <w:rsid w:val="00F806C4"/>
    <w:rPr>
      <w:rFonts w:cs="Times New Roman"/>
      <w:color w:val="800080"/>
      <w:u w:val="single"/>
    </w:rPr>
  </w:style>
  <w:style w:type="paragraph" w:styleId="Revisjon">
    <w:name w:val="Revision"/>
    <w:hidden/>
    <w:uiPriority w:val="99"/>
    <w:semiHidden/>
    <w:rsid w:val="001D497D"/>
    <w:rPr>
      <w:rFonts w:ascii="Franklin Gothic Book" w:hAnsi="Franklin Gothic Book"/>
      <w:noProof/>
      <w:sz w:val="24"/>
      <w:szCs w:val="24"/>
    </w:rPr>
  </w:style>
  <w:style w:type="paragraph" w:customStyle="1" w:styleId="A2">
    <w:name w:val="A2"/>
    <w:basedOn w:val="Overskrift3"/>
    <w:rsid w:val="0080666E"/>
    <w:pPr>
      <w:keepNext w:val="0"/>
      <w:spacing w:before="0" w:after="0" w:line="340" w:lineRule="exact"/>
    </w:pPr>
    <w:rPr>
      <w:rFonts w:ascii="Franklin Gothic Book" w:hAnsi="Franklin Gothic Book"/>
      <w:bCs w:val="0"/>
      <w:sz w:val="28"/>
      <w:szCs w:val="28"/>
      <w:lang w:eastAsia="en-US"/>
    </w:rPr>
  </w:style>
  <w:style w:type="paragraph" w:customStyle="1" w:styleId="A1">
    <w:name w:val="A1"/>
    <w:basedOn w:val="Overskrift2"/>
    <w:rsid w:val="00F64AD2"/>
    <w:rPr>
      <w:rFonts w:ascii="Franklin Gothic Book" w:hAnsi="Franklin Gothic Book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he\Lokale%20innstillinger\Temporary%20Internet%20Files\Content.Outlook\5BZE2SOE\ny_vurderingsveiledningsmal_B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ADA0C1418C22418EE9E9C7FA53C45C" ma:contentTypeVersion="0" ma:contentTypeDescription="Opprett et nytt dokument." ma:contentTypeScope="" ma:versionID="d3d9445b2f6da638458c0e5ee0796843">
  <xsd:schema xmlns:xsd="http://www.w3.org/2001/XMLSchema" xmlns:xs="http://www.w3.org/2001/XMLSchema" xmlns:p="http://schemas.microsoft.com/office/2006/metadata/properties" xmlns:ns2="5e8bbc91-c109-4c6a-89cb-2803b1c888ca" targetNamespace="http://schemas.microsoft.com/office/2006/metadata/properties" ma:root="true" ma:fieldsID="cd7580b1c5736a436e1d9a86dc030820" ns2:_="">
    <xsd:import namespace="5e8bbc91-c109-4c6a-89cb-2803b1c888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bbc91-c109-4c6a-89cb-2803b1c888c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8bbc91-c109-4c6a-89cb-2803b1c888ca">QYSE2H2C77H6-802-1330</_dlc_DocId>
    <_dlc_DocIdUrl xmlns="5e8bbc91-c109-4c6a-89cb-2803b1c888ca">
      <Url>https://pgsd.udir.no/VE-EKS/_layouts/DocIdRedir.aspx?ID=QYSE2H2C77H6-802-1330</Url>
      <Description>QYSE2H2C77H6-802-1330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45326-1BE3-491C-B12E-9FB2BEC7BCF1}"/>
</file>

<file path=customXml/itemProps2.xml><?xml version="1.0" encoding="utf-8"?>
<ds:datastoreItem xmlns:ds="http://schemas.openxmlformats.org/officeDocument/2006/customXml" ds:itemID="{6E089337-029C-4933-BAC7-47A68EF46E7E}"/>
</file>

<file path=customXml/itemProps3.xml><?xml version="1.0" encoding="utf-8"?>
<ds:datastoreItem xmlns:ds="http://schemas.openxmlformats.org/officeDocument/2006/customXml" ds:itemID="{10E7ECB2-3B13-4D47-B4E6-45D92F7C88FD}"/>
</file>

<file path=customXml/itemProps4.xml><?xml version="1.0" encoding="utf-8"?>
<ds:datastoreItem xmlns:ds="http://schemas.openxmlformats.org/officeDocument/2006/customXml" ds:itemID="{B1C98DF1-2999-46AD-9363-78460B5CB5E6}"/>
</file>

<file path=customXml/itemProps5.xml><?xml version="1.0" encoding="utf-8"?>
<ds:datastoreItem xmlns:ds="http://schemas.openxmlformats.org/officeDocument/2006/customXml" ds:itemID="{7716F66B-8DAC-41FF-B591-2380C9C375BC}"/>
</file>

<file path=customXml/itemProps6.xml><?xml version="1.0" encoding="utf-8"?>
<ds:datastoreItem xmlns:ds="http://schemas.openxmlformats.org/officeDocument/2006/customXml" ds:itemID="{80A858A8-C539-4F26-A174-EFBF977D3B9A}"/>
</file>

<file path=docProps/app.xml><?xml version="1.0" encoding="utf-8"?>
<Properties xmlns="http://schemas.openxmlformats.org/officeDocument/2006/extended-properties" xmlns:vt="http://schemas.openxmlformats.org/officeDocument/2006/docPropsVTypes">
  <Template>ny_vurderingsveiledningsmal_BM</Template>
  <TotalTime>11</TotalTime>
  <Pages>5</Pages>
  <Words>1307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essege</Company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Kirsti Aandstad Hettasch</dc:creator>
  <cp:lastModifiedBy>Tone Vindegg</cp:lastModifiedBy>
  <cp:revision>4</cp:revision>
  <cp:lastPrinted>2015-01-26T11:27:00Z</cp:lastPrinted>
  <dcterms:created xsi:type="dcterms:W3CDTF">2015-02-03T12:37:00Z</dcterms:created>
  <dcterms:modified xsi:type="dcterms:W3CDTF">2015-02-03T13:59:00Z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0x01010018ADA0C1418C22418EE9E9C7FA53C45C</vt:lpwstr>
  </property>
  <property fmtid="{D5CDD505-2E9C-101B-9397-08002B2CF9AE}" pid="3" name="_dlc_DocId">
    <vt:lpwstr>QYSE2H2C77H6-814-67</vt:lpwstr>
  </property>
  <property fmtid="{D5CDD505-2E9C-101B-9397-08002B2CF9AE}" pid="4" name="_dlc_DocIdItemGuid">
    <vt:lpwstr>8c898c88-f8ce-4aef-a60b-6061525ed2dc</vt:lpwstr>
  </property>
  <property fmtid="{D5CDD505-2E9C-101B-9397-08002B2CF9AE}" pid="5" name="_dlc_DocIdUrl">
    <vt:lpwstr>https://pgsd.udir.no/_layouts/DocIdRedir.aspx?ID=QYSE2H2C77H6-814-67, QYSE2H2C77H6-814-67</vt:lpwstr>
  </property>
</Properties>
</file>